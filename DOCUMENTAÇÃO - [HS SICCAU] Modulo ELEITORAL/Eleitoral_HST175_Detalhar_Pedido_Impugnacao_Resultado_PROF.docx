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4C3663F4" w:rsidR="00663F16" w:rsidRPr="00A12C59" w:rsidRDefault="006528FE">
          <w:pPr>
            <w:pStyle w:val="TituloDocumento"/>
            <w:rPr>
              <w:sz w:val="52"/>
              <w:szCs w:val="52"/>
            </w:rPr>
          </w:pPr>
          <w:r w:rsidRPr="00A12C59">
            <w:rPr>
              <w:sz w:val="52"/>
              <w:szCs w:val="52"/>
            </w:rPr>
            <w:t>HST175 – Detalhar</w:t>
          </w:r>
          <w:r w:rsidR="00BF4065" w:rsidRPr="00A12C59">
            <w:rPr>
              <w:sz w:val="52"/>
              <w:szCs w:val="52"/>
            </w:rPr>
            <w:t xml:space="preserve"> Pedido de</w:t>
          </w:r>
          <w:r w:rsidRPr="00A12C59">
            <w:rPr>
              <w:sz w:val="52"/>
              <w:szCs w:val="52"/>
            </w:rPr>
            <w:t xml:space="preserve"> Impugnação de Resultado </w:t>
          </w:r>
          <w:r w:rsidR="00F9008E" w:rsidRPr="00A12C59">
            <w:rPr>
              <w:sz w:val="52"/>
              <w:szCs w:val="52"/>
            </w:rPr>
            <w:t>- Profissional</w:t>
          </w:r>
        </w:p>
      </w:sdtContent>
    </w:sdt>
    <w:p w14:paraId="0325C1F5" w14:textId="6380CED6" w:rsidR="00A735A5" w:rsidRPr="00A12C59" w:rsidRDefault="00825F00">
      <w:pPr>
        <w:pStyle w:val="NomeProjeto"/>
      </w:pPr>
      <w:r w:rsidRPr="00A12C59">
        <w:fldChar w:fldCharType="begin"/>
      </w:r>
      <w:r w:rsidR="00A735A5" w:rsidRPr="00A12C59">
        <w:instrText xml:space="preserve"> ASK  NomePr</w:instrText>
      </w:r>
      <w:r w:rsidR="00C03F98" w:rsidRPr="00A12C59">
        <w:instrText>oduto</w:instrText>
      </w:r>
      <w:r w:rsidR="00A735A5" w:rsidRPr="00A12C59">
        <w:instrText xml:space="preserve"> "Informe o nome do </w:instrText>
      </w:r>
      <w:r w:rsidR="00C03F98" w:rsidRPr="00A12C59">
        <w:instrText>produto</w:instrText>
      </w:r>
      <w:r w:rsidR="00A735A5" w:rsidRPr="00A12C59">
        <w:instrText xml:space="preserve">"  \* MERGEFORMAT </w:instrText>
      </w:r>
      <w:r w:rsidRPr="00A12C59">
        <w:fldChar w:fldCharType="separate"/>
      </w:r>
      <w:bookmarkStart w:id="0" w:name="NomeProduto"/>
      <w:bookmarkStart w:id="1" w:name="NomeProjeto"/>
      <w:r w:rsidR="00C03F98" w:rsidRPr="00A12C59">
        <w:t>&lt;Nome do Produto&gt;</w:t>
      </w:r>
      <w:bookmarkEnd w:id="0"/>
      <w:bookmarkEnd w:id="1"/>
      <w:r w:rsidRPr="00A12C59">
        <w:fldChar w:fldCharType="end"/>
      </w:r>
      <w:r w:rsidR="00B41C91" w:rsidRPr="00A12C59">
        <w:t>Sistema Processo Eleitoral</w:t>
      </w:r>
    </w:p>
    <w:p w14:paraId="5A8E73EC" w14:textId="4664218B" w:rsidR="00A735A5" w:rsidRPr="00A12C59" w:rsidRDefault="00825F00">
      <w:pPr>
        <w:pStyle w:val="NomeCliente"/>
      </w:pPr>
      <w:r w:rsidRPr="00A12C59">
        <w:fldChar w:fldCharType="begin"/>
      </w:r>
      <w:r w:rsidR="00A735A5" w:rsidRPr="00A12C59">
        <w:instrText xml:space="preserve"> ASK  NomeCliente "Informe o nome do cliente"  \* MERGEFORMAT </w:instrText>
      </w:r>
      <w:r w:rsidRPr="00A12C59">
        <w:fldChar w:fldCharType="separate"/>
      </w:r>
      <w:bookmarkStart w:id="2" w:name="NomeCliente"/>
      <w:r w:rsidR="00C03F98" w:rsidRPr="00A12C59">
        <w:t>&lt;Nome do cliente&gt;</w:t>
      </w:r>
      <w:bookmarkEnd w:id="2"/>
      <w:r w:rsidRPr="00A12C59">
        <w:fldChar w:fldCharType="end"/>
      </w:r>
      <w:r w:rsidRPr="00A12C59">
        <w:fldChar w:fldCharType="begin"/>
      </w:r>
      <w:r w:rsidR="00C42947" w:rsidRPr="00A12C59">
        <w:instrText xml:space="preserve"> REF NomeCliente </w:instrText>
      </w:r>
      <w:r w:rsidR="006D302B" w:rsidRPr="00A12C59">
        <w:instrText xml:space="preserve"> \* MERGEFORMAT </w:instrText>
      </w:r>
      <w:r w:rsidRPr="00A12C59">
        <w:fldChar w:fldCharType="separate"/>
      </w:r>
      <w:r w:rsidR="00076318" w:rsidRPr="00A12C59">
        <w:t>CAU</w:t>
      </w:r>
      <w:r w:rsidRPr="00A12C59">
        <w:fldChar w:fldCharType="end"/>
      </w:r>
    </w:p>
    <w:p w14:paraId="26020D1D" w14:textId="77777777" w:rsidR="00A735A5" w:rsidRPr="00A12C59" w:rsidRDefault="00A735A5">
      <w:pPr>
        <w:pStyle w:val="NomeCliente"/>
        <w:sectPr w:rsidR="00A735A5" w:rsidRPr="00A12C59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A12C59" w:rsidRDefault="00E25943" w:rsidP="00E25943">
      <w:pPr>
        <w:pStyle w:val="Dica"/>
        <w:spacing w:after="0"/>
      </w:pPr>
    </w:p>
    <w:p w14:paraId="09D3AC62" w14:textId="77777777" w:rsidR="00A735A5" w:rsidRPr="00A12C59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A12C59">
        <w:br w:type="page"/>
      </w:r>
      <w:r w:rsidRPr="00A12C59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A12C59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A12C59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A12C59" w:rsidRDefault="00A735A5">
            <w:pPr>
              <w:jc w:val="center"/>
              <w:rPr>
                <w:b/>
                <w:bCs/>
              </w:rPr>
            </w:pPr>
            <w:r w:rsidRPr="00A12C59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A12C59" w:rsidRDefault="00A735A5">
            <w:pPr>
              <w:jc w:val="center"/>
              <w:rPr>
                <w:b/>
                <w:bCs/>
              </w:rPr>
            </w:pPr>
            <w:r w:rsidRPr="00A12C59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A12C59" w:rsidRDefault="00A735A5">
            <w:pPr>
              <w:jc w:val="center"/>
              <w:rPr>
                <w:b/>
                <w:bCs/>
              </w:rPr>
            </w:pPr>
            <w:r w:rsidRPr="00A12C59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A12C59" w:rsidRDefault="00A735A5">
            <w:pPr>
              <w:jc w:val="center"/>
              <w:rPr>
                <w:b/>
                <w:bCs/>
              </w:rPr>
            </w:pPr>
            <w:r w:rsidRPr="00A12C59">
              <w:rPr>
                <w:b/>
                <w:bCs/>
              </w:rPr>
              <w:t>Observações</w:t>
            </w:r>
          </w:p>
        </w:tc>
      </w:tr>
      <w:tr w:rsidR="00980E07" w:rsidRPr="00A12C59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A12C59" w:rsidRDefault="00980E07" w:rsidP="00980E07">
            <w:pPr>
              <w:jc w:val="center"/>
            </w:pPr>
            <w:r w:rsidRPr="00A12C59">
              <w:t>1.0</w:t>
            </w:r>
          </w:p>
        </w:tc>
        <w:tc>
          <w:tcPr>
            <w:tcW w:w="1425" w:type="dxa"/>
            <w:vAlign w:val="center"/>
          </w:tcPr>
          <w:p w14:paraId="3828512A" w14:textId="03EA946C" w:rsidR="00980E07" w:rsidRPr="00A12C59" w:rsidRDefault="00980E07" w:rsidP="00552C6C">
            <w:pPr>
              <w:jc w:val="center"/>
            </w:pPr>
            <w:r w:rsidRPr="00A12C59">
              <w:t>0</w:t>
            </w:r>
            <w:r w:rsidR="00552C6C" w:rsidRPr="00A12C59">
              <w:t>6</w:t>
            </w:r>
            <w:r w:rsidRPr="00A12C59">
              <w:t>/0</w:t>
            </w:r>
            <w:r w:rsidR="00155751" w:rsidRPr="00A12C59">
              <w:t>7</w:t>
            </w:r>
            <w:r w:rsidRPr="00A12C59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A12C59" w:rsidRDefault="00980E07" w:rsidP="00980E07">
            <w:pPr>
              <w:ind w:left="169"/>
              <w:jc w:val="left"/>
            </w:pPr>
            <w:r w:rsidRPr="00A12C59">
              <w:t xml:space="preserve">Flávia Monteiro </w:t>
            </w:r>
          </w:p>
        </w:tc>
        <w:tc>
          <w:tcPr>
            <w:tcW w:w="4203" w:type="dxa"/>
          </w:tcPr>
          <w:p w14:paraId="19989C7B" w14:textId="0C5D56EA" w:rsidR="00980E07" w:rsidRPr="00A12C59" w:rsidRDefault="00980E07" w:rsidP="00980E07">
            <w:pPr>
              <w:ind w:left="174"/>
              <w:jc w:val="left"/>
            </w:pPr>
            <w:r w:rsidRPr="00A12C59">
              <w:t>Em atendimento a OS1</w:t>
            </w:r>
            <w:r w:rsidR="00155751" w:rsidRPr="00A12C59">
              <w:t>747 Sprint 01</w:t>
            </w:r>
            <w:r w:rsidRPr="00A12C59">
              <w:t>:</w:t>
            </w:r>
          </w:p>
          <w:p w14:paraId="10E3D2AF" w14:textId="19E4031B" w:rsidR="00980E07" w:rsidRPr="00A12C59" w:rsidRDefault="00980E07" w:rsidP="00980E07">
            <w:pPr>
              <w:ind w:left="174"/>
              <w:jc w:val="left"/>
            </w:pPr>
            <w:r w:rsidRPr="00A12C59">
              <w:t>- Inclusão da funcionalidade.</w:t>
            </w:r>
          </w:p>
        </w:tc>
      </w:tr>
    </w:tbl>
    <w:p w14:paraId="7FCD6DB3" w14:textId="77777777" w:rsidR="00A735A5" w:rsidRPr="00A12C59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A12C59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12C59" w:rsidRDefault="00A4247F" w:rsidP="00A4247F">
      <w:pPr>
        <w:rPr>
          <w:rFonts w:cs="Arial"/>
          <w:szCs w:val="22"/>
        </w:rPr>
      </w:pPr>
    </w:p>
    <w:p w14:paraId="7AE1C47C" w14:textId="77777777" w:rsidR="00A4247F" w:rsidRPr="00A12C59" w:rsidRDefault="00A4247F" w:rsidP="00A4247F">
      <w:pPr>
        <w:rPr>
          <w:rFonts w:cs="Arial"/>
          <w:szCs w:val="22"/>
        </w:rPr>
      </w:pPr>
    </w:p>
    <w:p w14:paraId="423BB385" w14:textId="77777777" w:rsidR="00A4247F" w:rsidRPr="00A12C59" w:rsidRDefault="00A4247F" w:rsidP="00A4247F">
      <w:pPr>
        <w:rPr>
          <w:rFonts w:cs="Arial"/>
          <w:szCs w:val="22"/>
        </w:rPr>
      </w:pPr>
    </w:p>
    <w:p w14:paraId="0762D381" w14:textId="77777777" w:rsidR="00A4247F" w:rsidRPr="00A12C59" w:rsidRDefault="00A4247F" w:rsidP="00A4247F">
      <w:pPr>
        <w:rPr>
          <w:rFonts w:cs="Arial"/>
          <w:szCs w:val="22"/>
        </w:rPr>
      </w:pPr>
    </w:p>
    <w:p w14:paraId="7558BBB3" w14:textId="77777777" w:rsidR="00A4247F" w:rsidRPr="00A12C59" w:rsidRDefault="00A4247F" w:rsidP="00A4247F">
      <w:pPr>
        <w:rPr>
          <w:rFonts w:cs="Arial"/>
          <w:szCs w:val="22"/>
        </w:rPr>
      </w:pPr>
    </w:p>
    <w:p w14:paraId="6825B8F0" w14:textId="77777777" w:rsidR="00A4247F" w:rsidRPr="00A12C59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A12C59" w:rsidRDefault="00A4247F" w:rsidP="00A4247F">
      <w:pPr>
        <w:tabs>
          <w:tab w:val="left" w:pos="420"/>
        </w:tabs>
        <w:rPr>
          <w:rFonts w:cs="Arial"/>
          <w:szCs w:val="22"/>
        </w:rPr>
      </w:pPr>
      <w:r w:rsidRPr="00A12C59">
        <w:rPr>
          <w:rFonts w:cs="Arial"/>
          <w:szCs w:val="22"/>
        </w:rPr>
        <w:tab/>
      </w:r>
    </w:p>
    <w:p w14:paraId="22CC31A1" w14:textId="77777777" w:rsidR="00A735A5" w:rsidRPr="00A12C59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12C59">
        <w:rPr>
          <w:rFonts w:cs="Arial"/>
          <w:szCs w:val="22"/>
        </w:rPr>
        <w:br w:type="page"/>
      </w:r>
      <w:r w:rsidRPr="00A12C59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A12C59" w:rsidRDefault="00A735A5">
      <w:pPr>
        <w:jc w:val="center"/>
        <w:rPr>
          <w:rFonts w:cs="Arial"/>
          <w:b/>
          <w:szCs w:val="22"/>
        </w:rPr>
      </w:pPr>
    </w:p>
    <w:p w14:paraId="2E349171" w14:textId="77777777" w:rsidR="00834970" w:rsidRPr="00A12C59" w:rsidRDefault="00701B32">
      <w:pPr>
        <w:pStyle w:val="Sumrio1"/>
        <w:rPr>
          <w:noProof/>
        </w:rPr>
      </w:pPr>
      <w:r w:rsidRPr="00A12C59">
        <w:t xml:space="preserve"> </w:t>
      </w:r>
      <w:r w:rsidR="00825F00" w:rsidRPr="00A12C59">
        <w:fldChar w:fldCharType="begin"/>
      </w:r>
      <w:r w:rsidR="00A735A5" w:rsidRPr="00A12C59">
        <w:instrText xml:space="preserve"> TOC \o "1-2" \h \z \u </w:instrText>
      </w:r>
      <w:r w:rsidR="00825F00" w:rsidRPr="00A12C59">
        <w:fldChar w:fldCharType="separate"/>
      </w:r>
    </w:p>
    <w:p w14:paraId="31BC603D" w14:textId="77777777" w:rsidR="00834970" w:rsidRPr="00A12C59" w:rsidRDefault="0049692D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45208649" w:history="1">
        <w:r w:rsidR="00834970" w:rsidRPr="00A12C59">
          <w:rPr>
            <w:rStyle w:val="Hyperlink"/>
            <w:noProof/>
          </w:rPr>
          <w:t>HST175 – Detalhar Pedido de Impugnação de Resultado - Profissional</w:t>
        </w:r>
        <w:r w:rsidR="00834970" w:rsidRPr="00A12C59">
          <w:rPr>
            <w:noProof/>
            <w:webHidden/>
          </w:rPr>
          <w:tab/>
        </w:r>
        <w:r w:rsidR="00834970" w:rsidRPr="00A12C59">
          <w:rPr>
            <w:noProof/>
            <w:webHidden/>
          </w:rPr>
          <w:fldChar w:fldCharType="begin"/>
        </w:r>
        <w:r w:rsidR="00834970" w:rsidRPr="00A12C59">
          <w:rPr>
            <w:noProof/>
            <w:webHidden/>
          </w:rPr>
          <w:instrText xml:space="preserve"> PAGEREF _Toc45208649 \h </w:instrText>
        </w:r>
        <w:r w:rsidR="00834970" w:rsidRPr="00A12C59">
          <w:rPr>
            <w:noProof/>
            <w:webHidden/>
          </w:rPr>
        </w:r>
        <w:r w:rsidR="00834970" w:rsidRPr="00A12C59">
          <w:rPr>
            <w:noProof/>
            <w:webHidden/>
          </w:rPr>
          <w:fldChar w:fldCharType="separate"/>
        </w:r>
        <w:r w:rsidR="00834970" w:rsidRPr="00A12C59">
          <w:rPr>
            <w:noProof/>
            <w:webHidden/>
          </w:rPr>
          <w:t>4</w:t>
        </w:r>
        <w:r w:rsidR="00834970" w:rsidRPr="00A12C59">
          <w:rPr>
            <w:noProof/>
            <w:webHidden/>
          </w:rPr>
          <w:fldChar w:fldCharType="end"/>
        </w:r>
      </w:hyperlink>
    </w:p>
    <w:p w14:paraId="22C4C2E1" w14:textId="77777777" w:rsidR="00834970" w:rsidRPr="00A12C59" w:rsidRDefault="0049692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8650" w:history="1">
        <w:r w:rsidR="00834970" w:rsidRPr="00A12C59">
          <w:rPr>
            <w:rStyle w:val="Hyperlink"/>
            <w:noProof/>
          </w:rPr>
          <w:t>COMO PO</w:t>
        </w:r>
        <w:r w:rsidR="00834970" w:rsidRPr="00A12C59">
          <w:rPr>
            <w:noProof/>
            <w:webHidden/>
          </w:rPr>
          <w:tab/>
        </w:r>
        <w:r w:rsidR="00834970" w:rsidRPr="00A12C59">
          <w:rPr>
            <w:noProof/>
            <w:webHidden/>
          </w:rPr>
          <w:fldChar w:fldCharType="begin"/>
        </w:r>
        <w:r w:rsidR="00834970" w:rsidRPr="00A12C59">
          <w:rPr>
            <w:noProof/>
            <w:webHidden/>
          </w:rPr>
          <w:instrText xml:space="preserve"> PAGEREF _Toc45208650 \h </w:instrText>
        </w:r>
        <w:r w:rsidR="00834970" w:rsidRPr="00A12C59">
          <w:rPr>
            <w:noProof/>
            <w:webHidden/>
          </w:rPr>
        </w:r>
        <w:r w:rsidR="00834970" w:rsidRPr="00A12C59">
          <w:rPr>
            <w:noProof/>
            <w:webHidden/>
          </w:rPr>
          <w:fldChar w:fldCharType="separate"/>
        </w:r>
        <w:r w:rsidR="00834970" w:rsidRPr="00A12C59">
          <w:rPr>
            <w:noProof/>
            <w:webHidden/>
          </w:rPr>
          <w:t>4</w:t>
        </w:r>
        <w:r w:rsidR="00834970" w:rsidRPr="00A12C59">
          <w:rPr>
            <w:noProof/>
            <w:webHidden/>
          </w:rPr>
          <w:fldChar w:fldCharType="end"/>
        </w:r>
      </w:hyperlink>
    </w:p>
    <w:p w14:paraId="7174E67C" w14:textId="77777777" w:rsidR="00834970" w:rsidRPr="00A12C59" w:rsidRDefault="0049692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8651" w:history="1">
        <w:r w:rsidR="00834970" w:rsidRPr="00A12C59">
          <w:rPr>
            <w:rStyle w:val="Hyperlink"/>
            <w:noProof/>
          </w:rPr>
          <w:t>QUERO incluir nova funcionalidade</w:t>
        </w:r>
        <w:r w:rsidR="00834970" w:rsidRPr="00A12C59">
          <w:rPr>
            <w:noProof/>
            <w:webHidden/>
          </w:rPr>
          <w:tab/>
        </w:r>
        <w:r w:rsidR="00834970" w:rsidRPr="00A12C59">
          <w:rPr>
            <w:noProof/>
            <w:webHidden/>
          </w:rPr>
          <w:fldChar w:fldCharType="begin"/>
        </w:r>
        <w:r w:rsidR="00834970" w:rsidRPr="00A12C59">
          <w:rPr>
            <w:noProof/>
            <w:webHidden/>
          </w:rPr>
          <w:instrText xml:space="preserve"> PAGEREF _Toc45208651 \h </w:instrText>
        </w:r>
        <w:r w:rsidR="00834970" w:rsidRPr="00A12C59">
          <w:rPr>
            <w:noProof/>
            <w:webHidden/>
          </w:rPr>
        </w:r>
        <w:r w:rsidR="00834970" w:rsidRPr="00A12C59">
          <w:rPr>
            <w:noProof/>
            <w:webHidden/>
          </w:rPr>
          <w:fldChar w:fldCharType="separate"/>
        </w:r>
        <w:r w:rsidR="00834970" w:rsidRPr="00A12C59">
          <w:rPr>
            <w:noProof/>
            <w:webHidden/>
          </w:rPr>
          <w:t>4</w:t>
        </w:r>
        <w:r w:rsidR="00834970" w:rsidRPr="00A12C59">
          <w:rPr>
            <w:noProof/>
            <w:webHidden/>
          </w:rPr>
          <w:fldChar w:fldCharType="end"/>
        </w:r>
      </w:hyperlink>
    </w:p>
    <w:p w14:paraId="2CBB1E75" w14:textId="77777777" w:rsidR="00834970" w:rsidRPr="00A12C59" w:rsidRDefault="0049692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8652" w:history="1">
        <w:r w:rsidR="00834970" w:rsidRPr="00A12C59">
          <w:rPr>
            <w:rStyle w:val="Hyperlink"/>
            <w:noProof/>
          </w:rPr>
          <w:t>PARA visualizar os dados cadastrados do Pedido de Impugnação de Resultado da Eleição.</w:t>
        </w:r>
        <w:r w:rsidR="00834970" w:rsidRPr="00A12C59">
          <w:rPr>
            <w:noProof/>
            <w:webHidden/>
          </w:rPr>
          <w:tab/>
        </w:r>
        <w:r w:rsidR="00834970" w:rsidRPr="00A12C59">
          <w:rPr>
            <w:noProof/>
            <w:webHidden/>
          </w:rPr>
          <w:fldChar w:fldCharType="begin"/>
        </w:r>
        <w:r w:rsidR="00834970" w:rsidRPr="00A12C59">
          <w:rPr>
            <w:noProof/>
            <w:webHidden/>
          </w:rPr>
          <w:instrText xml:space="preserve"> PAGEREF _Toc45208652 \h </w:instrText>
        </w:r>
        <w:r w:rsidR="00834970" w:rsidRPr="00A12C59">
          <w:rPr>
            <w:noProof/>
            <w:webHidden/>
          </w:rPr>
        </w:r>
        <w:r w:rsidR="00834970" w:rsidRPr="00A12C59">
          <w:rPr>
            <w:noProof/>
            <w:webHidden/>
          </w:rPr>
          <w:fldChar w:fldCharType="separate"/>
        </w:r>
        <w:r w:rsidR="00834970" w:rsidRPr="00A12C59">
          <w:rPr>
            <w:noProof/>
            <w:webHidden/>
          </w:rPr>
          <w:t>4</w:t>
        </w:r>
        <w:r w:rsidR="00834970" w:rsidRPr="00A12C59">
          <w:rPr>
            <w:noProof/>
            <w:webHidden/>
          </w:rPr>
          <w:fldChar w:fldCharType="end"/>
        </w:r>
      </w:hyperlink>
    </w:p>
    <w:p w14:paraId="218C2847" w14:textId="77777777" w:rsidR="00834970" w:rsidRPr="00A12C59" w:rsidRDefault="0049692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8653" w:history="1">
        <w:r w:rsidR="00834970" w:rsidRPr="00A12C59">
          <w:rPr>
            <w:rStyle w:val="Hyperlink"/>
            <w:noProof/>
          </w:rPr>
          <w:t>PROTÓTIPO</w:t>
        </w:r>
        <w:r w:rsidR="00834970" w:rsidRPr="00A12C59">
          <w:rPr>
            <w:noProof/>
            <w:webHidden/>
          </w:rPr>
          <w:tab/>
        </w:r>
        <w:r w:rsidR="00834970" w:rsidRPr="00A12C59">
          <w:rPr>
            <w:noProof/>
            <w:webHidden/>
          </w:rPr>
          <w:fldChar w:fldCharType="begin"/>
        </w:r>
        <w:r w:rsidR="00834970" w:rsidRPr="00A12C59">
          <w:rPr>
            <w:noProof/>
            <w:webHidden/>
          </w:rPr>
          <w:instrText xml:space="preserve"> PAGEREF _Toc45208653 \h </w:instrText>
        </w:r>
        <w:r w:rsidR="00834970" w:rsidRPr="00A12C59">
          <w:rPr>
            <w:noProof/>
            <w:webHidden/>
          </w:rPr>
        </w:r>
        <w:r w:rsidR="00834970" w:rsidRPr="00A12C59">
          <w:rPr>
            <w:noProof/>
            <w:webHidden/>
          </w:rPr>
          <w:fldChar w:fldCharType="separate"/>
        </w:r>
        <w:r w:rsidR="00834970" w:rsidRPr="00A12C59">
          <w:rPr>
            <w:noProof/>
            <w:webHidden/>
          </w:rPr>
          <w:t>4</w:t>
        </w:r>
        <w:r w:rsidR="00834970" w:rsidRPr="00A12C59">
          <w:rPr>
            <w:noProof/>
            <w:webHidden/>
          </w:rPr>
          <w:fldChar w:fldCharType="end"/>
        </w:r>
      </w:hyperlink>
    </w:p>
    <w:p w14:paraId="18F1E0FF" w14:textId="77777777" w:rsidR="00834970" w:rsidRPr="00A12C59" w:rsidRDefault="0049692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8654" w:history="1">
        <w:r w:rsidR="00834970" w:rsidRPr="00A12C59">
          <w:rPr>
            <w:rStyle w:val="Hyperlink"/>
            <w:noProof/>
          </w:rPr>
          <w:t>CRITÉRIOS DE ACEITE</w:t>
        </w:r>
        <w:r w:rsidR="00834970" w:rsidRPr="00A12C59">
          <w:rPr>
            <w:noProof/>
            <w:webHidden/>
          </w:rPr>
          <w:tab/>
        </w:r>
        <w:r w:rsidR="00834970" w:rsidRPr="00A12C59">
          <w:rPr>
            <w:noProof/>
            <w:webHidden/>
          </w:rPr>
          <w:fldChar w:fldCharType="begin"/>
        </w:r>
        <w:r w:rsidR="00834970" w:rsidRPr="00A12C59">
          <w:rPr>
            <w:noProof/>
            <w:webHidden/>
          </w:rPr>
          <w:instrText xml:space="preserve"> PAGEREF _Toc45208654 \h </w:instrText>
        </w:r>
        <w:r w:rsidR="00834970" w:rsidRPr="00A12C59">
          <w:rPr>
            <w:noProof/>
            <w:webHidden/>
          </w:rPr>
        </w:r>
        <w:r w:rsidR="00834970" w:rsidRPr="00A12C59">
          <w:rPr>
            <w:noProof/>
            <w:webHidden/>
          </w:rPr>
          <w:fldChar w:fldCharType="separate"/>
        </w:r>
        <w:r w:rsidR="00834970" w:rsidRPr="00A12C59">
          <w:rPr>
            <w:noProof/>
            <w:webHidden/>
          </w:rPr>
          <w:t>6</w:t>
        </w:r>
        <w:r w:rsidR="00834970" w:rsidRPr="00A12C59">
          <w:rPr>
            <w:noProof/>
            <w:webHidden/>
          </w:rPr>
          <w:fldChar w:fldCharType="end"/>
        </w:r>
      </w:hyperlink>
    </w:p>
    <w:p w14:paraId="125148C4" w14:textId="77777777" w:rsidR="00834970" w:rsidRPr="00A12C59" w:rsidRDefault="0049692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8655" w:history="1">
        <w:r w:rsidR="00834970" w:rsidRPr="00A12C59">
          <w:rPr>
            <w:rStyle w:val="Hyperlink"/>
            <w:noProof/>
          </w:rPr>
          <w:t>INFORMAÇÕES COMPLEMENTARES</w:t>
        </w:r>
        <w:r w:rsidR="00834970" w:rsidRPr="00A12C59">
          <w:rPr>
            <w:noProof/>
            <w:webHidden/>
          </w:rPr>
          <w:tab/>
        </w:r>
        <w:r w:rsidR="00834970" w:rsidRPr="00A12C59">
          <w:rPr>
            <w:noProof/>
            <w:webHidden/>
          </w:rPr>
          <w:fldChar w:fldCharType="begin"/>
        </w:r>
        <w:r w:rsidR="00834970" w:rsidRPr="00A12C59">
          <w:rPr>
            <w:noProof/>
            <w:webHidden/>
          </w:rPr>
          <w:instrText xml:space="preserve"> PAGEREF _Toc45208655 \h </w:instrText>
        </w:r>
        <w:r w:rsidR="00834970" w:rsidRPr="00A12C59">
          <w:rPr>
            <w:noProof/>
            <w:webHidden/>
          </w:rPr>
        </w:r>
        <w:r w:rsidR="00834970" w:rsidRPr="00A12C59">
          <w:rPr>
            <w:noProof/>
            <w:webHidden/>
          </w:rPr>
          <w:fldChar w:fldCharType="separate"/>
        </w:r>
        <w:r w:rsidR="00834970" w:rsidRPr="00A12C59">
          <w:rPr>
            <w:noProof/>
            <w:webHidden/>
          </w:rPr>
          <w:t>6</w:t>
        </w:r>
        <w:r w:rsidR="00834970" w:rsidRPr="00A12C59">
          <w:rPr>
            <w:noProof/>
            <w:webHidden/>
          </w:rPr>
          <w:fldChar w:fldCharType="end"/>
        </w:r>
      </w:hyperlink>
    </w:p>
    <w:p w14:paraId="46621B27" w14:textId="54A4B598" w:rsidR="00A735A5" w:rsidRPr="00A12C59" w:rsidRDefault="00825F00">
      <w:r w:rsidRPr="00A12C59">
        <w:fldChar w:fldCharType="end"/>
      </w:r>
    </w:p>
    <w:p w14:paraId="3CB87937" w14:textId="77777777" w:rsidR="00A735A5" w:rsidRPr="00A12C59" w:rsidRDefault="00A735A5">
      <w:pPr>
        <w:pStyle w:val="Dica"/>
      </w:pPr>
    </w:p>
    <w:p w14:paraId="0C0F08DA" w14:textId="2DBEB02A" w:rsidR="00A735A5" w:rsidRPr="00A12C59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A12C59">
        <w:br w:type="page"/>
      </w:r>
      <w:bookmarkStart w:id="3" w:name="_Toc45208649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BF4065" w:rsidRPr="00A12C59">
            <w:t>HST175 – Detalhar Pedido de Impugnação de Resultado - Profissional</w:t>
          </w:r>
        </w:sdtContent>
      </w:sdt>
      <w:bookmarkEnd w:id="3"/>
    </w:p>
    <w:p w14:paraId="37D34CD1" w14:textId="1D40F075" w:rsidR="002B1554" w:rsidRPr="00A12C59" w:rsidRDefault="00CE176F" w:rsidP="00C64B05">
      <w:pPr>
        <w:pStyle w:val="Ttulo2"/>
        <w:numPr>
          <w:ilvl w:val="0"/>
          <w:numId w:val="0"/>
        </w:numPr>
      </w:pPr>
      <w:bookmarkStart w:id="4" w:name="_Toc45208650"/>
      <w:r w:rsidRPr="00A12C59">
        <w:t>COMO</w:t>
      </w:r>
      <w:r w:rsidR="00C64B05" w:rsidRPr="00A12C59">
        <w:t xml:space="preserve"> </w:t>
      </w:r>
      <w:r w:rsidR="000F4F06" w:rsidRPr="00A12C59">
        <w:rPr>
          <w:b w:val="0"/>
        </w:rPr>
        <w:t>PO</w:t>
      </w:r>
      <w:bookmarkEnd w:id="4"/>
    </w:p>
    <w:p w14:paraId="4036BB8D" w14:textId="6186D9D0" w:rsidR="00CE176F" w:rsidRPr="00A12C59" w:rsidRDefault="00CE176F" w:rsidP="005A4527">
      <w:pPr>
        <w:pStyle w:val="Ttulo2"/>
        <w:numPr>
          <w:ilvl w:val="0"/>
          <w:numId w:val="0"/>
        </w:numPr>
      </w:pPr>
      <w:bookmarkStart w:id="5" w:name="_Toc45208651"/>
      <w:r w:rsidRPr="00A12C59">
        <w:t>QUERO</w:t>
      </w:r>
      <w:r w:rsidR="005A4527" w:rsidRPr="00A12C59">
        <w:t xml:space="preserve"> </w:t>
      </w:r>
      <w:r w:rsidR="00E52D0F" w:rsidRPr="00A12C59">
        <w:rPr>
          <w:b w:val="0"/>
        </w:rPr>
        <w:t>incluir nova funcionalidade</w:t>
      </w:r>
      <w:bookmarkEnd w:id="5"/>
    </w:p>
    <w:p w14:paraId="38E7497A" w14:textId="3F529602" w:rsidR="00A735A5" w:rsidRPr="00A12C59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5208652"/>
      <w:r w:rsidRPr="00A12C59">
        <w:t>PARA</w:t>
      </w:r>
      <w:r w:rsidR="005A4527" w:rsidRPr="00A12C59">
        <w:t xml:space="preserve"> </w:t>
      </w:r>
      <w:r w:rsidR="00835571" w:rsidRPr="00A12C59">
        <w:rPr>
          <w:b w:val="0"/>
        </w:rPr>
        <w:t>v</w:t>
      </w:r>
      <w:r w:rsidR="006528FE" w:rsidRPr="00A12C59">
        <w:rPr>
          <w:b w:val="0"/>
        </w:rPr>
        <w:t>isualizar os dados cadastrados do</w:t>
      </w:r>
      <w:r w:rsidR="000F4F06" w:rsidRPr="00A12C59">
        <w:rPr>
          <w:b w:val="0"/>
        </w:rPr>
        <w:t xml:space="preserve"> Pedido de Impugnação de Resultado da Eleição</w:t>
      </w:r>
      <w:r w:rsidR="00AA4118" w:rsidRPr="00A12C59">
        <w:rPr>
          <w:b w:val="0"/>
        </w:rPr>
        <w:t>.</w:t>
      </w:r>
      <w:bookmarkEnd w:id="6"/>
    </w:p>
    <w:p w14:paraId="0334364E" w14:textId="4F02E639" w:rsidR="00353CEF" w:rsidRPr="00A12C59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5208653"/>
      <w:r w:rsidRPr="00A12C59">
        <w:t>PROTÓTIPO</w:t>
      </w:r>
      <w:bookmarkEnd w:id="7"/>
      <w:bookmarkEnd w:id="8"/>
    </w:p>
    <w:p w14:paraId="22840805" w14:textId="77777777" w:rsidR="00BB7917" w:rsidRPr="00A12C59" w:rsidRDefault="00BB7917" w:rsidP="00DD198B"/>
    <w:p w14:paraId="4E135443" w14:textId="1E81E5D9" w:rsidR="00FC277B" w:rsidRPr="00A12C59" w:rsidRDefault="00FC277B" w:rsidP="002E2F62">
      <w:pPr>
        <w:pStyle w:val="EstiloPrototipo3"/>
        <w:numPr>
          <w:ilvl w:val="0"/>
          <w:numId w:val="3"/>
        </w:numPr>
      </w:pPr>
      <w:r w:rsidRPr="00A12C59">
        <w:lastRenderedPageBreak/>
        <w:t xml:space="preserve">Dados </w:t>
      </w:r>
      <w:r w:rsidR="00FB6713" w:rsidRPr="00A12C59">
        <w:t xml:space="preserve">recuperados e </w:t>
      </w:r>
      <w:r w:rsidR="00C05307" w:rsidRPr="00A12C59">
        <w:t>apresentados d</w:t>
      </w:r>
      <w:r w:rsidR="00FB6713" w:rsidRPr="00A12C59">
        <w:t>o pedido de</w:t>
      </w:r>
      <w:r w:rsidR="00C05307" w:rsidRPr="00A12C59">
        <w:t xml:space="preserve"> impugnação</w:t>
      </w:r>
      <w:r w:rsidR="00FB6713" w:rsidRPr="00A12C59">
        <w:t xml:space="preserve"> do resultado</w:t>
      </w:r>
    </w:p>
    <w:p w14:paraId="2DDFDB5E" w14:textId="2E9279DD" w:rsidR="008D6453" w:rsidRPr="00A12C59" w:rsidRDefault="002F3B89" w:rsidP="00FC277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6C728D1" wp14:editId="0AE28199">
            <wp:extent cx="5759450" cy="58248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82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134"/>
        <w:gridCol w:w="1418"/>
        <w:gridCol w:w="1134"/>
        <w:gridCol w:w="1980"/>
      </w:tblGrid>
      <w:tr w:rsidR="00FC277B" w:rsidRPr="00A12C59" w14:paraId="1756859B" w14:textId="77777777" w:rsidTr="000A5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1514F28" w14:textId="3D30D777" w:rsidR="00FC277B" w:rsidRPr="00A12C59" w:rsidRDefault="008501AE" w:rsidP="000A5E47">
            <w:pPr>
              <w:pStyle w:val="EstiloPrototipo3"/>
              <w:jc w:val="center"/>
            </w:pPr>
            <w:r w:rsidRPr="00A12C59">
              <w:rPr>
                <w:sz w:val="24"/>
                <w:szCs w:val="24"/>
              </w:rPr>
              <w:t>Campos</w:t>
            </w:r>
          </w:p>
        </w:tc>
      </w:tr>
      <w:tr w:rsidR="00FC277B" w:rsidRPr="00A12C59" w14:paraId="4BD4EA1F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6D503724" w14:textId="77777777" w:rsidR="00FC277B" w:rsidRPr="00A12C59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A12C59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396043E2" w14:textId="77777777" w:rsidR="00FC277B" w:rsidRPr="00A12C59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A12C59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3D190CD8" w14:textId="77777777" w:rsidR="00FC277B" w:rsidRPr="00A12C59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A12C59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050E88D9" w14:textId="77777777" w:rsidR="00FC277B" w:rsidRPr="00A12C59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A12C59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19A4A029" w14:textId="77777777" w:rsidR="00FC277B" w:rsidRPr="00A12C59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A12C59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5BA108A1" w14:textId="77777777" w:rsidR="00FC277B" w:rsidRPr="00A12C59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A12C59">
              <w:rPr>
                <w:b/>
                <w:sz w:val="20"/>
              </w:rPr>
              <w:t>Restrições</w:t>
            </w:r>
          </w:p>
        </w:tc>
      </w:tr>
      <w:tr w:rsidR="00223B7A" w:rsidRPr="00A12C59" w14:paraId="74C5E65D" w14:textId="77777777" w:rsidTr="006548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6DE13BF4" w14:textId="542E0EFE" w:rsidR="00223B7A" w:rsidRPr="00A12C59" w:rsidRDefault="00223B7A" w:rsidP="00B5461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</w:t>
            </w:r>
            <w:bookmarkStart w:id="9" w:name="_GoBack"/>
            <w:bookmarkEnd w:id="9"/>
          </w:p>
        </w:tc>
      </w:tr>
      <w:tr w:rsidR="00B54613" w:rsidRPr="00A12C59" w14:paraId="3C877449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463DC53" w14:textId="1703D15F" w:rsidR="00B54613" w:rsidRPr="00A12C59" w:rsidRDefault="00B54613" w:rsidP="00B5461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Nº impugnação de resultado</w:t>
            </w:r>
          </w:p>
        </w:tc>
        <w:tc>
          <w:tcPr>
            <w:tcW w:w="1417" w:type="dxa"/>
          </w:tcPr>
          <w:p w14:paraId="36085FA7" w14:textId="248AFCB8" w:rsidR="00B54613" w:rsidRPr="00A12C59" w:rsidRDefault="00B54613" w:rsidP="001D344A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 xml:space="preserve">Apresenta o </w:t>
            </w:r>
            <w:r w:rsidR="001D344A" w:rsidRPr="00A12C59">
              <w:rPr>
                <w:rFonts w:cs="Arial"/>
                <w:sz w:val="18"/>
                <w:szCs w:val="18"/>
              </w:rPr>
              <w:t xml:space="preserve">número do </w:t>
            </w:r>
            <w:r w:rsidR="004B67DE" w:rsidRPr="00A12C59">
              <w:rPr>
                <w:rFonts w:cs="Arial"/>
                <w:sz w:val="18"/>
                <w:szCs w:val="18"/>
              </w:rPr>
              <w:t>pedido de impugnação</w:t>
            </w:r>
            <w:r w:rsidRPr="00A12C59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36CC33EF" w14:textId="77777777" w:rsidR="00B54613" w:rsidRDefault="00B54613" w:rsidP="001D344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Alfanumérico</w:t>
            </w:r>
          </w:p>
          <w:p w14:paraId="5A0B251E" w14:textId="77777777" w:rsidR="00E84E9E" w:rsidRDefault="00E84E9E" w:rsidP="001D344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Máscara</w:t>
            </w:r>
          </w:p>
          <w:p w14:paraId="7A4A5B1D" w14:textId="0D859317" w:rsidR="00E84E9E" w:rsidRPr="00A12C59" w:rsidRDefault="00E84E9E" w:rsidP="001D344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418" w:type="dxa"/>
          </w:tcPr>
          <w:p w14:paraId="11965263" w14:textId="19CD24EB" w:rsidR="00B54613" w:rsidRPr="00A12C59" w:rsidRDefault="00B54613" w:rsidP="00B5461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EE35457" w14:textId="2E96E739" w:rsidR="00B54613" w:rsidRPr="00A12C59" w:rsidRDefault="00B54613" w:rsidP="00B5461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E31455A" w14:textId="77777777" w:rsidR="00B54613" w:rsidRPr="00A12C59" w:rsidRDefault="00B54613" w:rsidP="00B5461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Campo obrigatório.</w:t>
            </w:r>
          </w:p>
          <w:p w14:paraId="733E911E" w14:textId="77777777" w:rsidR="00B54613" w:rsidRPr="00A12C59" w:rsidRDefault="00B54613" w:rsidP="00B5461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Não editável.</w:t>
            </w:r>
          </w:p>
          <w:p w14:paraId="0227662D" w14:textId="31E61554" w:rsidR="00B54613" w:rsidRPr="00A12C59" w:rsidRDefault="00B54613" w:rsidP="001D344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 xml:space="preserve">Campo recuperado do cadastro de </w:t>
            </w:r>
            <w:r w:rsidR="001D344A" w:rsidRPr="00A12C59">
              <w:rPr>
                <w:sz w:val="18"/>
                <w:szCs w:val="18"/>
              </w:rPr>
              <w:t xml:space="preserve">impugnação de </w:t>
            </w:r>
            <w:r w:rsidR="001D344A" w:rsidRPr="00A12C59">
              <w:rPr>
                <w:sz w:val="18"/>
                <w:szCs w:val="18"/>
              </w:rPr>
              <w:lastRenderedPageBreak/>
              <w:t>resultado</w:t>
            </w:r>
            <w:r w:rsidRPr="00A12C59">
              <w:rPr>
                <w:sz w:val="18"/>
                <w:szCs w:val="18"/>
              </w:rPr>
              <w:t>.</w:t>
            </w:r>
          </w:p>
        </w:tc>
      </w:tr>
      <w:tr w:rsidR="00B54613" w:rsidRPr="00A12C59" w14:paraId="44228004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343A852" w14:textId="789BD69F" w:rsidR="00B54613" w:rsidRPr="00A12C59" w:rsidRDefault="00B54613" w:rsidP="00B5461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lastRenderedPageBreak/>
              <w:t>Data/Hora do cadastro</w:t>
            </w:r>
          </w:p>
        </w:tc>
        <w:tc>
          <w:tcPr>
            <w:tcW w:w="1417" w:type="dxa"/>
          </w:tcPr>
          <w:p w14:paraId="759D1D77" w14:textId="47A6905C" w:rsidR="00B54613" w:rsidRPr="00A12C59" w:rsidRDefault="008F0F10" w:rsidP="00784C15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Apresenta</w:t>
            </w:r>
            <w:r w:rsidR="00B54613" w:rsidRPr="00A12C59">
              <w:rPr>
                <w:rFonts w:cs="Arial"/>
                <w:sz w:val="18"/>
                <w:szCs w:val="18"/>
              </w:rPr>
              <w:t xml:space="preserve"> </w:t>
            </w:r>
            <w:r w:rsidR="00784C15" w:rsidRPr="00A12C59">
              <w:rPr>
                <w:rFonts w:cs="Arial"/>
                <w:sz w:val="18"/>
                <w:szCs w:val="18"/>
              </w:rPr>
              <w:t xml:space="preserve">a data e hora em que o pedido de impugnação </w:t>
            </w:r>
            <w:r w:rsidR="005A605C" w:rsidRPr="00A12C59">
              <w:rPr>
                <w:rFonts w:cs="Arial"/>
                <w:sz w:val="18"/>
                <w:szCs w:val="18"/>
              </w:rPr>
              <w:t xml:space="preserve">de resultado </w:t>
            </w:r>
            <w:r w:rsidR="00784C15" w:rsidRPr="00A12C59">
              <w:rPr>
                <w:rFonts w:cs="Arial"/>
                <w:sz w:val="18"/>
                <w:szCs w:val="18"/>
              </w:rPr>
              <w:t>foi cadastrado</w:t>
            </w:r>
            <w:r w:rsidR="00B54613" w:rsidRPr="00A12C59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7B31D3B5" w14:textId="77777777" w:rsidR="00B54613" w:rsidRPr="00A12C59" w:rsidRDefault="001D344A" w:rsidP="001D344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Data/Hora</w:t>
            </w:r>
          </w:p>
          <w:p w14:paraId="59DD7DDC" w14:textId="77777777" w:rsidR="001D344A" w:rsidRPr="00A12C59" w:rsidRDefault="001D344A" w:rsidP="001D344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Máscara</w:t>
            </w:r>
          </w:p>
          <w:p w14:paraId="2780499B" w14:textId="0CF51A82" w:rsidR="001D344A" w:rsidRPr="00A12C59" w:rsidRDefault="001D344A" w:rsidP="001D344A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dd/mm/aaaa às hh:mm</w:t>
            </w:r>
          </w:p>
        </w:tc>
        <w:tc>
          <w:tcPr>
            <w:tcW w:w="1418" w:type="dxa"/>
          </w:tcPr>
          <w:p w14:paraId="7F947E05" w14:textId="3320E8A3" w:rsidR="00B54613" w:rsidRPr="00A12C59" w:rsidRDefault="00B54613" w:rsidP="00B5461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EB3874A" w14:textId="108976DB" w:rsidR="00B54613" w:rsidRPr="00A12C59" w:rsidRDefault="00B54613" w:rsidP="00B5461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4A16789" w14:textId="77777777" w:rsidR="00B54613" w:rsidRPr="00A12C59" w:rsidRDefault="00B54613" w:rsidP="00B5461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Campo obrigatório.</w:t>
            </w:r>
          </w:p>
          <w:p w14:paraId="3F0D9A2F" w14:textId="77777777" w:rsidR="00B54613" w:rsidRPr="00A12C59" w:rsidRDefault="00B54613" w:rsidP="00B5461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Não editável.</w:t>
            </w:r>
          </w:p>
          <w:p w14:paraId="485A1D4A" w14:textId="1D07AC0A" w:rsidR="00B54613" w:rsidRPr="00A12C59" w:rsidRDefault="001D344A" w:rsidP="00B5461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Campo recuperado do cadastro de impugnação de resultado</w:t>
            </w:r>
            <w:r w:rsidR="00B54613" w:rsidRPr="00A12C59">
              <w:rPr>
                <w:sz w:val="18"/>
                <w:szCs w:val="18"/>
              </w:rPr>
              <w:t>.</w:t>
            </w:r>
          </w:p>
        </w:tc>
      </w:tr>
      <w:tr w:rsidR="00B54613" w:rsidRPr="00A12C59" w14:paraId="5EFF203D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E803438" w14:textId="21324F5E" w:rsidR="00B54613" w:rsidRPr="00A12C59" w:rsidRDefault="00B54613" w:rsidP="00B5461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Nome completo</w:t>
            </w:r>
          </w:p>
        </w:tc>
        <w:tc>
          <w:tcPr>
            <w:tcW w:w="1417" w:type="dxa"/>
          </w:tcPr>
          <w:p w14:paraId="3760124C" w14:textId="6347648A" w:rsidR="00B54613" w:rsidRPr="00A12C59" w:rsidRDefault="00B54613" w:rsidP="001D344A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 xml:space="preserve">Apresenta o </w:t>
            </w:r>
            <w:r w:rsidR="001D344A" w:rsidRPr="00A12C59">
              <w:rPr>
                <w:rFonts w:cs="Arial"/>
                <w:sz w:val="18"/>
                <w:szCs w:val="18"/>
              </w:rPr>
              <w:t>nome completo</w:t>
            </w:r>
            <w:r w:rsidRPr="00A12C59">
              <w:rPr>
                <w:rFonts w:cs="Arial"/>
                <w:sz w:val="18"/>
                <w:szCs w:val="18"/>
              </w:rPr>
              <w:t xml:space="preserve"> do Arquiteto e Urbanista</w:t>
            </w:r>
            <w:r w:rsidR="004B67DE" w:rsidRPr="00A12C59">
              <w:rPr>
                <w:rFonts w:cs="Arial"/>
                <w:sz w:val="18"/>
                <w:szCs w:val="18"/>
              </w:rPr>
              <w:t xml:space="preserve"> que cadastrou o pedido de impugnação</w:t>
            </w:r>
            <w:r w:rsidRPr="00A12C59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7BAAD229" w14:textId="22414230" w:rsidR="00B54613" w:rsidRPr="00A12C59" w:rsidRDefault="00B54613" w:rsidP="001D344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634D65F4" w14:textId="3C94EEB9" w:rsidR="00B54613" w:rsidRPr="00A12C59" w:rsidRDefault="00B54613" w:rsidP="00B5461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B4D339C" w14:textId="38970D65" w:rsidR="00B54613" w:rsidRPr="00A12C59" w:rsidRDefault="00B54613" w:rsidP="00B5461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5E99B89" w14:textId="77777777" w:rsidR="00B54613" w:rsidRPr="00A12C59" w:rsidRDefault="00B54613" w:rsidP="00B5461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Campo obrigatório.</w:t>
            </w:r>
          </w:p>
          <w:p w14:paraId="3E0080F4" w14:textId="77777777" w:rsidR="00B54613" w:rsidRPr="00A12C59" w:rsidRDefault="00B54613" w:rsidP="00B5461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Não editável.</w:t>
            </w:r>
          </w:p>
          <w:p w14:paraId="4BC1A5B6" w14:textId="345FF499" w:rsidR="00B54613" w:rsidRPr="00A12C59" w:rsidRDefault="00B54613" w:rsidP="00B5461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Campo recuperado do cadastro de Profissional.</w:t>
            </w:r>
          </w:p>
        </w:tc>
      </w:tr>
      <w:tr w:rsidR="00ED7740" w:rsidRPr="00A12C59" w14:paraId="63D59848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230101C" w14:textId="07B062F3" w:rsidR="00ED7740" w:rsidRPr="00A12C59" w:rsidRDefault="00ED7740" w:rsidP="00ED774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Registro</w:t>
            </w:r>
          </w:p>
        </w:tc>
        <w:tc>
          <w:tcPr>
            <w:tcW w:w="1417" w:type="dxa"/>
          </w:tcPr>
          <w:p w14:paraId="18E6EEBF" w14:textId="7F2F3473" w:rsidR="00ED7740" w:rsidRPr="00A12C59" w:rsidRDefault="00ED7740" w:rsidP="00ED7740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Apresenta o número do registro do Arquiteto e Urbanista que cadastrou o pedido de impugnação.</w:t>
            </w:r>
          </w:p>
        </w:tc>
        <w:tc>
          <w:tcPr>
            <w:tcW w:w="1134" w:type="dxa"/>
          </w:tcPr>
          <w:p w14:paraId="6E61D06D" w14:textId="219F30C6" w:rsidR="00ED7740" w:rsidRPr="00A12C59" w:rsidRDefault="00ED7740" w:rsidP="00ED774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3985EAE5" w14:textId="731ED373" w:rsidR="00ED7740" w:rsidRPr="00A12C59" w:rsidRDefault="00ED7740" w:rsidP="00ED774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191326C" w14:textId="00A2D379" w:rsidR="00ED7740" w:rsidRPr="00A12C59" w:rsidRDefault="00ED7740" w:rsidP="00ED774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19783A1" w14:textId="77777777" w:rsidR="00ED7740" w:rsidRPr="00A12C59" w:rsidRDefault="00ED7740" w:rsidP="00ED774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Campo obrigatório.</w:t>
            </w:r>
          </w:p>
          <w:p w14:paraId="2CA17395" w14:textId="77777777" w:rsidR="00ED7740" w:rsidRPr="00A12C59" w:rsidRDefault="00ED7740" w:rsidP="00ED774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Não editável.</w:t>
            </w:r>
          </w:p>
          <w:p w14:paraId="1A485445" w14:textId="48DBF407" w:rsidR="00ED7740" w:rsidRPr="00A12C59" w:rsidRDefault="00ED7740" w:rsidP="00ED774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Campo recuperado do cadastro de Profissional.</w:t>
            </w:r>
          </w:p>
        </w:tc>
      </w:tr>
      <w:tr w:rsidR="00A12AD6" w:rsidRPr="00A12C59" w14:paraId="06093DD1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40D7298" w14:textId="26CCF149" w:rsidR="00A12AD6" w:rsidRPr="00A12C59" w:rsidRDefault="00A12AD6" w:rsidP="00A12AD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E-mail</w:t>
            </w:r>
          </w:p>
        </w:tc>
        <w:tc>
          <w:tcPr>
            <w:tcW w:w="1417" w:type="dxa"/>
          </w:tcPr>
          <w:p w14:paraId="42F220F0" w14:textId="179BBBFB" w:rsidR="00A12AD6" w:rsidRPr="00A12C59" w:rsidRDefault="00A12AD6" w:rsidP="00A12AD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Apresenta o e-mail do Arquiteto e Urbanista que cadastrou o pedido de impugnação.</w:t>
            </w:r>
          </w:p>
        </w:tc>
        <w:tc>
          <w:tcPr>
            <w:tcW w:w="1134" w:type="dxa"/>
          </w:tcPr>
          <w:p w14:paraId="5DE66A6E" w14:textId="492B99CA" w:rsidR="00A12AD6" w:rsidRPr="00A12C59" w:rsidRDefault="00A12AD6" w:rsidP="00A12AD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6B8DF698" w14:textId="28B7A730" w:rsidR="00A12AD6" w:rsidRPr="00A12C59" w:rsidRDefault="00A12AD6" w:rsidP="00A12AD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03A0FFE" w14:textId="289596E2" w:rsidR="00A12AD6" w:rsidRPr="00A12C59" w:rsidRDefault="00A12AD6" w:rsidP="00A12AD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DCA29A8" w14:textId="77777777" w:rsidR="00A12AD6" w:rsidRPr="00A12C59" w:rsidRDefault="00A12AD6" w:rsidP="00A12AD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Campo obrigatório.</w:t>
            </w:r>
          </w:p>
          <w:p w14:paraId="1FACC56F" w14:textId="77777777" w:rsidR="00A12AD6" w:rsidRPr="00A12C59" w:rsidRDefault="00A12AD6" w:rsidP="00A12AD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Não editável.</w:t>
            </w:r>
          </w:p>
          <w:p w14:paraId="0E8456F9" w14:textId="421EFE07" w:rsidR="00A12AD6" w:rsidRPr="00A12C59" w:rsidRDefault="00A12AD6" w:rsidP="00A12AD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Campo recuperado do cadastro de Profissional.</w:t>
            </w:r>
          </w:p>
        </w:tc>
      </w:tr>
      <w:tr w:rsidR="00ED25A2" w:rsidRPr="00A12C59" w14:paraId="28D75F26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832B31C" w14:textId="36E0F741" w:rsidR="00ED25A2" w:rsidRPr="00A12C59" w:rsidRDefault="00ED25A2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Narração dos fatos</w:t>
            </w:r>
          </w:p>
        </w:tc>
        <w:tc>
          <w:tcPr>
            <w:tcW w:w="1417" w:type="dxa"/>
          </w:tcPr>
          <w:p w14:paraId="2C0E278B" w14:textId="0DD7FE71" w:rsidR="00ED25A2" w:rsidRPr="00A12C59" w:rsidRDefault="00ED25A2" w:rsidP="00ED25A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Apresenta a narração dos fatos do pedido de impugnação.</w:t>
            </w:r>
          </w:p>
        </w:tc>
        <w:tc>
          <w:tcPr>
            <w:tcW w:w="1134" w:type="dxa"/>
          </w:tcPr>
          <w:p w14:paraId="360FC854" w14:textId="5A15E556" w:rsidR="00ED25A2" w:rsidRPr="00A12C59" w:rsidRDefault="00ED25A2" w:rsidP="00ED25A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16850746" w14:textId="150BFF2B" w:rsidR="00ED25A2" w:rsidRPr="00A12C59" w:rsidRDefault="00ED25A2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874CA38" w14:textId="0848CFD1" w:rsidR="00ED25A2" w:rsidRPr="00A12C59" w:rsidRDefault="00ED25A2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C594B6E" w14:textId="77777777" w:rsidR="00ED25A2" w:rsidRPr="00A12C59" w:rsidRDefault="00ED25A2" w:rsidP="00ED25A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Campo obrigatório.</w:t>
            </w:r>
          </w:p>
          <w:p w14:paraId="38AFB83E" w14:textId="77777777" w:rsidR="00ED25A2" w:rsidRPr="00A12C59" w:rsidRDefault="00ED25A2" w:rsidP="00ED25A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Não editável.</w:t>
            </w:r>
          </w:p>
          <w:p w14:paraId="037E8C42" w14:textId="483BF0F9" w:rsidR="00ED25A2" w:rsidRPr="00A12C59" w:rsidRDefault="00ED25A2" w:rsidP="00ED25A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Campo recuperado do cadastro de impugnação de resultado.</w:t>
            </w:r>
          </w:p>
        </w:tc>
      </w:tr>
      <w:tr w:rsidR="00ED25A2" w:rsidRPr="00A12C59" w14:paraId="31CE5354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2A67E40" w14:textId="4D1DBB5D" w:rsidR="00ED25A2" w:rsidRPr="00A12C59" w:rsidRDefault="00ED25A2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417" w:type="dxa"/>
          </w:tcPr>
          <w:p w14:paraId="08463D89" w14:textId="68508C43" w:rsidR="00ED25A2" w:rsidRPr="00A12C59" w:rsidRDefault="00800742" w:rsidP="00ED25A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Label</w:t>
            </w:r>
          </w:p>
        </w:tc>
        <w:tc>
          <w:tcPr>
            <w:tcW w:w="1134" w:type="dxa"/>
          </w:tcPr>
          <w:p w14:paraId="09B373E9" w14:textId="2E968B30" w:rsidR="00ED25A2" w:rsidRPr="00A12C59" w:rsidRDefault="00800742" w:rsidP="00ED25A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44725B88" w14:textId="1D3CE054" w:rsidR="00ED25A2" w:rsidRPr="00A12C59" w:rsidRDefault="00800742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22E387C" w14:textId="4376BF7F" w:rsidR="00ED25A2" w:rsidRPr="00A12C59" w:rsidRDefault="00800742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7CDB37F" w14:textId="77777777" w:rsidR="00800742" w:rsidRPr="00A12C59" w:rsidRDefault="00800742" w:rsidP="0080074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Campo obrigatório.</w:t>
            </w:r>
          </w:p>
          <w:p w14:paraId="596BF257" w14:textId="77777777" w:rsidR="00800742" w:rsidRPr="00A12C59" w:rsidRDefault="00800742" w:rsidP="0080074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Não editável.</w:t>
            </w:r>
          </w:p>
          <w:p w14:paraId="7239E335" w14:textId="77777777" w:rsidR="00ED25A2" w:rsidRPr="00A12C59" w:rsidRDefault="00ED25A2" w:rsidP="00800742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ED25A2" w:rsidRPr="00A12C59" w14:paraId="2A5B3B5B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99449EC" w14:textId="42D0FCC7" w:rsidR="00ED25A2" w:rsidRPr="00A12C59" w:rsidRDefault="00ED25A2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&lt;nome do arquivo&gt;</w:t>
            </w:r>
          </w:p>
        </w:tc>
        <w:tc>
          <w:tcPr>
            <w:tcW w:w="1417" w:type="dxa"/>
          </w:tcPr>
          <w:p w14:paraId="18E49B88" w14:textId="4D62EA9F" w:rsidR="00ED25A2" w:rsidRPr="00A12C59" w:rsidRDefault="00800742" w:rsidP="00ED25A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Apresenta o nome e a extensão do arquivo anexado.</w:t>
            </w:r>
          </w:p>
        </w:tc>
        <w:tc>
          <w:tcPr>
            <w:tcW w:w="1134" w:type="dxa"/>
          </w:tcPr>
          <w:p w14:paraId="152F7E1C" w14:textId="2A56DF4E" w:rsidR="00ED25A2" w:rsidRPr="00A12C59" w:rsidRDefault="00800742" w:rsidP="00ED25A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5A05B982" w14:textId="61C16E74" w:rsidR="00ED25A2" w:rsidRPr="00A12C59" w:rsidRDefault="00800742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8AA990E" w14:textId="54B73E0B" w:rsidR="00ED25A2" w:rsidRPr="00A12C59" w:rsidRDefault="00800742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F078C06" w14:textId="77777777" w:rsidR="00800742" w:rsidRPr="00A12C59" w:rsidRDefault="00800742" w:rsidP="0080074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Campo obrigatório.</w:t>
            </w:r>
          </w:p>
          <w:p w14:paraId="0F93A251" w14:textId="77777777" w:rsidR="00800742" w:rsidRPr="00A12C59" w:rsidRDefault="00800742" w:rsidP="0080074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Não editável.</w:t>
            </w:r>
          </w:p>
          <w:p w14:paraId="453C7F5D" w14:textId="23F30812" w:rsidR="00B25B48" w:rsidRPr="00A12C59" w:rsidRDefault="00B25B48" w:rsidP="0080074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O campo é apresentado somente se houver arquivo anexado.</w:t>
            </w:r>
          </w:p>
          <w:p w14:paraId="33BE65FC" w14:textId="2DC6B2B4" w:rsidR="00ED25A2" w:rsidRPr="00A12C59" w:rsidRDefault="00800742" w:rsidP="0080074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Campo recuperado do cadastro de impugnação de resultado.</w:t>
            </w:r>
          </w:p>
        </w:tc>
      </w:tr>
      <w:tr w:rsidR="00ED25A2" w:rsidRPr="00A12C59" w14:paraId="7B3C4E9F" w14:textId="77777777" w:rsidTr="0009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27B238DD" w14:textId="256347EA" w:rsidR="00ED25A2" w:rsidRPr="00A12C59" w:rsidRDefault="00ED25A2" w:rsidP="00ED25A2">
            <w:pPr>
              <w:pStyle w:val="EstiloPrototipo3"/>
              <w:jc w:val="center"/>
            </w:pPr>
            <w:r w:rsidRPr="00A12C59">
              <w:rPr>
                <w:sz w:val="24"/>
                <w:szCs w:val="24"/>
              </w:rPr>
              <w:lastRenderedPageBreak/>
              <w:t>Comandos</w:t>
            </w:r>
          </w:p>
        </w:tc>
      </w:tr>
      <w:tr w:rsidR="00ED25A2" w:rsidRPr="00A12C59" w14:paraId="464D6402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51A882B" w14:textId="1C77D4B7" w:rsidR="00ED25A2" w:rsidRPr="00A12C59" w:rsidRDefault="00ED25A2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noProof/>
              </w:rPr>
              <w:drawing>
                <wp:inline distT="0" distB="0" distL="0" distR="0" wp14:anchorId="3C283F4E" wp14:editId="6F117078">
                  <wp:extent cx="200000" cy="200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5E6B7A8" w14:textId="45B193F7" w:rsidR="00ED25A2" w:rsidRPr="00A12C59" w:rsidRDefault="00B25B48" w:rsidP="00ED25A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Quando acionado, volta para a tela anterior.</w:t>
            </w:r>
          </w:p>
        </w:tc>
        <w:tc>
          <w:tcPr>
            <w:tcW w:w="1134" w:type="dxa"/>
          </w:tcPr>
          <w:p w14:paraId="3F20804C" w14:textId="28C60B94" w:rsidR="00ED25A2" w:rsidRPr="00A12C59" w:rsidRDefault="00B25B48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5CE6BC66" w14:textId="18293E1F" w:rsidR="00ED25A2" w:rsidRPr="00A12C59" w:rsidRDefault="00B25B48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Hiperlynk</w:t>
            </w:r>
          </w:p>
        </w:tc>
        <w:tc>
          <w:tcPr>
            <w:tcW w:w="1134" w:type="dxa"/>
          </w:tcPr>
          <w:p w14:paraId="1AD67843" w14:textId="77777777" w:rsidR="00ED25A2" w:rsidRPr="00A12C59" w:rsidRDefault="00ED25A2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30D068B3" w14:textId="77777777" w:rsidR="00ED25A2" w:rsidRPr="00A12C59" w:rsidRDefault="00ED25A2" w:rsidP="00654E42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B25B48" w:rsidRPr="00A12C59" w14:paraId="1782CD78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A0D4388" w14:textId="7CEBE86D" w:rsidR="00B25B48" w:rsidRPr="00A12C59" w:rsidRDefault="00B25B48" w:rsidP="00B25B48">
            <w:pPr>
              <w:spacing w:before="60" w:after="60"/>
              <w:jc w:val="center"/>
              <w:rPr>
                <w:noProof/>
              </w:rPr>
            </w:pPr>
            <w:r w:rsidRPr="00A12C59">
              <w:rPr>
                <w:noProof/>
              </w:rPr>
              <w:drawing>
                <wp:inline distT="0" distB="0" distL="0" distR="0" wp14:anchorId="01409004" wp14:editId="24E1AB04">
                  <wp:extent cx="266667" cy="209524"/>
                  <wp:effectExtent l="0" t="0" r="635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9E4654B" w14:textId="65A60888" w:rsidR="00B25B48" w:rsidRPr="00A12C59" w:rsidRDefault="00B25B48" w:rsidP="00B25B48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Quando acionado, realiza o download do arquivo.</w:t>
            </w:r>
          </w:p>
        </w:tc>
        <w:tc>
          <w:tcPr>
            <w:tcW w:w="1134" w:type="dxa"/>
          </w:tcPr>
          <w:p w14:paraId="1A0E9A28" w14:textId="43940819" w:rsidR="00B25B48" w:rsidRPr="00A12C59" w:rsidRDefault="00B25B48" w:rsidP="00B25B4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3D3CB4F1" w14:textId="21077B3B" w:rsidR="00B25B48" w:rsidRPr="00A12C59" w:rsidRDefault="00B25B48" w:rsidP="00B25B4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12C59">
              <w:rPr>
                <w:rFonts w:cs="Arial"/>
                <w:sz w:val="18"/>
                <w:szCs w:val="18"/>
              </w:rPr>
              <w:t>Hiperlynk</w:t>
            </w:r>
          </w:p>
        </w:tc>
        <w:tc>
          <w:tcPr>
            <w:tcW w:w="1134" w:type="dxa"/>
          </w:tcPr>
          <w:p w14:paraId="5CF6552B" w14:textId="77777777" w:rsidR="00B25B48" w:rsidRPr="00A12C59" w:rsidRDefault="00B25B48" w:rsidP="00B25B4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712E47BB" w14:textId="78585B8E" w:rsidR="00B25B48" w:rsidRPr="00A12C59" w:rsidRDefault="00B25B48" w:rsidP="00B25B4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A12C59">
              <w:rPr>
                <w:sz w:val="18"/>
                <w:szCs w:val="18"/>
              </w:rPr>
              <w:t>O ícone é apresentado somente se houver arquivo anexado.</w:t>
            </w:r>
          </w:p>
        </w:tc>
      </w:tr>
    </w:tbl>
    <w:p w14:paraId="53F68FA4" w14:textId="77777777" w:rsidR="000514D4" w:rsidRPr="00A12C59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5208654"/>
      <w:r w:rsidRPr="00A12C59">
        <w:t>CRITÉRIOS DE ACEITE</w:t>
      </w:r>
      <w:bookmarkEnd w:id="10"/>
    </w:p>
    <w:p w14:paraId="34F179F8" w14:textId="77777777" w:rsidR="0030370F" w:rsidRPr="00A12C59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A12C59">
        <w:rPr>
          <w:b/>
          <w:color w:val="auto"/>
        </w:rPr>
        <w:t xml:space="preserve">Premissa: </w:t>
      </w:r>
    </w:p>
    <w:p w14:paraId="56B285EA" w14:textId="74CABD5B" w:rsidR="00124864" w:rsidRPr="00B45FE2" w:rsidRDefault="00B406E0" w:rsidP="00B44B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highlight w:val="red"/>
        </w:rPr>
      </w:pPr>
      <w:bookmarkStart w:id="11" w:name="_Ref13564883"/>
      <w:r w:rsidRPr="00B45FE2">
        <w:rPr>
          <w:highlight w:val="red"/>
        </w:rPr>
        <w:t>A funcionalidade é apresentada após o arquiteto e urbanista solicitar a visualização do detalhe do pedido</w:t>
      </w:r>
      <w:r w:rsidR="00E753F4" w:rsidRPr="00B45FE2">
        <w:rPr>
          <w:highlight w:val="red"/>
        </w:rPr>
        <w:t xml:space="preserve"> na funcionalidade “Detalhar pedidos de impugnação”.</w:t>
      </w:r>
    </w:p>
    <w:p w14:paraId="41A16243" w14:textId="77777777" w:rsidR="00D93145" w:rsidRPr="00A12C59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 w:rsidRPr="00A12C59">
        <w:rPr>
          <w:b/>
        </w:rPr>
        <w:t>Regras Gerais:</w:t>
      </w:r>
      <w:bookmarkStart w:id="13" w:name="_Ref26893226"/>
      <w:bookmarkEnd w:id="11"/>
      <w:bookmarkEnd w:id="12"/>
    </w:p>
    <w:p w14:paraId="17BDC88C" w14:textId="6220E56B" w:rsidR="001E539E" w:rsidRPr="00A12C59" w:rsidRDefault="00F06664" w:rsidP="007C0C42">
      <w:pPr>
        <w:spacing w:after="200" w:line="276" w:lineRule="auto"/>
        <w:contextualSpacing/>
        <w:rPr>
          <w:position w:val="3"/>
        </w:rPr>
      </w:pPr>
      <w:r w:rsidRPr="00A12C59">
        <w:t>Não se aplica.</w:t>
      </w:r>
      <w:bookmarkEnd w:id="13"/>
    </w:p>
    <w:p w14:paraId="7E5F0F14" w14:textId="77777777" w:rsidR="00330B03" w:rsidRPr="00A12C59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A12C59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A12C59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A12C59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5208655"/>
      <w:r w:rsidRPr="00A12C59">
        <w:t>INFORMAÇÕES COMPLEMENTARES</w:t>
      </w:r>
      <w:bookmarkEnd w:id="14"/>
    </w:p>
    <w:p w14:paraId="42D7CEBC" w14:textId="77777777" w:rsidR="008D2F61" w:rsidRPr="00A12C59" w:rsidRDefault="008D2F61" w:rsidP="008D2F61">
      <w:r w:rsidRPr="00A12C59">
        <w:t>História relacionada:</w:t>
      </w:r>
    </w:p>
    <w:p w14:paraId="4FB60F48" w14:textId="6F443563" w:rsidR="000804FB" w:rsidRPr="00A12C59" w:rsidRDefault="00EF281D" w:rsidP="008D2F61">
      <w:pPr>
        <w:rPr>
          <w:i/>
        </w:rPr>
      </w:pPr>
      <w:r w:rsidRPr="00A12C59">
        <w:rPr>
          <w:i/>
        </w:rPr>
        <w:t>Eleitoral_HST172_Cadastrar_</w:t>
      </w:r>
      <w:r w:rsidR="005B2798" w:rsidRPr="00A12C59">
        <w:rPr>
          <w:i/>
        </w:rPr>
        <w:t>Pedido_</w:t>
      </w:r>
      <w:r w:rsidRPr="00A12C59">
        <w:rPr>
          <w:i/>
        </w:rPr>
        <w:t>Impugnacao_Resultado_Impugnacao_PROF.</w:t>
      </w:r>
    </w:p>
    <w:p w14:paraId="7DAA3EF7" w14:textId="14FA337C" w:rsidR="00745350" w:rsidRPr="00745350" w:rsidRDefault="00745350" w:rsidP="00745350">
      <w:pPr>
        <w:spacing w:before="0" w:after="0"/>
        <w:rPr>
          <w:i/>
        </w:rPr>
      </w:pPr>
      <w:r w:rsidRPr="00A12C59">
        <w:rPr>
          <w:i/>
        </w:rPr>
        <w:t>Eleitoral_HST174_Visualizar_</w:t>
      </w:r>
      <w:r w:rsidR="005B2798" w:rsidRPr="00A12C59">
        <w:rPr>
          <w:i/>
        </w:rPr>
        <w:t xml:space="preserve"> Pedido_</w:t>
      </w:r>
      <w:r w:rsidRPr="00A12C59">
        <w:rPr>
          <w:i/>
        </w:rPr>
        <w:t>Impugancao_ResultadoPROF.</w:t>
      </w:r>
    </w:p>
    <w:p w14:paraId="1ED380DB" w14:textId="6F3EFB48" w:rsidR="00783A7D" w:rsidRPr="00783A7D" w:rsidRDefault="00783A7D" w:rsidP="008D2F61">
      <w:pPr>
        <w:rPr>
          <w:i/>
        </w:rPr>
      </w:pP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2067E" w14:textId="77777777" w:rsidR="0049692D" w:rsidRDefault="0049692D">
      <w:r>
        <w:separator/>
      </w:r>
    </w:p>
    <w:p w14:paraId="024FE738" w14:textId="77777777" w:rsidR="0049692D" w:rsidRDefault="0049692D"/>
  </w:endnote>
  <w:endnote w:type="continuationSeparator" w:id="0">
    <w:p w14:paraId="3A61A5A5" w14:textId="77777777" w:rsidR="0049692D" w:rsidRDefault="0049692D">
      <w:r>
        <w:continuationSeparator/>
      </w:r>
    </w:p>
    <w:p w14:paraId="4F1C842E" w14:textId="77777777" w:rsidR="0049692D" w:rsidRDefault="004969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223B7A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11A27E" w14:textId="77777777" w:rsidR="0049692D" w:rsidRDefault="0049692D">
      <w:r>
        <w:separator/>
      </w:r>
    </w:p>
    <w:p w14:paraId="3C938F18" w14:textId="77777777" w:rsidR="0049692D" w:rsidRDefault="0049692D"/>
  </w:footnote>
  <w:footnote w:type="continuationSeparator" w:id="0">
    <w:p w14:paraId="125EF1A9" w14:textId="77777777" w:rsidR="0049692D" w:rsidRDefault="0049692D">
      <w:r>
        <w:continuationSeparator/>
      </w:r>
    </w:p>
    <w:p w14:paraId="5F698E06" w14:textId="77777777" w:rsidR="0049692D" w:rsidRDefault="0049692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1pt;height:41.15pt" o:ole="">
                <v:imagedata r:id="rId1" o:title=""/>
              </v:shape>
              <o:OLEObject Type="Embed" ProgID="PBrush" ShapeID="_x0000_i1025" DrawAspect="Content" ObjectID="_1657101046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4B592FAF" w:rsidR="000A5E47" w:rsidRPr="00C6532E" w:rsidRDefault="00BF4065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HST175 – Detalhar Pedido de Impugnação de Resultado - Profissional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759B"/>
    <w:rsid w:val="000800F9"/>
    <w:rsid w:val="000804FB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4DD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A04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3740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3131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41C3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4F42"/>
    <w:rsid w:val="001B6CC7"/>
    <w:rsid w:val="001C0EF5"/>
    <w:rsid w:val="001C15FC"/>
    <w:rsid w:val="001C1682"/>
    <w:rsid w:val="001C1C20"/>
    <w:rsid w:val="001C24BF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44A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16E1F"/>
    <w:rsid w:val="00223B7A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50C0"/>
    <w:rsid w:val="002359C8"/>
    <w:rsid w:val="00235FD9"/>
    <w:rsid w:val="0023608F"/>
    <w:rsid w:val="00236459"/>
    <w:rsid w:val="0024203F"/>
    <w:rsid w:val="002429D5"/>
    <w:rsid w:val="002437BE"/>
    <w:rsid w:val="0024734E"/>
    <w:rsid w:val="00247683"/>
    <w:rsid w:val="00251995"/>
    <w:rsid w:val="00251B1C"/>
    <w:rsid w:val="002524FF"/>
    <w:rsid w:val="00252D19"/>
    <w:rsid w:val="00253A19"/>
    <w:rsid w:val="00253DA5"/>
    <w:rsid w:val="00261F7D"/>
    <w:rsid w:val="002628E3"/>
    <w:rsid w:val="00263495"/>
    <w:rsid w:val="002652A8"/>
    <w:rsid w:val="00266BFA"/>
    <w:rsid w:val="00267AE9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5A1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3B89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2B08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A91"/>
    <w:rsid w:val="00411E80"/>
    <w:rsid w:val="0041224B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ACA"/>
    <w:rsid w:val="00493F8B"/>
    <w:rsid w:val="0049692D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67DE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2C6C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674CC"/>
    <w:rsid w:val="005711B6"/>
    <w:rsid w:val="00572518"/>
    <w:rsid w:val="005731B7"/>
    <w:rsid w:val="00574128"/>
    <w:rsid w:val="00577299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A605C"/>
    <w:rsid w:val="005B24DB"/>
    <w:rsid w:val="005B2798"/>
    <w:rsid w:val="005B325E"/>
    <w:rsid w:val="005B4C01"/>
    <w:rsid w:val="005B660B"/>
    <w:rsid w:val="005B729F"/>
    <w:rsid w:val="005B77D4"/>
    <w:rsid w:val="005B7BEE"/>
    <w:rsid w:val="005B7FA4"/>
    <w:rsid w:val="005C2EDE"/>
    <w:rsid w:val="005C3CF1"/>
    <w:rsid w:val="005D1A41"/>
    <w:rsid w:val="005D1C6E"/>
    <w:rsid w:val="005D4539"/>
    <w:rsid w:val="005D5D2D"/>
    <w:rsid w:val="005E419E"/>
    <w:rsid w:val="005E455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28FE"/>
    <w:rsid w:val="00654E42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35BF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3C95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B32"/>
    <w:rsid w:val="00701C8D"/>
    <w:rsid w:val="007027B5"/>
    <w:rsid w:val="0070381C"/>
    <w:rsid w:val="007052CA"/>
    <w:rsid w:val="007077EF"/>
    <w:rsid w:val="00711079"/>
    <w:rsid w:val="0071116C"/>
    <w:rsid w:val="00711792"/>
    <w:rsid w:val="00711EAA"/>
    <w:rsid w:val="0071285F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3831"/>
    <w:rsid w:val="00745350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C15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6867"/>
    <w:rsid w:val="007C0290"/>
    <w:rsid w:val="007C0C42"/>
    <w:rsid w:val="007C3BFF"/>
    <w:rsid w:val="007C47E3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0742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EAF"/>
    <w:rsid w:val="0082141D"/>
    <w:rsid w:val="00821F2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2BF7"/>
    <w:rsid w:val="00834970"/>
    <w:rsid w:val="00835571"/>
    <w:rsid w:val="008361E2"/>
    <w:rsid w:val="008402A6"/>
    <w:rsid w:val="00840460"/>
    <w:rsid w:val="0084158C"/>
    <w:rsid w:val="008440B5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D5E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159"/>
    <w:rsid w:val="0088297A"/>
    <w:rsid w:val="00882F20"/>
    <w:rsid w:val="008838E8"/>
    <w:rsid w:val="0088554D"/>
    <w:rsid w:val="00890551"/>
    <w:rsid w:val="00890DCB"/>
    <w:rsid w:val="00894B69"/>
    <w:rsid w:val="00895B71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6482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D6453"/>
    <w:rsid w:val="008E0845"/>
    <w:rsid w:val="008E1EF5"/>
    <w:rsid w:val="008E40A1"/>
    <w:rsid w:val="008E498C"/>
    <w:rsid w:val="008E58E3"/>
    <w:rsid w:val="008E5ABC"/>
    <w:rsid w:val="008E724A"/>
    <w:rsid w:val="008F0F10"/>
    <w:rsid w:val="008F1C00"/>
    <w:rsid w:val="008F3397"/>
    <w:rsid w:val="008F3793"/>
    <w:rsid w:val="008F3E62"/>
    <w:rsid w:val="008F50AF"/>
    <w:rsid w:val="008F7795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F6F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ECD"/>
    <w:rsid w:val="00990F5F"/>
    <w:rsid w:val="00991176"/>
    <w:rsid w:val="009919E0"/>
    <w:rsid w:val="00992005"/>
    <w:rsid w:val="00993981"/>
    <w:rsid w:val="00993BCC"/>
    <w:rsid w:val="0099498B"/>
    <w:rsid w:val="00995621"/>
    <w:rsid w:val="00995DB3"/>
    <w:rsid w:val="00996425"/>
    <w:rsid w:val="00997D16"/>
    <w:rsid w:val="009A0B51"/>
    <w:rsid w:val="009A23E0"/>
    <w:rsid w:val="009A3384"/>
    <w:rsid w:val="009A46C8"/>
    <w:rsid w:val="009A5A0C"/>
    <w:rsid w:val="009A5F85"/>
    <w:rsid w:val="009A620A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E1624"/>
    <w:rsid w:val="009E58C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385B"/>
    <w:rsid w:val="00A05379"/>
    <w:rsid w:val="00A064D7"/>
    <w:rsid w:val="00A10738"/>
    <w:rsid w:val="00A11943"/>
    <w:rsid w:val="00A12737"/>
    <w:rsid w:val="00A12AD6"/>
    <w:rsid w:val="00A12C59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90"/>
    <w:rsid w:val="00A455EC"/>
    <w:rsid w:val="00A4661F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D5FA3"/>
    <w:rsid w:val="00AE1443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E94"/>
    <w:rsid w:val="00B25B48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06E0"/>
    <w:rsid w:val="00B4101A"/>
    <w:rsid w:val="00B410F5"/>
    <w:rsid w:val="00B41119"/>
    <w:rsid w:val="00B41C91"/>
    <w:rsid w:val="00B43814"/>
    <w:rsid w:val="00B44B90"/>
    <w:rsid w:val="00B45FE2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613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2023"/>
    <w:rsid w:val="00B62FA2"/>
    <w:rsid w:val="00B6317B"/>
    <w:rsid w:val="00B63AFD"/>
    <w:rsid w:val="00B64E53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9666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4065"/>
    <w:rsid w:val="00BF5AFB"/>
    <w:rsid w:val="00C004F9"/>
    <w:rsid w:val="00C0196F"/>
    <w:rsid w:val="00C03E9D"/>
    <w:rsid w:val="00C03F98"/>
    <w:rsid w:val="00C05307"/>
    <w:rsid w:val="00C05DCE"/>
    <w:rsid w:val="00C069DF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28D2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2D55"/>
    <w:rsid w:val="00C75503"/>
    <w:rsid w:val="00C75D86"/>
    <w:rsid w:val="00C767ED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4B46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D001A7"/>
    <w:rsid w:val="00D00ECA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17C38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0F59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E0742"/>
    <w:rsid w:val="00DE0827"/>
    <w:rsid w:val="00DE1801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6D55"/>
    <w:rsid w:val="00E0754F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D1A"/>
    <w:rsid w:val="00E54EE9"/>
    <w:rsid w:val="00E55BEB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3F4"/>
    <w:rsid w:val="00E75607"/>
    <w:rsid w:val="00E759F5"/>
    <w:rsid w:val="00E75E99"/>
    <w:rsid w:val="00E76ABB"/>
    <w:rsid w:val="00E76CD8"/>
    <w:rsid w:val="00E807A3"/>
    <w:rsid w:val="00E80F0D"/>
    <w:rsid w:val="00E820FE"/>
    <w:rsid w:val="00E84D63"/>
    <w:rsid w:val="00E84E9E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A1D2D"/>
    <w:rsid w:val="00EA5CA1"/>
    <w:rsid w:val="00EA5EB0"/>
    <w:rsid w:val="00EB028A"/>
    <w:rsid w:val="00EB0A9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25A2"/>
    <w:rsid w:val="00ED325F"/>
    <w:rsid w:val="00ED3B89"/>
    <w:rsid w:val="00ED49CF"/>
    <w:rsid w:val="00ED674B"/>
    <w:rsid w:val="00ED7740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81D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664"/>
    <w:rsid w:val="00F06A3D"/>
    <w:rsid w:val="00F06C34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6A6F"/>
    <w:rsid w:val="00F86E4B"/>
    <w:rsid w:val="00F87857"/>
    <w:rsid w:val="00F90008"/>
    <w:rsid w:val="00F9008E"/>
    <w:rsid w:val="00F90A87"/>
    <w:rsid w:val="00F912B0"/>
    <w:rsid w:val="00F91E8D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713"/>
    <w:rsid w:val="00FB6EFD"/>
    <w:rsid w:val="00FC277B"/>
    <w:rsid w:val="00FC3C16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70845"/>
    <w:rsid w:val="000B7D97"/>
    <w:rsid w:val="00101548"/>
    <w:rsid w:val="0013582A"/>
    <w:rsid w:val="001424FB"/>
    <w:rsid w:val="001904A2"/>
    <w:rsid w:val="00230E79"/>
    <w:rsid w:val="00270697"/>
    <w:rsid w:val="002A7D34"/>
    <w:rsid w:val="0031346A"/>
    <w:rsid w:val="003621E6"/>
    <w:rsid w:val="003872B3"/>
    <w:rsid w:val="00475A43"/>
    <w:rsid w:val="004B2843"/>
    <w:rsid w:val="004C1B47"/>
    <w:rsid w:val="0054550E"/>
    <w:rsid w:val="00607B3F"/>
    <w:rsid w:val="007933AC"/>
    <w:rsid w:val="00813ADC"/>
    <w:rsid w:val="00846FCF"/>
    <w:rsid w:val="008505C8"/>
    <w:rsid w:val="008D7A9E"/>
    <w:rsid w:val="00976FB3"/>
    <w:rsid w:val="009F1EC3"/>
    <w:rsid w:val="00A014D3"/>
    <w:rsid w:val="00AA4E29"/>
    <w:rsid w:val="00E30BFD"/>
    <w:rsid w:val="00F43A26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6542C-863E-440E-AA68-8536097A3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19351</TotalTime>
  <Pages>7</Pages>
  <Words>581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3716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HST175 – Detalhar Pedido de Impugnação de Resultado - Profissional</dc:subject>
  <dc:creator>adriel.moro</dc:creator>
  <cp:keywords/>
  <dc:description/>
  <cp:lastModifiedBy>Administrador</cp:lastModifiedBy>
  <cp:revision>1176</cp:revision>
  <cp:lastPrinted>2006-08-08T20:14:00Z</cp:lastPrinted>
  <dcterms:created xsi:type="dcterms:W3CDTF">2019-10-17T13:46:00Z</dcterms:created>
  <dcterms:modified xsi:type="dcterms:W3CDTF">2020-07-24T16:04:00Z</dcterms:modified>
</cp:coreProperties>
</file>