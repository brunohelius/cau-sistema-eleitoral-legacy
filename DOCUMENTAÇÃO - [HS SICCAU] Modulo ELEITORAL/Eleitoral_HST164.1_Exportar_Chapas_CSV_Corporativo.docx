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sz w:val="52"/>
          <w:szCs w:val="52"/>
        </w:rPr>
        <w:alias w:val="Assunto"/>
        <w:id w:val="-1863352910"/>
        <w:placeholder>
          <w:docPart w:val="B1BB517EA5F4477697529B999BAE77CB"/>
        </w:placeholder>
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>
        <w:rPr>
          <w:sz w:val="52"/>
          <w:szCs w:val="52"/>
        </w:rPr>
      </w:sdtEndPr>
      <w:sdtContent>
        <w:p>
          <w:pPr>
            <w:pStyle w:val="39"/>
            <w:rPr>
              <w:sz w:val="52"/>
              <w:szCs w:val="52"/>
            </w:rPr>
          </w:pPr>
          <w:r>
            <w:rPr>
              <w:sz w:val="52"/>
              <w:szCs w:val="52"/>
              <w:lang w:val="pt-BR"/>
            </w:rPr>
            <w:t>HST164.1 – Exportar Chapas CSV- Corporativo</w:t>
          </w:r>
        </w:p>
      </w:sdtContent>
    </w:sdt>
    <w:p>
      <w:pPr>
        <w:pStyle w:val="40"/>
      </w:pPr>
      <w:r>
        <w:fldChar w:fldCharType="begin"/>
      </w:r>
      <w:r>
        <w:instrText xml:space="preserve"> ASK  NomeProduto "Informe o nome do produto"  \* MERGEFORMAT </w:instrText>
      </w:r>
      <w:r>
        <w:fldChar w:fldCharType="separate"/>
      </w:r>
      <w:bookmarkStart w:id="0" w:name="NomeProduto"/>
      <w:bookmarkStart w:id="1" w:name="NomeProjeto"/>
      <w:r>
        <w:t>&lt;Nome do Produto&gt;</w:t>
      </w:r>
      <w:bookmarkEnd w:id="0"/>
      <w:bookmarkEnd w:id="1"/>
      <w:r>
        <w:fldChar w:fldCharType="end"/>
      </w:r>
      <w:r>
        <w:t>Sistema Processo Eleitoral</w:t>
      </w:r>
    </w:p>
    <w:p>
      <w:pPr>
        <w:pStyle w:val="41"/>
      </w:pPr>
      <w:r>
        <w:fldChar w:fldCharType="begin"/>
      </w:r>
      <w:r>
        <w:instrText xml:space="preserve"> ASK  NomeCliente "Informe o nome do cliente"  \* MERGEFORMAT </w:instrText>
      </w:r>
      <w:r>
        <w:fldChar w:fldCharType="separate"/>
      </w:r>
      <w:bookmarkStart w:id="2" w:name="NomeCliente"/>
      <w:r>
        <w:t>&lt;Nome do cliente&gt;</w:t>
      </w:r>
      <w:bookmarkEnd w:id="2"/>
      <w:r>
        <w:fldChar w:fldCharType="end"/>
      </w:r>
      <w:r>
        <w:fldChar w:fldCharType="begin"/>
      </w:r>
      <w:r>
        <w:instrText xml:space="preserve"> REF NomeCliente  \* MERGEFORMAT </w:instrText>
      </w:r>
      <w:r>
        <w:fldChar w:fldCharType="separate"/>
      </w:r>
      <w:r>
        <w:t>CAU</w:t>
      </w:r>
      <w:r>
        <w:fldChar w:fldCharType="end"/>
      </w:r>
    </w:p>
    <w:p>
      <w:pPr>
        <w:pStyle w:val="41"/>
        <w:sectPr>
          <w:headerReference r:id="rId5" w:type="first"/>
          <w:headerReference r:id="rId4" w:type="default"/>
          <w:footerReference r:id="rId6" w:type="default"/>
          <w:pgSz w:w="11907" w:h="16840"/>
          <w:pgMar w:top="1985" w:right="1418" w:bottom="1701" w:left="1418" w:header="1418" w:footer="567" w:gutter="0"/>
          <w:cols w:space="720" w:num="1"/>
          <w:titlePg/>
          <w:vAlign w:val="center"/>
        </w:sectPr>
      </w:pPr>
    </w:p>
    <w:p>
      <w:pPr>
        <w:pStyle w:val="42"/>
        <w:spacing w:after="0"/>
      </w:pPr>
    </w:p>
    <w:p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>
        <w:rPr>
          <w:rFonts w:ascii="Verdana" w:hAnsi="Verdana" w:cs="Arial"/>
          <w:b/>
          <w:bCs/>
          <w:sz w:val="24"/>
          <w:szCs w:val="24"/>
        </w:rPr>
        <w:t>Revisões do Documento</w:t>
      </w:r>
    </w:p>
    <w:tbl>
      <w:tblPr>
        <w:tblStyle w:val="12"/>
        <w:tblW w:w="9622" w:type="dxa"/>
        <w:jc w:val="center"/>
        <w:tbl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color="808080" w:sz="2" w:space="0"/>
          <w:insideV w:val="single" w:color="808080" w:sz="2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589"/>
        <w:gridCol w:w="1425"/>
        <w:gridCol w:w="2405"/>
        <w:gridCol w:w="4203"/>
      </w:tblGrid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78" w:hRule="atLeast"/>
          <w:jc w:val="center"/>
        </w:trPr>
        <w:tc>
          <w:tcPr>
            <w:tcW w:w="1589" w:type="dxa"/>
            <w:shd w:val="clear" w:color="auto" w:fill="F3F3F3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1589" w:type="dxa"/>
            <w:vAlign w:val="center"/>
          </w:tcPr>
          <w:p>
            <w:pPr>
              <w:jc w:val="center"/>
            </w:pPr>
            <w:r>
              <w:rPr>
                <w:highlight w:val="green"/>
              </w:rPr>
              <w:t>1.0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</w:pPr>
            <w:r>
              <w:rPr>
                <w:highlight w:val="green"/>
              </w:rPr>
              <w:t>25/01/2023</w:t>
            </w:r>
          </w:p>
        </w:tc>
        <w:tc>
          <w:tcPr>
            <w:tcW w:w="2405" w:type="dxa"/>
            <w:vAlign w:val="center"/>
          </w:tcPr>
          <w:p>
            <w:pPr>
              <w:ind w:left="169"/>
              <w:jc w:val="center"/>
            </w:pPr>
            <w:r>
              <w:rPr>
                <w:highlight w:val="green"/>
              </w:rPr>
              <w:t>Daiane Silva</w:t>
            </w:r>
          </w:p>
        </w:tc>
        <w:tc>
          <w:tcPr>
            <w:tcW w:w="4203" w:type="dxa"/>
          </w:tcPr>
          <w:p>
            <w:pPr>
              <w:ind w:left="174"/>
              <w:jc w:val="left"/>
              <w:rPr>
                <w:highlight w:val="green"/>
              </w:rPr>
            </w:pPr>
            <w:r>
              <w:rPr>
                <w:highlight w:val="green"/>
              </w:rPr>
              <w:t>Em atendimento a OS8648:</w:t>
            </w:r>
          </w:p>
          <w:p>
            <w:pPr>
              <w:ind w:left="174"/>
              <w:jc w:val="left"/>
            </w:pPr>
            <w:r>
              <w:rPr>
                <w:highlight w:val="green"/>
              </w:rPr>
              <w:t>- Alteração na coluna ‘Tipo Membro’ no layout do documento.</w:t>
            </w:r>
          </w:p>
        </w:tc>
      </w:tr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1589" w:type="dxa"/>
            <w:vAlign w:val="center"/>
          </w:tcPr>
          <w:p>
            <w:pPr>
              <w:jc w:val="center"/>
              <w:rPr>
                <w:highlight w:val="green"/>
              </w:rPr>
            </w:pPr>
            <w:r>
              <w:rPr>
                <w:rFonts w:hint="default"/>
                <w:highlight w:val="yellow"/>
                <w:lang w:val="pt-BR"/>
              </w:rPr>
              <w:t>1.1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highlight w:val="green"/>
              </w:rPr>
            </w:pPr>
            <w:r>
              <w:rPr>
                <w:rFonts w:hint="default"/>
                <w:highlight w:val="yellow"/>
                <w:lang w:val="pt-BR"/>
              </w:rPr>
              <w:t>09/02/2023</w:t>
            </w:r>
          </w:p>
        </w:tc>
        <w:tc>
          <w:tcPr>
            <w:tcW w:w="2405" w:type="dxa"/>
            <w:vAlign w:val="center"/>
          </w:tcPr>
          <w:p>
            <w:pPr>
              <w:ind w:left="169" w:leftChars="0"/>
              <w:jc w:val="center"/>
              <w:rPr>
                <w:highlight w:val="green"/>
              </w:rPr>
            </w:pPr>
            <w:r>
              <w:rPr>
                <w:highlight w:val="yellow"/>
              </w:rPr>
              <w:t>Daiane Silva</w:t>
            </w:r>
          </w:p>
        </w:tc>
        <w:tc>
          <w:tcPr>
            <w:tcW w:w="4203" w:type="dxa"/>
            <w:vAlign w:val="top"/>
          </w:tcPr>
          <w:p>
            <w:pPr>
              <w:ind w:left="174"/>
              <w:jc w:val="left"/>
              <w:rPr>
                <w:highlight w:val="yellow"/>
              </w:rPr>
            </w:pPr>
            <w:r>
              <w:rPr>
                <w:highlight w:val="yellow"/>
              </w:rPr>
              <w:t>Em atendimento a OS8648:</w:t>
            </w:r>
          </w:p>
          <w:p>
            <w:pPr>
              <w:ind w:left="174" w:leftChars="0"/>
              <w:jc w:val="left"/>
              <w:rPr>
                <w:highlight w:val="green"/>
              </w:rPr>
            </w:pPr>
            <w:r>
              <w:rPr>
                <w:highlight w:val="yellow"/>
              </w:rPr>
              <w:t xml:space="preserve">- </w:t>
            </w:r>
            <w:r>
              <w:rPr>
                <w:rFonts w:hint="default"/>
                <w:highlight w:val="yellow"/>
                <w:lang w:val="pt-BR"/>
              </w:rPr>
              <w:t>Alterações após sugestão do PO.</w:t>
            </w:r>
          </w:p>
        </w:tc>
      </w:tr>
    </w:tbl>
    <w:p>
      <w:pPr>
        <w:jc w:val="center"/>
        <w:rPr>
          <w:rFonts w:cs="Arial"/>
          <w:b/>
          <w:szCs w:val="22"/>
        </w:rPr>
      </w:pPr>
    </w:p>
    <w:p>
      <w:pPr>
        <w:jc w:val="center"/>
        <w:rPr>
          <w:rFonts w:cs="Arial"/>
          <w:b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jc w:val="center"/>
        <w:rPr>
          <w:rFonts w:cs="Arial"/>
          <w:szCs w:val="22"/>
        </w:rPr>
      </w:pPr>
    </w:p>
    <w:p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>
      <w:pPr>
        <w:jc w:val="center"/>
        <w:rPr>
          <w:rFonts w:ascii="Verdana" w:hAnsi="Verdana" w:cs="Arial"/>
          <w:b/>
          <w:sz w:val="24"/>
          <w:szCs w:val="24"/>
        </w:rPr>
      </w:pPr>
      <w:r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t>Sumário</w:t>
      </w:r>
    </w:p>
    <w:p>
      <w:pPr>
        <w:jc w:val="center"/>
        <w:rPr>
          <w:rFonts w:cs="Arial"/>
          <w:b/>
          <w:szCs w:val="22"/>
        </w:rPr>
      </w:pPr>
    </w:p>
    <w:p>
      <w:pPr>
        <w:pStyle w:val="34"/>
        <w:tabs>
          <w:tab w:val="right" w:leader="dot" w:pos="9071"/>
          <w:tab w:val="clear" w:pos="480"/>
          <w:tab w:val="clear" w:pos="9072"/>
        </w:tabs>
      </w:pPr>
      <w:r>
        <w:fldChar w:fldCharType="begin"/>
      </w:r>
      <w:r>
        <w:instrText xml:space="preserve"> TOC \o "1-2" \h \z \u </w:instrText>
      </w:r>
      <w:r>
        <w:fldChar w:fldCharType="separate"/>
      </w:r>
      <w:r>
        <w:fldChar w:fldCharType="begin"/>
      </w:r>
      <w:r>
        <w:instrText xml:space="preserve"> HYPERLINK \l "_Toc11043" </w:instrText>
      </w:r>
      <w:r>
        <w:fldChar w:fldCharType="separate"/>
      </w:r>
      <w:sdt>
        <w:sdtPr>
          <w:alias w:val="Assunto"/>
          <w:id w:val="404729710"/>
          <w:placeholder>
            <w:docPart w:val="{150fc56f-5a4c-4d3b-9723-ca2b92c72fa6}"/>
          </w:placeholder>
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>
            <w:rPr>
              <w:lang w:val="pt-BR"/>
            </w:rPr>
            <w:t>HST164.1 – Exportar Chapas CSV- Corporativo</w:t>
          </w:r>
        </w:sdtContent>
      </w:sdt>
      <w:r>
        <w:tab/>
      </w:r>
      <w:r>
        <w:fldChar w:fldCharType="begin"/>
      </w:r>
      <w:r>
        <w:instrText xml:space="preserve"> PAGEREF _Toc11043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1"/>
        </w:tabs>
      </w:pPr>
      <w:r>
        <w:fldChar w:fldCharType="begin"/>
      </w:r>
      <w:r>
        <w:instrText xml:space="preserve"> HYPERLINK \l "_Toc28237" </w:instrText>
      </w:r>
      <w:r>
        <w:fldChar w:fldCharType="separate"/>
      </w:r>
      <w:r>
        <w:t>COMO Usuário do SICCAU Corporativo,</w:t>
      </w:r>
      <w:r>
        <w:tab/>
      </w:r>
      <w:r>
        <w:fldChar w:fldCharType="begin"/>
      </w:r>
      <w:r>
        <w:instrText xml:space="preserve"> PAGEREF _Toc28237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1"/>
        </w:tabs>
      </w:pPr>
      <w:r>
        <w:fldChar w:fldCharType="begin"/>
      </w:r>
      <w:r>
        <w:instrText xml:space="preserve"> HYPERLINK \l "_Toc23066" </w:instrText>
      </w:r>
      <w:r>
        <w:fldChar w:fldCharType="separate"/>
      </w:r>
      <w:r>
        <w:t>QUERO que a coluna ‘Tipo Membro’ seja alterada para incluir nova informação</w:t>
      </w:r>
      <w:r>
        <w:tab/>
      </w:r>
      <w:r>
        <w:fldChar w:fldCharType="begin"/>
      </w:r>
      <w:r>
        <w:instrText xml:space="preserve"> PAGEREF _Toc23066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1"/>
        </w:tabs>
      </w:pPr>
      <w:r>
        <w:fldChar w:fldCharType="begin"/>
      </w:r>
      <w:r>
        <w:instrText xml:space="preserve"> HYPERLINK \l "_Toc3206" </w:instrText>
      </w:r>
      <w:r>
        <w:fldChar w:fldCharType="separate"/>
      </w:r>
      <w:r>
        <w:t>PARA exportar em XML as chapas cadastradas, de acordo com o parâmetro selecionado.</w:t>
      </w:r>
      <w:r>
        <w:tab/>
      </w:r>
      <w:r>
        <w:fldChar w:fldCharType="begin"/>
      </w:r>
      <w:r>
        <w:instrText xml:space="preserve"> PAGEREF _Toc3206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1"/>
        </w:tabs>
      </w:pPr>
      <w:r>
        <w:fldChar w:fldCharType="begin"/>
      </w:r>
      <w:r>
        <w:instrText xml:space="preserve"> HYPERLINK \l "_Toc4793" </w:instrText>
      </w:r>
      <w:r>
        <w:fldChar w:fldCharType="separate"/>
      </w:r>
      <w:r>
        <w:t>PROTÓTIPO</w:t>
      </w:r>
      <w:r>
        <w:tab/>
      </w:r>
      <w:r>
        <w:fldChar w:fldCharType="begin"/>
      </w:r>
      <w:r>
        <w:instrText xml:space="preserve"> PAGEREF _Toc4793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1"/>
        </w:tabs>
      </w:pPr>
      <w:r>
        <w:fldChar w:fldCharType="begin"/>
      </w:r>
      <w:r>
        <w:instrText xml:space="preserve"> HYPERLINK \l "_Toc27371" </w:instrText>
      </w:r>
      <w:r>
        <w:fldChar w:fldCharType="separate"/>
      </w:r>
      <w:r>
        <w:t>CRITÉRIOS DE ACEITE</w:t>
      </w:r>
      <w:r>
        <w:tab/>
      </w:r>
      <w:r>
        <w:fldChar w:fldCharType="begin"/>
      </w:r>
      <w:r>
        <w:instrText xml:space="preserve"> PAGEREF _Toc27371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1"/>
        </w:tabs>
      </w:pPr>
      <w:r>
        <w:fldChar w:fldCharType="begin"/>
      </w:r>
      <w:r>
        <w:instrText xml:space="preserve"> HYPERLINK \l "_Toc6245" </w:instrText>
      </w:r>
      <w:r>
        <w:fldChar w:fldCharType="separate"/>
      </w:r>
      <w:r>
        <w:t>INFORMAÇÕES COMPLEMENTARES</w:t>
      </w:r>
      <w:r>
        <w:tab/>
      </w:r>
      <w:r>
        <w:fldChar w:fldCharType="begin"/>
      </w:r>
      <w:r>
        <w:instrText xml:space="preserve"> PAGEREF _Toc6245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42"/>
      </w:pPr>
    </w:p>
    <w:p>
      <w:pPr>
        <w:pStyle w:val="2"/>
        <w:numPr>
          <w:ilvl w:val="0"/>
          <w:numId w:val="0"/>
        </w:numPr>
        <w:tabs>
          <w:tab w:val="left" w:pos="426"/>
          <w:tab w:val="clear" w:pos="425"/>
        </w:tabs>
      </w:pPr>
      <w:r>
        <w:br w:type="page"/>
      </w:r>
      <w:bookmarkStart w:id="3" w:name="_Toc11043"/>
      <w:sdt>
        <w:sdtPr>
          <w:alias w:val="Assunto"/>
          <w:id w:val="1251624183"/>
          <w:placeholder>
            <w:docPart w:val="72FBEC45492A4D62B64ABC2B3FCA66EC"/>
          </w:placeholder>
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>
            <w:rPr>
              <w:lang w:val="pt-BR"/>
            </w:rPr>
            <w:t>HST164.1 – Exportar Chapas CSV- Corporativo</w:t>
          </w:r>
        </w:sdtContent>
      </w:sdt>
      <w:bookmarkEnd w:id="3"/>
    </w:p>
    <w:p>
      <w:pPr>
        <w:pStyle w:val="3"/>
        <w:numPr>
          <w:ilvl w:val="0"/>
          <w:numId w:val="0"/>
        </w:numPr>
        <w:rPr>
          <w:highlight w:val="green"/>
        </w:rPr>
      </w:pPr>
      <w:bookmarkStart w:id="4" w:name="_Toc28237"/>
      <w:r>
        <w:rPr>
          <w:highlight w:val="green"/>
        </w:rPr>
        <w:t xml:space="preserve">COMO </w:t>
      </w:r>
      <w:r>
        <w:rPr>
          <w:b w:val="0"/>
          <w:highlight w:val="green"/>
        </w:rPr>
        <w:t>Usuário do SICCAU Corporativo,</w:t>
      </w:r>
      <w:bookmarkEnd w:id="4"/>
      <w:r>
        <w:rPr>
          <w:b w:val="0"/>
          <w:highlight w:val="green"/>
        </w:rPr>
        <w:t xml:space="preserve"> </w:t>
      </w:r>
    </w:p>
    <w:p>
      <w:pPr>
        <w:pStyle w:val="3"/>
        <w:numPr>
          <w:ilvl w:val="0"/>
          <w:numId w:val="0"/>
        </w:numPr>
        <w:rPr>
          <w:highlight w:val="green"/>
        </w:rPr>
      </w:pPr>
      <w:bookmarkStart w:id="5" w:name="_Toc23066"/>
      <w:r>
        <w:rPr>
          <w:highlight w:val="green"/>
        </w:rPr>
        <w:t>QUERO</w:t>
      </w:r>
      <w:r>
        <w:rPr>
          <w:b w:val="0"/>
          <w:bCs w:val="0"/>
          <w:highlight w:val="green"/>
        </w:rPr>
        <w:t xml:space="preserve"> que</w:t>
      </w:r>
      <w:r>
        <w:rPr>
          <w:b w:val="0"/>
          <w:highlight w:val="green"/>
        </w:rPr>
        <w:t xml:space="preserve"> a coluna ‘Membro’ seja alterada para incluir nova informação</w:t>
      </w:r>
      <w:bookmarkEnd w:id="5"/>
    </w:p>
    <w:p>
      <w:pPr>
        <w:pStyle w:val="3"/>
        <w:numPr>
          <w:ilvl w:val="0"/>
          <w:numId w:val="0"/>
        </w:numPr>
        <w:rPr>
          <w:b w:val="0"/>
          <w:highlight w:val="green"/>
        </w:rPr>
      </w:pPr>
      <w:bookmarkStart w:id="6" w:name="_Toc3206"/>
      <w:r>
        <w:rPr>
          <w:highlight w:val="green"/>
        </w:rPr>
        <w:t xml:space="preserve">PARA </w:t>
      </w:r>
      <w:r>
        <w:rPr>
          <w:b w:val="0"/>
          <w:highlight w:val="green"/>
        </w:rPr>
        <w:t>exportar em XML as chapas cadastradas, de acordo com o parâmetro selecionado.</w:t>
      </w:r>
      <w:bookmarkEnd w:id="6"/>
    </w:p>
    <w:p/>
    <w:p>
      <w:pPr>
        <w:pStyle w:val="3"/>
        <w:numPr>
          <w:ilvl w:val="0"/>
          <w:numId w:val="0"/>
        </w:numPr>
      </w:pPr>
      <w:bookmarkStart w:id="7" w:name="_Toc4793"/>
      <w:bookmarkStart w:id="8" w:name="_Toc7509864"/>
      <w:r>
        <w:t>PROTÓTIPO</w:t>
      </w:r>
      <w:bookmarkEnd w:id="7"/>
      <w:bookmarkEnd w:id="8"/>
    </w:p>
    <w:p>
      <w:pPr>
        <w:pStyle w:val="54"/>
        <w:numPr>
          <w:ilvl w:val="0"/>
          <w:numId w:val="3"/>
        </w:numPr>
      </w:pPr>
      <w:r>
        <w:t>Dados para o filtro de exportação</w:t>
      </w:r>
      <w:r>
        <w:rPr>
          <w:rFonts w:hint="default"/>
          <w:lang w:val="pt-BR"/>
        </w:rPr>
        <w:t xml:space="preserve"> - Colocar caminho</w:t>
      </w:r>
    </w:p>
    <w:p>
      <w:pPr>
        <w:pStyle w:val="54"/>
        <w:numPr>
          <w:ilvl w:val="0"/>
          <w:numId w:val="0"/>
        </w:numPr>
        <w:ind w:left="360" w:leftChars="0"/>
      </w:pPr>
    </w:p>
    <w:p>
      <w:r>
        <w:drawing>
          <wp:inline distT="0" distB="0" distL="0" distR="0">
            <wp:extent cx="5760085" cy="54514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45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7"/>
        <w:tblW w:w="0" w:type="auto"/>
        <w:jc w:val="center"/>
        <w:tblBorders>
          <w:top w:val="single" w:color="999999" w:sz="2" w:space="0"/>
          <w:left w:val="single" w:color="999999" w:sz="2" w:space="0"/>
          <w:bottom w:val="single" w:color="999999" w:sz="2" w:space="0"/>
          <w:right w:val="single" w:color="999999" w:sz="2" w:space="0"/>
          <w:insideH w:val="single" w:color="999999" w:sz="2" w:space="0"/>
          <w:insideV w:val="single" w:color="9999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2"/>
        <w:gridCol w:w="1417"/>
        <w:gridCol w:w="1134"/>
        <w:gridCol w:w="1418"/>
        <w:gridCol w:w="1134"/>
        <w:gridCol w:w="1980"/>
      </w:tblGrid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6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insideH w:val="single" w:sz="2" w:space="0"/>
              <w:insideV w:val="single" w:sz="2" w:space="0"/>
            </w:tcBorders>
            <w:shd w:val="clear" w:color="auto" w:fill="45229E"/>
          </w:tcPr>
          <w:p>
            <w:pPr>
              <w:pStyle w:val="54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24"/>
                <w:szCs w:val="24"/>
              </w:rPr>
              <w:t>Campos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2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Nome</w:t>
            </w:r>
          </w:p>
        </w:tc>
        <w:tc>
          <w:tcPr>
            <w:tcW w:w="1417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134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418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Formato</w:t>
            </w:r>
          </w:p>
        </w:tc>
        <w:tc>
          <w:tcPr>
            <w:tcW w:w="1980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Restrições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982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Deferidas</w:t>
            </w:r>
          </w:p>
        </w:tc>
        <w:tc>
          <w:tcPr>
            <w:tcW w:w="1417" w:type="dxa"/>
            <w:shd w:val="clear" w:color="auto" w:fill="EBEBFF"/>
          </w:tcPr>
          <w:p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Permite selecionar.</w:t>
            </w:r>
          </w:p>
        </w:tc>
        <w:tc>
          <w:tcPr>
            <w:tcW w:w="1134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 de seleção</w:t>
            </w:r>
          </w:p>
        </w:tc>
        <w:tc>
          <w:tcPr>
            <w:tcW w:w="1418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>
            <w:pPr>
              <w:pStyle w:val="57"/>
              <w:numPr>
                <w:ilvl w:val="0"/>
                <w:numId w:val="4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  <w:p>
            <w:pPr>
              <w:pStyle w:val="57"/>
              <w:numPr>
                <w:ilvl w:val="0"/>
                <w:numId w:val="4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o campo seja selecionado, os demais devem ser descelecionados.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982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Indeferidas</w:t>
            </w:r>
          </w:p>
        </w:tc>
        <w:tc>
          <w:tcPr>
            <w:tcW w:w="1417" w:type="dxa"/>
            <w:shd w:val="clear" w:color="auto" w:fill="F3F7FF"/>
          </w:tcPr>
          <w:p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Permite selecionar.</w:t>
            </w:r>
          </w:p>
        </w:tc>
        <w:tc>
          <w:tcPr>
            <w:tcW w:w="1134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 de seleção</w:t>
            </w:r>
          </w:p>
        </w:tc>
        <w:tc>
          <w:tcPr>
            <w:tcW w:w="1418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>
            <w:pPr>
              <w:pStyle w:val="57"/>
              <w:numPr>
                <w:ilvl w:val="0"/>
                <w:numId w:val="4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  <w:p>
            <w:pPr>
              <w:spacing w:before="60" w:after="60"/>
              <w:ind w:left="-4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o campo seja selecionado, os demais devem ser descelecionados.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982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Todos</w:t>
            </w:r>
          </w:p>
        </w:tc>
        <w:tc>
          <w:tcPr>
            <w:tcW w:w="1417" w:type="dxa"/>
            <w:shd w:val="clear" w:color="auto" w:fill="EBEBFF"/>
          </w:tcPr>
          <w:p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Permite selecionar.</w:t>
            </w:r>
          </w:p>
        </w:tc>
        <w:tc>
          <w:tcPr>
            <w:tcW w:w="1134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 de seleção</w:t>
            </w:r>
          </w:p>
        </w:tc>
        <w:tc>
          <w:tcPr>
            <w:tcW w:w="1418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>
            <w:pPr>
              <w:pStyle w:val="57"/>
              <w:numPr>
                <w:ilvl w:val="0"/>
                <w:numId w:val="4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  <w:p>
            <w:pPr>
              <w:spacing w:before="60" w:after="60"/>
              <w:ind w:left="-4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o campo seja selecionado, os demais devem ser descelecionados.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6"/>
            <w:shd w:val="clear" w:color="auto" w:fill="45229E"/>
          </w:tcPr>
          <w:p>
            <w:pPr>
              <w:pStyle w:val="54"/>
              <w:jc w:val="center"/>
            </w:pPr>
            <w:r>
              <w:rPr>
                <w:sz w:val="24"/>
                <w:szCs w:val="24"/>
              </w:rPr>
              <w:t>Comandos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982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X</w:t>
            </w:r>
          </w:p>
        </w:tc>
        <w:tc>
          <w:tcPr>
            <w:tcW w:w="1417" w:type="dxa"/>
            <w:shd w:val="clear" w:color="auto" w:fill="EBEBFF"/>
          </w:tcPr>
          <w:p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Quando selecionado, fecha a modal com o formulário.</w:t>
            </w:r>
          </w:p>
        </w:tc>
        <w:tc>
          <w:tcPr>
            <w:tcW w:w="1134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Ícone</w:t>
            </w:r>
          </w:p>
        </w:tc>
        <w:tc>
          <w:tcPr>
            <w:tcW w:w="1418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Hyperlink</w:t>
            </w:r>
          </w:p>
        </w:tc>
        <w:tc>
          <w:tcPr>
            <w:tcW w:w="1134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</w:tbl>
    <w:p/>
    <w:p>
      <w:pPr>
        <w:pStyle w:val="54"/>
        <w:numPr>
          <w:ilvl w:val="0"/>
          <w:numId w:val="3"/>
        </w:numPr>
      </w:pPr>
      <w:r>
        <w:t>Dados utilizados para gerar o arquivo CSV</w:t>
      </w:r>
    </w:p>
    <w:tbl>
      <w:tblPr>
        <w:tblStyle w:val="47"/>
        <w:tblW w:w="0" w:type="auto"/>
        <w:jc w:val="center"/>
        <w:tblBorders>
          <w:top w:val="single" w:color="999999" w:sz="2" w:space="0"/>
          <w:left w:val="single" w:color="999999" w:sz="2" w:space="0"/>
          <w:bottom w:val="single" w:color="999999" w:sz="2" w:space="0"/>
          <w:right w:val="single" w:color="999999" w:sz="2" w:space="0"/>
          <w:insideH w:val="single" w:color="999999" w:sz="2" w:space="0"/>
          <w:insideV w:val="single" w:color="9999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2"/>
        <w:gridCol w:w="1417"/>
        <w:gridCol w:w="1134"/>
        <w:gridCol w:w="1418"/>
        <w:gridCol w:w="1134"/>
        <w:gridCol w:w="1980"/>
      </w:tblGrid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6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insideH w:val="single" w:sz="2" w:space="0"/>
              <w:insideV w:val="single" w:sz="2" w:space="0"/>
            </w:tcBorders>
            <w:shd w:val="clear" w:color="auto" w:fill="45229E"/>
          </w:tcPr>
          <w:p>
            <w:pPr>
              <w:pStyle w:val="54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24"/>
                <w:szCs w:val="24"/>
              </w:rPr>
              <w:t>Campos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2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Nome</w:t>
            </w:r>
          </w:p>
        </w:tc>
        <w:tc>
          <w:tcPr>
            <w:tcW w:w="1417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134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418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Formato</w:t>
            </w:r>
          </w:p>
        </w:tc>
        <w:tc>
          <w:tcPr>
            <w:tcW w:w="1980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Restrições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9065" w:type="dxa"/>
            <w:gridSpan w:val="6"/>
            <w:shd w:val="clear" w:color="auto" w:fill="EBEBFF"/>
          </w:tcPr>
          <w:p>
            <w:pPr>
              <w:spacing w:before="60" w:after="60"/>
              <w:ind w:left="-4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Dados da eleição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982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Eleição</w:t>
            </w:r>
          </w:p>
        </w:tc>
        <w:tc>
          <w:tcPr>
            <w:tcW w:w="1417" w:type="dxa"/>
            <w:shd w:val="clear" w:color="auto" w:fill="F3F7FF"/>
          </w:tcPr>
          <w:p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ano da eleição em que a chapa foi cadastrada.</w:t>
            </w:r>
          </w:p>
        </w:tc>
        <w:tc>
          <w:tcPr>
            <w:tcW w:w="1134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1418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>
            <w:pPr>
              <w:pStyle w:val="57"/>
              <w:numPr>
                <w:ilvl w:val="0"/>
                <w:numId w:val="4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  <w:p>
            <w:pPr>
              <w:pStyle w:val="57"/>
              <w:numPr>
                <w:ilvl w:val="0"/>
                <w:numId w:val="4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processo eleitoral.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982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Tipo de Processo</w:t>
            </w:r>
          </w:p>
        </w:tc>
        <w:tc>
          <w:tcPr>
            <w:tcW w:w="1417" w:type="dxa"/>
            <w:shd w:val="clear" w:color="auto" w:fill="EBEBFF"/>
          </w:tcPr>
          <w:p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tipo de processo eleitoral. Ordinário/Extraordinário.</w:t>
            </w:r>
          </w:p>
        </w:tc>
        <w:tc>
          <w:tcPr>
            <w:tcW w:w="1134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1418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>
            <w:pPr>
              <w:pStyle w:val="57"/>
              <w:numPr>
                <w:ilvl w:val="0"/>
                <w:numId w:val="4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  <w:p>
            <w:pPr>
              <w:pStyle w:val="57"/>
              <w:numPr>
                <w:ilvl w:val="0"/>
                <w:numId w:val="4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processo eleitoral.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9065" w:type="dxa"/>
            <w:gridSpan w:val="6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Dados da Chapa 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982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UF</w:t>
            </w:r>
          </w:p>
        </w:tc>
        <w:tc>
          <w:tcPr>
            <w:tcW w:w="1417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a UF da Chapa cadastrada.</w:t>
            </w:r>
          </w:p>
        </w:tc>
        <w:tc>
          <w:tcPr>
            <w:tcW w:w="1134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1418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>
            <w:pPr>
              <w:pStyle w:val="57"/>
              <w:numPr>
                <w:ilvl w:val="0"/>
                <w:numId w:val="4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a Chapa se IES, o sistema apresenta IES em vez da UF.</w:t>
            </w:r>
          </w:p>
          <w:p>
            <w:pPr>
              <w:pStyle w:val="57"/>
              <w:numPr>
                <w:ilvl w:val="0"/>
                <w:numId w:val="4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  <w:p>
            <w:pPr>
              <w:pStyle w:val="57"/>
              <w:numPr>
                <w:ilvl w:val="0"/>
                <w:numId w:val="4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chapa.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982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 Chapa</w:t>
            </w:r>
          </w:p>
        </w:tc>
        <w:tc>
          <w:tcPr>
            <w:tcW w:w="1417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código da chapa cadastrada.</w:t>
            </w:r>
          </w:p>
        </w:tc>
        <w:tc>
          <w:tcPr>
            <w:tcW w:w="1134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1418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>
            <w:pPr>
              <w:pStyle w:val="57"/>
              <w:numPr>
                <w:ilvl w:val="0"/>
                <w:numId w:val="4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  <w:p>
            <w:pPr>
              <w:pStyle w:val="57"/>
              <w:numPr>
                <w:ilvl w:val="0"/>
                <w:numId w:val="4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chapa.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982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Status da chapa</w:t>
            </w:r>
          </w:p>
        </w:tc>
        <w:tc>
          <w:tcPr>
            <w:tcW w:w="1417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Apesenta o status da chapa cadastrada.</w:t>
            </w:r>
          </w:p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Deferido e Indeferido</w:t>
            </w:r>
          </w:p>
        </w:tc>
        <w:tc>
          <w:tcPr>
            <w:tcW w:w="1134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1418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>
            <w:pPr>
              <w:pStyle w:val="57"/>
              <w:numPr>
                <w:ilvl w:val="0"/>
                <w:numId w:val="4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  <w:p>
            <w:pPr>
              <w:pStyle w:val="57"/>
              <w:numPr>
                <w:ilvl w:val="0"/>
                <w:numId w:val="4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chapa.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982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Plano Trabalho</w:t>
            </w:r>
          </w:p>
        </w:tc>
        <w:tc>
          <w:tcPr>
            <w:tcW w:w="1417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Apresenta o plano de trabalho da chapa. </w:t>
            </w:r>
          </w:p>
        </w:tc>
        <w:tc>
          <w:tcPr>
            <w:tcW w:w="1134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1418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>
            <w:pPr>
              <w:pStyle w:val="57"/>
              <w:numPr>
                <w:ilvl w:val="0"/>
                <w:numId w:val="4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  <w:p>
            <w:pPr>
              <w:pStyle w:val="57"/>
              <w:numPr>
                <w:ilvl w:val="0"/>
                <w:numId w:val="4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chapa, campo “Cadastrar Plataforma Eleitoral UF”.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982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  <w:highlight w:val="yellow"/>
              </w:rPr>
            </w:pPr>
            <w:r>
              <w:rPr>
                <w:rFonts w:cs="Arial"/>
                <w:sz w:val="18"/>
                <w:szCs w:val="18"/>
              </w:rPr>
              <w:t>Plataforma Propaganda</w:t>
            </w:r>
          </w:p>
        </w:tc>
        <w:tc>
          <w:tcPr>
            <w:tcW w:w="1417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Apresenta as propagandas da chapa. </w:t>
            </w:r>
          </w:p>
        </w:tc>
        <w:tc>
          <w:tcPr>
            <w:tcW w:w="1134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1418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>
            <w:pPr>
              <w:pStyle w:val="57"/>
              <w:numPr>
                <w:ilvl w:val="0"/>
                <w:numId w:val="4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obrigatório.</w:t>
            </w:r>
          </w:p>
          <w:p>
            <w:pPr>
              <w:pStyle w:val="57"/>
              <w:numPr>
                <w:ilvl w:val="0"/>
                <w:numId w:val="4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chapa, campo “Cadastrar Plataforma Eleitoral UF”.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9065" w:type="dxa"/>
            <w:gridSpan w:val="6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Dados dos Candidatos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982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 Posição Chapa</w:t>
            </w:r>
          </w:p>
        </w:tc>
        <w:tc>
          <w:tcPr>
            <w:tcW w:w="1417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número da posição do candidato na chapa.</w:t>
            </w:r>
          </w:p>
        </w:tc>
        <w:tc>
          <w:tcPr>
            <w:tcW w:w="1134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1418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>
            <w:pPr>
              <w:pStyle w:val="57"/>
              <w:numPr>
                <w:ilvl w:val="0"/>
                <w:numId w:val="4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  <w:p>
            <w:pPr>
              <w:pStyle w:val="57"/>
              <w:numPr>
                <w:ilvl w:val="0"/>
                <w:numId w:val="4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chapa.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982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Nome Candidato</w:t>
            </w:r>
          </w:p>
        </w:tc>
        <w:tc>
          <w:tcPr>
            <w:tcW w:w="1417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nome do candidato.</w:t>
            </w:r>
          </w:p>
        </w:tc>
        <w:tc>
          <w:tcPr>
            <w:tcW w:w="1134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1418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>
            <w:pPr>
              <w:pStyle w:val="57"/>
              <w:numPr>
                <w:ilvl w:val="0"/>
                <w:numId w:val="4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  <w:p>
            <w:pPr>
              <w:pStyle w:val="57"/>
              <w:numPr>
                <w:ilvl w:val="0"/>
                <w:numId w:val="4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chapa, do campo “Cadastrar Plataforma Eleitoral UF”.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982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Responsável &lt;sim, não&gt;</w:t>
            </w:r>
          </w:p>
        </w:tc>
        <w:tc>
          <w:tcPr>
            <w:tcW w:w="1417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se o nome apresentado no campo “Responsável” é de fato responsável ou não pela chapa.</w:t>
            </w:r>
          </w:p>
        </w:tc>
        <w:tc>
          <w:tcPr>
            <w:tcW w:w="1134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1418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>
            <w:pPr>
              <w:pStyle w:val="57"/>
              <w:numPr>
                <w:ilvl w:val="0"/>
                <w:numId w:val="4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  <w:p>
            <w:pPr>
              <w:pStyle w:val="57"/>
              <w:numPr>
                <w:ilvl w:val="0"/>
                <w:numId w:val="4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chapa.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982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Tipo representação</w:t>
            </w:r>
          </w:p>
        </w:tc>
        <w:tc>
          <w:tcPr>
            <w:tcW w:w="1417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tipo de representação do candidato. Federal/Estadual</w:t>
            </w:r>
          </w:p>
        </w:tc>
        <w:tc>
          <w:tcPr>
            <w:tcW w:w="1134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1418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>
            <w:pPr>
              <w:pStyle w:val="57"/>
              <w:numPr>
                <w:ilvl w:val="0"/>
                <w:numId w:val="4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  <w:p>
            <w:pPr>
              <w:pStyle w:val="57"/>
              <w:numPr>
                <w:ilvl w:val="0"/>
                <w:numId w:val="4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chapa.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7" w:hRule="atLeast"/>
          <w:jc w:val="center"/>
        </w:trPr>
        <w:tc>
          <w:tcPr>
            <w:tcW w:w="1982" w:type="dxa"/>
            <w:shd w:val="clear" w:color="auto" w:fill="EBEBFF"/>
          </w:tcPr>
          <w:p>
            <w:pPr>
              <w:spacing w:before="60" w:after="60"/>
              <w:rPr>
                <w:rFonts w:cs="Arial"/>
                <w:sz w:val="18"/>
                <w:szCs w:val="18"/>
                <w:highlight w:val="none"/>
              </w:rPr>
            </w:pPr>
            <w:r>
              <w:rPr>
                <w:rFonts w:hint="default" w:cs="Arial"/>
                <w:sz w:val="18"/>
                <w:szCs w:val="18"/>
                <w:highlight w:val="none"/>
                <w:lang w:val="pt-BR"/>
              </w:rPr>
              <w:t xml:space="preserve">Tipo </w:t>
            </w:r>
            <w:r>
              <w:rPr>
                <w:rFonts w:cs="Arial"/>
                <w:sz w:val="18"/>
                <w:szCs w:val="18"/>
                <w:highlight w:val="none"/>
              </w:rPr>
              <w:t>Membro</w:t>
            </w:r>
          </w:p>
        </w:tc>
        <w:tc>
          <w:tcPr>
            <w:tcW w:w="1417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hint="default" w:cs="Arial"/>
                <w:sz w:val="18"/>
                <w:szCs w:val="18"/>
                <w:highlight w:val="none"/>
                <w:lang w:val="pt-BR"/>
              </w:rPr>
            </w:pPr>
            <w:r>
              <w:rPr>
                <w:rFonts w:cs="Arial"/>
                <w:sz w:val="18"/>
                <w:szCs w:val="18"/>
                <w:highlight w:val="none"/>
              </w:rPr>
              <w:t>Apresenta o tipo de membro do candidato. Titular/suplente</w:t>
            </w:r>
            <w:r>
              <w:rPr>
                <w:rFonts w:hint="default" w:cs="Arial"/>
                <w:sz w:val="18"/>
                <w:szCs w:val="18"/>
                <w:highlight w:val="none"/>
                <w:lang w:val="pt-BR"/>
              </w:rPr>
              <w:t>.</w:t>
            </w:r>
          </w:p>
        </w:tc>
        <w:tc>
          <w:tcPr>
            <w:tcW w:w="1134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  <w:highlight w:val="none"/>
              </w:rPr>
            </w:pPr>
            <w:r>
              <w:rPr>
                <w:rFonts w:cs="Arial"/>
                <w:sz w:val="18"/>
                <w:szCs w:val="18"/>
                <w:highlight w:val="none"/>
              </w:rPr>
              <w:t>Alfanumérico</w:t>
            </w:r>
          </w:p>
        </w:tc>
        <w:tc>
          <w:tcPr>
            <w:tcW w:w="1418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  <w:highlight w:val="none"/>
              </w:rPr>
            </w:pPr>
            <w:r>
              <w:rPr>
                <w:rFonts w:cs="Arial"/>
                <w:sz w:val="18"/>
                <w:szCs w:val="18"/>
                <w:highlight w:val="none"/>
              </w:rPr>
              <w:t>-</w:t>
            </w:r>
          </w:p>
        </w:tc>
        <w:tc>
          <w:tcPr>
            <w:tcW w:w="1134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  <w:highlight w:val="none"/>
              </w:rPr>
            </w:pPr>
            <w:r>
              <w:rPr>
                <w:rFonts w:cs="Arial"/>
                <w:sz w:val="18"/>
                <w:szCs w:val="18"/>
                <w:highlight w:val="none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>
            <w:pPr>
              <w:pStyle w:val="57"/>
              <w:numPr>
                <w:ilvl w:val="0"/>
                <w:numId w:val="4"/>
              </w:numPr>
              <w:spacing w:before="60" w:after="60"/>
              <w:ind w:left="176" w:hanging="219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Campo obrigatório.</w:t>
            </w:r>
          </w:p>
          <w:p>
            <w:pPr>
              <w:pStyle w:val="57"/>
              <w:numPr>
                <w:ilvl w:val="0"/>
                <w:numId w:val="4"/>
              </w:numPr>
              <w:spacing w:before="60" w:after="60"/>
              <w:ind w:left="176" w:hanging="219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Dado recuperado do cadastro de chapa.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7" w:hRule="atLeast"/>
          <w:jc w:val="center"/>
        </w:trPr>
        <w:tc>
          <w:tcPr>
            <w:tcW w:w="1982" w:type="dxa"/>
            <w:shd w:val="clear" w:color="auto" w:fill="EBEBFF"/>
            <w:vAlign w:val="top"/>
          </w:tcPr>
          <w:p>
            <w:pPr>
              <w:spacing w:before="60" w:after="60"/>
              <w:rPr>
                <w:rFonts w:hint="default" w:cs="Arial"/>
                <w:sz w:val="18"/>
                <w:szCs w:val="18"/>
                <w:highlight w:val="none"/>
                <w:lang w:val="pt-BR"/>
              </w:rPr>
            </w:pPr>
            <w:r>
              <w:rPr>
                <w:rFonts w:hint="default" w:cs="Arial"/>
                <w:sz w:val="18"/>
                <w:szCs w:val="18"/>
                <w:highlight w:val="yellow"/>
                <w:lang w:val="pt-BR"/>
              </w:rPr>
              <w:t>Tipo Representatividade</w:t>
            </w:r>
          </w:p>
        </w:tc>
        <w:tc>
          <w:tcPr>
            <w:tcW w:w="1417" w:type="dxa"/>
            <w:shd w:val="clear" w:color="auto" w:fill="EBEBFF"/>
            <w:vAlign w:val="top"/>
          </w:tcPr>
          <w:p>
            <w:pPr>
              <w:spacing w:before="60" w:after="60"/>
              <w:rPr>
                <w:rFonts w:cs="Arial"/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yellow"/>
              </w:rPr>
              <w:t>Representatividade</w:t>
            </w:r>
          </w:p>
        </w:tc>
        <w:tc>
          <w:tcPr>
            <w:tcW w:w="1134" w:type="dxa"/>
            <w:shd w:val="clear" w:color="auto" w:fill="EBEBFF"/>
            <w:vAlign w:val="top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yellow"/>
              </w:rPr>
              <w:t xml:space="preserve">Campo para visualizar </w:t>
            </w:r>
            <w:r>
              <w:rPr>
                <w:rFonts w:hint="default"/>
                <w:sz w:val="18"/>
                <w:szCs w:val="18"/>
                <w:highlight w:val="yellow"/>
                <w:lang w:val="pt-BR"/>
              </w:rPr>
              <w:t xml:space="preserve">que o usuário </w:t>
            </w:r>
            <w:r>
              <w:rPr>
                <w:sz w:val="18"/>
                <w:szCs w:val="18"/>
                <w:highlight w:val="yellow"/>
              </w:rPr>
              <w:t>faz parte da representatividade</w:t>
            </w:r>
          </w:p>
        </w:tc>
        <w:tc>
          <w:tcPr>
            <w:tcW w:w="1418" w:type="dxa"/>
            <w:shd w:val="clear" w:color="auto" w:fill="EBEBFF"/>
            <w:vAlign w:val="top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yellow"/>
              </w:rPr>
              <w:t>Alfanumérico</w:t>
            </w:r>
          </w:p>
        </w:tc>
        <w:tc>
          <w:tcPr>
            <w:tcW w:w="1134" w:type="dxa"/>
            <w:shd w:val="clear" w:color="auto" w:fill="EBEBFF"/>
            <w:vAlign w:val="top"/>
          </w:tcPr>
          <w:p>
            <w:pPr>
              <w:jc w:val="center"/>
              <w:rPr>
                <w:rFonts w:cs="Arial"/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yellow"/>
              </w:rPr>
              <w:t xml:space="preserve">Titular </w:t>
            </w:r>
          </w:p>
        </w:tc>
        <w:tc>
          <w:tcPr>
            <w:tcW w:w="1980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5"/>
              </w:numPr>
              <w:spacing w:before="60" w:after="60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A nomenclatura ‘Representatividade’ deve ser exibida somente para o usuário ‘Titular’ e se ele fizer parte da ‘Representatividade’.</w:t>
            </w:r>
          </w:p>
          <w:p>
            <w:pPr>
              <w:spacing w:before="60" w:after="60"/>
              <w:jc w:val="both"/>
              <w:rPr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982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 Registro</w:t>
            </w:r>
          </w:p>
        </w:tc>
        <w:tc>
          <w:tcPr>
            <w:tcW w:w="1417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número do registro “CAU” do candidato.</w:t>
            </w:r>
          </w:p>
        </w:tc>
        <w:tc>
          <w:tcPr>
            <w:tcW w:w="1134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1418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>
            <w:pPr>
              <w:pStyle w:val="57"/>
              <w:numPr>
                <w:ilvl w:val="0"/>
                <w:numId w:val="4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  <w:p>
            <w:pPr>
              <w:pStyle w:val="57"/>
              <w:numPr>
                <w:ilvl w:val="0"/>
                <w:numId w:val="4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chapa.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982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Currículo</w:t>
            </w:r>
          </w:p>
        </w:tc>
        <w:tc>
          <w:tcPr>
            <w:tcW w:w="1417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currículo do candidato.</w:t>
            </w:r>
          </w:p>
        </w:tc>
        <w:tc>
          <w:tcPr>
            <w:tcW w:w="1134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1418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>
            <w:pPr>
              <w:pStyle w:val="57"/>
              <w:numPr>
                <w:ilvl w:val="0"/>
                <w:numId w:val="4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  <w:p>
            <w:pPr>
              <w:pStyle w:val="57"/>
              <w:numPr>
                <w:ilvl w:val="0"/>
                <w:numId w:val="4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chapa.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982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Foto</w:t>
            </w:r>
          </w:p>
        </w:tc>
        <w:tc>
          <w:tcPr>
            <w:tcW w:w="1417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a url da imagem do candidato.</w:t>
            </w:r>
          </w:p>
        </w:tc>
        <w:tc>
          <w:tcPr>
            <w:tcW w:w="1134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1418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>
            <w:pPr>
              <w:pStyle w:val="57"/>
              <w:numPr>
                <w:ilvl w:val="0"/>
                <w:numId w:val="4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  <w:p>
            <w:pPr>
              <w:pStyle w:val="57"/>
              <w:spacing w:before="60" w:after="60"/>
              <w:ind w:left="176"/>
              <w:rPr>
                <w:sz w:val="18"/>
                <w:szCs w:val="18"/>
              </w:rPr>
            </w:pPr>
          </w:p>
        </w:tc>
      </w:tr>
    </w:tbl>
    <w:p>
      <w:pPr>
        <w:pStyle w:val="54"/>
        <w:ind w:left="360"/>
      </w:pPr>
      <w:bookmarkStart w:id="9" w:name="_Ref43474052"/>
    </w:p>
    <w:p>
      <w:pPr>
        <w:pStyle w:val="54"/>
        <w:numPr>
          <w:ilvl w:val="0"/>
          <w:numId w:val="3"/>
        </w:numPr>
      </w:pPr>
      <w:r>
        <w:t>Interface Ilustrativa</w:t>
      </w:r>
      <w:bookmarkEnd w:id="9"/>
    </w:p>
    <w:p>
      <w:r>
        <w:drawing>
          <wp:inline distT="0" distB="0" distL="0" distR="0">
            <wp:extent cx="5760720" cy="31089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before="240"/>
      </w:pPr>
    </w:p>
    <w:p>
      <w:pPr>
        <w:pStyle w:val="3"/>
        <w:numPr>
          <w:ilvl w:val="0"/>
          <w:numId w:val="0"/>
        </w:numPr>
        <w:spacing w:before="240"/>
      </w:pPr>
      <w:bookmarkStart w:id="10" w:name="_Toc27371"/>
      <w:r>
        <w:t>CRITÉRIOS DE ACEITE</w:t>
      </w:r>
      <w:bookmarkEnd w:id="10"/>
    </w:p>
    <w:p>
      <w:pPr>
        <w:pStyle w:val="57"/>
        <w:widowControl/>
        <w:numPr>
          <w:ilvl w:val="0"/>
          <w:numId w:val="6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>
        <w:rPr>
          <w:b/>
          <w:color w:val="auto"/>
        </w:rPr>
        <w:t xml:space="preserve">Premissa: </w:t>
      </w:r>
    </w:p>
    <w:p>
      <w:pPr>
        <w:pStyle w:val="57"/>
        <w:widowControl/>
        <w:numPr>
          <w:ilvl w:val="1"/>
          <w:numId w:val="6"/>
        </w:numPr>
        <w:autoSpaceDE/>
        <w:autoSpaceDN/>
        <w:adjustRightInd/>
        <w:spacing w:after="200" w:line="276" w:lineRule="auto"/>
        <w:contextualSpacing/>
        <w:jc w:val="both"/>
      </w:pPr>
      <w:bookmarkStart w:id="11" w:name="_Ref13564883"/>
      <w:r>
        <w:t>Essa história inicia quando o usuário acionar a ação “Exportar XML”, apresentada na funcionalidade “Julgamento → Julgamento → ação “Visualizar”.</w:t>
      </w:r>
    </w:p>
    <w:p>
      <w:pPr>
        <w:pStyle w:val="57"/>
        <w:widowControl/>
        <w:numPr>
          <w:ilvl w:val="1"/>
          <w:numId w:val="6"/>
        </w:numPr>
        <w:autoSpaceDE/>
        <w:autoSpaceDN/>
        <w:adjustRightInd/>
        <w:spacing w:after="200" w:line="276" w:lineRule="auto"/>
        <w:contextualSpacing/>
        <w:jc w:val="both"/>
      </w:pPr>
      <w:r>
        <w:t>Somente o assessor CEN tem permissão para exportar chapas.</w:t>
      </w:r>
    </w:p>
    <w:p>
      <w:pPr>
        <w:pStyle w:val="57"/>
        <w:widowControl/>
        <w:numPr>
          <w:ilvl w:val="1"/>
          <w:numId w:val="6"/>
        </w:numPr>
        <w:autoSpaceDE/>
        <w:autoSpaceDN/>
        <w:adjustRightInd/>
        <w:spacing w:after="200" w:line="276" w:lineRule="auto"/>
        <w:contextualSpacing/>
        <w:jc w:val="both"/>
        <w:rPr>
          <w:highlight w:val="yellow"/>
        </w:rPr>
      </w:pPr>
      <w:r>
        <w:rPr>
          <w:color w:val="auto"/>
          <w:highlight w:val="yellow"/>
        </w:rPr>
        <w:t>Os demais campos, ações, mensagens e regras de negócios, de Interface e de Apresentação não mencionados nesta história devem manter seu funcionamento atual</w:t>
      </w:r>
      <w:r>
        <w:rPr>
          <w:highlight w:val="yellow"/>
        </w:rPr>
        <w:t>. Qualquer dúvida consultar as histórias citadas nas informações complementares.</w:t>
      </w:r>
    </w:p>
    <w:p>
      <w:pPr>
        <w:pStyle w:val="57"/>
        <w:widowControl/>
        <w:numPr>
          <w:numId w:val="0"/>
        </w:numPr>
        <w:autoSpaceDE/>
        <w:autoSpaceDN/>
        <w:adjustRightInd/>
        <w:spacing w:after="200" w:line="276" w:lineRule="auto"/>
        <w:contextualSpacing/>
        <w:jc w:val="both"/>
      </w:pPr>
      <w:bookmarkStart w:id="15" w:name="_GoBack"/>
      <w:bookmarkEnd w:id="15"/>
    </w:p>
    <w:p>
      <w:pPr>
        <w:pStyle w:val="57"/>
        <w:widowControl/>
        <w:autoSpaceDE/>
        <w:autoSpaceDN/>
        <w:adjustRightInd/>
        <w:spacing w:after="200" w:line="276" w:lineRule="auto"/>
        <w:ind w:left="142"/>
        <w:contextualSpacing/>
        <w:jc w:val="both"/>
      </w:pPr>
    </w:p>
    <w:p>
      <w:pPr>
        <w:pStyle w:val="57"/>
        <w:widowControl/>
        <w:numPr>
          <w:ilvl w:val="0"/>
          <w:numId w:val="6"/>
        </w:numPr>
        <w:autoSpaceDE/>
        <w:autoSpaceDN/>
        <w:adjustRightInd/>
        <w:spacing w:after="200" w:line="276" w:lineRule="auto"/>
        <w:contextualSpacing/>
        <w:jc w:val="both"/>
        <w:rPr>
          <w:bCs/>
          <w:position w:val="3"/>
        </w:rPr>
      </w:pPr>
      <w:bookmarkStart w:id="12" w:name="_Ref31290676"/>
      <w:r>
        <w:rPr>
          <w:b/>
        </w:rPr>
        <w:t>Regras Gerais:</w:t>
      </w:r>
      <w:bookmarkEnd w:id="11"/>
      <w:bookmarkEnd w:id="12"/>
      <w:bookmarkStart w:id="13" w:name="_Ref26893226"/>
    </w:p>
    <w:p>
      <w:pPr>
        <w:pStyle w:val="57"/>
        <w:widowControl/>
        <w:numPr>
          <w:ilvl w:val="1"/>
          <w:numId w:val="6"/>
        </w:numPr>
        <w:autoSpaceDE/>
        <w:autoSpaceDN/>
        <w:adjustRightInd/>
        <w:spacing w:after="200" w:line="276" w:lineRule="auto"/>
        <w:ind w:left="574" w:leftChars="0" w:hanging="432" w:firstLineChars="0"/>
        <w:contextualSpacing/>
        <w:jc w:val="both"/>
        <w:rPr>
          <w:bCs/>
          <w:position w:val="3"/>
        </w:rPr>
      </w:pPr>
      <w:r>
        <w:rPr>
          <w:rFonts w:hint="default"/>
          <w:b w:val="0"/>
          <w:bCs/>
          <w:highlight w:val="yellow"/>
          <w:lang w:val="pt-BR"/>
        </w:rPr>
        <w:t>A nomenclatura ‘Representatividade’ somente poderá ser exibida para os membros que são ‘Titulares’, para ‘Suplentes’ não será exibida.</w:t>
      </w:r>
    </w:p>
    <w:p>
      <w:pPr>
        <w:pStyle w:val="57"/>
        <w:widowControl/>
        <w:numPr>
          <w:ilvl w:val="0"/>
          <w:numId w:val="0"/>
        </w:numPr>
        <w:autoSpaceDE/>
        <w:autoSpaceDN/>
        <w:adjustRightInd/>
        <w:spacing w:after="200" w:line="276" w:lineRule="auto"/>
        <w:ind w:left="142" w:leftChars="0"/>
        <w:contextualSpacing/>
        <w:jc w:val="both"/>
        <w:rPr>
          <w:bCs/>
          <w:position w:val="3"/>
        </w:rPr>
      </w:pPr>
    </w:p>
    <w:bookmarkEnd w:id="13"/>
    <w:p>
      <w:pPr>
        <w:pStyle w:val="3"/>
        <w:numPr>
          <w:ilvl w:val="0"/>
          <w:numId w:val="0"/>
        </w:numPr>
        <w:spacing w:before="240"/>
      </w:pPr>
      <w:bookmarkStart w:id="14" w:name="_Toc6245"/>
      <w:r>
        <w:t>INFORMAÇÕES COMPLEMENTARES</w:t>
      </w:r>
      <w:bookmarkEnd w:id="14"/>
    </w:p>
    <w:p>
      <w:r>
        <w:t>História relacionada:</w:t>
      </w:r>
    </w:p>
    <w:p>
      <w:pPr>
        <w:rPr>
          <w:i/>
        </w:rPr>
      </w:pPr>
      <w:r>
        <w:rPr>
          <w:i/>
        </w:rPr>
        <w:t>Eleitoral_HST078_Incluir_JulgamentoFinal_1ª_Instancia_Corporativo</w:t>
      </w:r>
    </w:p>
    <w:p>
      <w:pPr>
        <w:rPr>
          <w:i/>
        </w:rPr>
      </w:pPr>
      <w:r>
        <w:rPr>
          <w:i/>
        </w:rPr>
        <w:t>Eleitoral_HST078.1_Incluir_JulgamentoFinal_1ª_Instancia_Corporativo.</w:t>
      </w:r>
    </w:p>
    <w:p/>
    <w:sectPr>
      <w:headerReference r:id="rId7" w:type="even"/>
      <w:type w:val="continuous"/>
      <w:pgSz w:w="11907" w:h="16840"/>
      <w:pgMar w:top="1985" w:right="1418" w:bottom="1134" w:left="1418" w:header="737" w:footer="284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dotted" w:color="auto" w:sz="2" w:space="1"/>
      </w:pBdr>
    </w:pPr>
  </w:p>
  <w:tbl>
    <w:tblPr>
      <w:tblStyle w:val="36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605"/>
      <w:gridCol w:w="460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605" w:type="dxa"/>
          <w:vAlign w:val="center"/>
        </w:tcPr>
        <w:p>
          <w:pPr>
            <w:pStyle w:val="29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>
          <w:pPr>
            <w:pStyle w:val="29"/>
            <w:jc w:val="right"/>
            <w:rPr>
              <w:rFonts w:ascii="Verdana" w:hAnsi="Verdana" w:cs="Arial"/>
              <w:b/>
            </w:rPr>
          </w:pPr>
          <w:r>
            <w:rPr>
              <w:rStyle w:val="19"/>
              <w:rFonts w:ascii="Verdana" w:hAnsi="Verdana" w:cs="Arial"/>
              <w:b/>
            </w:rPr>
            <w:t xml:space="preserve">Página </w:t>
          </w:r>
          <w:r>
            <w:rPr>
              <w:rStyle w:val="19"/>
              <w:rFonts w:ascii="Verdana" w:hAnsi="Verdana" w:cs="Arial"/>
              <w:b/>
            </w:rPr>
            <w:fldChar w:fldCharType="begin"/>
          </w:r>
          <w:r>
            <w:rPr>
              <w:rStyle w:val="19"/>
              <w:rFonts w:ascii="Verdana" w:hAnsi="Verdana" w:cs="Arial"/>
              <w:b/>
            </w:rPr>
            <w:instrText xml:space="preserve"> PAGE </w:instrText>
          </w:r>
          <w:r>
            <w:rPr>
              <w:rStyle w:val="19"/>
              <w:rFonts w:ascii="Verdana" w:hAnsi="Verdana" w:cs="Arial"/>
              <w:b/>
            </w:rPr>
            <w:fldChar w:fldCharType="separate"/>
          </w:r>
          <w:r>
            <w:rPr>
              <w:rStyle w:val="19"/>
              <w:rFonts w:ascii="Verdana" w:hAnsi="Verdana" w:cs="Arial"/>
              <w:b/>
            </w:rPr>
            <w:t>5</w:t>
          </w:r>
          <w:r>
            <w:rPr>
              <w:rStyle w:val="19"/>
              <w:rFonts w:ascii="Verdana" w:hAnsi="Verdana" w:cs="Arial"/>
              <w:b/>
            </w:rPr>
            <w:fldChar w:fldCharType="end"/>
          </w:r>
        </w:p>
      </w:tc>
    </w:tr>
  </w:tbl>
  <w:p>
    <w:pPr>
      <w:pStyle w:val="2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6"/>
      <w:tblW w:w="9214" w:type="dxa"/>
      <w:tblInd w:w="108" w:type="dxa"/>
      <w:tblBorders>
        <w:top w:val="dotted" w:color="808080" w:sz="4" w:space="0"/>
        <w:left w:val="dotted" w:color="808080" w:sz="4" w:space="0"/>
        <w:bottom w:val="dotted" w:color="808080" w:sz="4" w:space="0"/>
        <w:right w:val="dotted" w:color="808080" w:sz="4" w:space="0"/>
        <w:insideH w:val="dotted" w:color="808080" w:sz="4" w:space="0"/>
        <w:insideV w:val="dotted" w:color="808080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43"/>
      <w:gridCol w:w="4111"/>
      <w:gridCol w:w="3260"/>
    </w:tblGrid>
    <w:tr>
      <w:tblPrEx>
        <w:tblBorders>
          <w:top w:val="dotted" w:color="808080" w:sz="4" w:space="0"/>
          <w:left w:val="dotted" w:color="808080" w:sz="4" w:space="0"/>
          <w:bottom w:val="dotted" w:color="808080" w:sz="4" w:space="0"/>
          <w:right w:val="dotted" w:color="808080" w:sz="4" w:space="0"/>
          <w:insideH w:val="dotted" w:color="808080" w:sz="4" w:space="0"/>
          <w:insideV w:val="dotted" w:color="80808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34" w:hRule="atLeast"/>
      </w:trPr>
      <w:tc>
        <w:tcPr>
          <w:tcW w:w="1843" w:type="dxa"/>
          <w:vAlign w:val="center"/>
        </w:tcPr>
        <w:p>
          <w:pPr>
            <w:pStyle w:val="27"/>
            <w:spacing w:after="0"/>
            <w:jc w:val="center"/>
            <w:rPr>
              <w:color w:val="808080"/>
            </w:rPr>
          </w:pPr>
          <w:r>
            <w:rPr>
              <w:color w:val="808080"/>
            </w:rPr>
            <w:object>
              <v:shape id="_x0000_i1025" o:spt="75" type="#_x0000_t75" style="height:41.25pt;width:77.25pt;" o:ole="t" filled="f" o:preferrelative="t" stroked="f" coordsize="21600,21600">
                <v:path/>
                <v:fill on="f" focussize="0,0"/>
                <v:stroke on="f" joinstyle="miter"/>
                <v:imagedata r:id="rId2" o:title=""/>
                <o:lock v:ext="edit" aspectratio="t"/>
                <w10:wrap type="none"/>
                <w10:anchorlock/>
              </v:shape>
              <o:OLEObject Type="Embed" ProgID="PBrush" ShapeID="_x0000_i1025" DrawAspect="Content" ObjectID="_1468075725" r:id="rId1">
                <o:LockedField>false</o:LockedField>
              </o:OLEObject>
            </w:object>
          </w:r>
        </w:p>
      </w:tc>
      <w:sdt>
        <w:sdtPr>
          <w:rPr>
            <w:rFonts w:ascii="Verdana" w:hAnsi="Verdana"/>
          </w:rPr>
          <w:alias w:val="Assunto"/>
          <w:id w:val="-1090616464"/>
          <w:placeholder>
            <w:docPart w:val="F3CDF2065D1E406E98008054570F7227"/>
          </w:placeholder>
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>
          <w:rPr>
            <w:rFonts w:ascii="Verdana" w:hAnsi="Verdana"/>
          </w:rPr>
        </w:sdtEndPr>
        <w:sdtContent>
          <w:tc>
            <w:tcPr>
              <w:tcW w:w="4111" w:type="dxa"/>
              <w:vAlign w:val="center"/>
            </w:tcPr>
            <w:p>
              <w:pPr>
                <w:pStyle w:val="27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  <w:lang w:val="pt-BR"/>
                </w:rPr>
                <w:t>HST164.1 – Exportar Chapas CSV- Corporativo</w:t>
              </w:r>
            </w:p>
          </w:tc>
        </w:sdtContent>
      </w:sdt>
      <w:tc>
        <w:tcPr>
          <w:tcW w:w="3260" w:type="dxa"/>
          <w:vAlign w:val="center"/>
        </w:tcPr>
        <w:p>
          <w:pPr>
            <w:pStyle w:val="27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>
          <w:pPr>
            <w:pStyle w:val="27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>
    <w:pPr>
      <w:pStyle w:val="27"/>
      <w:pBdr>
        <w:bottom w:val="dotted" w:color="auto" w:sz="2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3B73E0"/>
    <w:multiLevelType w:val="multilevel"/>
    <w:tmpl w:val="013B73E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C7648B7"/>
    <w:multiLevelType w:val="multilevel"/>
    <w:tmpl w:val="0C7648B7"/>
    <w:lvl w:ilvl="0" w:tentative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  <w:bCs w:val="0"/>
      </w:r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18B63F5"/>
    <w:multiLevelType w:val="multilevel"/>
    <w:tmpl w:val="318B63F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 w:tentative="0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 w:tentative="0">
      <w:start w:val="1"/>
      <w:numFmt w:val="decimal"/>
      <w:lvlText w:val="%1.%2.%3.%4."/>
      <w:lvlJc w:val="left"/>
      <w:pPr>
        <w:ind w:left="64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3E15C4D"/>
    <w:multiLevelType w:val="multilevel"/>
    <w:tmpl w:val="43E15C4D"/>
    <w:lvl w:ilvl="0" w:tentative="0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48108C"/>
    <w:multiLevelType w:val="multilevel"/>
    <w:tmpl w:val="5148108C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default" w:ascii="Verdana" w:hAnsi="Verdana"/>
        <w:b/>
        <w:i w:val="0"/>
        <w:sz w:val="24"/>
        <w:szCs w:val="24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68"/>
        </w:tabs>
        <w:ind w:left="568" w:firstLine="0"/>
      </w:pPr>
      <w:rPr>
        <w:rFonts w:hint="default" w:ascii="Verdana" w:hAnsi="Verdana"/>
        <w:b/>
        <w:i w:val="0"/>
        <w:sz w:val="22"/>
        <w:szCs w:val="22"/>
      </w:rPr>
    </w:lvl>
    <w:lvl w:ilvl="2" w:tentative="0">
      <w:start w:val="1"/>
      <w:numFmt w:val="decimal"/>
      <w:pStyle w:val="49"/>
      <w:lvlText w:val="FA0%3."/>
      <w:lvlJc w:val="left"/>
      <w:pPr>
        <w:tabs>
          <w:tab w:val="left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 w:tentative="0">
      <w:start w:val="1"/>
      <w:numFmt w:val="decimal"/>
      <w:lvlText w:val="%1.%2.%3.%4."/>
      <w:lvlJc w:val="left"/>
      <w:pPr>
        <w:tabs>
          <w:tab w:val="left" w:pos="2497"/>
        </w:tabs>
        <w:ind w:left="2065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857"/>
        </w:tabs>
        <w:ind w:left="2569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577"/>
        </w:tabs>
        <w:ind w:left="3073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937"/>
        </w:tabs>
        <w:ind w:left="3577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657"/>
        </w:tabs>
        <w:ind w:left="4081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5377"/>
        </w:tabs>
        <w:ind w:left="4657" w:hanging="1440"/>
      </w:pPr>
      <w:rPr>
        <w:rFonts w:hint="default"/>
      </w:rPr>
    </w:lvl>
  </w:abstractNum>
  <w:abstractNum w:abstractNumId="5">
    <w:nsid w:val="55487B3F"/>
    <w:multiLevelType w:val="multilevel"/>
    <w:tmpl w:val="55487B3F"/>
    <w:lvl w:ilvl="0" w:tentative="0">
      <w:start w:val="1"/>
      <w:numFmt w:val="decimal"/>
      <w:pStyle w:val="4"/>
      <w:lvlText w:val="FA0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08"/>
  <w:hyphenationZone w:val="425"/>
  <w:displayHorizontalDrawingGridEvery w:val="0"/>
  <w:displayVerticalDrawingGridEvery w:val="0"/>
  <w:doNotUseMarginsForDrawingGridOrigin w:val="1"/>
  <w:drawingGridHorizontalOrigin w:val="1800"/>
  <w:drawingGridVerticalOrigin w:val="1440"/>
  <w:doNotShadeFormData w:val="1"/>
  <w:noPunctuationKerning w:val="1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05A17"/>
    <w:rsid w:val="000064F5"/>
    <w:rsid w:val="000101F4"/>
    <w:rsid w:val="0001063B"/>
    <w:rsid w:val="00012C5B"/>
    <w:rsid w:val="00014BDC"/>
    <w:rsid w:val="000160AF"/>
    <w:rsid w:val="00016339"/>
    <w:rsid w:val="00016C1D"/>
    <w:rsid w:val="00020731"/>
    <w:rsid w:val="00020A51"/>
    <w:rsid w:val="00021F00"/>
    <w:rsid w:val="00022F02"/>
    <w:rsid w:val="000259AA"/>
    <w:rsid w:val="000272CE"/>
    <w:rsid w:val="0003015F"/>
    <w:rsid w:val="00031408"/>
    <w:rsid w:val="00036499"/>
    <w:rsid w:val="0004293F"/>
    <w:rsid w:val="00045942"/>
    <w:rsid w:val="000508BE"/>
    <w:rsid w:val="00050FFC"/>
    <w:rsid w:val="0005114D"/>
    <w:rsid w:val="00051354"/>
    <w:rsid w:val="000514D4"/>
    <w:rsid w:val="00052B79"/>
    <w:rsid w:val="000534D0"/>
    <w:rsid w:val="00053951"/>
    <w:rsid w:val="00053BA4"/>
    <w:rsid w:val="00054E88"/>
    <w:rsid w:val="00056BBA"/>
    <w:rsid w:val="00057893"/>
    <w:rsid w:val="0006016B"/>
    <w:rsid w:val="0006021B"/>
    <w:rsid w:val="00060A30"/>
    <w:rsid w:val="000610FE"/>
    <w:rsid w:val="00061836"/>
    <w:rsid w:val="000628DE"/>
    <w:rsid w:val="00064783"/>
    <w:rsid w:val="0006486D"/>
    <w:rsid w:val="00064D3C"/>
    <w:rsid w:val="00064F78"/>
    <w:rsid w:val="000656C5"/>
    <w:rsid w:val="00065C98"/>
    <w:rsid w:val="000677AB"/>
    <w:rsid w:val="00070317"/>
    <w:rsid w:val="00071D0D"/>
    <w:rsid w:val="00072376"/>
    <w:rsid w:val="00072ED1"/>
    <w:rsid w:val="00075246"/>
    <w:rsid w:val="00076087"/>
    <w:rsid w:val="00076318"/>
    <w:rsid w:val="0007759B"/>
    <w:rsid w:val="000800F9"/>
    <w:rsid w:val="00080656"/>
    <w:rsid w:val="00080B9D"/>
    <w:rsid w:val="00081440"/>
    <w:rsid w:val="00081C4F"/>
    <w:rsid w:val="000825ED"/>
    <w:rsid w:val="00082EE4"/>
    <w:rsid w:val="000848A6"/>
    <w:rsid w:val="00086427"/>
    <w:rsid w:val="00090081"/>
    <w:rsid w:val="00090EFE"/>
    <w:rsid w:val="00092606"/>
    <w:rsid w:val="0009340B"/>
    <w:rsid w:val="0009796C"/>
    <w:rsid w:val="000A01B5"/>
    <w:rsid w:val="000A12C2"/>
    <w:rsid w:val="000A2C6C"/>
    <w:rsid w:val="000A4C89"/>
    <w:rsid w:val="000A54BB"/>
    <w:rsid w:val="000A5FD7"/>
    <w:rsid w:val="000A6FE9"/>
    <w:rsid w:val="000A7708"/>
    <w:rsid w:val="000A795A"/>
    <w:rsid w:val="000B038B"/>
    <w:rsid w:val="000B0771"/>
    <w:rsid w:val="000B1635"/>
    <w:rsid w:val="000B22E4"/>
    <w:rsid w:val="000B25AE"/>
    <w:rsid w:val="000B38E9"/>
    <w:rsid w:val="000B38F1"/>
    <w:rsid w:val="000B3FE2"/>
    <w:rsid w:val="000B4183"/>
    <w:rsid w:val="000B502B"/>
    <w:rsid w:val="000B624B"/>
    <w:rsid w:val="000C03AE"/>
    <w:rsid w:val="000C0B01"/>
    <w:rsid w:val="000C20BD"/>
    <w:rsid w:val="000C2371"/>
    <w:rsid w:val="000C3158"/>
    <w:rsid w:val="000C4D66"/>
    <w:rsid w:val="000C5036"/>
    <w:rsid w:val="000C5E93"/>
    <w:rsid w:val="000C733E"/>
    <w:rsid w:val="000C795C"/>
    <w:rsid w:val="000D0472"/>
    <w:rsid w:val="000D28C2"/>
    <w:rsid w:val="000D4150"/>
    <w:rsid w:val="000D5755"/>
    <w:rsid w:val="000D6620"/>
    <w:rsid w:val="000E10A0"/>
    <w:rsid w:val="000E2630"/>
    <w:rsid w:val="000E2E65"/>
    <w:rsid w:val="000E3457"/>
    <w:rsid w:val="000E43D2"/>
    <w:rsid w:val="000E4445"/>
    <w:rsid w:val="000E57EF"/>
    <w:rsid w:val="000E5F1F"/>
    <w:rsid w:val="000E6B5B"/>
    <w:rsid w:val="000E76CF"/>
    <w:rsid w:val="000F2AC5"/>
    <w:rsid w:val="000F2EC9"/>
    <w:rsid w:val="000F374F"/>
    <w:rsid w:val="000F405E"/>
    <w:rsid w:val="000F6540"/>
    <w:rsid w:val="000F6CA7"/>
    <w:rsid w:val="000F6E12"/>
    <w:rsid w:val="000F6F72"/>
    <w:rsid w:val="0010106E"/>
    <w:rsid w:val="0010280B"/>
    <w:rsid w:val="00103385"/>
    <w:rsid w:val="00105443"/>
    <w:rsid w:val="001054FD"/>
    <w:rsid w:val="0010561C"/>
    <w:rsid w:val="00105F64"/>
    <w:rsid w:val="00106C0F"/>
    <w:rsid w:val="0010717B"/>
    <w:rsid w:val="00107D30"/>
    <w:rsid w:val="00110272"/>
    <w:rsid w:val="001102D4"/>
    <w:rsid w:val="00110BB0"/>
    <w:rsid w:val="00111139"/>
    <w:rsid w:val="001119EF"/>
    <w:rsid w:val="00111FB8"/>
    <w:rsid w:val="00112035"/>
    <w:rsid w:val="00115C20"/>
    <w:rsid w:val="001161D2"/>
    <w:rsid w:val="00116691"/>
    <w:rsid w:val="00116FD0"/>
    <w:rsid w:val="00120056"/>
    <w:rsid w:val="00120858"/>
    <w:rsid w:val="0012100B"/>
    <w:rsid w:val="00121264"/>
    <w:rsid w:val="00121693"/>
    <w:rsid w:val="00124B4D"/>
    <w:rsid w:val="00125048"/>
    <w:rsid w:val="001262DC"/>
    <w:rsid w:val="00126F41"/>
    <w:rsid w:val="001271DC"/>
    <w:rsid w:val="001309B5"/>
    <w:rsid w:val="00131672"/>
    <w:rsid w:val="00134531"/>
    <w:rsid w:val="00134588"/>
    <w:rsid w:val="001346CA"/>
    <w:rsid w:val="001347D0"/>
    <w:rsid w:val="00135D31"/>
    <w:rsid w:val="00137CB7"/>
    <w:rsid w:val="001418E1"/>
    <w:rsid w:val="00141BC9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5E7D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0223"/>
    <w:rsid w:val="001711A1"/>
    <w:rsid w:val="00172963"/>
    <w:rsid w:val="001741C3"/>
    <w:rsid w:val="0017696D"/>
    <w:rsid w:val="0017700F"/>
    <w:rsid w:val="00181065"/>
    <w:rsid w:val="001815CB"/>
    <w:rsid w:val="00181C49"/>
    <w:rsid w:val="00182255"/>
    <w:rsid w:val="0018233A"/>
    <w:rsid w:val="00182ECD"/>
    <w:rsid w:val="00184B51"/>
    <w:rsid w:val="001868D6"/>
    <w:rsid w:val="001868F6"/>
    <w:rsid w:val="0019459B"/>
    <w:rsid w:val="00194A9F"/>
    <w:rsid w:val="001971B3"/>
    <w:rsid w:val="001975BE"/>
    <w:rsid w:val="00197783"/>
    <w:rsid w:val="001978A0"/>
    <w:rsid w:val="001A1019"/>
    <w:rsid w:val="001A2218"/>
    <w:rsid w:val="001A2FF5"/>
    <w:rsid w:val="001A309A"/>
    <w:rsid w:val="001A312C"/>
    <w:rsid w:val="001A5E0F"/>
    <w:rsid w:val="001A6CA3"/>
    <w:rsid w:val="001A7234"/>
    <w:rsid w:val="001B012E"/>
    <w:rsid w:val="001B024C"/>
    <w:rsid w:val="001B1A50"/>
    <w:rsid w:val="001B1FAA"/>
    <w:rsid w:val="001B4F42"/>
    <w:rsid w:val="001B6CC7"/>
    <w:rsid w:val="001C0EF5"/>
    <w:rsid w:val="001C15FC"/>
    <w:rsid w:val="001C1682"/>
    <w:rsid w:val="001C1C20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455"/>
    <w:rsid w:val="001D2AE3"/>
    <w:rsid w:val="001D360F"/>
    <w:rsid w:val="001D6958"/>
    <w:rsid w:val="001D7362"/>
    <w:rsid w:val="001D78CC"/>
    <w:rsid w:val="001D79D1"/>
    <w:rsid w:val="001E137A"/>
    <w:rsid w:val="001E45E8"/>
    <w:rsid w:val="001E539E"/>
    <w:rsid w:val="001E5FCB"/>
    <w:rsid w:val="001E7DA1"/>
    <w:rsid w:val="001F15E9"/>
    <w:rsid w:val="001F1623"/>
    <w:rsid w:val="001F1F01"/>
    <w:rsid w:val="001F2292"/>
    <w:rsid w:val="001F32FC"/>
    <w:rsid w:val="001F6C31"/>
    <w:rsid w:val="002028D7"/>
    <w:rsid w:val="002031A8"/>
    <w:rsid w:val="00206627"/>
    <w:rsid w:val="002103B1"/>
    <w:rsid w:val="0021173B"/>
    <w:rsid w:val="002117A4"/>
    <w:rsid w:val="00212348"/>
    <w:rsid w:val="00212BB8"/>
    <w:rsid w:val="002149F2"/>
    <w:rsid w:val="0021528E"/>
    <w:rsid w:val="00215C74"/>
    <w:rsid w:val="0022457D"/>
    <w:rsid w:val="0022486D"/>
    <w:rsid w:val="002254FF"/>
    <w:rsid w:val="00225B0C"/>
    <w:rsid w:val="00225FE5"/>
    <w:rsid w:val="002264A6"/>
    <w:rsid w:val="002272A5"/>
    <w:rsid w:val="00230564"/>
    <w:rsid w:val="0023090C"/>
    <w:rsid w:val="00232317"/>
    <w:rsid w:val="0023318E"/>
    <w:rsid w:val="00233974"/>
    <w:rsid w:val="002350C0"/>
    <w:rsid w:val="002359C8"/>
    <w:rsid w:val="00235FD9"/>
    <w:rsid w:val="0023608F"/>
    <w:rsid w:val="00236459"/>
    <w:rsid w:val="0024203F"/>
    <w:rsid w:val="002429D5"/>
    <w:rsid w:val="002437BE"/>
    <w:rsid w:val="0024734E"/>
    <w:rsid w:val="00247683"/>
    <w:rsid w:val="00251B1C"/>
    <w:rsid w:val="002524FF"/>
    <w:rsid w:val="00252D19"/>
    <w:rsid w:val="00253A19"/>
    <w:rsid w:val="00253DA5"/>
    <w:rsid w:val="00255E86"/>
    <w:rsid w:val="00261F7D"/>
    <w:rsid w:val="002628E3"/>
    <w:rsid w:val="00263495"/>
    <w:rsid w:val="002652A8"/>
    <w:rsid w:val="00266BFA"/>
    <w:rsid w:val="00267DC7"/>
    <w:rsid w:val="002712B3"/>
    <w:rsid w:val="00272819"/>
    <w:rsid w:val="00274416"/>
    <w:rsid w:val="00274559"/>
    <w:rsid w:val="00275F60"/>
    <w:rsid w:val="0027710A"/>
    <w:rsid w:val="00277737"/>
    <w:rsid w:val="002838BF"/>
    <w:rsid w:val="00285628"/>
    <w:rsid w:val="002858A6"/>
    <w:rsid w:val="00285971"/>
    <w:rsid w:val="002876E7"/>
    <w:rsid w:val="00287C8C"/>
    <w:rsid w:val="00290B40"/>
    <w:rsid w:val="00291867"/>
    <w:rsid w:val="002924DE"/>
    <w:rsid w:val="002927EC"/>
    <w:rsid w:val="00292AA4"/>
    <w:rsid w:val="0029384B"/>
    <w:rsid w:val="00294C89"/>
    <w:rsid w:val="002964B4"/>
    <w:rsid w:val="00297B14"/>
    <w:rsid w:val="002A08EB"/>
    <w:rsid w:val="002A0B69"/>
    <w:rsid w:val="002A0F72"/>
    <w:rsid w:val="002A1F70"/>
    <w:rsid w:val="002A1F81"/>
    <w:rsid w:val="002A2E6F"/>
    <w:rsid w:val="002A37F6"/>
    <w:rsid w:val="002A4A24"/>
    <w:rsid w:val="002A4B20"/>
    <w:rsid w:val="002A5881"/>
    <w:rsid w:val="002A6396"/>
    <w:rsid w:val="002A6D90"/>
    <w:rsid w:val="002A7B4E"/>
    <w:rsid w:val="002B08D8"/>
    <w:rsid w:val="002B0F37"/>
    <w:rsid w:val="002B0FC5"/>
    <w:rsid w:val="002B1554"/>
    <w:rsid w:val="002B20CF"/>
    <w:rsid w:val="002B3949"/>
    <w:rsid w:val="002C0645"/>
    <w:rsid w:val="002C16D0"/>
    <w:rsid w:val="002C284B"/>
    <w:rsid w:val="002C2864"/>
    <w:rsid w:val="002C67AC"/>
    <w:rsid w:val="002C699F"/>
    <w:rsid w:val="002C715F"/>
    <w:rsid w:val="002C750E"/>
    <w:rsid w:val="002C7F07"/>
    <w:rsid w:val="002D056E"/>
    <w:rsid w:val="002D1BDF"/>
    <w:rsid w:val="002D1CAA"/>
    <w:rsid w:val="002D3F16"/>
    <w:rsid w:val="002D492B"/>
    <w:rsid w:val="002D561C"/>
    <w:rsid w:val="002D662B"/>
    <w:rsid w:val="002E1D2B"/>
    <w:rsid w:val="002E2041"/>
    <w:rsid w:val="002E2F62"/>
    <w:rsid w:val="002E33E1"/>
    <w:rsid w:val="002E6940"/>
    <w:rsid w:val="002F0187"/>
    <w:rsid w:val="002F0D4C"/>
    <w:rsid w:val="002F1B90"/>
    <w:rsid w:val="002F256A"/>
    <w:rsid w:val="002F30A1"/>
    <w:rsid w:val="002F4F0D"/>
    <w:rsid w:val="002F505A"/>
    <w:rsid w:val="002F52CB"/>
    <w:rsid w:val="002F629D"/>
    <w:rsid w:val="002F7478"/>
    <w:rsid w:val="002F7D0F"/>
    <w:rsid w:val="003004EA"/>
    <w:rsid w:val="003013CE"/>
    <w:rsid w:val="00301505"/>
    <w:rsid w:val="0030237E"/>
    <w:rsid w:val="00302547"/>
    <w:rsid w:val="003031D0"/>
    <w:rsid w:val="0030370F"/>
    <w:rsid w:val="0030481B"/>
    <w:rsid w:val="003053E1"/>
    <w:rsid w:val="00305C0D"/>
    <w:rsid w:val="00306486"/>
    <w:rsid w:val="003068AB"/>
    <w:rsid w:val="00307363"/>
    <w:rsid w:val="00307A89"/>
    <w:rsid w:val="00310629"/>
    <w:rsid w:val="0031309A"/>
    <w:rsid w:val="0031332F"/>
    <w:rsid w:val="0031453A"/>
    <w:rsid w:val="00314B30"/>
    <w:rsid w:val="003150A6"/>
    <w:rsid w:val="0031604E"/>
    <w:rsid w:val="00317478"/>
    <w:rsid w:val="00317A96"/>
    <w:rsid w:val="003205CD"/>
    <w:rsid w:val="003215FB"/>
    <w:rsid w:val="00322989"/>
    <w:rsid w:val="00322EBD"/>
    <w:rsid w:val="00323C9E"/>
    <w:rsid w:val="00324A7D"/>
    <w:rsid w:val="00324D31"/>
    <w:rsid w:val="003253EF"/>
    <w:rsid w:val="003307B8"/>
    <w:rsid w:val="00330B03"/>
    <w:rsid w:val="00330D47"/>
    <w:rsid w:val="00333F4A"/>
    <w:rsid w:val="0033587E"/>
    <w:rsid w:val="00337330"/>
    <w:rsid w:val="003419D8"/>
    <w:rsid w:val="00341A2E"/>
    <w:rsid w:val="00341A6F"/>
    <w:rsid w:val="0034292C"/>
    <w:rsid w:val="00342A09"/>
    <w:rsid w:val="00342AFD"/>
    <w:rsid w:val="00342CE2"/>
    <w:rsid w:val="00344344"/>
    <w:rsid w:val="00344F6E"/>
    <w:rsid w:val="00345BE1"/>
    <w:rsid w:val="00346BFA"/>
    <w:rsid w:val="00347052"/>
    <w:rsid w:val="003470EF"/>
    <w:rsid w:val="00347BB0"/>
    <w:rsid w:val="00351016"/>
    <w:rsid w:val="003510DD"/>
    <w:rsid w:val="0035240E"/>
    <w:rsid w:val="00353CEF"/>
    <w:rsid w:val="00354AB5"/>
    <w:rsid w:val="003562D2"/>
    <w:rsid w:val="0035649F"/>
    <w:rsid w:val="003605B2"/>
    <w:rsid w:val="0036094F"/>
    <w:rsid w:val="00360B7F"/>
    <w:rsid w:val="003613D0"/>
    <w:rsid w:val="00361A0B"/>
    <w:rsid w:val="00362959"/>
    <w:rsid w:val="0036477B"/>
    <w:rsid w:val="00366D02"/>
    <w:rsid w:val="0036714E"/>
    <w:rsid w:val="003708BF"/>
    <w:rsid w:val="003716C2"/>
    <w:rsid w:val="003716D2"/>
    <w:rsid w:val="003722A4"/>
    <w:rsid w:val="0037295B"/>
    <w:rsid w:val="00372E4E"/>
    <w:rsid w:val="003733A1"/>
    <w:rsid w:val="003800E5"/>
    <w:rsid w:val="003825A9"/>
    <w:rsid w:val="00382B08"/>
    <w:rsid w:val="00384A0A"/>
    <w:rsid w:val="003903A9"/>
    <w:rsid w:val="003934FC"/>
    <w:rsid w:val="00395773"/>
    <w:rsid w:val="00396331"/>
    <w:rsid w:val="00396EA3"/>
    <w:rsid w:val="003978B7"/>
    <w:rsid w:val="00397C99"/>
    <w:rsid w:val="00397E0F"/>
    <w:rsid w:val="003A0FE0"/>
    <w:rsid w:val="003A1B7A"/>
    <w:rsid w:val="003A261E"/>
    <w:rsid w:val="003A30E5"/>
    <w:rsid w:val="003A47AB"/>
    <w:rsid w:val="003A5021"/>
    <w:rsid w:val="003A5214"/>
    <w:rsid w:val="003A5A15"/>
    <w:rsid w:val="003A6E6C"/>
    <w:rsid w:val="003A6EF6"/>
    <w:rsid w:val="003B0E06"/>
    <w:rsid w:val="003B15D0"/>
    <w:rsid w:val="003B2E4F"/>
    <w:rsid w:val="003B32DC"/>
    <w:rsid w:val="003B39C8"/>
    <w:rsid w:val="003B453A"/>
    <w:rsid w:val="003B4B68"/>
    <w:rsid w:val="003B4B94"/>
    <w:rsid w:val="003B7779"/>
    <w:rsid w:val="003C0368"/>
    <w:rsid w:val="003C0C12"/>
    <w:rsid w:val="003C0F12"/>
    <w:rsid w:val="003C1E85"/>
    <w:rsid w:val="003C1EAF"/>
    <w:rsid w:val="003C4B1C"/>
    <w:rsid w:val="003C4CF8"/>
    <w:rsid w:val="003C7910"/>
    <w:rsid w:val="003C7B09"/>
    <w:rsid w:val="003C7C29"/>
    <w:rsid w:val="003D09A1"/>
    <w:rsid w:val="003D12FE"/>
    <w:rsid w:val="003D2541"/>
    <w:rsid w:val="003D293E"/>
    <w:rsid w:val="003D4F15"/>
    <w:rsid w:val="003D5767"/>
    <w:rsid w:val="003E00D9"/>
    <w:rsid w:val="003E05E2"/>
    <w:rsid w:val="003E16B7"/>
    <w:rsid w:val="003E353E"/>
    <w:rsid w:val="003E3EBB"/>
    <w:rsid w:val="003E5072"/>
    <w:rsid w:val="003E7BCF"/>
    <w:rsid w:val="003F01E8"/>
    <w:rsid w:val="003F08D5"/>
    <w:rsid w:val="003F1DD3"/>
    <w:rsid w:val="003F2380"/>
    <w:rsid w:val="003F3A4E"/>
    <w:rsid w:val="003F45FF"/>
    <w:rsid w:val="003F626D"/>
    <w:rsid w:val="003F629D"/>
    <w:rsid w:val="003F7489"/>
    <w:rsid w:val="003F78CD"/>
    <w:rsid w:val="00400E10"/>
    <w:rsid w:val="004016CB"/>
    <w:rsid w:val="004017B0"/>
    <w:rsid w:val="0040237A"/>
    <w:rsid w:val="00402755"/>
    <w:rsid w:val="00402FB3"/>
    <w:rsid w:val="0040333A"/>
    <w:rsid w:val="00404646"/>
    <w:rsid w:val="004046E1"/>
    <w:rsid w:val="00404E7D"/>
    <w:rsid w:val="0040582D"/>
    <w:rsid w:val="00406C11"/>
    <w:rsid w:val="00410002"/>
    <w:rsid w:val="004104C7"/>
    <w:rsid w:val="004114C4"/>
    <w:rsid w:val="00411E80"/>
    <w:rsid w:val="0041224B"/>
    <w:rsid w:val="00414F67"/>
    <w:rsid w:val="0041617E"/>
    <w:rsid w:val="004166D4"/>
    <w:rsid w:val="004168FE"/>
    <w:rsid w:val="00422A69"/>
    <w:rsid w:val="00423475"/>
    <w:rsid w:val="00423F56"/>
    <w:rsid w:val="00424FDE"/>
    <w:rsid w:val="004262C6"/>
    <w:rsid w:val="00427294"/>
    <w:rsid w:val="00430470"/>
    <w:rsid w:val="004307FE"/>
    <w:rsid w:val="00431529"/>
    <w:rsid w:val="0043209D"/>
    <w:rsid w:val="00432970"/>
    <w:rsid w:val="00433E23"/>
    <w:rsid w:val="00434AFC"/>
    <w:rsid w:val="00434B58"/>
    <w:rsid w:val="00436CA3"/>
    <w:rsid w:val="0044164F"/>
    <w:rsid w:val="00441F6B"/>
    <w:rsid w:val="004436FA"/>
    <w:rsid w:val="00443B6B"/>
    <w:rsid w:val="00444709"/>
    <w:rsid w:val="00445958"/>
    <w:rsid w:val="00452F7E"/>
    <w:rsid w:val="00453895"/>
    <w:rsid w:val="004603EA"/>
    <w:rsid w:val="004615E9"/>
    <w:rsid w:val="004629EA"/>
    <w:rsid w:val="00462B29"/>
    <w:rsid w:val="00465842"/>
    <w:rsid w:val="00466759"/>
    <w:rsid w:val="004670C6"/>
    <w:rsid w:val="00470965"/>
    <w:rsid w:val="00471F93"/>
    <w:rsid w:val="0047202A"/>
    <w:rsid w:val="00472A62"/>
    <w:rsid w:val="00474BAB"/>
    <w:rsid w:val="0047572B"/>
    <w:rsid w:val="004764B9"/>
    <w:rsid w:val="00476E07"/>
    <w:rsid w:val="00480604"/>
    <w:rsid w:val="004806C5"/>
    <w:rsid w:val="00481081"/>
    <w:rsid w:val="00481B2A"/>
    <w:rsid w:val="00482C73"/>
    <w:rsid w:val="00484544"/>
    <w:rsid w:val="00485103"/>
    <w:rsid w:val="00485B09"/>
    <w:rsid w:val="00487494"/>
    <w:rsid w:val="004905E2"/>
    <w:rsid w:val="00491640"/>
    <w:rsid w:val="00492145"/>
    <w:rsid w:val="00492E0E"/>
    <w:rsid w:val="00493F8B"/>
    <w:rsid w:val="00496A36"/>
    <w:rsid w:val="00496AE5"/>
    <w:rsid w:val="00497405"/>
    <w:rsid w:val="004A1149"/>
    <w:rsid w:val="004A1DAD"/>
    <w:rsid w:val="004A4D97"/>
    <w:rsid w:val="004A5751"/>
    <w:rsid w:val="004A5794"/>
    <w:rsid w:val="004A699B"/>
    <w:rsid w:val="004B161D"/>
    <w:rsid w:val="004B2780"/>
    <w:rsid w:val="004B44D5"/>
    <w:rsid w:val="004B5E8C"/>
    <w:rsid w:val="004B7836"/>
    <w:rsid w:val="004C1B1F"/>
    <w:rsid w:val="004C2CB7"/>
    <w:rsid w:val="004C3E38"/>
    <w:rsid w:val="004C5ACC"/>
    <w:rsid w:val="004C5B5C"/>
    <w:rsid w:val="004C6FA7"/>
    <w:rsid w:val="004C744A"/>
    <w:rsid w:val="004C76D1"/>
    <w:rsid w:val="004D000D"/>
    <w:rsid w:val="004D0793"/>
    <w:rsid w:val="004D1D95"/>
    <w:rsid w:val="004D27CB"/>
    <w:rsid w:val="004D60DE"/>
    <w:rsid w:val="004D7401"/>
    <w:rsid w:val="004D7AEC"/>
    <w:rsid w:val="004D7FA8"/>
    <w:rsid w:val="004E176B"/>
    <w:rsid w:val="004E37DA"/>
    <w:rsid w:val="004E5A76"/>
    <w:rsid w:val="004E6355"/>
    <w:rsid w:val="004F10F2"/>
    <w:rsid w:val="004F1533"/>
    <w:rsid w:val="004F2D3C"/>
    <w:rsid w:val="004F5F85"/>
    <w:rsid w:val="004F6ABA"/>
    <w:rsid w:val="004F74DA"/>
    <w:rsid w:val="0050007E"/>
    <w:rsid w:val="00505D4B"/>
    <w:rsid w:val="00506B74"/>
    <w:rsid w:val="00506FBC"/>
    <w:rsid w:val="00506FCD"/>
    <w:rsid w:val="0050739C"/>
    <w:rsid w:val="00507A39"/>
    <w:rsid w:val="00510DDA"/>
    <w:rsid w:val="00511A99"/>
    <w:rsid w:val="00515F80"/>
    <w:rsid w:val="00515FBB"/>
    <w:rsid w:val="00517BC7"/>
    <w:rsid w:val="00523715"/>
    <w:rsid w:val="00524337"/>
    <w:rsid w:val="00526D00"/>
    <w:rsid w:val="00527C35"/>
    <w:rsid w:val="0053084B"/>
    <w:rsid w:val="00530B01"/>
    <w:rsid w:val="00531A93"/>
    <w:rsid w:val="0053613D"/>
    <w:rsid w:val="005370D7"/>
    <w:rsid w:val="005374D4"/>
    <w:rsid w:val="005376D3"/>
    <w:rsid w:val="0054075C"/>
    <w:rsid w:val="0054294D"/>
    <w:rsid w:val="00543479"/>
    <w:rsid w:val="0054497B"/>
    <w:rsid w:val="00546631"/>
    <w:rsid w:val="00554170"/>
    <w:rsid w:val="00554E1D"/>
    <w:rsid w:val="00554FD5"/>
    <w:rsid w:val="005550DD"/>
    <w:rsid w:val="00555818"/>
    <w:rsid w:val="00557A0F"/>
    <w:rsid w:val="00561B0B"/>
    <w:rsid w:val="00563A79"/>
    <w:rsid w:val="00563EF3"/>
    <w:rsid w:val="00564087"/>
    <w:rsid w:val="00564768"/>
    <w:rsid w:val="00564C0C"/>
    <w:rsid w:val="00566188"/>
    <w:rsid w:val="00566743"/>
    <w:rsid w:val="005711B6"/>
    <w:rsid w:val="00572518"/>
    <w:rsid w:val="005731B7"/>
    <w:rsid w:val="00573D19"/>
    <w:rsid w:val="00574128"/>
    <w:rsid w:val="00577620"/>
    <w:rsid w:val="00580668"/>
    <w:rsid w:val="005819CB"/>
    <w:rsid w:val="0058232E"/>
    <w:rsid w:val="005826A8"/>
    <w:rsid w:val="0058318B"/>
    <w:rsid w:val="005834A3"/>
    <w:rsid w:val="00583D0E"/>
    <w:rsid w:val="00584702"/>
    <w:rsid w:val="00586BE7"/>
    <w:rsid w:val="00587107"/>
    <w:rsid w:val="00587974"/>
    <w:rsid w:val="0059179B"/>
    <w:rsid w:val="00593FA1"/>
    <w:rsid w:val="0059409E"/>
    <w:rsid w:val="00594D62"/>
    <w:rsid w:val="00594F9C"/>
    <w:rsid w:val="00596253"/>
    <w:rsid w:val="005975B4"/>
    <w:rsid w:val="005A02BE"/>
    <w:rsid w:val="005A1A0E"/>
    <w:rsid w:val="005A256A"/>
    <w:rsid w:val="005A2664"/>
    <w:rsid w:val="005A2C86"/>
    <w:rsid w:val="005A4527"/>
    <w:rsid w:val="005B24DB"/>
    <w:rsid w:val="005B325E"/>
    <w:rsid w:val="005B4C01"/>
    <w:rsid w:val="005B660B"/>
    <w:rsid w:val="005B729F"/>
    <w:rsid w:val="005B77D4"/>
    <w:rsid w:val="005B7BEE"/>
    <w:rsid w:val="005C2EDE"/>
    <w:rsid w:val="005D1A41"/>
    <w:rsid w:val="005D1C6E"/>
    <w:rsid w:val="005D4539"/>
    <w:rsid w:val="005D5D2D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3257"/>
    <w:rsid w:val="005F56FA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25E5"/>
    <w:rsid w:val="00614285"/>
    <w:rsid w:val="00614B97"/>
    <w:rsid w:val="006202F4"/>
    <w:rsid w:val="00621F34"/>
    <w:rsid w:val="00622A24"/>
    <w:rsid w:val="006271D7"/>
    <w:rsid w:val="00627618"/>
    <w:rsid w:val="00627838"/>
    <w:rsid w:val="0063013A"/>
    <w:rsid w:val="00630574"/>
    <w:rsid w:val="00631F95"/>
    <w:rsid w:val="00632B02"/>
    <w:rsid w:val="006333FE"/>
    <w:rsid w:val="0063366E"/>
    <w:rsid w:val="00633E2A"/>
    <w:rsid w:val="00634FD7"/>
    <w:rsid w:val="006352E6"/>
    <w:rsid w:val="00635CDA"/>
    <w:rsid w:val="006363C8"/>
    <w:rsid w:val="00636436"/>
    <w:rsid w:val="00637B13"/>
    <w:rsid w:val="0064143D"/>
    <w:rsid w:val="00643A82"/>
    <w:rsid w:val="00643AF1"/>
    <w:rsid w:val="00643BF0"/>
    <w:rsid w:val="00645452"/>
    <w:rsid w:val="006465D9"/>
    <w:rsid w:val="00647C03"/>
    <w:rsid w:val="006507A2"/>
    <w:rsid w:val="00651E99"/>
    <w:rsid w:val="00655914"/>
    <w:rsid w:val="00655BDB"/>
    <w:rsid w:val="00655DAF"/>
    <w:rsid w:val="00655E52"/>
    <w:rsid w:val="00656382"/>
    <w:rsid w:val="0065689A"/>
    <w:rsid w:val="006572AE"/>
    <w:rsid w:val="00660A75"/>
    <w:rsid w:val="00661271"/>
    <w:rsid w:val="006615E7"/>
    <w:rsid w:val="006632CC"/>
    <w:rsid w:val="00663F16"/>
    <w:rsid w:val="006661A7"/>
    <w:rsid w:val="006711F7"/>
    <w:rsid w:val="00671345"/>
    <w:rsid w:val="006717F9"/>
    <w:rsid w:val="00677A54"/>
    <w:rsid w:val="00683722"/>
    <w:rsid w:val="006838C9"/>
    <w:rsid w:val="00683A5F"/>
    <w:rsid w:val="0068683D"/>
    <w:rsid w:val="006869B9"/>
    <w:rsid w:val="00687271"/>
    <w:rsid w:val="00690600"/>
    <w:rsid w:val="0069198B"/>
    <w:rsid w:val="00693A9B"/>
    <w:rsid w:val="006942A5"/>
    <w:rsid w:val="00694780"/>
    <w:rsid w:val="006955CC"/>
    <w:rsid w:val="006959CB"/>
    <w:rsid w:val="00696BC0"/>
    <w:rsid w:val="00697098"/>
    <w:rsid w:val="006A1688"/>
    <w:rsid w:val="006A618B"/>
    <w:rsid w:val="006B0C3A"/>
    <w:rsid w:val="006B17EC"/>
    <w:rsid w:val="006B1FB8"/>
    <w:rsid w:val="006B3090"/>
    <w:rsid w:val="006B417B"/>
    <w:rsid w:val="006B45C9"/>
    <w:rsid w:val="006B5605"/>
    <w:rsid w:val="006B6098"/>
    <w:rsid w:val="006B67F7"/>
    <w:rsid w:val="006B6AFD"/>
    <w:rsid w:val="006B74E7"/>
    <w:rsid w:val="006C118F"/>
    <w:rsid w:val="006C2336"/>
    <w:rsid w:val="006C3CED"/>
    <w:rsid w:val="006D0D7A"/>
    <w:rsid w:val="006D302B"/>
    <w:rsid w:val="006D3B7A"/>
    <w:rsid w:val="006D4A9F"/>
    <w:rsid w:val="006D6EF8"/>
    <w:rsid w:val="006E013F"/>
    <w:rsid w:val="006E06C6"/>
    <w:rsid w:val="006E2982"/>
    <w:rsid w:val="006E2DA3"/>
    <w:rsid w:val="006E3F8D"/>
    <w:rsid w:val="006E6BBD"/>
    <w:rsid w:val="006E721D"/>
    <w:rsid w:val="006F0A57"/>
    <w:rsid w:val="006F273C"/>
    <w:rsid w:val="006F2F2B"/>
    <w:rsid w:val="006F61BD"/>
    <w:rsid w:val="006F7211"/>
    <w:rsid w:val="006F76EE"/>
    <w:rsid w:val="00700887"/>
    <w:rsid w:val="007010AC"/>
    <w:rsid w:val="007011EB"/>
    <w:rsid w:val="00701721"/>
    <w:rsid w:val="00701C8D"/>
    <w:rsid w:val="0070381C"/>
    <w:rsid w:val="007052CA"/>
    <w:rsid w:val="007077EF"/>
    <w:rsid w:val="00711079"/>
    <w:rsid w:val="0071116C"/>
    <w:rsid w:val="00711792"/>
    <w:rsid w:val="00711EAA"/>
    <w:rsid w:val="00712B6B"/>
    <w:rsid w:val="00712CFB"/>
    <w:rsid w:val="0071586E"/>
    <w:rsid w:val="00715BED"/>
    <w:rsid w:val="00716230"/>
    <w:rsid w:val="00721A05"/>
    <w:rsid w:val="0072310F"/>
    <w:rsid w:val="00723604"/>
    <w:rsid w:val="007262FA"/>
    <w:rsid w:val="00727873"/>
    <w:rsid w:val="00731409"/>
    <w:rsid w:val="007325CC"/>
    <w:rsid w:val="00733EC4"/>
    <w:rsid w:val="007347D7"/>
    <w:rsid w:val="00735A2C"/>
    <w:rsid w:val="00737F56"/>
    <w:rsid w:val="0074070B"/>
    <w:rsid w:val="007423B8"/>
    <w:rsid w:val="00743831"/>
    <w:rsid w:val="0075008C"/>
    <w:rsid w:val="007511C0"/>
    <w:rsid w:val="007516BE"/>
    <w:rsid w:val="007521BC"/>
    <w:rsid w:val="0075221C"/>
    <w:rsid w:val="00752E6D"/>
    <w:rsid w:val="00753257"/>
    <w:rsid w:val="007534C3"/>
    <w:rsid w:val="007550D0"/>
    <w:rsid w:val="0075539B"/>
    <w:rsid w:val="0075540D"/>
    <w:rsid w:val="00755612"/>
    <w:rsid w:val="007565DE"/>
    <w:rsid w:val="007566B1"/>
    <w:rsid w:val="007569F0"/>
    <w:rsid w:val="0075737E"/>
    <w:rsid w:val="00757A62"/>
    <w:rsid w:val="00760C10"/>
    <w:rsid w:val="00762A08"/>
    <w:rsid w:val="00765C61"/>
    <w:rsid w:val="00770D61"/>
    <w:rsid w:val="00771810"/>
    <w:rsid w:val="007728F8"/>
    <w:rsid w:val="00773231"/>
    <w:rsid w:val="007749F3"/>
    <w:rsid w:val="00774FE1"/>
    <w:rsid w:val="007763FC"/>
    <w:rsid w:val="007769F5"/>
    <w:rsid w:val="00780268"/>
    <w:rsid w:val="00780DC8"/>
    <w:rsid w:val="007811DE"/>
    <w:rsid w:val="00782404"/>
    <w:rsid w:val="00782AD4"/>
    <w:rsid w:val="00783A7D"/>
    <w:rsid w:val="00784D4E"/>
    <w:rsid w:val="00785945"/>
    <w:rsid w:val="00786174"/>
    <w:rsid w:val="007865A0"/>
    <w:rsid w:val="007867AF"/>
    <w:rsid w:val="007867B5"/>
    <w:rsid w:val="00787E58"/>
    <w:rsid w:val="007908A7"/>
    <w:rsid w:val="00790949"/>
    <w:rsid w:val="00790F8E"/>
    <w:rsid w:val="00790FE7"/>
    <w:rsid w:val="00791AAA"/>
    <w:rsid w:val="00792B3F"/>
    <w:rsid w:val="00795474"/>
    <w:rsid w:val="007969DB"/>
    <w:rsid w:val="007A05D1"/>
    <w:rsid w:val="007A1EDD"/>
    <w:rsid w:val="007A27C8"/>
    <w:rsid w:val="007A28FF"/>
    <w:rsid w:val="007A2E31"/>
    <w:rsid w:val="007A463D"/>
    <w:rsid w:val="007A54A7"/>
    <w:rsid w:val="007B3470"/>
    <w:rsid w:val="007B3B3D"/>
    <w:rsid w:val="007B5796"/>
    <w:rsid w:val="007B5B07"/>
    <w:rsid w:val="007B6867"/>
    <w:rsid w:val="007C0290"/>
    <w:rsid w:val="007C3BFF"/>
    <w:rsid w:val="007C49AB"/>
    <w:rsid w:val="007C57AD"/>
    <w:rsid w:val="007C6621"/>
    <w:rsid w:val="007C6EB0"/>
    <w:rsid w:val="007D0C25"/>
    <w:rsid w:val="007D1D45"/>
    <w:rsid w:val="007D26EF"/>
    <w:rsid w:val="007D380A"/>
    <w:rsid w:val="007D44A5"/>
    <w:rsid w:val="007D54D5"/>
    <w:rsid w:val="007D781B"/>
    <w:rsid w:val="007E0463"/>
    <w:rsid w:val="007E0BCA"/>
    <w:rsid w:val="007E0E7A"/>
    <w:rsid w:val="007E117B"/>
    <w:rsid w:val="007E21DD"/>
    <w:rsid w:val="007E2C53"/>
    <w:rsid w:val="007E5196"/>
    <w:rsid w:val="007E63B7"/>
    <w:rsid w:val="007E70DE"/>
    <w:rsid w:val="007F0509"/>
    <w:rsid w:val="007F225B"/>
    <w:rsid w:val="007F2F52"/>
    <w:rsid w:val="007F645D"/>
    <w:rsid w:val="007F6639"/>
    <w:rsid w:val="007F691F"/>
    <w:rsid w:val="007F71F4"/>
    <w:rsid w:val="007F7CB9"/>
    <w:rsid w:val="007F7FEF"/>
    <w:rsid w:val="008011B8"/>
    <w:rsid w:val="00802D45"/>
    <w:rsid w:val="008035D4"/>
    <w:rsid w:val="00804194"/>
    <w:rsid w:val="008055FF"/>
    <w:rsid w:val="00805B65"/>
    <w:rsid w:val="00806C76"/>
    <w:rsid w:val="008079C1"/>
    <w:rsid w:val="008107AA"/>
    <w:rsid w:val="0081423D"/>
    <w:rsid w:val="00816777"/>
    <w:rsid w:val="00816EF7"/>
    <w:rsid w:val="00820476"/>
    <w:rsid w:val="00820EAF"/>
    <w:rsid w:val="0082141D"/>
    <w:rsid w:val="008232DC"/>
    <w:rsid w:val="00823740"/>
    <w:rsid w:val="008239EF"/>
    <w:rsid w:val="0082587D"/>
    <w:rsid w:val="00825AE5"/>
    <w:rsid w:val="00825F00"/>
    <w:rsid w:val="0082705B"/>
    <w:rsid w:val="00827383"/>
    <w:rsid w:val="0082773F"/>
    <w:rsid w:val="008307AD"/>
    <w:rsid w:val="00830867"/>
    <w:rsid w:val="008308DF"/>
    <w:rsid w:val="00831BD3"/>
    <w:rsid w:val="00832B04"/>
    <w:rsid w:val="008361E2"/>
    <w:rsid w:val="008402A6"/>
    <w:rsid w:val="00840460"/>
    <w:rsid w:val="0084158C"/>
    <w:rsid w:val="008449A2"/>
    <w:rsid w:val="008452A4"/>
    <w:rsid w:val="008458DA"/>
    <w:rsid w:val="00845AD5"/>
    <w:rsid w:val="008464E7"/>
    <w:rsid w:val="008469B0"/>
    <w:rsid w:val="00847353"/>
    <w:rsid w:val="00847F75"/>
    <w:rsid w:val="008501AE"/>
    <w:rsid w:val="00850FF7"/>
    <w:rsid w:val="00851855"/>
    <w:rsid w:val="00851870"/>
    <w:rsid w:val="00852A0C"/>
    <w:rsid w:val="008545DB"/>
    <w:rsid w:val="00855279"/>
    <w:rsid w:val="008561B4"/>
    <w:rsid w:val="00856F79"/>
    <w:rsid w:val="008617DC"/>
    <w:rsid w:val="00862BD5"/>
    <w:rsid w:val="00862F2D"/>
    <w:rsid w:val="00863636"/>
    <w:rsid w:val="0086367F"/>
    <w:rsid w:val="008648D4"/>
    <w:rsid w:val="00864FE3"/>
    <w:rsid w:val="008732A9"/>
    <w:rsid w:val="00874558"/>
    <w:rsid w:val="0087456A"/>
    <w:rsid w:val="00874B98"/>
    <w:rsid w:val="00875134"/>
    <w:rsid w:val="0087555E"/>
    <w:rsid w:val="00876787"/>
    <w:rsid w:val="008767B4"/>
    <w:rsid w:val="00876A33"/>
    <w:rsid w:val="008800A5"/>
    <w:rsid w:val="00880472"/>
    <w:rsid w:val="00881531"/>
    <w:rsid w:val="00881D86"/>
    <w:rsid w:val="0088297A"/>
    <w:rsid w:val="00882F20"/>
    <w:rsid w:val="008838E8"/>
    <w:rsid w:val="0088554D"/>
    <w:rsid w:val="00890551"/>
    <w:rsid w:val="00890DCB"/>
    <w:rsid w:val="00894B69"/>
    <w:rsid w:val="00895B71"/>
    <w:rsid w:val="008972DA"/>
    <w:rsid w:val="00897E50"/>
    <w:rsid w:val="008A0FE1"/>
    <w:rsid w:val="008A3F09"/>
    <w:rsid w:val="008A5457"/>
    <w:rsid w:val="008A6667"/>
    <w:rsid w:val="008A6E83"/>
    <w:rsid w:val="008A7043"/>
    <w:rsid w:val="008A79B5"/>
    <w:rsid w:val="008B0055"/>
    <w:rsid w:val="008B1B4B"/>
    <w:rsid w:val="008B6AEC"/>
    <w:rsid w:val="008C184D"/>
    <w:rsid w:val="008C18E2"/>
    <w:rsid w:val="008C24A7"/>
    <w:rsid w:val="008C2B5C"/>
    <w:rsid w:val="008C699D"/>
    <w:rsid w:val="008C6C3F"/>
    <w:rsid w:val="008C74D8"/>
    <w:rsid w:val="008D0014"/>
    <w:rsid w:val="008D016E"/>
    <w:rsid w:val="008D1793"/>
    <w:rsid w:val="008D2309"/>
    <w:rsid w:val="008D29C9"/>
    <w:rsid w:val="008D2A66"/>
    <w:rsid w:val="008D2F61"/>
    <w:rsid w:val="008D45C4"/>
    <w:rsid w:val="008D48B0"/>
    <w:rsid w:val="008D6202"/>
    <w:rsid w:val="008E0845"/>
    <w:rsid w:val="008E1EF5"/>
    <w:rsid w:val="008E40A1"/>
    <w:rsid w:val="008E4848"/>
    <w:rsid w:val="008E498C"/>
    <w:rsid w:val="008E58E3"/>
    <w:rsid w:val="008E5ABC"/>
    <w:rsid w:val="008E724A"/>
    <w:rsid w:val="008F1C00"/>
    <w:rsid w:val="008F26FD"/>
    <w:rsid w:val="008F3397"/>
    <w:rsid w:val="008F3793"/>
    <w:rsid w:val="008F3E62"/>
    <w:rsid w:val="008F50AF"/>
    <w:rsid w:val="008F7948"/>
    <w:rsid w:val="009000EE"/>
    <w:rsid w:val="00901538"/>
    <w:rsid w:val="00902732"/>
    <w:rsid w:val="00903198"/>
    <w:rsid w:val="00905944"/>
    <w:rsid w:val="00905A4E"/>
    <w:rsid w:val="00905BC9"/>
    <w:rsid w:val="00906E50"/>
    <w:rsid w:val="009074FF"/>
    <w:rsid w:val="009118CF"/>
    <w:rsid w:val="00912C94"/>
    <w:rsid w:val="00913662"/>
    <w:rsid w:val="00917B1D"/>
    <w:rsid w:val="0092073F"/>
    <w:rsid w:val="00920979"/>
    <w:rsid w:val="00921551"/>
    <w:rsid w:val="009217E3"/>
    <w:rsid w:val="009218EE"/>
    <w:rsid w:val="00922D03"/>
    <w:rsid w:val="0092457D"/>
    <w:rsid w:val="0092549E"/>
    <w:rsid w:val="00925D3A"/>
    <w:rsid w:val="00925EBB"/>
    <w:rsid w:val="009261BC"/>
    <w:rsid w:val="009264B5"/>
    <w:rsid w:val="00927FDD"/>
    <w:rsid w:val="00931C0D"/>
    <w:rsid w:val="0093416A"/>
    <w:rsid w:val="00935198"/>
    <w:rsid w:val="00935578"/>
    <w:rsid w:val="00940F9F"/>
    <w:rsid w:val="00941C57"/>
    <w:rsid w:val="0094518E"/>
    <w:rsid w:val="00945D94"/>
    <w:rsid w:val="00946DF5"/>
    <w:rsid w:val="00950F1F"/>
    <w:rsid w:val="00951795"/>
    <w:rsid w:val="00951FBE"/>
    <w:rsid w:val="009526E3"/>
    <w:rsid w:val="0095352C"/>
    <w:rsid w:val="009538E4"/>
    <w:rsid w:val="009548ED"/>
    <w:rsid w:val="0095544B"/>
    <w:rsid w:val="009576E9"/>
    <w:rsid w:val="00957A91"/>
    <w:rsid w:val="00961D2E"/>
    <w:rsid w:val="00963437"/>
    <w:rsid w:val="00964E33"/>
    <w:rsid w:val="00964EA1"/>
    <w:rsid w:val="00965F6F"/>
    <w:rsid w:val="009703D4"/>
    <w:rsid w:val="00970F2B"/>
    <w:rsid w:val="0097122F"/>
    <w:rsid w:val="0097225C"/>
    <w:rsid w:val="00972D5A"/>
    <w:rsid w:val="00980906"/>
    <w:rsid w:val="009809EA"/>
    <w:rsid w:val="00980E07"/>
    <w:rsid w:val="00980FB5"/>
    <w:rsid w:val="00981360"/>
    <w:rsid w:val="00982ECD"/>
    <w:rsid w:val="00990F5F"/>
    <w:rsid w:val="009919E0"/>
    <w:rsid w:val="00992005"/>
    <w:rsid w:val="00993981"/>
    <w:rsid w:val="00993BCC"/>
    <w:rsid w:val="0099498B"/>
    <w:rsid w:val="00995DB3"/>
    <w:rsid w:val="00997D16"/>
    <w:rsid w:val="009A0B51"/>
    <w:rsid w:val="009A23E0"/>
    <w:rsid w:val="009A3384"/>
    <w:rsid w:val="009A46C8"/>
    <w:rsid w:val="009A5A0C"/>
    <w:rsid w:val="009A5F85"/>
    <w:rsid w:val="009B0E3A"/>
    <w:rsid w:val="009B111C"/>
    <w:rsid w:val="009B3BA4"/>
    <w:rsid w:val="009B42E9"/>
    <w:rsid w:val="009B5314"/>
    <w:rsid w:val="009B5756"/>
    <w:rsid w:val="009B74D2"/>
    <w:rsid w:val="009B7D02"/>
    <w:rsid w:val="009C1FA4"/>
    <w:rsid w:val="009C2057"/>
    <w:rsid w:val="009C316B"/>
    <w:rsid w:val="009C7DD1"/>
    <w:rsid w:val="009D0595"/>
    <w:rsid w:val="009D14CA"/>
    <w:rsid w:val="009D1FFC"/>
    <w:rsid w:val="009D2D32"/>
    <w:rsid w:val="009D38DE"/>
    <w:rsid w:val="009D3C60"/>
    <w:rsid w:val="009D45A9"/>
    <w:rsid w:val="009D516E"/>
    <w:rsid w:val="009D68F9"/>
    <w:rsid w:val="009D7690"/>
    <w:rsid w:val="009E1624"/>
    <w:rsid w:val="009E58CB"/>
    <w:rsid w:val="009E6CA8"/>
    <w:rsid w:val="009F1056"/>
    <w:rsid w:val="009F1252"/>
    <w:rsid w:val="009F245F"/>
    <w:rsid w:val="009F2849"/>
    <w:rsid w:val="009F289C"/>
    <w:rsid w:val="009F2973"/>
    <w:rsid w:val="009F2994"/>
    <w:rsid w:val="009F2DF7"/>
    <w:rsid w:val="009F32D2"/>
    <w:rsid w:val="009F3E3A"/>
    <w:rsid w:val="009F41CC"/>
    <w:rsid w:val="009F7F67"/>
    <w:rsid w:val="00A00A3F"/>
    <w:rsid w:val="00A0385B"/>
    <w:rsid w:val="00A05379"/>
    <w:rsid w:val="00A064D7"/>
    <w:rsid w:val="00A10738"/>
    <w:rsid w:val="00A12737"/>
    <w:rsid w:val="00A13AD0"/>
    <w:rsid w:val="00A13B01"/>
    <w:rsid w:val="00A13DE3"/>
    <w:rsid w:val="00A15B1C"/>
    <w:rsid w:val="00A17320"/>
    <w:rsid w:val="00A17930"/>
    <w:rsid w:val="00A207A8"/>
    <w:rsid w:val="00A21CAA"/>
    <w:rsid w:val="00A26FA9"/>
    <w:rsid w:val="00A27D3D"/>
    <w:rsid w:val="00A30720"/>
    <w:rsid w:val="00A31336"/>
    <w:rsid w:val="00A330D7"/>
    <w:rsid w:val="00A35C33"/>
    <w:rsid w:val="00A37344"/>
    <w:rsid w:val="00A40627"/>
    <w:rsid w:val="00A42430"/>
    <w:rsid w:val="00A4247F"/>
    <w:rsid w:val="00A42A90"/>
    <w:rsid w:val="00A42E60"/>
    <w:rsid w:val="00A455EC"/>
    <w:rsid w:val="00A500D4"/>
    <w:rsid w:val="00A50E79"/>
    <w:rsid w:val="00A5243B"/>
    <w:rsid w:val="00A532C7"/>
    <w:rsid w:val="00A56597"/>
    <w:rsid w:val="00A56A1A"/>
    <w:rsid w:val="00A56B05"/>
    <w:rsid w:val="00A56F96"/>
    <w:rsid w:val="00A5788C"/>
    <w:rsid w:val="00A60CB1"/>
    <w:rsid w:val="00A63956"/>
    <w:rsid w:val="00A66BD6"/>
    <w:rsid w:val="00A66CAE"/>
    <w:rsid w:val="00A70350"/>
    <w:rsid w:val="00A723B2"/>
    <w:rsid w:val="00A735A5"/>
    <w:rsid w:val="00A74C0A"/>
    <w:rsid w:val="00A7720C"/>
    <w:rsid w:val="00A77C61"/>
    <w:rsid w:val="00A80E0D"/>
    <w:rsid w:val="00A8278A"/>
    <w:rsid w:val="00A82F6D"/>
    <w:rsid w:val="00A834A8"/>
    <w:rsid w:val="00A838F4"/>
    <w:rsid w:val="00A8498A"/>
    <w:rsid w:val="00A852C8"/>
    <w:rsid w:val="00A86515"/>
    <w:rsid w:val="00A865C7"/>
    <w:rsid w:val="00A86917"/>
    <w:rsid w:val="00A86E67"/>
    <w:rsid w:val="00A86EFF"/>
    <w:rsid w:val="00A86FE6"/>
    <w:rsid w:val="00A90B28"/>
    <w:rsid w:val="00A9241D"/>
    <w:rsid w:val="00A93448"/>
    <w:rsid w:val="00A9454B"/>
    <w:rsid w:val="00A94FFE"/>
    <w:rsid w:val="00A96740"/>
    <w:rsid w:val="00A96FB3"/>
    <w:rsid w:val="00A97AEF"/>
    <w:rsid w:val="00A97D94"/>
    <w:rsid w:val="00AA0679"/>
    <w:rsid w:val="00AA1A1F"/>
    <w:rsid w:val="00AA1DBD"/>
    <w:rsid w:val="00AA2E37"/>
    <w:rsid w:val="00AA34E6"/>
    <w:rsid w:val="00AA3B1E"/>
    <w:rsid w:val="00AA4ABB"/>
    <w:rsid w:val="00AA5D0E"/>
    <w:rsid w:val="00AA6C1F"/>
    <w:rsid w:val="00AA7A97"/>
    <w:rsid w:val="00AB1061"/>
    <w:rsid w:val="00AB1C4B"/>
    <w:rsid w:val="00AB39BB"/>
    <w:rsid w:val="00AB43DE"/>
    <w:rsid w:val="00AB52F2"/>
    <w:rsid w:val="00AB5ABB"/>
    <w:rsid w:val="00AB7942"/>
    <w:rsid w:val="00AC0061"/>
    <w:rsid w:val="00AC2F50"/>
    <w:rsid w:val="00AC3D6D"/>
    <w:rsid w:val="00AC4704"/>
    <w:rsid w:val="00AC4B96"/>
    <w:rsid w:val="00AC60EF"/>
    <w:rsid w:val="00AD0188"/>
    <w:rsid w:val="00AD1E94"/>
    <w:rsid w:val="00AD2B3A"/>
    <w:rsid w:val="00AE1443"/>
    <w:rsid w:val="00AE1752"/>
    <w:rsid w:val="00AE2C48"/>
    <w:rsid w:val="00AE4111"/>
    <w:rsid w:val="00AE554A"/>
    <w:rsid w:val="00AE7AA6"/>
    <w:rsid w:val="00AF066D"/>
    <w:rsid w:val="00B01AC2"/>
    <w:rsid w:val="00B07C5E"/>
    <w:rsid w:val="00B11094"/>
    <w:rsid w:val="00B119AB"/>
    <w:rsid w:val="00B12B2E"/>
    <w:rsid w:val="00B13199"/>
    <w:rsid w:val="00B135E9"/>
    <w:rsid w:val="00B13656"/>
    <w:rsid w:val="00B1404F"/>
    <w:rsid w:val="00B20794"/>
    <w:rsid w:val="00B2087D"/>
    <w:rsid w:val="00B20A22"/>
    <w:rsid w:val="00B21BDA"/>
    <w:rsid w:val="00B25D0B"/>
    <w:rsid w:val="00B25E6E"/>
    <w:rsid w:val="00B26F29"/>
    <w:rsid w:val="00B314C7"/>
    <w:rsid w:val="00B32664"/>
    <w:rsid w:val="00B326D8"/>
    <w:rsid w:val="00B327E0"/>
    <w:rsid w:val="00B32846"/>
    <w:rsid w:val="00B33D1C"/>
    <w:rsid w:val="00B346CF"/>
    <w:rsid w:val="00B348C0"/>
    <w:rsid w:val="00B3543F"/>
    <w:rsid w:val="00B360B2"/>
    <w:rsid w:val="00B37829"/>
    <w:rsid w:val="00B378D2"/>
    <w:rsid w:val="00B4101A"/>
    <w:rsid w:val="00B410F5"/>
    <w:rsid w:val="00B41119"/>
    <w:rsid w:val="00B41C91"/>
    <w:rsid w:val="00B43814"/>
    <w:rsid w:val="00B4746E"/>
    <w:rsid w:val="00B479FC"/>
    <w:rsid w:val="00B516E1"/>
    <w:rsid w:val="00B51EB9"/>
    <w:rsid w:val="00B52F2D"/>
    <w:rsid w:val="00B5363F"/>
    <w:rsid w:val="00B53AB6"/>
    <w:rsid w:val="00B5455C"/>
    <w:rsid w:val="00B54A59"/>
    <w:rsid w:val="00B54D2D"/>
    <w:rsid w:val="00B54DA2"/>
    <w:rsid w:val="00B551F5"/>
    <w:rsid w:val="00B56097"/>
    <w:rsid w:val="00B561FA"/>
    <w:rsid w:val="00B563D1"/>
    <w:rsid w:val="00B571F8"/>
    <w:rsid w:val="00B6090B"/>
    <w:rsid w:val="00B617FF"/>
    <w:rsid w:val="00B62023"/>
    <w:rsid w:val="00B62FA2"/>
    <w:rsid w:val="00B63AFD"/>
    <w:rsid w:val="00B64E53"/>
    <w:rsid w:val="00B652B6"/>
    <w:rsid w:val="00B67C16"/>
    <w:rsid w:val="00B67C92"/>
    <w:rsid w:val="00B707FF"/>
    <w:rsid w:val="00B73434"/>
    <w:rsid w:val="00B73D81"/>
    <w:rsid w:val="00B760F7"/>
    <w:rsid w:val="00B7668E"/>
    <w:rsid w:val="00B769D4"/>
    <w:rsid w:val="00B776AE"/>
    <w:rsid w:val="00B77B43"/>
    <w:rsid w:val="00B77D04"/>
    <w:rsid w:val="00B77DB3"/>
    <w:rsid w:val="00B802FB"/>
    <w:rsid w:val="00B80987"/>
    <w:rsid w:val="00B8138C"/>
    <w:rsid w:val="00B820C4"/>
    <w:rsid w:val="00B825F7"/>
    <w:rsid w:val="00B83CFE"/>
    <w:rsid w:val="00B84B26"/>
    <w:rsid w:val="00B86158"/>
    <w:rsid w:val="00B90382"/>
    <w:rsid w:val="00B9228A"/>
    <w:rsid w:val="00B92A37"/>
    <w:rsid w:val="00B93984"/>
    <w:rsid w:val="00B9451E"/>
    <w:rsid w:val="00B946BE"/>
    <w:rsid w:val="00B956CA"/>
    <w:rsid w:val="00BA0CA6"/>
    <w:rsid w:val="00BA0DE1"/>
    <w:rsid w:val="00BA2534"/>
    <w:rsid w:val="00BA39E5"/>
    <w:rsid w:val="00BA3B0A"/>
    <w:rsid w:val="00BA45EF"/>
    <w:rsid w:val="00BA4DD5"/>
    <w:rsid w:val="00BB1A1B"/>
    <w:rsid w:val="00BB6623"/>
    <w:rsid w:val="00BB7296"/>
    <w:rsid w:val="00BB783E"/>
    <w:rsid w:val="00BB7917"/>
    <w:rsid w:val="00BB7E79"/>
    <w:rsid w:val="00BC0073"/>
    <w:rsid w:val="00BC07CB"/>
    <w:rsid w:val="00BC221B"/>
    <w:rsid w:val="00BC23FB"/>
    <w:rsid w:val="00BC2A65"/>
    <w:rsid w:val="00BC3704"/>
    <w:rsid w:val="00BC3EFD"/>
    <w:rsid w:val="00BC4FC9"/>
    <w:rsid w:val="00BC5056"/>
    <w:rsid w:val="00BC6B9D"/>
    <w:rsid w:val="00BC778D"/>
    <w:rsid w:val="00BC77BD"/>
    <w:rsid w:val="00BD1161"/>
    <w:rsid w:val="00BD2BA8"/>
    <w:rsid w:val="00BD41B5"/>
    <w:rsid w:val="00BD5E65"/>
    <w:rsid w:val="00BD6166"/>
    <w:rsid w:val="00BD7423"/>
    <w:rsid w:val="00BD79D4"/>
    <w:rsid w:val="00BD79E5"/>
    <w:rsid w:val="00BE1485"/>
    <w:rsid w:val="00BE26B8"/>
    <w:rsid w:val="00BE3560"/>
    <w:rsid w:val="00BE3F2E"/>
    <w:rsid w:val="00BE6728"/>
    <w:rsid w:val="00BF051A"/>
    <w:rsid w:val="00BF0F39"/>
    <w:rsid w:val="00BF15FE"/>
    <w:rsid w:val="00BF19FD"/>
    <w:rsid w:val="00BF215B"/>
    <w:rsid w:val="00BF2CF6"/>
    <w:rsid w:val="00BF3144"/>
    <w:rsid w:val="00BF5AFB"/>
    <w:rsid w:val="00C004F9"/>
    <w:rsid w:val="00C0196F"/>
    <w:rsid w:val="00C03E9D"/>
    <w:rsid w:val="00C03F98"/>
    <w:rsid w:val="00C05DCE"/>
    <w:rsid w:val="00C06EEC"/>
    <w:rsid w:val="00C0772B"/>
    <w:rsid w:val="00C11296"/>
    <w:rsid w:val="00C11A1A"/>
    <w:rsid w:val="00C12093"/>
    <w:rsid w:val="00C1268B"/>
    <w:rsid w:val="00C132F2"/>
    <w:rsid w:val="00C13478"/>
    <w:rsid w:val="00C13FB0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27CB0"/>
    <w:rsid w:val="00C304F3"/>
    <w:rsid w:val="00C30A55"/>
    <w:rsid w:val="00C31A6B"/>
    <w:rsid w:val="00C31CDC"/>
    <w:rsid w:val="00C33D6A"/>
    <w:rsid w:val="00C33EA1"/>
    <w:rsid w:val="00C34721"/>
    <w:rsid w:val="00C354EB"/>
    <w:rsid w:val="00C35BF3"/>
    <w:rsid w:val="00C378D9"/>
    <w:rsid w:val="00C42292"/>
    <w:rsid w:val="00C42947"/>
    <w:rsid w:val="00C43395"/>
    <w:rsid w:val="00C44878"/>
    <w:rsid w:val="00C45622"/>
    <w:rsid w:val="00C45B3E"/>
    <w:rsid w:val="00C510E0"/>
    <w:rsid w:val="00C53187"/>
    <w:rsid w:val="00C53226"/>
    <w:rsid w:val="00C54944"/>
    <w:rsid w:val="00C56715"/>
    <w:rsid w:val="00C56B52"/>
    <w:rsid w:val="00C5729F"/>
    <w:rsid w:val="00C57D61"/>
    <w:rsid w:val="00C57FD9"/>
    <w:rsid w:val="00C6197A"/>
    <w:rsid w:val="00C6226C"/>
    <w:rsid w:val="00C629AA"/>
    <w:rsid w:val="00C64B05"/>
    <w:rsid w:val="00C6532E"/>
    <w:rsid w:val="00C6572B"/>
    <w:rsid w:val="00C67CD8"/>
    <w:rsid w:val="00C7173E"/>
    <w:rsid w:val="00C72510"/>
    <w:rsid w:val="00C727C5"/>
    <w:rsid w:val="00C75503"/>
    <w:rsid w:val="00C75D86"/>
    <w:rsid w:val="00C76EC9"/>
    <w:rsid w:val="00C77650"/>
    <w:rsid w:val="00C8198C"/>
    <w:rsid w:val="00C84C16"/>
    <w:rsid w:val="00C87FBF"/>
    <w:rsid w:val="00C901B0"/>
    <w:rsid w:val="00C9045A"/>
    <w:rsid w:val="00C90968"/>
    <w:rsid w:val="00C90F2B"/>
    <w:rsid w:val="00C91B26"/>
    <w:rsid w:val="00C92AC3"/>
    <w:rsid w:val="00C96DED"/>
    <w:rsid w:val="00C9734A"/>
    <w:rsid w:val="00CA0512"/>
    <w:rsid w:val="00CA065E"/>
    <w:rsid w:val="00CA107C"/>
    <w:rsid w:val="00CA16B3"/>
    <w:rsid w:val="00CA1BE6"/>
    <w:rsid w:val="00CA2053"/>
    <w:rsid w:val="00CA4805"/>
    <w:rsid w:val="00CA5167"/>
    <w:rsid w:val="00CA52F6"/>
    <w:rsid w:val="00CB054F"/>
    <w:rsid w:val="00CB431D"/>
    <w:rsid w:val="00CB45A5"/>
    <w:rsid w:val="00CB5399"/>
    <w:rsid w:val="00CB5440"/>
    <w:rsid w:val="00CB58BF"/>
    <w:rsid w:val="00CB596E"/>
    <w:rsid w:val="00CB71CE"/>
    <w:rsid w:val="00CC2390"/>
    <w:rsid w:val="00CC36C8"/>
    <w:rsid w:val="00CC3A15"/>
    <w:rsid w:val="00CC4377"/>
    <w:rsid w:val="00CC489C"/>
    <w:rsid w:val="00CC4AAC"/>
    <w:rsid w:val="00CC669B"/>
    <w:rsid w:val="00CC7748"/>
    <w:rsid w:val="00CD2A1B"/>
    <w:rsid w:val="00CD45DB"/>
    <w:rsid w:val="00CD4D61"/>
    <w:rsid w:val="00CD5D96"/>
    <w:rsid w:val="00CD7A95"/>
    <w:rsid w:val="00CE03B3"/>
    <w:rsid w:val="00CE0C45"/>
    <w:rsid w:val="00CE1061"/>
    <w:rsid w:val="00CE176F"/>
    <w:rsid w:val="00CE3029"/>
    <w:rsid w:val="00CE44DB"/>
    <w:rsid w:val="00CE5A3B"/>
    <w:rsid w:val="00CE5FEF"/>
    <w:rsid w:val="00CE655D"/>
    <w:rsid w:val="00CE68E6"/>
    <w:rsid w:val="00CE6CF0"/>
    <w:rsid w:val="00CE7D50"/>
    <w:rsid w:val="00CF00CB"/>
    <w:rsid w:val="00CF0247"/>
    <w:rsid w:val="00CF04E5"/>
    <w:rsid w:val="00CF1562"/>
    <w:rsid w:val="00CF2771"/>
    <w:rsid w:val="00CF2CB0"/>
    <w:rsid w:val="00CF3096"/>
    <w:rsid w:val="00CF3C4D"/>
    <w:rsid w:val="00CF5475"/>
    <w:rsid w:val="00CF6C38"/>
    <w:rsid w:val="00CF6C62"/>
    <w:rsid w:val="00D001A7"/>
    <w:rsid w:val="00D00ECA"/>
    <w:rsid w:val="00D04F1D"/>
    <w:rsid w:val="00D05D5B"/>
    <w:rsid w:val="00D06730"/>
    <w:rsid w:val="00D10BB4"/>
    <w:rsid w:val="00D11F09"/>
    <w:rsid w:val="00D13416"/>
    <w:rsid w:val="00D1400C"/>
    <w:rsid w:val="00D14256"/>
    <w:rsid w:val="00D142FC"/>
    <w:rsid w:val="00D14310"/>
    <w:rsid w:val="00D15404"/>
    <w:rsid w:val="00D158EE"/>
    <w:rsid w:val="00D1699F"/>
    <w:rsid w:val="00D175C7"/>
    <w:rsid w:val="00D2031B"/>
    <w:rsid w:val="00D214BE"/>
    <w:rsid w:val="00D21F1F"/>
    <w:rsid w:val="00D23851"/>
    <w:rsid w:val="00D245A1"/>
    <w:rsid w:val="00D32351"/>
    <w:rsid w:val="00D32C2A"/>
    <w:rsid w:val="00D32CBD"/>
    <w:rsid w:val="00D33257"/>
    <w:rsid w:val="00D33324"/>
    <w:rsid w:val="00D34193"/>
    <w:rsid w:val="00D361AC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185E"/>
    <w:rsid w:val="00D519D0"/>
    <w:rsid w:val="00D52847"/>
    <w:rsid w:val="00D52B20"/>
    <w:rsid w:val="00D554DA"/>
    <w:rsid w:val="00D57BE9"/>
    <w:rsid w:val="00D57FE3"/>
    <w:rsid w:val="00D601AA"/>
    <w:rsid w:val="00D608C0"/>
    <w:rsid w:val="00D62305"/>
    <w:rsid w:val="00D63443"/>
    <w:rsid w:val="00D641B3"/>
    <w:rsid w:val="00D64E1F"/>
    <w:rsid w:val="00D6500F"/>
    <w:rsid w:val="00D65DB0"/>
    <w:rsid w:val="00D66C1B"/>
    <w:rsid w:val="00D703DD"/>
    <w:rsid w:val="00D714EB"/>
    <w:rsid w:val="00D72924"/>
    <w:rsid w:val="00D73956"/>
    <w:rsid w:val="00D752A6"/>
    <w:rsid w:val="00D76191"/>
    <w:rsid w:val="00D800E6"/>
    <w:rsid w:val="00D804A4"/>
    <w:rsid w:val="00D8238F"/>
    <w:rsid w:val="00D83277"/>
    <w:rsid w:val="00D83876"/>
    <w:rsid w:val="00D84978"/>
    <w:rsid w:val="00D84C4E"/>
    <w:rsid w:val="00D84F9D"/>
    <w:rsid w:val="00D86514"/>
    <w:rsid w:val="00D87476"/>
    <w:rsid w:val="00D87927"/>
    <w:rsid w:val="00D90031"/>
    <w:rsid w:val="00D908D1"/>
    <w:rsid w:val="00D90C7E"/>
    <w:rsid w:val="00D9255C"/>
    <w:rsid w:val="00D93145"/>
    <w:rsid w:val="00D93B4C"/>
    <w:rsid w:val="00D93CB2"/>
    <w:rsid w:val="00D940DF"/>
    <w:rsid w:val="00D95424"/>
    <w:rsid w:val="00D95F22"/>
    <w:rsid w:val="00D97552"/>
    <w:rsid w:val="00D97EE2"/>
    <w:rsid w:val="00DA03C2"/>
    <w:rsid w:val="00DA320F"/>
    <w:rsid w:val="00DA4348"/>
    <w:rsid w:val="00DA61B6"/>
    <w:rsid w:val="00DA6BC9"/>
    <w:rsid w:val="00DA750F"/>
    <w:rsid w:val="00DB1815"/>
    <w:rsid w:val="00DB2289"/>
    <w:rsid w:val="00DB36DE"/>
    <w:rsid w:val="00DB46E9"/>
    <w:rsid w:val="00DB4711"/>
    <w:rsid w:val="00DB53BD"/>
    <w:rsid w:val="00DB7523"/>
    <w:rsid w:val="00DB79A8"/>
    <w:rsid w:val="00DC1F01"/>
    <w:rsid w:val="00DC298C"/>
    <w:rsid w:val="00DC3A6B"/>
    <w:rsid w:val="00DC3E44"/>
    <w:rsid w:val="00DC5B3A"/>
    <w:rsid w:val="00DC63E5"/>
    <w:rsid w:val="00DD1404"/>
    <w:rsid w:val="00DD198B"/>
    <w:rsid w:val="00DD38D2"/>
    <w:rsid w:val="00DD4598"/>
    <w:rsid w:val="00DD5ED8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454C"/>
    <w:rsid w:val="00DF4CC0"/>
    <w:rsid w:val="00DF65A3"/>
    <w:rsid w:val="00E00E10"/>
    <w:rsid w:val="00E021B0"/>
    <w:rsid w:val="00E031CA"/>
    <w:rsid w:val="00E033BC"/>
    <w:rsid w:val="00E06D55"/>
    <w:rsid w:val="00E0754F"/>
    <w:rsid w:val="00E10A81"/>
    <w:rsid w:val="00E10E99"/>
    <w:rsid w:val="00E10ED5"/>
    <w:rsid w:val="00E11B79"/>
    <w:rsid w:val="00E150B9"/>
    <w:rsid w:val="00E1558E"/>
    <w:rsid w:val="00E161CF"/>
    <w:rsid w:val="00E169AE"/>
    <w:rsid w:val="00E17354"/>
    <w:rsid w:val="00E178B6"/>
    <w:rsid w:val="00E20144"/>
    <w:rsid w:val="00E214F0"/>
    <w:rsid w:val="00E21E52"/>
    <w:rsid w:val="00E223BA"/>
    <w:rsid w:val="00E23238"/>
    <w:rsid w:val="00E24E03"/>
    <w:rsid w:val="00E25043"/>
    <w:rsid w:val="00E25943"/>
    <w:rsid w:val="00E25C04"/>
    <w:rsid w:val="00E26ADE"/>
    <w:rsid w:val="00E3057F"/>
    <w:rsid w:val="00E32266"/>
    <w:rsid w:val="00E40015"/>
    <w:rsid w:val="00E411F6"/>
    <w:rsid w:val="00E41207"/>
    <w:rsid w:val="00E45012"/>
    <w:rsid w:val="00E466B7"/>
    <w:rsid w:val="00E47637"/>
    <w:rsid w:val="00E47B6D"/>
    <w:rsid w:val="00E52D0F"/>
    <w:rsid w:val="00E52E3B"/>
    <w:rsid w:val="00E54A9A"/>
    <w:rsid w:val="00E54D1A"/>
    <w:rsid w:val="00E54EE9"/>
    <w:rsid w:val="00E55BEB"/>
    <w:rsid w:val="00E57501"/>
    <w:rsid w:val="00E60360"/>
    <w:rsid w:val="00E61521"/>
    <w:rsid w:val="00E63388"/>
    <w:rsid w:val="00E63B3C"/>
    <w:rsid w:val="00E65D86"/>
    <w:rsid w:val="00E66CE0"/>
    <w:rsid w:val="00E70B3A"/>
    <w:rsid w:val="00E71168"/>
    <w:rsid w:val="00E72D83"/>
    <w:rsid w:val="00E72F21"/>
    <w:rsid w:val="00E73062"/>
    <w:rsid w:val="00E733BE"/>
    <w:rsid w:val="00E73C4D"/>
    <w:rsid w:val="00E75607"/>
    <w:rsid w:val="00E759F5"/>
    <w:rsid w:val="00E75E99"/>
    <w:rsid w:val="00E76CD8"/>
    <w:rsid w:val="00E807A3"/>
    <w:rsid w:val="00E80F0D"/>
    <w:rsid w:val="00E820FE"/>
    <w:rsid w:val="00E84D63"/>
    <w:rsid w:val="00E86610"/>
    <w:rsid w:val="00E87DFB"/>
    <w:rsid w:val="00E90748"/>
    <w:rsid w:val="00E93853"/>
    <w:rsid w:val="00E939B6"/>
    <w:rsid w:val="00E94B7E"/>
    <w:rsid w:val="00E9563E"/>
    <w:rsid w:val="00E9759D"/>
    <w:rsid w:val="00E976B5"/>
    <w:rsid w:val="00EA1D2D"/>
    <w:rsid w:val="00EA5CA1"/>
    <w:rsid w:val="00EA5EB0"/>
    <w:rsid w:val="00EA7BB4"/>
    <w:rsid w:val="00EB028A"/>
    <w:rsid w:val="00EB0D72"/>
    <w:rsid w:val="00EB17A1"/>
    <w:rsid w:val="00EB18CB"/>
    <w:rsid w:val="00EB1923"/>
    <w:rsid w:val="00EB20B3"/>
    <w:rsid w:val="00EB2E42"/>
    <w:rsid w:val="00EB35BA"/>
    <w:rsid w:val="00EB3C6A"/>
    <w:rsid w:val="00EB3D08"/>
    <w:rsid w:val="00EB4229"/>
    <w:rsid w:val="00EC39EA"/>
    <w:rsid w:val="00EC39FE"/>
    <w:rsid w:val="00EC58B0"/>
    <w:rsid w:val="00EC6623"/>
    <w:rsid w:val="00EC675E"/>
    <w:rsid w:val="00EC74EA"/>
    <w:rsid w:val="00ED0569"/>
    <w:rsid w:val="00ED1B33"/>
    <w:rsid w:val="00ED325F"/>
    <w:rsid w:val="00ED3B89"/>
    <w:rsid w:val="00ED49CF"/>
    <w:rsid w:val="00ED674B"/>
    <w:rsid w:val="00ED77CE"/>
    <w:rsid w:val="00EE0C0C"/>
    <w:rsid w:val="00EE0C88"/>
    <w:rsid w:val="00EE29B2"/>
    <w:rsid w:val="00EE35BC"/>
    <w:rsid w:val="00EE4C28"/>
    <w:rsid w:val="00EE799F"/>
    <w:rsid w:val="00EF0B5F"/>
    <w:rsid w:val="00EF11E3"/>
    <w:rsid w:val="00EF2CB0"/>
    <w:rsid w:val="00EF3FD6"/>
    <w:rsid w:val="00EF49AC"/>
    <w:rsid w:val="00EF52B2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06FC9"/>
    <w:rsid w:val="00F07813"/>
    <w:rsid w:val="00F10456"/>
    <w:rsid w:val="00F1354F"/>
    <w:rsid w:val="00F13B6F"/>
    <w:rsid w:val="00F149FD"/>
    <w:rsid w:val="00F15103"/>
    <w:rsid w:val="00F15158"/>
    <w:rsid w:val="00F1683E"/>
    <w:rsid w:val="00F1729C"/>
    <w:rsid w:val="00F179DE"/>
    <w:rsid w:val="00F2011A"/>
    <w:rsid w:val="00F21594"/>
    <w:rsid w:val="00F22377"/>
    <w:rsid w:val="00F232B2"/>
    <w:rsid w:val="00F23DF4"/>
    <w:rsid w:val="00F24820"/>
    <w:rsid w:val="00F30992"/>
    <w:rsid w:val="00F31CBA"/>
    <w:rsid w:val="00F32A73"/>
    <w:rsid w:val="00F331F9"/>
    <w:rsid w:val="00F35C39"/>
    <w:rsid w:val="00F36312"/>
    <w:rsid w:val="00F3694D"/>
    <w:rsid w:val="00F42B18"/>
    <w:rsid w:val="00F455DF"/>
    <w:rsid w:val="00F46D1D"/>
    <w:rsid w:val="00F4708B"/>
    <w:rsid w:val="00F471BD"/>
    <w:rsid w:val="00F471EA"/>
    <w:rsid w:val="00F50392"/>
    <w:rsid w:val="00F505B0"/>
    <w:rsid w:val="00F508AB"/>
    <w:rsid w:val="00F51A16"/>
    <w:rsid w:val="00F51AE6"/>
    <w:rsid w:val="00F52B0A"/>
    <w:rsid w:val="00F52DDF"/>
    <w:rsid w:val="00F55FF2"/>
    <w:rsid w:val="00F5613E"/>
    <w:rsid w:val="00F574D3"/>
    <w:rsid w:val="00F64436"/>
    <w:rsid w:val="00F6692B"/>
    <w:rsid w:val="00F705AD"/>
    <w:rsid w:val="00F70B3D"/>
    <w:rsid w:val="00F71FDA"/>
    <w:rsid w:val="00F7220A"/>
    <w:rsid w:val="00F729F0"/>
    <w:rsid w:val="00F72E90"/>
    <w:rsid w:val="00F73EF8"/>
    <w:rsid w:val="00F74B60"/>
    <w:rsid w:val="00F74E79"/>
    <w:rsid w:val="00F76A48"/>
    <w:rsid w:val="00F777DD"/>
    <w:rsid w:val="00F779E2"/>
    <w:rsid w:val="00F8342F"/>
    <w:rsid w:val="00F86A6F"/>
    <w:rsid w:val="00F86E4B"/>
    <w:rsid w:val="00F87857"/>
    <w:rsid w:val="00F90008"/>
    <w:rsid w:val="00F90A87"/>
    <w:rsid w:val="00F912B0"/>
    <w:rsid w:val="00F91E8D"/>
    <w:rsid w:val="00F955F0"/>
    <w:rsid w:val="00F95E0C"/>
    <w:rsid w:val="00FA012E"/>
    <w:rsid w:val="00FA0EAA"/>
    <w:rsid w:val="00FA5BDD"/>
    <w:rsid w:val="00FA78B6"/>
    <w:rsid w:val="00FA7A49"/>
    <w:rsid w:val="00FA7FC7"/>
    <w:rsid w:val="00FA7FDE"/>
    <w:rsid w:val="00FA7FFA"/>
    <w:rsid w:val="00FB0F15"/>
    <w:rsid w:val="00FB1061"/>
    <w:rsid w:val="00FB17B4"/>
    <w:rsid w:val="00FB3C8F"/>
    <w:rsid w:val="00FB3FDB"/>
    <w:rsid w:val="00FB5395"/>
    <w:rsid w:val="00FB53B4"/>
    <w:rsid w:val="00FB5550"/>
    <w:rsid w:val="00FB5814"/>
    <w:rsid w:val="00FB6EFD"/>
    <w:rsid w:val="00FC277B"/>
    <w:rsid w:val="00FC3C16"/>
    <w:rsid w:val="00FD13E5"/>
    <w:rsid w:val="00FD4864"/>
    <w:rsid w:val="00FD5569"/>
    <w:rsid w:val="00FD6523"/>
    <w:rsid w:val="00FD66CC"/>
    <w:rsid w:val="00FD74B5"/>
    <w:rsid w:val="00FD76D3"/>
    <w:rsid w:val="00FD7F62"/>
    <w:rsid w:val="00FD7FEA"/>
    <w:rsid w:val="00FE046D"/>
    <w:rsid w:val="00FE2415"/>
    <w:rsid w:val="00FE2E2D"/>
    <w:rsid w:val="00FE7598"/>
    <w:rsid w:val="00FE7762"/>
    <w:rsid w:val="00FF1CB6"/>
    <w:rsid w:val="00FF2A06"/>
    <w:rsid w:val="00FF76F5"/>
    <w:rsid w:val="00FF7C7A"/>
    <w:rsid w:val="201678F6"/>
    <w:rsid w:val="24B806EF"/>
    <w:rsid w:val="24DD0F8C"/>
    <w:rsid w:val="32834AF3"/>
    <w:rsid w:val="46FE4FE4"/>
    <w:rsid w:val="4DFA2E72"/>
    <w:rsid w:val="52454023"/>
    <w:rsid w:val="5ACB7729"/>
    <w:rsid w:val="60771A49"/>
    <w:rsid w:val="70A9530A"/>
    <w:rsid w:val="78AD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qFormat="1" w:uiPriority="0" w:name="endnote reference"/>
    <w:lsdException w:qFormat="1"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120" w:after="120"/>
      <w:jc w:val="both"/>
    </w:pPr>
    <w:rPr>
      <w:rFonts w:ascii="Arial" w:hAnsi="Arial" w:eastAsia="Times New Roman" w:cs="Times New Roman"/>
      <w:sz w:val="22"/>
      <w:lang w:val="pt-BR" w:eastAsia="pt-BR" w:bidi="ar-SA"/>
    </w:rPr>
  </w:style>
  <w:style w:type="paragraph" w:styleId="2">
    <w:name w:val="heading 1"/>
    <w:basedOn w:val="1"/>
    <w:next w:val="1"/>
    <w:link w:val="50"/>
    <w:qFormat/>
    <w:uiPriority w:val="0"/>
    <w:pPr>
      <w:keepNext/>
      <w:numPr>
        <w:ilvl w:val="0"/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3">
    <w:name w:val="heading 2"/>
    <w:basedOn w:val="2"/>
    <w:next w:val="1"/>
    <w:link w:val="51"/>
    <w:qFormat/>
    <w:uiPriority w:val="0"/>
    <w:pPr>
      <w:numPr>
        <w:ilvl w:val="1"/>
      </w:numPr>
      <w:spacing w:before="120" w:after="120"/>
      <w:outlineLvl w:val="1"/>
    </w:pPr>
    <w:rPr>
      <w:sz w:val="22"/>
    </w:rPr>
  </w:style>
  <w:style w:type="paragraph" w:styleId="4">
    <w:name w:val="heading 3"/>
    <w:basedOn w:val="3"/>
    <w:next w:val="1"/>
    <w:link w:val="55"/>
    <w:qFormat/>
    <w:uiPriority w:val="0"/>
    <w:pPr>
      <w:numPr>
        <w:ilvl w:val="0"/>
        <w:numId w:val="2"/>
      </w:numPr>
      <w:tabs>
        <w:tab w:val="left" w:pos="851"/>
      </w:tabs>
      <w:outlineLvl w:val="2"/>
    </w:pPr>
  </w:style>
  <w:style w:type="paragraph" w:styleId="5">
    <w:name w:val="heading 4"/>
    <w:basedOn w:val="1"/>
    <w:next w:val="1"/>
    <w:qFormat/>
    <w:uiPriority w:val="0"/>
    <w:pPr>
      <w:keepNext/>
      <w:outlineLvl w:val="3"/>
    </w:pPr>
    <w:rPr>
      <w:color w:val="0000FF"/>
      <w:sz w:val="24"/>
      <w:u w:val="single"/>
    </w:rPr>
  </w:style>
  <w:style w:type="paragraph" w:styleId="6">
    <w:name w:val="heading 5"/>
    <w:basedOn w:val="1"/>
    <w:next w:val="1"/>
    <w:qFormat/>
    <w:uiPriority w:val="0"/>
    <w:pPr>
      <w:keepNext/>
      <w:jc w:val="center"/>
      <w:outlineLvl w:val="4"/>
    </w:pPr>
    <w:rPr>
      <w:b/>
      <w:bCs/>
      <w:i/>
      <w:iCs/>
      <w:sz w:val="24"/>
    </w:rPr>
  </w:style>
  <w:style w:type="paragraph" w:styleId="7">
    <w:name w:val="heading 6"/>
    <w:basedOn w:val="1"/>
    <w:next w:val="1"/>
    <w:qFormat/>
    <w:uiPriority w:val="0"/>
    <w:pPr>
      <w:keepNext/>
      <w:outlineLvl w:val="5"/>
    </w:pPr>
    <w:rPr>
      <w:i/>
      <w:iCs/>
      <w:sz w:val="24"/>
    </w:rPr>
  </w:style>
  <w:style w:type="paragraph" w:styleId="8">
    <w:name w:val="heading 7"/>
    <w:basedOn w:val="1"/>
    <w:next w:val="1"/>
    <w:qFormat/>
    <w:uiPriority w:val="0"/>
    <w:pPr>
      <w:keepNext/>
      <w:ind w:firstLine="426"/>
      <w:outlineLvl w:val="6"/>
    </w:pPr>
    <w:rPr>
      <w:color w:val="0000FF"/>
      <w:sz w:val="24"/>
      <w:u w:val="single"/>
    </w:rPr>
  </w:style>
  <w:style w:type="paragraph" w:styleId="9">
    <w:name w:val="heading 8"/>
    <w:basedOn w:val="1"/>
    <w:next w:val="1"/>
    <w:qFormat/>
    <w:uiPriority w:val="0"/>
    <w:pPr>
      <w:keepNext/>
      <w:jc w:val="center"/>
      <w:outlineLvl w:val="7"/>
    </w:pPr>
    <w:rPr>
      <w:i/>
      <w:iCs/>
      <w:sz w:val="24"/>
    </w:rPr>
  </w:style>
  <w:style w:type="paragraph" w:styleId="10">
    <w:name w:val="heading 9"/>
    <w:basedOn w:val="1"/>
    <w:next w:val="1"/>
    <w:qFormat/>
    <w:uiPriority w:val="0"/>
    <w:pPr>
      <w:keepNext/>
      <w:ind w:left="360"/>
      <w:outlineLvl w:val="8"/>
    </w:pPr>
    <w:rPr>
      <w:sz w:val="2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ndnote reference"/>
    <w:basedOn w:val="11"/>
    <w:semiHidden/>
    <w:unhideWhenUsed/>
    <w:qFormat/>
    <w:uiPriority w:val="0"/>
    <w:rPr>
      <w:vertAlign w:val="superscript"/>
    </w:rPr>
  </w:style>
  <w:style w:type="character" w:styleId="14">
    <w:name w:val="annotation reference"/>
    <w:basedOn w:val="11"/>
    <w:semiHidden/>
    <w:qFormat/>
    <w:uiPriority w:val="0"/>
    <w:rPr>
      <w:sz w:val="16"/>
      <w:szCs w:val="16"/>
    </w:rPr>
  </w:style>
  <w:style w:type="character" w:styleId="15">
    <w:name w:val="FollowedHyperlink"/>
    <w:basedOn w:val="11"/>
    <w:qFormat/>
    <w:uiPriority w:val="0"/>
    <w:rPr>
      <w:color w:val="800080"/>
      <w:u w:val="single"/>
    </w:rPr>
  </w:style>
  <w:style w:type="character" w:styleId="16">
    <w:name w:val="Emphasis"/>
    <w:basedOn w:val="11"/>
    <w:qFormat/>
    <w:uiPriority w:val="20"/>
    <w:rPr>
      <w:i/>
      <w:iCs/>
    </w:rPr>
  </w:style>
  <w:style w:type="character" w:styleId="17">
    <w:name w:val="footnote reference"/>
    <w:basedOn w:val="11"/>
    <w:semiHidden/>
    <w:unhideWhenUsed/>
    <w:qFormat/>
    <w:uiPriority w:val="0"/>
    <w:rPr>
      <w:vertAlign w:val="superscript"/>
    </w:rPr>
  </w:style>
  <w:style w:type="character" w:styleId="18">
    <w:name w:val="Hyperlink"/>
    <w:basedOn w:val="11"/>
    <w:qFormat/>
    <w:uiPriority w:val="99"/>
    <w:rPr>
      <w:color w:val="0000FF"/>
      <w:u w:val="single"/>
    </w:rPr>
  </w:style>
  <w:style w:type="character" w:styleId="19">
    <w:name w:val="page number"/>
    <w:basedOn w:val="11"/>
    <w:qFormat/>
    <w:uiPriority w:val="0"/>
  </w:style>
  <w:style w:type="paragraph" w:styleId="20">
    <w:name w:val="toc 2"/>
    <w:basedOn w:val="1"/>
    <w:next w:val="1"/>
    <w:qFormat/>
    <w:uiPriority w:val="39"/>
    <w:pPr>
      <w:ind w:left="200"/>
    </w:pPr>
  </w:style>
  <w:style w:type="paragraph" w:styleId="21">
    <w:name w:val="Body Text"/>
    <w:basedOn w:val="1"/>
    <w:qFormat/>
    <w:uiPriority w:val="0"/>
    <w:rPr>
      <w:rFonts w:ascii="Verdana" w:hAnsi="Verdana"/>
    </w:rPr>
  </w:style>
  <w:style w:type="paragraph" w:styleId="22">
    <w:name w:val="annotation text"/>
    <w:basedOn w:val="1"/>
    <w:semiHidden/>
    <w:qFormat/>
    <w:uiPriority w:val="0"/>
  </w:style>
  <w:style w:type="paragraph" w:styleId="23">
    <w:name w:val="Body Text Indent 2"/>
    <w:basedOn w:val="1"/>
    <w:qFormat/>
    <w:uiPriority w:val="0"/>
    <w:pPr>
      <w:spacing w:line="360" w:lineRule="auto"/>
      <w:ind w:left="357"/>
    </w:pPr>
    <w:rPr>
      <w:sz w:val="24"/>
    </w:rPr>
  </w:style>
  <w:style w:type="paragraph" w:styleId="24">
    <w:name w:val="Title"/>
    <w:basedOn w:val="1"/>
    <w:qFormat/>
    <w:uiPriority w:val="0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25">
    <w:name w:val="endnote text"/>
    <w:basedOn w:val="1"/>
    <w:link w:val="60"/>
    <w:semiHidden/>
    <w:unhideWhenUsed/>
    <w:qFormat/>
    <w:uiPriority w:val="0"/>
    <w:pPr>
      <w:spacing w:before="0" w:after="0"/>
    </w:pPr>
    <w:rPr>
      <w:sz w:val="20"/>
    </w:rPr>
  </w:style>
  <w:style w:type="paragraph" w:styleId="26">
    <w:name w:val="Normal (Web)"/>
    <w:basedOn w:val="1"/>
    <w:qFormat/>
    <w:uiPriority w:val="99"/>
    <w:pPr>
      <w:spacing w:before="100" w:beforeAutospacing="1" w:after="100" w:afterAutospacing="1"/>
    </w:pPr>
    <w:rPr>
      <w:sz w:val="24"/>
      <w:szCs w:val="24"/>
    </w:rPr>
  </w:style>
  <w:style w:type="paragraph" w:styleId="27">
    <w:name w:val="header"/>
    <w:basedOn w:val="1"/>
    <w:qFormat/>
    <w:uiPriority w:val="0"/>
    <w:pPr>
      <w:tabs>
        <w:tab w:val="center" w:pos="4419"/>
        <w:tab w:val="right" w:pos="8838"/>
      </w:tabs>
    </w:pPr>
    <w:rPr>
      <w:sz w:val="20"/>
    </w:rPr>
  </w:style>
  <w:style w:type="paragraph" w:styleId="28">
    <w:name w:val="annotation subject"/>
    <w:basedOn w:val="22"/>
    <w:next w:val="22"/>
    <w:semiHidden/>
    <w:qFormat/>
    <w:uiPriority w:val="0"/>
    <w:rPr>
      <w:b/>
      <w:bCs/>
    </w:rPr>
  </w:style>
  <w:style w:type="paragraph" w:styleId="29">
    <w:name w:val="footer"/>
    <w:basedOn w:val="1"/>
    <w:qFormat/>
    <w:uiPriority w:val="0"/>
    <w:pPr>
      <w:tabs>
        <w:tab w:val="center" w:pos="4419"/>
        <w:tab w:val="right" w:pos="8838"/>
      </w:tabs>
    </w:pPr>
  </w:style>
  <w:style w:type="paragraph" w:styleId="30">
    <w:name w:val="Body Text Indent 3"/>
    <w:basedOn w:val="1"/>
    <w:qFormat/>
    <w:uiPriority w:val="0"/>
    <w:pPr>
      <w:ind w:left="426"/>
    </w:pPr>
    <w:rPr>
      <w:i/>
      <w:iCs/>
      <w:color w:val="000080"/>
    </w:rPr>
  </w:style>
  <w:style w:type="paragraph" w:styleId="31">
    <w:name w:val="toc 3"/>
    <w:basedOn w:val="1"/>
    <w:next w:val="1"/>
    <w:semiHidden/>
    <w:qFormat/>
    <w:uiPriority w:val="0"/>
    <w:pPr>
      <w:ind w:left="440"/>
    </w:pPr>
  </w:style>
  <w:style w:type="paragraph" w:styleId="32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33">
    <w:name w:val="footnote text"/>
    <w:basedOn w:val="1"/>
    <w:link w:val="61"/>
    <w:semiHidden/>
    <w:unhideWhenUsed/>
    <w:qFormat/>
    <w:uiPriority w:val="0"/>
    <w:pPr>
      <w:spacing w:before="0" w:after="0"/>
    </w:pPr>
    <w:rPr>
      <w:sz w:val="20"/>
    </w:rPr>
  </w:style>
  <w:style w:type="paragraph" w:styleId="34">
    <w:name w:val="toc 1"/>
    <w:basedOn w:val="1"/>
    <w:next w:val="1"/>
    <w:qFormat/>
    <w:uiPriority w:val="39"/>
    <w:pPr>
      <w:tabs>
        <w:tab w:val="left" w:pos="480"/>
        <w:tab w:val="right" w:leader="dot" w:pos="9072"/>
      </w:tabs>
    </w:pPr>
  </w:style>
  <w:style w:type="paragraph" w:styleId="35">
    <w:name w:val="Body Text Indent"/>
    <w:basedOn w:val="1"/>
    <w:qFormat/>
    <w:uiPriority w:val="0"/>
    <w:pPr>
      <w:ind w:left="284" w:firstLine="73"/>
    </w:pPr>
    <w:rPr>
      <w:sz w:val="24"/>
    </w:rPr>
  </w:style>
  <w:style w:type="table" w:styleId="36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37">
    <w:name w:val="Recuo de corpo de texto 21"/>
    <w:basedOn w:val="1"/>
    <w:qFormat/>
    <w:uiPriority w:val="0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38">
    <w:name w:val="Recuo de corpo de texto 31"/>
    <w:basedOn w:val="1"/>
    <w:qFormat/>
    <w:uiPriority w:val="0"/>
    <w:pPr>
      <w:suppressAutoHyphens/>
      <w:ind w:left="426"/>
    </w:pPr>
    <w:rPr>
      <w:i/>
      <w:iCs/>
      <w:color w:val="000080"/>
      <w:lang w:eastAsia="ar-SA"/>
    </w:rPr>
  </w:style>
  <w:style w:type="paragraph" w:customStyle="1" w:styleId="39">
    <w:name w:val="TituloDocumento"/>
    <w:basedOn w:val="1"/>
    <w:qFormat/>
    <w:uiPriority w:val="0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40">
    <w:name w:val="NomeProjeto"/>
    <w:basedOn w:val="1"/>
    <w:qFormat/>
    <w:uiPriority w:val="0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41">
    <w:name w:val="NomeCliente"/>
    <w:basedOn w:val="1"/>
    <w:qFormat/>
    <w:uiPriority w:val="0"/>
    <w:pPr>
      <w:jc w:val="right"/>
    </w:pPr>
    <w:rPr>
      <w:rFonts w:ascii="Verdana" w:hAnsi="Verdana" w:cs="Arial"/>
      <w:bCs/>
      <w:sz w:val="36"/>
      <w:szCs w:val="36"/>
    </w:rPr>
  </w:style>
  <w:style w:type="paragraph" w:customStyle="1" w:styleId="42">
    <w:name w:val="Dica"/>
    <w:basedOn w:val="1"/>
    <w:qFormat/>
    <w:uiPriority w:val="0"/>
    <w:rPr>
      <w:i/>
      <w:color w:val="008080"/>
      <w:szCs w:val="22"/>
    </w:rPr>
  </w:style>
  <w:style w:type="paragraph" w:customStyle="1" w:styleId="43">
    <w:name w:val="Titulo Tabela"/>
    <w:basedOn w:val="1"/>
    <w:qFormat/>
    <w:uiPriority w:val="0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44">
    <w:name w:val="Subtítulo Tabela"/>
    <w:basedOn w:val="1"/>
    <w:qFormat/>
    <w:uiPriority w:val="0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45">
    <w:name w:val="Cabeçalho Tabela"/>
    <w:basedOn w:val="1"/>
    <w:qFormat/>
    <w:uiPriority w:val="0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46">
    <w:name w:val="Campo Tabela"/>
    <w:basedOn w:val="1"/>
    <w:qFormat/>
    <w:uiPriority w:val="0"/>
    <w:pPr>
      <w:jc w:val="left"/>
    </w:pPr>
    <w:rPr>
      <w:sz w:val="18"/>
      <w:szCs w:val="18"/>
    </w:rPr>
  </w:style>
  <w:style w:type="table" w:customStyle="1" w:styleId="47">
    <w:name w:val="Sq_Tabela"/>
    <w:basedOn w:val="12"/>
    <w:qFormat/>
    <w:uiPriority w:val="0"/>
    <w:tblPr>
      <w:tblBorders>
        <w:top w:val="single" w:color="999999" w:sz="2" w:space="0"/>
        <w:left w:val="single" w:color="999999" w:sz="2" w:space="0"/>
        <w:bottom w:val="single" w:color="999999" w:sz="2" w:space="0"/>
        <w:right w:val="single" w:color="999999" w:sz="2" w:space="0"/>
        <w:insideH w:val="single" w:color="999999" w:sz="2" w:space="0"/>
        <w:insideV w:val="single" w:color="999999" w:sz="2" w:space="0"/>
      </w:tblBorders>
    </w:tblPr>
    <w:tblStylePr w:type="firstRow">
      <w:rPr>
        <w:rFonts w:ascii="Arial" w:hAnsi="Arial"/>
        <w:b w:val="0"/>
        <w:color w:val="FFFFFF"/>
        <w:sz w:val="20"/>
      </w:rPr>
      <w:tcPr>
        <w:tc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sz="2" w:space="0"/>
          <w:insideV w:val="single" w:sz="2" w:space="0"/>
        </w:tcBorders>
        <w:shd w:val="clear" w:color="auto" w:fill="333399"/>
      </w:tcPr>
    </w:tblStylePr>
    <w:tblStylePr w:type="band1Horz">
      <w:tcPr>
        <w:shd w:val="clear" w:color="auto" w:fill="F3F7FF"/>
      </w:tcPr>
    </w:tblStylePr>
    <w:tblStylePr w:type="band2Horz">
      <w:tcPr>
        <w:shd w:val="clear" w:color="auto" w:fill="EBEBFF"/>
      </w:tcPr>
    </w:tblStylePr>
  </w:style>
  <w:style w:type="paragraph" w:customStyle="1" w:styleId="48">
    <w:name w:val="Estilo2"/>
    <w:basedOn w:val="3"/>
    <w:link w:val="52"/>
    <w:qFormat/>
    <w:uiPriority w:val="0"/>
  </w:style>
  <w:style w:type="paragraph" w:customStyle="1" w:styleId="49">
    <w:name w:val="Estilo1"/>
    <w:basedOn w:val="48"/>
    <w:next w:val="48"/>
    <w:link w:val="53"/>
    <w:qFormat/>
    <w:uiPriority w:val="0"/>
    <w:pPr>
      <w:numPr>
        <w:ilvl w:val="2"/>
      </w:numPr>
    </w:pPr>
  </w:style>
  <w:style w:type="character" w:customStyle="1" w:styleId="50">
    <w:name w:val="Título 1 Char"/>
    <w:basedOn w:val="11"/>
    <w:link w:val="2"/>
    <w:qFormat/>
    <w:uiPriority w:val="0"/>
    <w:rPr>
      <w:rFonts w:ascii="Verdana" w:hAnsi="Verdana" w:cs="Arial"/>
      <w:b/>
      <w:bCs/>
      <w:sz w:val="24"/>
      <w:szCs w:val="22"/>
    </w:rPr>
  </w:style>
  <w:style w:type="character" w:customStyle="1" w:styleId="51">
    <w:name w:val="Título 2 Char"/>
    <w:basedOn w:val="50"/>
    <w:link w:val="3"/>
    <w:qFormat/>
    <w:uiPriority w:val="0"/>
    <w:rPr>
      <w:rFonts w:ascii="Verdana" w:hAnsi="Verdana" w:cs="Arial"/>
      <w:sz w:val="22"/>
      <w:szCs w:val="22"/>
    </w:rPr>
  </w:style>
  <w:style w:type="character" w:customStyle="1" w:styleId="52">
    <w:name w:val="Estilo2 Char"/>
    <w:basedOn w:val="51"/>
    <w:link w:val="48"/>
    <w:qFormat/>
    <w:uiPriority w:val="0"/>
    <w:rPr>
      <w:rFonts w:ascii="Verdana" w:hAnsi="Verdana" w:cs="Arial"/>
      <w:sz w:val="22"/>
      <w:szCs w:val="22"/>
    </w:rPr>
  </w:style>
  <w:style w:type="character" w:customStyle="1" w:styleId="53">
    <w:name w:val="Estilo1 Char"/>
    <w:basedOn w:val="52"/>
    <w:link w:val="49"/>
    <w:qFormat/>
    <w:uiPriority w:val="0"/>
    <w:rPr>
      <w:rFonts w:ascii="Verdana" w:hAnsi="Verdana" w:cs="Arial"/>
      <w:sz w:val="22"/>
      <w:szCs w:val="22"/>
    </w:rPr>
  </w:style>
  <w:style w:type="paragraph" w:customStyle="1" w:styleId="54">
    <w:name w:val="Estilo Prototipo 3"/>
    <w:basedOn w:val="4"/>
    <w:link w:val="56"/>
    <w:qFormat/>
    <w:uiPriority w:val="0"/>
    <w:pPr>
      <w:numPr>
        <w:numId w:val="0"/>
      </w:numPr>
    </w:pPr>
  </w:style>
  <w:style w:type="character" w:customStyle="1" w:styleId="55">
    <w:name w:val="Título 3 Char"/>
    <w:basedOn w:val="51"/>
    <w:link w:val="4"/>
    <w:qFormat/>
    <w:uiPriority w:val="0"/>
    <w:rPr>
      <w:rFonts w:ascii="Verdana" w:hAnsi="Verdana" w:cs="Arial"/>
      <w:sz w:val="22"/>
      <w:szCs w:val="22"/>
    </w:rPr>
  </w:style>
  <w:style w:type="character" w:customStyle="1" w:styleId="56">
    <w:name w:val="Estilo Prototipo 3 Char"/>
    <w:basedOn w:val="55"/>
    <w:link w:val="54"/>
    <w:qFormat/>
    <w:uiPriority w:val="0"/>
    <w:rPr>
      <w:rFonts w:ascii="Verdana" w:hAnsi="Verdana" w:cs="Arial"/>
      <w:sz w:val="22"/>
      <w:szCs w:val="22"/>
    </w:rPr>
  </w:style>
  <w:style w:type="paragraph" w:styleId="57">
    <w:name w:val="List Paragraph"/>
    <w:basedOn w:val="1"/>
    <w:qFormat/>
    <w:uiPriority w:val="3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cs="Arial" w:eastAsiaTheme="minorEastAsia"/>
      <w:color w:val="000000"/>
      <w:sz w:val="20"/>
    </w:rPr>
  </w:style>
  <w:style w:type="paragraph" w:customStyle="1" w:styleId="58">
    <w:name w:val="Tabela 1"/>
    <w:basedOn w:val="1"/>
    <w:qFormat/>
    <w:uiPriority w:val="0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paragraph" w:customStyle="1" w:styleId="59">
    <w:name w:val="ng-binding"/>
    <w:basedOn w:val="1"/>
    <w:qFormat/>
    <w:uiPriority w:val="0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customStyle="1" w:styleId="60">
    <w:name w:val="Texto de nota de fim Char"/>
    <w:basedOn w:val="11"/>
    <w:link w:val="25"/>
    <w:semiHidden/>
    <w:qFormat/>
    <w:uiPriority w:val="0"/>
    <w:rPr>
      <w:rFonts w:ascii="Arial" w:hAnsi="Arial"/>
    </w:rPr>
  </w:style>
  <w:style w:type="character" w:customStyle="1" w:styleId="61">
    <w:name w:val="Texto de nota de rodapé Char"/>
    <w:basedOn w:val="11"/>
    <w:link w:val="33"/>
    <w:semiHidden/>
    <w:qFormat/>
    <w:uiPriority w:val="0"/>
    <w:rPr>
      <w:rFonts w:ascii="Arial" w:hAnsi="Arial"/>
    </w:rPr>
  </w:style>
  <w:style w:type="character" w:styleId="62">
    <w:name w:val="Placeholder Text"/>
    <w:basedOn w:val="11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B1BB517EA5F4477697529B999BAE77CB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3218E12-1A3C-48A7-BA3C-4E96267D6EA5}"/>
      </w:docPartPr>
      <w:docPartBody>
        <w:p>
          <w:r>
            <w:rPr>
              <w:rStyle w:val="4"/>
            </w:rPr>
            <w:t>[Assunto]</w:t>
          </w:r>
        </w:p>
      </w:docPartBody>
    </w:docPart>
    <w:docPart>
      <w:docPartPr>
        <w:name w:val="F3CDF2065D1E406E98008054570F7227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F02930F-4840-4FD0-A198-DE2CA6575760}"/>
      </w:docPartPr>
      <w:docPartBody>
        <w:p>
          <w:r>
            <w:rPr>
              <w:rStyle w:val="4"/>
            </w:rPr>
            <w:t>[Assunto]</w:t>
          </w:r>
        </w:p>
      </w:docPartBody>
    </w:docPart>
    <w:docPart>
      <w:docPartPr>
        <w:name w:val="72FBEC45492A4D62B64ABC2B3FCA66EC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BBE06C-CAC1-4001-B7C8-B6A742D9306B}"/>
      </w:docPartPr>
      <w:docPartBody>
        <w:p>
          <w:r>
            <w:rPr>
              <w:rStyle w:val="4"/>
            </w:rPr>
            <w:t>[Assunto]</w:t>
          </w:r>
        </w:p>
      </w:docPartBody>
    </w:docPart>
    <w:docPart>
      <w:docPartPr>
        <w:name w:val="{150fc56f-5a4c-4d3b-9723-ca2b92c72fa6}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0FC56F-5A4C-4D3B-9723-CA2B92C72FA6}"/>
      </w:docPartPr>
      <w:docPartBody>
        <w:p>
          <w:r>
            <w:t>[Assunto]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A43"/>
    <w:rsid w:val="00004ED7"/>
    <w:rsid w:val="000A42C2"/>
    <w:rsid w:val="001424FB"/>
    <w:rsid w:val="00306A31"/>
    <w:rsid w:val="003621E6"/>
    <w:rsid w:val="00475A43"/>
    <w:rsid w:val="004C1B47"/>
    <w:rsid w:val="0054550E"/>
    <w:rsid w:val="005971C3"/>
    <w:rsid w:val="005C2565"/>
    <w:rsid w:val="00607B3F"/>
    <w:rsid w:val="006213E7"/>
    <w:rsid w:val="009043AA"/>
    <w:rsid w:val="00976FB3"/>
    <w:rsid w:val="009E0F7B"/>
    <w:rsid w:val="00A8134A"/>
    <w:rsid w:val="00BD2709"/>
    <w:rsid w:val="00BF3EE0"/>
    <w:rsid w:val="00D13893"/>
    <w:rsid w:val="00E30CBE"/>
    <w:rsid w:val="00FA3337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</w:style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67294-CB25-4D0D-BA84-CFB5DBBF2B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Company>Squadra Tecnologia</Company>
  <Pages>8</Pages>
  <Words>783</Words>
  <Characters>4229</Characters>
  <Lines>35</Lines>
  <Paragraphs>10</Paragraphs>
  <TotalTime>0</TotalTime>
  <ScaleCrop>false</ScaleCrop>
  <LinksUpToDate>false</LinksUpToDate>
  <CharactersWithSpaces>5002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2023-02-01T21:34:00Z</dcterms:created>
  <dc:creator>adriel.moro</dc:creator>
  <cp:lastModifiedBy>Daiane Aparecida da Silva Sant</cp:lastModifiedBy>
  <cp:lastPrinted>2006-08-08T20:14:00Z</cp:lastPrinted>
  <dcterms:modified xsi:type="dcterms:W3CDTF">2023-02-15T14:40:04Z</dcterms:modified>
  <dc:subject>HST164.1 – Exportar Chapas CSV- Corporativo</dc:subject>
  <dc:title>&lt; Nome Documento &gt;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FE5BCA586C6B4750B8D572AAD9BDB891</vt:lpwstr>
  </property>
</Properties>
</file>