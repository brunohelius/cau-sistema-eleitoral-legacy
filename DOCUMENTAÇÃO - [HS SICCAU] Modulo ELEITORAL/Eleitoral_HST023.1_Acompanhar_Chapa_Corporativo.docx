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76D68605" w:rsidR="00663F16" w:rsidRPr="00037558" w:rsidRDefault="00EC58B0">
          <w:pPr>
            <w:pStyle w:val="TituloDocumento"/>
            <w:rPr>
              <w:sz w:val="52"/>
              <w:szCs w:val="52"/>
            </w:rPr>
          </w:pPr>
          <w:r w:rsidRPr="00037558">
            <w:rPr>
              <w:sz w:val="52"/>
              <w:szCs w:val="52"/>
            </w:rPr>
            <w:t>HST</w:t>
          </w:r>
          <w:r w:rsidR="00072DD2">
            <w:rPr>
              <w:sz w:val="52"/>
              <w:szCs w:val="52"/>
            </w:rPr>
            <w:t>023.1</w:t>
          </w:r>
          <w:r w:rsidRPr="00037558">
            <w:rPr>
              <w:sz w:val="52"/>
              <w:szCs w:val="52"/>
            </w:rPr>
            <w:t xml:space="preserve"> </w:t>
          </w:r>
          <w:r w:rsidR="002E6940" w:rsidRPr="00037558">
            <w:rPr>
              <w:sz w:val="52"/>
              <w:szCs w:val="52"/>
            </w:rPr>
            <w:t>–</w:t>
          </w:r>
          <w:r w:rsidRPr="00037558">
            <w:rPr>
              <w:sz w:val="52"/>
              <w:szCs w:val="52"/>
            </w:rPr>
            <w:t xml:space="preserve"> </w:t>
          </w:r>
          <w:r w:rsidR="00072DD2">
            <w:rPr>
              <w:sz w:val="52"/>
              <w:szCs w:val="52"/>
            </w:rPr>
            <w:t>Acompanhar Chapas - 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562F7849" w:rsidR="00980E07" w:rsidRPr="00037558" w:rsidRDefault="00A7751C" w:rsidP="00A7751C">
            <w:pPr>
              <w:jc w:val="center"/>
            </w:pPr>
            <w:r>
              <w:t>1</w:t>
            </w:r>
            <w:r w:rsidR="00980E07" w:rsidRPr="00037558">
              <w:t>8/0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49A1A580" w:rsidR="00980E07" w:rsidRPr="00037558" w:rsidRDefault="00980E07" w:rsidP="00980E07">
            <w:pPr>
              <w:ind w:left="174"/>
              <w:jc w:val="left"/>
            </w:pPr>
            <w:r w:rsidRPr="00037558">
              <w:t xml:space="preserve">Em atendimento a </w:t>
            </w:r>
            <w:r w:rsidR="00A7751C">
              <w:t>1828 Sprint 08</w:t>
            </w:r>
          </w:p>
          <w:p w14:paraId="10E3D2AF" w14:textId="4D552D5B" w:rsidR="00980E07" w:rsidRPr="00037558" w:rsidRDefault="00980E07" w:rsidP="00BE3F10">
            <w:pPr>
              <w:ind w:left="174"/>
              <w:jc w:val="left"/>
            </w:pPr>
            <w:r w:rsidRPr="00037558">
              <w:t xml:space="preserve">- Inclusão da </w:t>
            </w:r>
            <w:r w:rsidR="00BE3F10">
              <w:t>ação “Extrato de Chapa”, no menu “Ações”</w:t>
            </w:r>
            <w:r w:rsidRPr="00037558">
              <w:t>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3E76859" w14:textId="77777777" w:rsidR="00233B65" w:rsidRPr="0003755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2537296" w:history="1">
        <w:r w:rsidR="00233B65" w:rsidRPr="00037558">
          <w:rPr>
            <w:rStyle w:val="Hyperlink"/>
            <w:noProof/>
          </w:rPr>
          <w:t>HST150 – Exportar Chapas XML- Corporativo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_Toc42537296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7F9AEE80" w14:textId="77777777" w:rsidR="00233B65" w:rsidRPr="00037558" w:rsidRDefault="0017210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297" w:history="1">
        <w:r w:rsidR="00233B65" w:rsidRPr="00037558">
          <w:rPr>
            <w:rStyle w:val="Hyperlink"/>
            <w:noProof/>
          </w:rPr>
          <w:t>COMO Usuário do SICCAU Corporativo,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_Toc42537297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75BCB256" w14:textId="77777777" w:rsidR="00233B65" w:rsidRPr="00037558" w:rsidRDefault="0017210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298" w:history="1">
        <w:r w:rsidR="00233B65" w:rsidRPr="00037558">
          <w:rPr>
            <w:rStyle w:val="Hyperlink"/>
            <w:noProof/>
          </w:rPr>
          <w:t>QUERO incluir nova funcionalidade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_Toc42537298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63128799" w14:textId="77777777" w:rsidR="00233B65" w:rsidRPr="00037558" w:rsidRDefault="0017210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299" w:history="1">
        <w:r w:rsidR="00233B65" w:rsidRPr="00037558">
          <w:rPr>
            <w:rStyle w:val="Hyperlink"/>
            <w:noProof/>
          </w:rPr>
          <w:t>PARA exportar as chapas julgadas em XML.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_Toc42537299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58E8EA3F" w14:textId="77777777" w:rsidR="00233B65" w:rsidRPr="00037558" w:rsidRDefault="0017210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300" w:history="1">
        <w:r w:rsidR="00233B65" w:rsidRPr="00037558">
          <w:rPr>
            <w:rStyle w:val="Hyperlink"/>
            <w:noProof/>
          </w:rPr>
          <w:t>PROTÓTIPO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_Toc42537300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4</w:t>
        </w:r>
        <w:r w:rsidR="00233B65" w:rsidRPr="00037558">
          <w:rPr>
            <w:noProof/>
            <w:webHidden/>
          </w:rPr>
          <w:fldChar w:fldCharType="end"/>
        </w:r>
      </w:hyperlink>
    </w:p>
    <w:p w14:paraId="7A6F61C7" w14:textId="77777777" w:rsidR="00233B65" w:rsidRPr="00037558" w:rsidRDefault="0017210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301" w:history="1">
        <w:r w:rsidR="00233B65" w:rsidRPr="00037558">
          <w:rPr>
            <w:rStyle w:val="Hyperlink"/>
            <w:noProof/>
          </w:rPr>
          <w:t>CRITÉRIOS DE ACEITE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_Toc42537301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7</w:t>
        </w:r>
        <w:r w:rsidR="00233B65" w:rsidRPr="00037558">
          <w:rPr>
            <w:noProof/>
            <w:webHidden/>
          </w:rPr>
          <w:fldChar w:fldCharType="end"/>
        </w:r>
      </w:hyperlink>
    </w:p>
    <w:p w14:paraId="1E0708E7" w14:textId="77777777" w:rsidR="00233B65" w:rsidRPr="00037558" w:rsidRDefault="0017210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537302" w:history="1">
        <w:r w:rsidR="00233B65" w:rsidRPr="00037558">
          <w:rPr>
            <w:rStyle w:val="Hyperlink"/>
            <w:noProof/>
          </w:rPr>
          <w:t>INFORMAÇÕES COMPLEMENTARES</w:t>
        </w:r>
        <w:r w:rsidR="00233B65" w:rsidRPr="00037558">
          <w:rPr>
            <w:noProof/>
            <w:webHidden/>
          </w:rPr>
          <w:tab/>
        </w:r>
        <w:r w:rsidR="00233B65" w:rsidRPr="00037558">
          <w:rPr>
            <w:noProof/>
            <w:webHidden/>
          </w:rPr>
          <w:fldChar w:fldCharType="begin"/>
        </w:r>
        <w:r w:rsidR="00233B65" w:rsidRPr="00037558">
          <w:rPr>
            <w:noProof/>
            <w:webHidden/>
          </w:rPr>
          <w:instrText xml:space="preserve"> PAGEREF _Toc42537302 \h </w:instrText>
        </w:r>
        <w:r w:rsidR="00233B65" w:rsidRPr="00037558">
          <w:rPr>
            <w:noProof/>
            <w:webHidden/>
          </w:rPr>
        </w:r>
        <w:r w:rsidR="00233B65" w:rsidRPr="00037558">
          <w:rPr>
            <w:noProof/>
            <w:webHidden/>
          </w:rPr>
          <w:fldChar w:fldCharType="separate"/>
        </w:r>
        <w:r w:rsidR="00233B65" w:rsidRPr="00037558">
          <w:rPr>
            <w:noProof/>
            <w:webHidden/>
          </w:rPr>
          <w:t>7</w:t>
        </w:r>
        <w:r w:rsidR="00233B65" w:rsidRPr="00037558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212EDB7B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253729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72DD2">
            <w:t>HST023.1 – Acompanhar Chapas - Corporativo</w:t>
          </w:r>
        </w:sdtContent>
      </w:sdt>
      <w:bookmarkEnd w:id="3"/>
    </w:p>
    <w:p w14:paraId="41F21CBB" w14:textId="77777777" w:rsidR="008E4CB7" w:rsidRDefault="00CE176F" w:rsidP="00C64B05">
      <w:pPr>
        <w:pStyle w:val="Ttulo2"/>
        <w:numPr>
          <w:ilvl w:val="0"/>
          <w:numId w:val="0"/>
        </w:numPr>
      </w:pPr>
      <w:bookmarkStart w:id="4" w:name="_Toc42537297"/>
      <w:r w:rsidRPr="00037558">
        <w:t>COMO</w:t>
      </w:r>
    </w:p>
    <w:p w14:paraId="37D34CD1" w14:textId="290C6757" w:rsidR="002B1554" w:rsidRPr="00037558" w:rsidRDefault="00C64B05" w:rsidP="008E4CB7">
      <w:r w:rsidRPr="00037558">
        <w:t xml:space="preserve"> </w:t>
      </w:r>
      <w:r w:rsidR="008E4CB7" w:rsidRPr="008E4CB7">
        <w:t>PO</w:t>
      </w:r>
      <w:r w:rsidR="007F2F52" w:rsidRPr="00037558">
        <w:t>,</w:t>
      </w:r>
      <w:bookmarkEnd w:id="4"/>
      <w:r w:rsidR="007F2F52" w:rsidRPr="00037558">
        <w:t xml:space="preserve"> </w:t>
      </w:r>
    </w:p>
    <w:p w14:paraId="71B6B58F" w14:textId="77777777" w:rsidR="008E4CB7" w:rsidRDefault="00CE176F" w:rsidP="005A4527">
      <w:pPr>
        <w:pStyle w:val="Ttulo2"/>
        <w:numPr>
          <w:ilvl w:val="0"/>
          <w:numId w:val="0"/>
        </w:numPr>
      </w:pPr>
      <w:bookmarkStart w:id="5" w:name="_Toc42537298"/>
      <w:r w:rsidRPr="00037558">
        <w:t>QUERO</w:t>
      </w:r>
    </w:p>
    <w:p w14:paraId="4036BB8D" w14:textId="52B3B8CA" w:rsidR="00CE176F" w:rsidRPr="00037558" w:rsidRDefault="005A4527" w:rsidP="008E4CB7">
      <w:r w:rsidRPr="00037558">
        <w:t xml:space="preserve"> </w:t>
      </w:r>
      <w:r w:rsidR="008E4CB7">
        <w:t>Alterar</w:t>
      </w:r>
      <w:r w:rsidR="00E52D0F" w:rsidRPr="008E4CB7">
        <w:t xml:space="preserve"> </w:t>
      </w:r>
      <w:r w:rsidR="008E4CB7">
        <w:t xml:space="preserve">a </w:t>
      </w:r>
      <w:r w:rsidR="00E52D0F" w:rsidRPr="008E4CB7">
        <w:t>funcionalidade</w:t>
      </w:r>
      <w:bookmarkEnd w:id="5"/>
    </w:p>
    <w:p w14:paraId="4862BDB8" w14:textId="77777777" w:rsidR="008E4CB7" w:rsidRDefault="00CE176F" w:rsidP="00D908D1">
      <w:pPr>
        <w:pStyle w:val="Ttulo2"/>
        <w:numPr>
          <w:ilvl w:val="0"/>
          <w:numId w:val="0"/>
        </w:numPr>
      </w:pPr>
      <w:bookmarkStart w:id="6" w:name="_Toc42537299"/>
      <w:r w:rsidRPr="00037558">
        <w:t>PARA</w:t>
      </w:r>
    </w:p>
    <w:p w14:paraId="38E7497A" w14:textId="42B9CF97" w:rsidR="00A735A5" w:rsidRPr="00037558" w:rsidRDefault="005A4527" w:rsidP="008E4CB7">
      <w:pPr>
        <w:rPr>
          <w:b/>
        </w:rPr>
      </w:pPr>
      <w:r w:rsidRPr="00037558">
        <w:t xml:space="preserve"> </w:t>
      </w:r>
      <w:r w:rsidR="008E4CB7">
        <w:t xml:space="preserve">Incluir a ação “Extrato de Chapa” no menu “Ações”, representado pelo ícone </w:t>
      </w:r>
      <w:r w:rsidR="008E4CB7">
        <w:rPr>
          <w:noProof/>
        </w:rPr>
        <w:drawing>
          <wp:inline distT="0" distB="0" distL="0" distR="0" wp14:anchorId="6D5DB6C2" wp14:editId="21677FF2">
            <wp:extent cx="171450" cy="22043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10" cy="2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118">
        <w:t>.</w:t>
      </w:r>
      <w:bookmarkEnd w:id="6"/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2537300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387B63F8" w14:textId="0ED6746E" w:rsidR="00235E40" w:rsidRDefault="00235E40" w:rsidP="002E2F62">
      <w:pPr>
        <w:pStyle w:val="EstiloPrototipo3"/>
        <w:numPr>
          <w:ilvl w:val="0"/>
          <w:numId w:val="3"/>
        </w:numPr>
      </w:pPr>
      <w:bookmarkStart w:id="9" w:name="_Ref48653574"/>
      <w:r>
        <w:t>Dados recuperados e apresentados após acionar o menu “Acompanhar Chapas”</w:t>
      </w:r>
      <w:bookmarkEnd w:id="9"/>
    </w:p>
    <w:p w14:paraId="543D4D5E" w14:textId="2C2DA7CA" w:rsidR="00235E40" w:rsidRPr="00235E40" w:rsidRDefault="00235E40" w:rsidP="00235E40">
      <w:r>
        <w:rPr>
          <w:noProof/>
        </w:rPr>
        <w:drawing>
          <wp:inline distT="0" distB="0" distL="0" distR="0" wp14:anchorId="6E8AAEDF" wp14:editId="6D93AE70">
            <wp:extent cx="5760085" cy="2900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5443" w14:textId="579354B3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lastRenderedPageBreak/>
        <w:t>Dados para o filtro de exportação</w:t>
      </w:r>
    </w:p>
    <w:p w14:paraId="64A98D01" w14:textId="02EF7A14" w:rsidR="00FC277B" w:rsidRPr="00037558" w:rsidRDefault="0086630E" w:rsidP="00FC277B">
      <w:r>
        <w:rPr>
          <w:noProof/>
        </w:rPr>
        <w:drawing>
          <wp:inline distT="0" distB="0" distL="0" distR="0" wp14:anchorId="382B14DA" wp14:editId="60A17C95">
            <wp:extent cx="5760085" cy="4147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23AFD47C" w:rsidR="00FC277B" w:rsidRPr="00037558" w:rsidRDefault="0086630E" w:rsidP="0086630E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FC277B" w:rsidRPr="00037558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E90652" w:rsidRPr="00037558" w14:paraId="4F7FDCAE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1AC01F6" w14:textId="667C9526" w:rsidR="00E90652" w:rsidRPr="00037558" w:rsidRDefault="005F4A8B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Extrato de chapa</w:t>
            </w:r>
          </w:p>
        </w:tc>
        <w:tc>
          <w:tcPr>
            <w:tcW w:w="1417" w:type="dxa"/>
          </w:tcPr>
          <w:p w14:paraId="6ED4321A" w14:textId="20B1CE9F" w:rsidR="00E90652" w:rsidRPr="00037558" w:rsidRDefault="00AD5FA3" w:rsidP="005F4A8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 xml:space="preserve">Quando selecionado, </w:t>
            </w:r>
            <w:r w:rsidR="005F4A8B">
              <w:rPr>
                <w:rFonts w:cs="Arial"/>
                <w:sz w:val="18"/>
                <w:szCs w:val="18"/>
              </w:rPr>
              <w:t>realiza o download do arquivo</w:t>
            </w:r>
            <w:r w:rsidRPr="00037558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5D92F379" w14:textId="17BC3BF3" w:rsidR="00E90652" w:rsidRPr="00037558" w:rsidRDefault="00AD5FA3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Ícone</w:t>
            </w:r>
          </w:p>
        </w:tc>
        <w:tc>
          <w:tcPr>
            <w:tcW w:w="1418" w:type="dxa"/>
          </w:tcPr>
          <w:p w14:paraId="699355AD" w14:textId="6666513F" w:rsidR="00E90652" w:rsidRPr="00037558" w:rsidRDefault="00AD5FA3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544ABD31" w14:textId="7E47DA30" w:rsidR="00E90652" w:rsidRPr="00037558" w:rsidRDefault="00AD5FA3" w:rsidP="00E9065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248D77E" w14:textId="0BCD08C7" w:rsidR="00E90652" w:rsidRPr="00037558" w:rsidRDefault="00AD5FA3" w:rsidP="00AD5FA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-</w:t>
            </w:r>
          </w:p>
        </w:tc>
      </w:tr>
    </w:tbl>
    <w:p w14:paraId="5C3EF643" w14:textId="77777777" w:rsidR="00FC277B" w:rsidRPr="00037558" w:rsidRDefault="00FC277B" w:rsidP="00FC277B"/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2537301"/>
      <w:r w:rsidRPr="00037558">
        <w:t>CRITÉRIOS DE ACEITE</w:t>
      </w:r>
      <w:bookmarkEnd w:id="10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1FD4871B" w14:textId="0F3A9437" w:rsidR="009534AD" w:rsidRDefault="009534AD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 w:rsidRPr="00A2261F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rPr>
          <w:color w:val="auto"/>
        </w:rPr>
        <w:t>.</w:t>
      </w:r>
    </w:p>
    <w:p w14:paraId="56B285EA" w14:textId="32C61028" w:rsidR="00124864" w:rsidRDefault="00235E40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funcionalidade é apresentada após o usuário acionar a ação “Visualizar”, apresentada no resultado da pesquisa</w:t>
      </w:r>
      <w:r w:rsidR="00124864">
        <w:t>.</w:t>
      </w:r>
      <w:r>
        <w:t xml:space="preserve"> Ver </w:t>
      </w:r>
      <w:r w:rsidRPr="005069DC">
        <w:rPr>
          <w:b/>
        </w:rPr>
        <w:fldChar w:fldCharType="begin"/>
      </w:r>
      <w:r w:rsidRPr="005069DC">
        <w:rPr>
          <w:b/>
        </w:rPr>
        <w:instrText xml:space="preserve"> REF _Ref48653574 \n \h </w:instrText>
      </w:r>
      <w:r w:rsidR="005069DC">
        <w:rPr>
          <w:b/>
        </w:rPr>
        <w:instrText xml:space="preserve"> \* MERGEFORMAT </w:instrText>
      </w:r>
      <w:r w:rsidRPr="005069DC">
        <w:rPr>
          <w:b/>
        </w:rPr>
      </w:r>
      <w:r w:rsidRPr="005069DC">
        <w:rPr>
          <w:b/>
        </w:rPr>
        <w:fldChar w:fldCharType="separate"/>
      </w:r>
      <w:r w:rsidRPr="005069DC">
        <w:rPr>
          <w:b/>
        </w:rPr>
        <w:t>P01</w:t>
      </w:r>
      <w:r w:rsidRPr="005069DC">
        <w:rPr>
          <w:b/>
        </w:rPr>
        <w:fldChar w:fldCharType="end"/>
      </w:r>
      <w:r w:rsidR="00D212BB">
        <w:t>.</w:t>
      </w:r>
    </w:p>
    <w:p w14:paraId="38DD08B3" w14:textId="64681D55" w:rsidR="00F1009A" w:rsidRDefault="00F1009A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Somente Assessor CEN ou Assessor CE tem acesso a funcionalidade.</w:t>
      </w:r>
    </w:p>
    <w:p w14:paraId="77CF3D1B" w14:textId="72F6C265" w:rsidR="00F1009A" w:rsidRPr="00037558" w:rsidRDefault="00F1009A" w:rsidP="00F1009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</w:pPr>
      <w:r>
        <w:t xml:space="preserve">Os Assessor CEN tem permissão para visualizar todos os </w:t>
      </w:r>
      <w:r w:rsidR="00DE307F">
        <w:t>E</w:t>
      </w:r>
      <w:r>
        <w:t xml:space="preserve">stados, enquanto que o Assessor CE </w:t>
      </w:r>
      <w:r w:rsidR="00DE307F">
        <w:t>tem permissão para visualizar somente as Chapas do seu Estado.</w:t>
      </w:r>
    </w:p>
    <w:p w14:paraId="41A16243" w14:textId="77777777" w:rsidR="00D93145" w:rsidRPr="00136C4A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251EB88F" w14:textId="5E438A35" w:rsidR="00136C4A" w:rsidRPr="00136C4A" w:rsidRDefault="00136C4A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136C4A">
        <w:lastRenderedPageBreak/>
        <w:t>Regra ne</w:t>
      </w:r>
      <w:r>
        <w:t>gocial 01 – Somente as chapas ativas devem ser extraídas.</w:t>
      </w:r>
    </w:p>
    <w:p w14:paraId="27DC34C1" w14:textId="127D5594" w:rsidR="00253DA5" w:rsidRDefault="00110690" w:rsidP="001106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10690">
        <w:rPr>
          <w:position w:val="3"/>
        </w:rPr>
        <w:t>Q</w:t>
      </w:r>
      <w:r>
        <w:rPr>
          <w:position w:val="3"/>
        </w:rPr>
        <w:t>uando o usuário acionar a ação “Extrair Chapas”, o sistema recupera as chapas</w:t>
      </w:r>
      <w:r w:rsidR="00154238">
        <w:rPr>
          <w:position w:val="3"/>
        </w:rPr>
        <w:t>, ativas,</w:t>
      </w:r>
      <w:bookmarkStart w:id="14" w:name="_GoBack"/>
      <w:bookmarkEnd w:id="14"/>
      <w:r>
        <w:rPr>
          <w:position w:val="3"/>
        </w:rPr>
        <w:t xml:space="preserve"> do Estado selecionado, gera o arquivo no formato CSV, realiza o download do arquivo e estende para a história de usuário </w:t>
      </w:r>
      <w:r w:rsidRPr="00110690">
        <w:rPr>
          <w:position w:val="3"/>
        </w:rPr>
        <w:t>Eleitoral_HST211_Extrato_Chapas_UF_CORP</w:t>
      </w:r>
      <w:r>
        <w:rPr>
          <w:position w:val="3"/>
        </w:rPr>
        <w:t xml:space="preserve">. </w:t>
      </w:r>
    </w:p>
    <w:p w14:paraId="03E6FBFB" w14:textId="58726006" w:rsidR="003624E1" w:rsidRDefault="003624E1" w:rsidP="001106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Regra para o nome do arquivo:</w:t>
      </w:r>
    </w:p>
    <w:p w14:paraId="36DAA950" w14:textId="4D895498" w:rsidR="003624E1" w:rsidRPr="00110690" w:rsidRDefault="003624E1" w:rsidP="003624E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 w:hanging="646"/>
        <w:contextualSpacing/>
        <w:jc w:val="both"/>
        <w:rPr>
          <w:position w:val="3"/>
        </w:rPr>
      </w:pPr>
      <w:r>
        <w:rPr>
          <w:position w:val="3"/>
        </w:rPr>
        <w:t xml:space="preserve">Extrato_Chapa_DF.csv - &lt;nome da funcionalidade mais a UF das chapas extraídas&gt; </w:t>
      </w:r>
    </w:p>
    <w:bookmarkEnd w:id="13"/>
    <w:p w14:paraId="17BDC88C" w14:textId="77777777" w:rsidR="001E539E" w:rsidRPr="00037558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2537302"/>
      <w:r w:rsidRPr="00037558">
        <w:t>INFORMAÇÕES COMPLEMENTARES</w:t>
      </w:r>
      <w:bookmarkEnd w:id="15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159E9023" w:rsidR="008D2F61" w:rsidRPr="00110690" w:rsidRDefault="00110690" w:rsidP="008D2F61">
      <w:pPr>
        <w:rPr>
          <w:i/>
        </w:rPr>
      </w:pPr>
      <w:r w:rsidRPr="00110690">
        <w:rPr>
          <w:i/>
        </w:rPr>
        <w:t>Eleitoral_HST211_Extrato_Chapas_UF_CORP.</w:t>
      </w:r>
    </w:p>
    <w:sectPr w:rsidR="008D2F61" w:rsidRPr="00110690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BFC56" w14:textId="77777777" w:rsidR="00172108" w:rsidRDefault="00172108">
      <w:r>
        <w:separator/>
      </w:r>
    </w:p>
    <w:p w14:paraId="690C2FD4" w14:textId="77777777" w:rsidR="00172108" w:rsidRDefault="00172108"/>
  </w:endnote>
  <w:endnote w:type="continuationSeparator" w:id="0">
    <w:p w14:paraId="27680A36" w14:textId="77777777" w:rsidR="00172108" w:rsidRDefault="00172108">
      <w:r>
        <w:continuationSeparator/>
      </w:r>
    </w:p>
    <w:p w14:paraId="5D5C7CAD" w14:textId="77777777" w:rsidR="00172108" w:rsidRDefault="001721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54238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86EDD" w14:textId="77777777" w:rsidR="00172108" w:rsidRDefault="00172108">
      <w:r>
        <w:separator/>
      </w:r>
    </w:p>
    <w:p w14:paraId="63C200C8" w14:textId="77777777" w:rsidR="00172108" w:rsidRDefault="00172108"/>
  </w:footnote>
  <w:footnote w:type="continuationSeparator" w:id="0">
    <w:p w14:paraId="624322C6" w14:textId="77777777" w:rsidR="00172108" w:rsidRDefault="00172108">
      <w:r>
        <w:continuationSeparator/>
      </w:r>
    </w:p>
    <w:p w14:paraId="4499E4B7" w14:textId="77777777" w:rsidR="00172108" w:rsidRDefault="001721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943067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300745D" w:rsidR="000A5E47" w:rsidRPr="00C6532E" w:rsidRDefault="00072DD2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HST023.1 – Acompanhar Chapas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614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DD2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690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6C4A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423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108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E40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DC7"/>
    <w:rsid w:val="002712B3"/>
    <w:rsid w:val="00272719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4E1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D4C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9DC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A1F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4A8B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47D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8A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6630E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33E8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4CB7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078EE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4AD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51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1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2B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38D2"/>
    <w:rsid w:val="00DD4598"/>
    <w:rsid w:val="00DE0742"/>
    <w:rsid w:val="00DE0827"/>
    <w:rsid w:val="00DE0BFA"/>
    <w:rsid w:val="00DE2AB3"/>
    <w:rsid w:val="00DE307F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0F5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09A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424FB"/>
    <w:rsid w:val="00230E79"/>
    <w:rsid w:val="00270697"/>
    <w:rsid w:val="0027560E"/>
    <w:rsid w:val="002A7D34"/>
    <w:rsid w:val="003621E6"/>
    <w:rsid w:val="00475A43"/>
    <w:rsid w:val="004B2843"/>
    <w:rsid w:val="004C1B47"/>
    <w:rsid w:val="0054550E"/>
    <w:rsid w:val="00576E40"/>
    <w:rsid w:val="00607B3F"/>
    <w:rsid w:val="00846FCF"/>
    <w:rsid w:val="00976FB3"/>
    <w:rsid w:val="009A1DAD"/>
    <w:rsid w:val="009F1EC3"/>
    <w:rsid w:val="00A014D3"/>
    <w:rsid w:val="00AA4E29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D9A6-1FA5-4C04-86CD-773428F5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19560</TotalTime>
  <Pages>6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2720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HST023.1 – Acompanhar Chapas - Corporativo</dc:subject>
  <dc:creator>adriel.moro</dc:creator>
  <cp:keywords/>
  <dc:description/>
  <cp:lastModifiedBy>Administrador</cp:lastModifiedBy>
  <cp:revision>1131</cp:revision>
  <cp:lastPrinted>2006-08-08T20:14:00Z</cp:lastPrinted>
  <dcterms:created xsi:type="dcterms:W3CDTF">2019-10-17T13:46:00Z</dcterms:created>
  <dcterms:modified xsi:type="dcterms:W3CDTF">2020-08-20T15:09:00Z</dcterms:modified>
</cp:coreProperties>
</file>