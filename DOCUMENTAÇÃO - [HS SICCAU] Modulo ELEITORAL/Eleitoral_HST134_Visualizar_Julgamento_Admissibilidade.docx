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E7E1E9B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451D18">
        <w:rPr>
          <w:sz w:val="52"/>
          <w:szCs w:val="52"/>
        </w:rPr>
        <w:t>1</w:t>
      </w:r>
      <w:r w:rsidR="0076077D">
        <w:rPr>
          <w:sz w:val="52"/>
          <w:szCs w:val="52"/>
        </w:rPr>
        <w:t>34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93651">
        <w:rPr>
          <w:sz w:val="52"/>
          <w:szCs w:val="52"/>
        </w:rPr>
        <w:t>Visualizar</w:t>
      </w:r>
      <w:r w:rsidR="00F13106">
        <w:rPr>
          <w:sz w:val="52"/>
          <w:szCs w:val="52"/>
        </w:rPr>
        <w:t xml:space="preserve"> </w:t>
      </w:r>
      <w:r w:rsidR="0076077D">
        <w:rPr>
          <w:sz w:val="52"/>
          <w:szCs w:val="52"/>
        </w:rPr>
        <w:t>Julgamento</w:t>
      </w:r>
      <w:r w:rsidR="00451D18">
        <w:rPr>
          <w:sz w:val="52"/>
          <w:szCs w:val="52"/>
        </w:rPr>
        <w:t xml:space="preserve"> de Admissibilidade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734CC8B" w:rsidR="00A735A5" w:rsidRPr="00BA5059" w:rsidRDefault="00451D18" w:rsidP="003F1DD3">
            <w:pPr>
              <w:jc w:val="center"/>
            </w:pPr>
            <w:r>
              <w:t>02</w:t>
            </w:r>
            <w:r w:rsidR="00BE0CCB">
              <w:t>/0</w:t>
            </w:r>
            <w:r>
              <w:t>4</w:t>
            </w:r>
            <w:r w:rsidR="00BE0CCB">
              <w:t>/2020</w:t>
            </w:r>
          </w:p>
        </w:tc>
        <w:tc>
          <w:tcPr>
            <w:tcW w:w="2405" w:type="dxa"/>
            <w:vAlign w:val="center"/>
          </w:tcPr>
          <w:p w14:paraId="7DBE843B" w14:textId="3E8A0186" w:rsidR="00A735A5" w:rsidRPr="00BA5059" w:rsidRDefault="00451D18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20276F0D" w:rsidR="006E6BBD" w:rsidRDefault="0082405B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23DC04AA" w:rsidR="006E6BBD" w:rsidRDefault="0082405B" w:rsidP="006E6BBD">
            <w:pPr>
              <w:jc w:val="center"/>
            </w:pPr>
            <w:r>
              <w:t>19/05/2020</w:t>
            </w:r>
          </w:p>
        </w:tc>
        <w:tc>
          <w:tcPr>
            <w:tcW w:w="2405" w:type="dxa"/>
            <w:vAlign w:val="center"/>
          </w:tcPr>
          <w:p w14:paraId="117788AA" w14:textId="662EFDCA" w:rsidR="006E6BBD" w:rsidRDefault="0082405B" w:rsidP="006E6BBD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31C2977C" w14:textId="091A3A25" w:rsidR="006E6BBD" w:rsidRDefault="0082405B" w:rsidP="006E6BBD">
            <w:pPr>
              <w:jc w:val="center"/>
            </w:pPr>
            <w:r>
              <w:t>Inclusão de regra para que o denunciante ou denunciado não vejam denúncia enquanto estiver com o status “Aguardando Relator” e situação inadmitida.</w:t>
            </w:r>
          </w:p>
        </w:tc>
      </w:tr>
      <w:tr w:rsidR="00A31BE6" w14:paraId="714C1FDF" w14:textId="77777777" w:rsidTr="00457BA3">
        <w:trPr>
          <w:cantSplit/>
          <w:jc w:val="center"/>
        </w:trPr>
        <w:tc>
          <w:tcPr>
            <w:tcW w:w="1589" w:type="dxa"/>
          </w:tcPr>
          <w:p w14:paraId="5F9FB45E" w14:textId="7521167A" w:rsidR="00A31BE6" w:rsidRDefault="00A31BE6" w:rsidP="00A31BE6">
            <w:pPr>
              <w:jc w:val="center"/>
            </w:pPr>
            <w:r>
              <w:t>1.2</w:t>
            </w:r>
          </w:p>
        </w:tc>
        <w:tc>
          <w:tcPr>
            <w:tcW w:w="1425" w:type="dxa"/>
          </w:tcPr>
          <w:p w14:paraId="0CD75CFB" w14:textId="11683FA2" w:rsidR="00A31BE6" w:rsidRDefault="00A31BE6" w:rsidP="00A31BE6">
            <w:pPr>
              <w:jc w:val="center"/>
            </w:pPr>
            <w:r>
              <w:t>24/06/2020</w:t>
            </w:r>
          </w:p>
        </w:tc>
        <w:tc>
          <w:tcPr>
            <w:tcW w:w="2405" w:type="dxa"/>
          </w:tcPr>
          <w:p w14:paraId="3D16D310" w14:textId="675DE053" w:rsidR="00A31BE6" w:rsidRDefault="00A31BE6" w:rsidP="00A31BE6">
            <w:pPr>
              <w:ind w:left="708"/>
              <w:jc w:val="center"/>
            </w:pPr>
            <w:r>
              <w:t>Flávia Monteiro</w:t>
            </w:r>
          </w:p>
        </w:tc>
        <w:tc>
          <w:tcPr>
            <w:tcW w:w="4203" w:type="dxa"/>
          </w:tcPr>
          <w:p w14:paraId="1773AC04" w14:textId="77777777" w:rsidR="00A31BE6" w:rsidRDefault="00A31BE6" w:rsidP="00A31BE6">
            <w:pPr>
              <w:jc w:val="left"/>
            </w:pPr>
            <w:r>
              <w:t>Em atendimento durante o desenvolvimento:</w:t>
            </w:r>
          </w:p>
          <w:p w14:paraId="2FABEA66" w14:textId="4B9AE374" w:rsidR="00A31BE6" w:rsidRDefault="00A31BE6" w:rsidP="000737A7">
            <w:pPr>
              <w:jc w:val="left"/>
            </w:pPr>
            <w:r>
              <w:t>- Inclusão da especificação do campo “</w:t>
            </w:r>
            <w:r w:rsidRPr="00972F14">
              <w:t>&lt;situação da denúncia&gt;</w:t>
            </w:r>
            <w:r>
              <w:t>”.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6B8F125" w14:textId="352A3373" w:rsidR="006B730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166252" w:history="1">
        <w:r w:rsidR="006B7304" w:rsidRPr="00BE4FCF">
          <w:rPr>
            <w:rStyle w:val="Hyperlink"/>
            <w:noProof/>
          </w:rPr>
          <w:t>HST-134 – Aba Julgamento de Admissibilidade</w:t>
        </w:r>
        <w:r w:rsidR="006B7304">
          <w:rPr>
            <w:noProof/>
            <w:webHidden/>
          </w:rPr>
          <w:tab/>
        </w:r>
        <w:r w:rsidR="006B7304">
          <w:rPr>
            <w:noProof/>
            <w:webHidden/>
          </w:rPr>
          <w:fldChar w:fldCharType="begin"/>
        </w:r>
        <w:r w:rsidR="006B7304">
          <w:rPr>
            <w:noProof/>
            <w:webHidden/>
          </w:rPr>
          <w:instrText xml:space="preserve"> PAGEREF _Toc37166252 \h </w:instrText>
        </w:r>
        <w:r w:rsidR="006B7304">
          <w:rPr>
            <w:noProof/>
            <w:webHidden/>
          </w:rPr>
        </w:r>
        <w:r w:rsidR="006B7304">
          <w:rPr>
            <w:noProof/>
            <w:webHidden/>
          </w:rPr>
          <w:fldChar w:fldCharType="separate"/>
        </w:r>
        <w:r w:rsidR="006B7304">
          <w:rPr>
            <w:noProof/>
            <w:webHidden/>
          </w:rPr>
          <w:t>4</w:t>
        </w:r>
        <w:r w:rsidR="006B7304">
          <w:rPr>
            <w:noProof/>
            <w:webHidden/>
          </w:rPr>
          <w:fldChar w:fldCharType="end"/>
        </w:r>
      </w:hyperlink>
    </w:p>
    <w:p w14:paraId="6007F6B3" w14:textId="337B362E" w:rsidR="006B7304" w:rsidRDefault="00993C9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66253" w:history="1">
        <w:r w:rsidR="006B7304" w:rsidRPr="00BE4FCF">
          <w:rPr>
            <w:rStyle w:val="Hyperlink"/>
            <w:noProof/>
          </w:rPr>
          <w:t>COMO usuário da comissão CE/CEN, denunciante</w:t>
        </w:r>
        <w:r w:rsidR="006B7304">
          <w:rPr>
            <w:noProof/>
            <w:webHidden/>
          </w:rPr>
          <w:tab/>
        </w:r>
        <w:r w:rsidR="006B7304">
          <w:rPr>
            <w:noProof/>
            <w:webHidden/>
          </w:rPr>
          <w:fldChar w:fldCharType="begin"/>
        </w:r>
        <w:r w:rsidR="006B7304">
          <w:rPr>
            <w:noProof/>
            <w:webHidden/>
          </w:rPr>
          <w:instrText xml:space="preserve"> PAGEREF _Toc37166253 \h </w:instrText>
        </w:r>
        <w:r w:rsidR="006B7304">
          <w:rPr>
            <w:noProof/>
            <w:webHidden/>
          </w:rPr>
        </w:r>
        <w:r w:rsidR="006B7304">
          <w:rPr>
            <w:noProof/>
            <w:webHidden/>
          </w:rPr>
          <w:fldChar w:fldCharType="separate"/>
        </w:r>
        <w:r w:rsidR="006B7304">
          <w:rPr>
            <w:noProof/>
            <w:webHidden/>
          </w:rPr>
          <w:t>4</w:t>
        </w:r>
        <w:r w:rsidR="006B7304">
          <w:rPr>
            <w:noProof/>
            <w:webHidden/>
          </w:rPr>
          <w:fldChar w:fldCharType="end"/>
        </w:r>
      </w:hyperlink>
    </w:p>
    <w:p w14:paraId="2C901E33" w14:textId="308E66F8" w:rsidR="006B7304" w:rsidRDefault="00993C9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66254" w:history="1">
        <w:r w:rsidR="006B7304" w:rsidRPr="00BE4FCF">
          <w:rPr>
            <w:rStyle w:val="Hyperlink"/>
            <w:noProof/>
          </w:rPr>
          <w:t>QUERO visualizar as informações do julgamento de admissibilidade</w:t>
        </w:r>
        <w:r w:rsidR="006B7304">
          <w:rPr>
            <w:noProof/>
            <w:webHidden/>
          </w:rPr>
          <w:tab/>
        </w:r>
        <w:r w:rsidR="006B7304">
          <w:rPr>
            <w:noProof/>
            <w:webHidden/>
          </w:rPr>
          <w:fldChar w:fldCharType="begin"/>
        </w:r>
        <w:r w:rsidR="006B7304">
          <w:rPr>
            <w:noProof/>
            <w:webHidden/>
          </w:rPr>
          <w:instrText xml:space="preserve"> PAGEREF _Toc37166254 \h </w:instrText>
        </w:r>
        <w:r w:rsidR="006B7304">
          <w:rPr>
            <w:noProof/>
            <w:webHidden/>
          </w:rPr>
        </w:r>
        <w:r w:rsidR="006B7304">
          <w:rPr>
            <w:noProof/>
            <w:webHidden/>
          </w:rPr>
          <w:fldChar w:fldCharType="separate"/>
        </w:r>
        <w:r w:rsidR="006B7304">
          <w:rPr>
            <w:noProof/>
            <w:webHidden/>
          </w:rPr>
          <w:t>4</w:t>
        </w:r>
        <w:r w:rsidR="006B7304">
          <w:rPr>
            <w:noProof/>
            <w:webHidden/>
          </w:rPr>
          <w:fldChar w:fldCharType="end"/>
        </w:r>
      </w:hyperlink>
    </w:p>
    <w:p w14:paraId="2FE356F5" w14:textId="1787CA50" w:rsidR="006B7304" w:rsidRDefault="00993C9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66255" w:history="1">
        <w:r w:rsidR="006B7304" w:rsidRPr="00BE4FCF">
          <w:rPr>
            <w:rStyle w:val="Hyperlink"/>
            <w:noProof/>
          </w:rPr>
          <w:t>PARA acompanhar o processo</w:t>
        </w:r>
        <w:r w:rsidR="006B7304">
          <w:rPr>
            <w:noProof/>
            <w:webHidden/>
          </w:rPr>
          <w:tab/>
        </w:r>
        <w:r w:rsidR="006B7304">
          <w:rPr>
            <w:noProof/>
            <w:webHidden/>
          </w:rPr>
          <w:fldChar w:fldCharType="begin"/>
        </w:r>
        <w:r w:rsidR="006B7304">
          <w:rPr>
            <w:noProof/>
            <w:webHidden/>
          </w:rPr>
          <w:instrText xml:space="preserve"> PAGEREF _Toc37166255 \h </w:instrText>
        </w:r>
        <w:r w:rsidR="006B7304">
          <w:rPr>
            <w:noProof/>
            <w:webHidden/>
          </w:rPr>
        </w:r>
        <w:r w:rsidR="006B7304">
          <w:rPr>
            <w:noProof/>
            <w:webHidden/>
          </w:rPr>
          <w:fldChar w:fldCharType="separate"/>
        </w:r>
        <w:r w:rsidR="006B7304">
          <w:rPr>
            <w:noProof/>
            <w:webHidden/>
          </w:rPr>
          <w:t>4</w:t>
        </w:r>
        <w:r w:rsidR="006B7304">
          <w:rPr>
            <w:noProof/>
            <w:webHidden/>
          </w:rPr>
          <w:fldChar w:fldCharType="end"/>
        </w:r>
      </w:hyperlink>
    </w:p>
    <w:p w14:paraId="3F8BB2F8" w14:textId="173F4561" w:rsidR="006B7304" w:rsidRDefault="00993C9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66256" w:history="1">
        <w:r w:rsidR="006B7304" w:rsidRPr="00BE4FCF">
          <w:rPr>
            <w:rStyle w:val="Hyperlink"/>
            <w:noProof/>
          </w:rPr>
          <w:t>PROTÓTIPO</w:t>
        </w:r>
        <w:r w:rsidR="006B7304">
          <w:rPr>
            <w:noProof/>
            <w:webHidden/>
          </w:rPr>
          <w:tab/>
        </w:r>
        <w:r w:rsidR="006B7304">
          <w:rPr>
            <w:noProof/>
            <w:webHidden/>
          </w:rPr>
          <w:fldChar w:fldCharType="begin"/>
        </w:r>
        <w:r w:rsidR="006B7304">
          <w:rPr>
            <w:noProof/>
            <w:webHidden/>
          </w:rPr>
          <w:instrText xml:space="preserve"> PAGEREF _Toc37166256 \h </w:instrText>
        </w:r>
        <w:r w:rsidR="006B7304">
          <w:rPr>
            <w:noProof/>
            <w:webHidden/>
          </w:rPr>
        </w:r>
        <w:r w:rsidR="006B7304">
          <w:rPr>
            <w:noProof/>
            <w:webHidden/>
          </w:rPr>
          <w:fldChar w:fldCharType="separate"/>
        </w:r>
        <w:r w:rsidR="006B7304">
          <w:rPr>
            <w:noProof/>
            <w:webHidden/>
          </w:rPr>
          <w:t>4</w:t>
        </w:r>
        <w:r w:rsidR="006B7304">
          <w:rPr>
            <w:noProof/>
            <w:webHidden/>
          </w:rPr>
          <w:fldChar w:fldCharType="end"/>
        </w:r>
      </w:hyperlink>
    </w:p>
    <w:p w14:paraId="6D5DB63F" w14:textId="0E0425C2" w:rsidR="006B7304" w:rsidRDefault="00993C9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66257" w:history="1">
        <w:r w:rsidR="006B7304" w:rsidRPr="00BE4FCF">
          <w:rPr>
            <w:rStyle w:val="Hyperlink"/>
            <w:noProof/>
          </w:rPr>
          <w:t>CRITÉRIOS DE ACEITE</w:t>
        </w:r>
        <w:r w:rsidR="006B7304">
          <w:rPr>
            <w:noProof/>
            <w:webHidden/>
          </w:rPr>
          <w:tab/>
        </w:r>
        <w:r w:rsidR="006B7304">
          <w:rPr>
            <w:noProof/>
            <w:webHidden/>
          </w:rPr>
          <w:fldChar w:fldCharType="begin"/>
        </w:r>
        <w:r w:rsidR="006B7304">
          <w:rPr>
            <w:noProof/>
            <w:webHidden/>
          </w:rPr>
          <w:instrText xml:space="preserve"> PAGEREF _Toc37166257 \h </w:instrText>
        </w:r>
        <w:r w:rsidR="006B7304">
          <w:rPr>
            <w:noProof/>
            <w:webHidden/>
          </w:rPr>
        </w:r>
        <w:r w:rsidR="006B7304">
          <w:rPr>
            <w:noProof/>
            <w:webHidden/>
          </w:rPr>
          <w:fldChar w:fldCharType="separate"/>
        </w:r>
        <w:r w:rsidR="006B7304">
          <w:rPr>
            <w:noProof/>
            <w:webHidden/>
          </w:rPr>
          <w:t>5</w:t>
        </w:r>
        <w:r w:rsidR="006B7304">
          <w:rPr>
            <w:noProof/>
            <w:webHidden/>
          </w:rPr>
          <w:fldChar w:fldCharType="end"/>
        </w:r>
      </w:hyperlink>
    </w:p>
    <w:p w14:paraId="3F258D24" w14:textId="6497F6AE" w:rsidR="006B7304" w:rsidRDefault="00993C9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66258" w:history="1">
        <w:r w:rsidR="006B7304" w:rsidRPr="00BE4FCF">
          <w:rPr>
            <w:rStyle w:val="Hyperlink"/>
            <w:noProof/>
          </w:rPr>
          <w:t>MENSAGENS</w:t>
        </w:r>
        <w:r w:rsidR="006B7304">
          <w:rPr>
            <w:noProof/>
            <w:webHidden/>
          </w:rPr>
          <w:tab/>
        </w:r>
        <w:r w:rsidR="006B7304">
          <w:rPr>
            <w:noProof/>
            <w:webHidden/>
          </w:rPr>
          <w:fldChar w:fldCharType="begin"/>
        </w:r>
        <w:r w:rsidR="006B7304">
          <w:rPr>
            <w:noProof/>
            <w:webHidden/>
          </w:rPr>
          <w:instrText xml:space="preserve"> PAGEREF _Toc37166258 \h </w:instrText>
        </w:r>
        <w:r w:rsidR="006B7304">
          <w:rPr>
            <w:noProof/>
            <w:webHidden/>
          </w:rPr>
        </w:r>
        <w:r w:rsidR="006B7304">
          <w:rPr>
            <w:noProof/>
            <w:webHidden/>
          </w:rPr>
          <w:fldChar w:fldCharType="separate"/>
        </w:r>
        <w:r w:rsidR="006B7304">
          <w:rPr>
            <w:noProof/>
            <w:webHidden/>
          </w:rPr>
          <w:t>5</w:t>
        </w:r>
        <w:r w:rsidR="006B7304">
          <w:rPr>
            <w:noProof/>
            <w:webHidden/>
          </w:rPr>
          <w:fldChar w:fldCharType="end"/>
        </w:r>
      </w:hyperlink>
    </w:p>
    <w:p w14:paraId="1EA47A78" w14:textId="1F5916A4" w:rsidR="006B7304" w:rsidRDefault="00993C9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66259" w:history="1">
        <w:r w:rsidR="006B7304" w:rsidRPr="00BE4FCF">
          <w:rPr>
            <w:rStyle w:val="Hyperlink"/>
            <w:noProof/>
          </w:rPr>
          <w:t>INFORMAÇÕES COMPLEMENTARES</w:t>
        </w:r>
        <w:r w:rsidR="006B7304">
          <w:rPr>
            <w:noProof/>
            <w:webHidden/>
          </w:rPr>
          <w:tab/>
        </w:r>
        <w:r w:rsidR="006B7304">
          <w:rPr>
            <w:noProof/>
            <w:webHidden/>
          </w:rPr>
          <w:fldChar w:fldCharType="begin"/>
        </w:r>
        <w:r w:rsidR="006B7304">
          <w:rPr>
            <w:noProof/>
            <w:webHidden/>
          </w:rPr>
          <w:instrText xml:space="preserve"> PAGEREF _Toc37166259 \h </w:instrText>
        </w:r>
        <w:r w:rsidR="006B7304">
          <w:rPr>
            <w:noProof/>
            <w:webHidden/>
          </w:rPr>
        </w:r>
        <w:r w:rsidR="006B7304">
          <w:rPr>
            <w:noProof/>
            <w:webHidden/>
          </w:rPr>
          <w:fldChar w:fldCharType="separate"/>
        </w:r>
        <w:r w:rsidR="006B7304">
          <w:rPr>
            <w:noProof/>
            <w:webHidden/>
          </w:rPr>
          <w:t>5</w:t>
        </w:r>
        <w:r w:rsidR="006B7304">
          <w:rPr>
            <w:noProof/>
            <w:webHidden/>
          </w:rPr>
          <w:fldChar w:fldCharType="end"/>
        </w:r>
      </w:hyperlink>
    </w:p>
    <w:p w14:paraId="46621B27" w14:textId="26FAFFA6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2488CDE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166252"/>
      <w:r w:rsidR="008838E8">
        <w:lastRenderedPageBreak/>
        <w:t>HST-</w:t>
      </w:r>
      <w:r w:rsidR="00E3016A">
        <w:t>1</w:t>
      </w:r>
      <w:r w:rsidR="0092525F">
        <w:t>34</w:t>
      </w:r>
      <w:r w:rsidR="00D175C7">
        <w:t xml:space="preserve"> –</w:t>
      </w:r>
      <w:r w:rsidR="008838E8">
        <w:t xml:space="preserve"> </w:t>
      </w:r>
      <w:r w:rsidR="00893651">
        <w:t>Visualizar</w:t>
      </w:r>
      <w:r w:rsidR="00BE0CCB">
        <w:t xml:space="preserve"> </w:t>
      </w:r>
      <w:r w:rsidR="0092525F">
        <w:t>Julgamento</w:t>
      </w:r>
      <w:r w:rsidR="00E3016A">
        <w:t xml:space="preserve"> de Admissibilidade</w:t>
      </w:r>
      <w:bookmarkEnd w:id="4"/>
    </w:p>
    <w:p w14:paraId="37D34CD1" w14:textId="1E26234C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166253"/>
      <w:r w:rsidRPr="000628DE">
        <w:t>COMO</w:t>
      </w:r>
      <w:r w:rsidR="00C64B05" w:rsidRPr="000628DE">
        <w:t xml:space="preserve"> </w:t>
      </w:r>
      <w:r w:rsidR="00F13106">
        <w:rPr>
          <w:b w:val="0"/>
        </w:rPr>
        <w:t xml:space="preserve">usuário da comissão CE/CEN, </w:t>
      </w:r>
      <w:r w:rsidR="005F671A">
        <w:rPr>
          <w:b w:val="0"/>
        </w:rPr>
        <w:t xml:space="preserve">coordenador, </w:t>
      </w:r>
      <w:r w:rsidR="00F13106">
        <w:rPr>
          <w:b w:val="0"/>
        </w:rPr>
        <w:t>denunciante</w:t>
      </w:r>
      <w:bookmarkEnd w:id="5"/>
      <w:r w:rsidR="005F671A">
        <w:rPr>
          <w:b w:val="0"/>
        </w:rPr>
        <w:t xml:space="preserve"> ou</w:t>
      </w:r>
      <w:r w:rsidR="00893651">
        <w:rPr>
          <w:b w:val="0"/>
        </w:rPr>
        <w:t xml:space="preserve"> denunciado</w:t>
      </w:r>
    </w:p>
    <w:p w14:paraId="4036BB8D" w14:textId="6EC5F735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7166254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>visualizar as informações d</w:t>
      </w:r>
      <w:r w:rsidR="00451D18">
        <w:rPr>
          <w:b w:val="0"/>
        </w:rPr>
        <w:t xml:space="preserve">o </w:t>
      </w:r>
      <w:r w:rsidR="003F0E5E">
        <w:rPr>
          <w:b w:val="0"/>
        </w:rPr>
        <w:t>julgamento</w:t>
      </w:r>
      <w:r w:rsidR="00451D18">
        <w:rPr>
          <w:b w:val="0"/>
        </w:rPr>
        <w:t xml:space="preserve"> de admissibilidade</w:t>
      </w:r>
      <w:bookmarkEnd w:id="6"/>
    </w:p>
    <w:p w14:paraId="38E7497A" w14:textId="1137222F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166255"/>
      <w:r w:rsidRPr="000628DE">
        <w:t>PARA</w:t>
      </w:r>
      <w:r w:rsidR="005A4527" w:rsidRPr="000628DE">
        <w:t xml:space="preserve"> </w:t>
      </w:r>
      <w:r w:rsidR="00BE0CCB">
        <w:rPr>
          <w:b w:val="0"/>
        </w:rPr>
        <w:t>acompanhar o processo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7166256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46F64558" w:rsidR="002E2F62" w:rsidRDefault="00893651" w:rsidP="002E2F62">
      <w:pPr>
        <w:pStyle w:val="EstiloPrototipo3"/>
        <w:numPr>
          <w:ilvl w:val="0"/>
          <w:numId w:val="3"/>
        </w:numPr>
      </w:pPr>
      <w:bookmarkStart w:id="10" w:name="_Ref26368229"/>
      <w:r>
        <w:t>Visualizar</w:t>
      </w:r>
      <w:r w:rsidR="00BE0CCB">
        <w:t xml:space="preserve"> </w:t>
      </w:r>
      <w:r w:rsidR="003F0E5E">
        <w:t>Julgamento</w:t>
      </w:r>
      <w:r w:rsidR="00451D18">
        <w:t xml:space="preserve"> de Admissibilidade</w:t>
      </w:r>
      <w:bookmarkEnd w:id="10"/>
    </w:p>
    <w:p w14:paraId="76671D79" w14:textId="4C80439B" w:rsidR="005A6749" w:rsidRDefault="003F0E5E" w:rsidP="00F269A5">
      <w:pPr>
        <w:pStyle w:val="EstiloPrototipo3"/>
        <w:ind w:left="720" w:hanging="862"/>
      </w:pPr>
      <w:r>
        <w:rPr>
          <w:noProof/>
        </w:rPr>
        <w:drawing>
          <wp:inline distT="0" distB="0" distL="0" distR="0" wp14:anchorId="3CC2F670" wp14:editId="7736E880">
            <wp:extent cx="5760085" cy="4356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788F" w14:textId="068A2FE3" w:rsidR="0038327C" w:rsidRDefault="0038327C" w:rsidP="00F269A5">
      <w:pPr>
        <w:pStyle w:val="EstiloPrototipo3"/>
        <w:ind w:left="720" w:hanging="862"/>
      </w:pPr>
      <w:r>
        <w:rPr>
          <w:noProof/>
        </w:rPr>
        <w:lastRenderedPageBreak/>
        <w:drawing>
          <wp:inline distT="0" distB="0" distL="0" distR="0" wp14:anchorId="752627A3" wp14:editId="095B6BF8">
            <wp:extent cx="5760085" cy="4356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3433" w14:textId="290636AE" w:rsidR="00F269A5" w:rsidRDefault="00F269A5" w:rsidP="00F269A5">
      <w:pPr>
        <w:pStyle w:val="EstiloPrototipo3"/>
        <w:ind w:left="720" w:hanging="862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F269A5" w:rsidRPr="00E976B5" w14:paraId="46A74F15" w14:textId="77777777" w:rsidTr="006A1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1160B909" w14:textId="77777777" w:rsidR="00F269A5" w:rsidRPr="00E976B5" w:rsidRDefault="00F269A5" w:rsidP="006A18F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_Ref26368229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P01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F269A5" w:rsidRPr="005D2A67" w14:paraId="69B30D8F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B91B70B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027CF61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524B806C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358A9450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20689C2D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83C3F64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6A58BF62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3D3729" w:rsidRPr="00017568" w14:paraId="7FD755FF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705F0B0" w14:textId="77777777" w:rsidR="003D3729" w:rsidRPr="009B42E9" w:rsidRDefault="003D3729" w:rsidP="003D372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9EF4F41" w14:textId="51DCF004" w:rsidR="003D3729" w:rsidRPr="00D72217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</w:rPr>
              <w:t>&lt;</w:t>
            </w:r>
            <w:proofErr w:type="gramStart"/>
            <w:r>
              <w:rPr>
                <w:rFonts w:cs="Arial"/>
                <w:sz w:val="18"/>
                <w:szCs w:val="18"/>
              </w:rPr>
              <w:t>situação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da denúncia&gt;</w:t>
            </w:r>
          </w:p>
        </w:tc>
        <w:tc>
          <w:tcPr>
            <w:tcW w:w="1276" w:type="dxa"/>
          </w:tcPr>
          <w:p w14:paraId="3CC036BF" w14:textId="23F0BD4B" w:rsidR="003D3729" w:rsidRPr="00D72217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</w:rPr>
              <w:t>Apresenta a situação da denúncia.</w:t>
            </w:r>
          </w:p>
        </w:tc>
        <w:tc>
          <w:tcPr>
            <w:tcW w:w="708" w:type="dxa"/>
            <w:gridSpan w:val="2"/>
          </w:tcPr>
          <w:p w14:paraId="350117D3" w14:textId="659AB90A" w:rsidR="003D3729" w:rsidRPr="00D72217" w:rsidRDefault="003D3729" w:rsidP="003D3729">
            <w:pPr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751" w:type="dxa"/>
            <w:gridSpan w:val="2"/>
          </w:tcPr>
          <w:p w14:paraId="05FBDCB6" w14:textId="7BB9A9D1" w:rsidR="003D3729" w:rsidRPr="00D72217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A4EEA8A" w14:textId="1CB4BA6D" w:rsidR="003D3729" w:rsidRPr="00D72217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C60B90B" w14:textId="77777777" w:rsidR="003D3729" w:rsidRPr="00534929" w:rsidRDefault="003D3729" w:rsidP="003D3729">
            <w:pPr>
              <w:pStyle w:val="PargrafodaLista"/>
              <w:numPr>
                <w:ilvl w:val="0"/>
                <w:numId w:val="8"/>
              </w:numPr>
              <w:spacing w:before="60" w:after="60"/>
              <w:ind w:left="360"/>
              <w:rPr>
                <w:sz w:val="18"/>
                <w:szCs w:val="18"/>
              </w:rPr>
            </w:pPr>
            <w:r w:rsidRPr="00534929">
              <w:rPr>
                <w:sz w:val="18"/>
                <w:szCs w:val="18"/>
              </w:rPr>
              <w:t>Caso a denúncia tenha sido julgada provida, então o sistema apresenta o valor “Admitida”.</w:t>
            </w:r>
          </w:p>
          <w:p w14:paraId="05A7C5D9" w14:textId="77777777" w:rsidR="003D3729" w:rsidRPr="00534929" w:rsidRDefault="003D3729" w:rsidP="003D3729">
            <w:pPr>
              <w:pStyle w:val="PargrafodaLista"/>
              <w:numPr>
                <w:ilvl w:val="0"/>
                <w:numId w:val="8"/>
              </w:numPr>
              <w:spacing w:before="60" w:after="60"/>
              <w:ind w:left="360"/>
              <w:rPr>
                <w:sz w:val="18"/>
                <w:szCs w:val="18"/>
              </w:rPr>
            </w:pPr>
            <w:r w:rsidRPr="00534929">
              <w:rPr>
                <w:sz w:val="18"/>
                <w:szCs w:val="18"/>
              </w:rPr>
              <w:t>Caso a denúncia tenha sido julgada improvida, então o sistema apresenta o valor “</w:t>
            </w:r>
            <w:r w:rsidRPr="00534929">
              <w:rPr>
                <w:sz w:val="18"/>
                <w:szCs w:val="18"/>
              </w:rPr>
              <w:t>Ina</w:t>
            </w:r>
            <w:r w:rsidRPr="00534929">
              <w:rPr>
                <w:sz w:val="18"/>
                <w:szCs w:val="18"/>
              </w:rPr>
              <w:t>dmitida”.</w:t>
            </w:r>
          </w:p>
          <w:p w14:paraId="3088815B" w14:textId="7D30B667" w:rsidR="003D3729" w:rsidRPr="00534929" w:rsidRDefault="003D3729" w:rsidP="00534929">
            <w:pPr>
              <w:pStyle w:val="PargrafodaLista"/>
              <w:numPr>
                <w:ilvl w:val="0"/>
                <w:numId w:val="8"/>
              </w:numPr>
              <w:spacing w:before="60" w:after="60"/>
              <w:ind w:left="360"/>
              <w:rPr>
                <w:sz w:val="18"/>
                <w:szCs w:val="18"/>
              </w:rPr>
            </w:pPr>
            <w:r w:rsidRPr="00534929">
              <w:rPr>
                <w:sz w:val="18"/>
                <w:szCs w:val="18"/>
              </w:rPr>
              <w:t xml:space="preserve">O valor </w:t>
            </w:r>
            <w:r w:rsidRPr="00534929">
              <w:rPr>
                <w:sz w:val="18"/>
                <w:szCs w:val="18"/>
              </w:rPr>
              <w:t xml:space="preserve">é apresentado (s) abaixo do </w:t>
            </w:r>
            <w:proofErr w:type="gramStart"/>
            <w:r w:rsidRPr="00534929">
              <w:rPr>
                <w:sz w:val="18"/>
                <w:szCs w:val="18"/>
              </w:rPr>
              <w:t xml:space="preserve">ícone </w:t>
            </w:r>
            <w:r w:rsidRPr="00534929">
              <w:rPr>
                <w:noProof/>
              </w:rPr>
              <w:drawing>
                <wp:inline distT="0" distB="0" distL="0" distR="0" wp14:anchorId="791D6C13" wp14:editId="78C811CE">
                  <wp:extent cx="219456" cy="227897"/>
                  <wp:effectExtent l="0" t="0" r="0" b="127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2" cy="23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4929">
              <w:rPr>
                <w:sz w:val="18"/>
                <w:szCs w:val="18"/>
              </w:rPr>
              <w:t>,</w:t>
            </w:r>
            <w:proofErr w:type="gramEnd"/>
            <w:r w:rsidRPr="00534929">
              <w:rPr>
                <w:sz w:val="18"/>
                <w:szCs w:val="18"/>
              </w:rPr>
              <w:t xml:space="preserve"> localizado no lado </w:t>
            </w:r>
            <w:r w:rsidRPr="00534929">
              <w:rPr>
                <w:sz w:val="18"/>
                <w:szCs w:val="18"/>
              </w:rPr>
              <w:t>direito</w:t>
            </w:r>
            <w:r w:rsidR="00534929">
              <w:rPr>
                <w:sz w:val="18"/>
                <w:szCs w:val="18"/>
              </w:rPr>
              <w:t xml:space="preserve"> </w:t>
            </w:r>
            <w:bookmarkStart w:id="11" w:name="_GoBack"/>
            <w:bookmarkEnd w:id="11"/>
            <w:r w:rsidRPr="00534929">
              <w:rPr>
                <w:sz w:val="18"/>
                <w:szCs w:val="18"/>
              </w:rPr>
              <w:t>da tela.</w:t>
            </w:r>
          </w:p>
        </w:tc>
      </w:tr>
      <w:tr w:rsidR="003D3729" w:rsidRPr="00017568" w14:paraId="5F0040DE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51C0390" w14:textId="67F16911" w:rsidR="003D3729" w:rsidRPr="009B42E9" w:rsidRDefault="003D3729" w:rsidP="003D372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EC17244" w14:textId="77777777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0E499B6F" w14:textId="77777777" w:rsidR="003D3729" w:rsidRPr="00F23DF4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protocolo da denúncia</w:t>
            </w:r>
          </w:p>
        </w:tc>
        <w:tc>
          <w:tcPr>
            <w:tcW w:w="708" w:type="dxa"/>
            <w:gridSpan w:val="2"/>
          </w:tcPr>
          <w:p w14:paraId="38DCA733" w14:textId="77777777" w:rsidR="003D3729" w:rsidRPr="00410002" w:rsidRDefault="003D3729" w:rsidP="003D372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04071A03" w14:textId="77777777" w:rsidR="003D3729" w:rsidRPr="00F23DF4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1F7D8756" w14:textId="77777777" w:rsidR="003D3729" w:rsidRPr="00F23DF4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DBDA218" w14:textId="77777777" w:rsidR="003D3729" w:rsidRPr="009B74D2" w:rsidRDefault="003D3729" w:rsidP="003D372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3D3729" w:rsidRPr="00017568" w14:paraId="03EE89E7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7C56FCC" w14:textId="77777777" w:rsidR="003D3729" w:rsidRPr="009B42E9" w:rsidRDefault="003D3729" w:rsidP="003D372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C5EB535" w14:textId="77777777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276" w:type="dxa"/>
          </w:tcPr>
          <w:p w14:paraId="385A92C3" w14:textId="7F249D7B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 do julgamento de admissibilidade</w:t>
            </w:r>
          </w:p>
        </w:tc>
        <w:tc>
          <w:tcPr>
            <w:tcW w:w="708" w:type="dxa"/>
            <w:gridSpan w:val="2"/>
          </w:tcPr>
          <w:p w14:paraId="05BD1AE2" w14:textId="77777777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2BD13FD" w14:textId="77777777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AB49A1D" w14:textId="77777777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D893622" w14:textId="77777777" w:rsidR="003D3729" w:rsidRPr="002D561C" w:rsidRDefault="003D3729" w:rsidP="003D3729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3D3729" w:rsidRPr="00017568" w14:paraId="0AB0A735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2D0455" w14:textId="77777777" w:rsidR="003D3729" w:rsidRPr="009B42E9" w:rsidRDefault="003D3729" w:rsidP="003D372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70C3187" w14:textId="343098C5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julgamento de admissibilidade</w:t>
            </w:r>
          </w:p>
        </w:tc>
        <w:tc>
          <w:tcPr>
            <w:tcW w:w="1276" w:type="dxa"/>
          </w:tcPr>
          <w:p w14:paraId="59D50399" w14:textId="1B81C766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julgamento de admissibilidade</w:t>
            </w:r>
          </w:p>
        </w:tc>
        <w:tc>
          <w:tcPr>
            <w:tcW w:w="708" w:type="dxa"/>
            <w:gridSpan w:val="2"/>
          </w:tcPr>
          <w:p w14:paraId="5BF7F293" w14:textId="77777777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5221E41E" w14:textId="77777777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9393042" w14:textId="77777777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1FD3A41" w14:textId="77777777" w:rsidR="003D3729" w:rsidRDefault="003D3729" w:rsidP="003D3729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3D3729" w:rsidRPr="00017568" w14:paraId="3A5ECAF6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60B5CB1" w14:textId="77777777" w:rsidR="003D3729" w:rsidRPr="009B42E9" w:rsidRDefault="003D3729" w:rsidP="003D372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CEFD43B" w14:textId="375E2A67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47ADC4C8" w14:textId="77777777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arquivos anexados</w:t>
            </w:r>
          </w:p>
        </w:tc>
        <w:tc>
          <w:tcPr>
            <w:tcW w:w="708" w:type="dxa"/>
            <w:gridSpan w:val="2"/>
          </w:tcPr>
          <w:p w14:paraId="7063157A" w14:textId="77777777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  <w:gridSpan w:val="2"/>
          </w:tcPr>
          <w:p w14:paraId="243BEDF2" w14:textId="77777777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2423DF" w14:textId="77777777" w:rsidR="003D3729" w:rsidRDefault="003D3729" w:rsidP="003D3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780FC60" w14:textId="77777777" w:rsidR="003D3729" w:rsidRDefault="003D3729" w:rsidP="003D3729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D3729" w:rsidRPr="00FD775E" w14:paraId="7CB7F12F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7F4FDC3" w14:textId="77777777" w:rsidR="003D3729" w:rsidRPr="005D2A67" w:rsidRDefault="003D3729" w:rsidP="003D3729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3D3729" w:rsidRPr="000126F0" w14:paraId="1D798657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37ACA5FD" w14:textId="77777777" w:rsidR="003D3729" w:rsidRPr="00587974" w:rsidRDefault="003D3729" w:rsidP="003D3729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7568B5F2" w14:textId="77777777" w:rsidR="003D3729" w:rsidRPr="00587974" w:rsidRDefault="003D3729" w:rsidP="003D3729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4D18F95A" w14:textId="77777777" w:rsidR="003D3729" w:rsidRPr="00587974" w:rsidRDefault="003D3729" w:rsidP="003D3729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222D606" w14:textId="77777777" w:rsidR="003D3729" w:rsidRPr="00587974" w:rsidRDefault="003D3729" w:rsidP="003D3729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3D3729" w:rsidRPr="000126F0" w14:paraId="301E4E40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A236922" w14:textId="77777777" w:rsidR="003D3729" w:rsidRDefault="003D3729" w:rsidP="003D372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1B8519AA" w14:textId="77777777" w:rsidR="003D3729" w:rsidRDefault="003D3729" w:rsidP="003D372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5C366034" w14:textId="77777777" w:rsidR="003D3729" w:rsidRDefault="003D3729" w:rsidP="003D372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2D1595BD" w14:textId="77777777" w:rsidR="003D3729" w:rsidRPr="00285971" w:rsidRDefault="003D3729" w:rsidP="003D3729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D3729" w:rsidRPr="000126F0" w14:paraId="2B5251A5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15ACB7E2" w14:textId="77777777" w:rsidR="003D3729" w:rsidRDefault="003D3729" w:rsidP="003D372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928" w:type="dxa"/>
            <w:gridSpan w:val="3"/>
          </w:tcPr>
          <w:p w14:paraId="1E170948" w14:textId="77777777" w:rsidR="003D3729" w:rsidRDefault="003D3729" w:rsidP="003D372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 para o formulário anterior</w:t>
            </w:r>
          </w:p>
        </w:tc>
        <w:tc>
          <w:tcPr>
            <w:tcW w:w="802" w:type="dxa"/>
            <w:gridSpan w:val="2"/>
          </w:tcPr>
          <w:p w14:paraId="74CBE120" w14:textId="77777777" w:rsidR="003D3729" w:rsidRDefault="003D3729" w:rsidP="003D372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148" w:type="dxa"/>
            <w:gridSpan w:val="3"/>
          </w:tcPr>
          <w:p w14:paraId="4C887DE3" w14:textId="77777777" w:rsidR="003D3729" w:rsidRDefault="003D3729" w:rsidP="003D3729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7166257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3E4F010E" w:rsidR="00CF3C4D" w:rsidRDefault="00F77037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 xml:space="preserve">Após </w:t>
      </w:r>
      <w:r w:rsidR="00301DD3">
        <w:t xml:space="preserve">o </w:t>
      </w:r>
      <w:r w:rsidR="007F263D">
        <w:t>assessor CE ou CEN</w:t>
      </w:r>
      <w:r w:rsidR="00301DD3">
        <w:t xml:space="preserve"> </w:t>
      </w:r>
      <w:r w:rsidR="007F263D">
        <w:t>realizar o julgamento de admissibilidade</w:t>
      </w:r>
      <w:r w:rsidR="00301DD3">
        <w:t xml:space="preserve">, </w:t>
      </w:r>
      <w:r>
        <w:t>então o sistema exibe</w:t>
      </w:r>
      <w:r w:rsidR="00F50762">
        <w:t xml:space="preserve"> a</w:t>
      </w:r>
      <w:r>
        <w:t xml:space="preserve"> aba</w:t>
      </w:r>
      <w:r w:rsidR="00A77D8A">
        <w:t xml:space="preserve"> </w:t>
      </w:r>
      <w:r>
        <w:t>“</w:t>
      </w:r>
      <w:r w:rsidR="007F263D">
        <w:t>Julgamento</w:t>
      </w:r>
      <w:r w:rsidR="00A77D8A">
        <w:t xml:space="preserve"> de Admissibilidade”</w:t>
      </w:r>
      <w:r w:rsidR="00471193">
        <w:t xml:space="preserve"> conforme interface </w:t>
      </w:r>
      <w:r w:rsidR="00471193" w:rsidRPr="00471193">
        <w:rPr>
          <w:b/>
          <w:bCs/>
        </w:rPr>
        <w:fldChar w:fldCharType="begin"/>
      </w:r>
      <w:r w:rsidR="00471193" w:rsidRPr="00471193">
        <w:rPr>
          <w:b/>
          <w:bCs/>
        </w:rPr>
        <w:instrText xml:space="preserve"> REF _Ref26368229 \r \h </w:instrText>
      </w:r>
      <w:r w:rsidR="00471193">
        <w:rPr>
          <w:b/>
          <w:bCs/>
        </w:rPr>
        <w:instrText xml:space="preserve"> \* MERGEFORMAT </w:instrText>
      </w:r>
      <w:r w:rsidR="00471193" w:rsidRPr="00471193">
        <w:rPr>
          <w:b/>
          <w:bCs/>
        </w:rPr>
      </w:r>
      <w:r w:rsidR="00471193" w:rsidRPr="00471193">
        <w:rPr>
          <w:b/>
          <w:bCs/>
        </w:rPr>
        <w:fldChar w:fldCharType="separate"/>
      </w:r>
      <w:r w:rsidR="00471193" w:rsidRPr="00471193">
        <w:rPr>
          <w:b/>
          <w:bCs/>
        </w:rPr>
        <w:t>P01</w:t>
      </w:r>
      <w:r w:rsidR="00471193" w:rsidRPr="00471193">
        <w:rPr>
          <w:b/>
          <w:bCs/>
        </w:rPr>
        <w:fldChar w:fldCharType="end"/>
      </w:r>
      <w:r w:rsidR="00471193">
        <w:t>;</w:t>
      </w:r>
    </w:p>
    <w:p w14:paraId="11CFC8F9" w14:textId="77777777" w:rsidR="005D727B" w:rsidRDefault="005D727B" w:rsidP="005D727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5D1C0C0" w14:textId="249B8054" w:rsidR="0068264B" w:rsidRDefault="000514D4" w:rsidP="0068264B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05B2A9BF" w14:textId="73228009" w:rsidR="00875134" w:rsidRDefault="006E103A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Esta história é acionada a partir da história: </w:t>
      </w:r>
      <w:r w:rsidRPr="00471193">
        <w:rPr>
          <w:b/>
          <w:bCs/>
        </w:rPr>
        <w:t>HST113_Julgar_Admissibilidade_Corporativo</w:t>
      </w:r>
      <w:r>
        <w:t xml:space="preserve">, após o assessor CE ou CEN realizar o julgamento de admissibilidade no ambiente </w:t>
      </w:r>
      <w:r w:rsidR="004F4479">
        <w:t>corporativo</w:t>
      </w:r>
      <w:r w:rsidR="00875134" w:rsidRPr="00875134">
        <w:t>;</w:t>
      </w:r>
    </w:p>
    <w:p w14:paraId="1EAC5E8A" w14:textId="756D72E0" w:rsidR="006E103A" w:rsidRPr="00A31BE6" w:rsidRDefault="006E103A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A31BE6">
        <w:t>Quando a denúncia for julgada “</w:t>
      </w:r>
      <w:r w:rsidRPr="00A31BE6">
        <w:rPr>
          <w:b/>
          <w:bCs/>
        </w:rPr>
        <w:t>Admitida</w:t>
      </w:r>
      <w:r w:rsidRPr="00A31BE6">
        <w:t xml:space="preserve">” essa aba “Julgamento de Admissibilidade” só deve ser apresentada para os usuários </w:t>
      </w:r>
      <w:r w:rsidRPr="00A31BE6">
        <w:rPr>
          <w:b/>
          <w:bCs/>
        </w:rPr>
        <w:t>Coordenador CE ou CEN</w:t>
      </w:r>
      <w:r w:rsidRPr="00A31BE6">
        <w:t xml:space="preserve">, </w:t>
      </w:r>
      <w:r w:rsidRPr="00A31BE6">
        <w:rPr>
          <w:b/>
          <w:bCs/>
        </w:rPr>
        <w:t xml:space="preserve">Denunciante </w:t>
      </w:r>
      <w:r w:rsidRPr="00A31BE6">
        <w:t xml:space="preserve">e </w:t>
      </w:r>
      <w:r w:rsidRPr="00A31BE6">
        <w:rPr>
          <w:b/>
          <w:bCs/>
        </w:rPr>
        <w:t>Denunciado</w:t>
      </w:r>
      <w:r w:rsidR="00F4783E" w:rsidRPr="00A31BE6">
        <w:rPr>
          <w:b/>
          <w:bCs/>
        </w:rPr>
        <w:t xml:space="preserve"> e Membros de comissão </w:t>
      </w:r>
      <w:r w:rsidR="00F4783E" w:rsidRPr="00A31BE6">
        <w:rPr>
          <w:b/>
          <w:bCs/>
        </w:rPr>
        <w:t>CE ou CEN</w:t>
      </w:r>
      <w:r w:rsidRPr="00A31BE6">
        <w:rPr>
          <w:b/>
          <w:bCs/>
        </w:rPr>
        <w:t>;</w:t>
      </w:r>
    </w:p>
    <w:p w14:paraId="77A8F45A" w14:textId="371492CE" w:rsidR="006E103A" w:rsidRPr="0093113C" w:rsidRDefault="006E103A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Quando a denúncia for julgada “</w:t>
      </w:r>
      <w:r w:rsidRPr="007B22EC">
        <w:rPr>
          <w:b/>
          <w:bCs/>
        </w:rPr>
        <w:t>Inadmitida</w:t>
      </w:r>
      <w:r>
        <w:t xml:space="preserve">” essa aba “Julgamento de Admissibilidade” só deve ser apresentado para os usuários </w:t>
      </w:r>
      <w:r w:rsidRPr="0093113C">
        <w:rPr>
          <w:bCs/>
        </w:rPr>
        <w:t>Coordenador CE ou CEN</w:t>
      </w:r>
      <w:r>
        <w:t>,</w:t>
      </w:r>
      <w:r w:rsidR="0093113C">
        <w:t xml:space="preserve"> membros de comissão CE ou CEN e</w:t>
      </w:r>
      <w:r>
        <w:t xml:space="preserve"> </w:t>
      </w:r>
      <w:r>
        <w:rPr>
          <w:b/>
          <w:bCs/>
        </w:rPr>
        <w:t>D</w:t>
      </w:r>
      <w:r w:rsidR="0093113C">
        <w:rPr>
          <w:b/>
          <w:bCs/>
        </w:rPr>
        <w:t>enunciante</w:t>
      </w:r>
      <w:r>
        <w:rPr>
          <w:b/>
          <w:bCs/>
        </w:rPr>
        <w:t>.</w:t>
      </w:r>
    </w:p>
    <w:p w14:paraId="529CEBCA" w14:textId="2A7DD205" w:rsidR="0093113C" w:rsidRPr="00C836D6" w:rsidRDefault="00EA4537" w:rsidP="00EA453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Enquanto</w:t>
      </w:r>
      <w:r w:rsidR="00583FF5">
        <w:t xml:space="preserve"> a denúncia estiver no status</w:t>
      </w:r>
      <w:r w:rsidR="0093113C">
        <w:t xml:space="preserve"> “</w:t>
      </w:r>
      <w:r w:rsidR="00755E2C">
        <w:rPr>
          <w:b/>
          <w:bCs/>
        </w:rPr>
        <w:t>A</w:t>
      </w:r>
      <w:r w:rsidR="0093113C" w:rsidRPr="007B22EC">
        <w:rPr>
          <w:b/>
          <w:bCs/>
        </w:rPr>
        <w:t>dmitida</w:t>
      </w:r>
      <w:r w:rsidR="0093113C">
        <w:rPr>
          <w:b/>
          <w:bCs/>
        </w:rPr>
        <w:t xml:space="preserve">” e </w:t>
      </w:r>
      <w:r w:rsidR="00583FF5">
        <w:rPr>
          <w:b/>
          <w:bCs/>
        </w:rPr>
        <w:t>situação</w:t>
      </w:r>
      <w:r w:rsidR="0093113C">
        <w:rPr>
          <w:b/>
          <w:bCs/>
        </w:rPr>
        <w:t xml:space="preserve"> “Aguardando Relator”</w:t>
      </w:r>
      <w:r w:rsidR="0093113C">
        <w:t xml:space="preserve"> a aba “</w:t>
      </w:r>
      <w:r>
        <w:t>Julgamento de Admissibilidade” n</w:t>
      </w:r>
      <w:r w:rsidR="0093113C">
        <w:t xml:space="preserve">ão deve ser exibida para o </w:t>
      </w:r>
      <w:r w:rsidR="0093113C">
        <w:rPr>
          <w:b/>
          <w:bCs/>
        </w:rPr>
        <w:t>Denunciado.</w:t>
      </w:r>
    </w:p>
    <w:p w14:paraId="4EE36720" w14:textId="7B512F08" w:rsidR="00DD5B42" w:rsidRDefault="00DD5B42" w:rsidP="00EA4537">
      <w:pPr>
        <w:spacing w:after="200" w:line="276" w:lineRule="auto"/>
        <w:contextualSpacing/>
      </w:pPr>
    </w:p>
    <w:p w14:paraId="14AA61CA" w14:textId="77777777" w:rsidR="0016231A" w:rsidRPr="00AD0154" w:rsidRDefault="0016231A" w:rsidP="0016231A">
      <w:pPr>
        <w:pStyle w:val="Ttulo2"/>
        <w:numPr>
          <w:ilvl w:val="0"/>
          <w:numId w:val="0"/>
        </w:numPr>
        <w:spacing w:before="240"/>
      </w:pPr>
      <w:bookmarkStart w:id="15" w:name="_Toc37166258"/>
      <w:bookmarkStart w:id="16" w:name="_Hlk36798356"/>
      <w:r>
        <w:t>MENSAGENS</w:t>
      </w:r>
      <w:bookmarkEnd w:id="15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16231A" w:rsidRPr="00FD775E" w14:paraId="3D16E96E" w14:textId="77777777" w:rsidTr="00996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7763688" w14:textId="77777777" w:rsidR="0016231A" w:rsidRDefault="0016231A" w:rsidP="0099682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16231A" w:rsidRPr="00FD775E" w14:paraId="7127CC1E" w14:textId="77777777" w:rsidTr="0099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3305FBA0" w14:textId="77777777" w:rsidR="0016231A" w:rsidRPr="005D2A67" w:rsidRDefault="0016231A" w:rsidP="0099682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792FABA" w14:textId="77777777" w:rsidR="0016231A" w:rsidRPr="005D2A67" w:rsidRDefault="0016231A" w:rsidP="0099682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2CA95DA1" w14:textId="77777777" w:rsidR="0016231A" w:rsidRPr="005D2A67" w:rsidRDefault="0016231A" w:rsidP="0099682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7879BBD5" w14:textId="77777777" w:rsidR="0016231A" w:rsidRDefault="0016231A" w:rsidP="0099682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16231A" w:rsidRPr="000126F0" w14:paraId="45880AAF" w14:textId="77777777" w:rsidTr="009968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ECE90EA" w14:textId="06EA2C35" w:rsidR="0016231A" w:rsidRPr="0016231A" w:rsidRDefault="00E2029B" w:rsidP="0016231A">
            <w:pPr>
              <w:spacing w:before="60" w:after="60"/>
              <w:ind w:left="360"/>
              <w:jc w:val="center"/>
              <w:rPr>
                <w:sz w:val="18"/>
                <w:szCs w:val="18"/>
              </w:rPr>
            </w:pPr>
            <w:bookmarkStart w:id="17" w:name="_Ref23434261"/>
            <w:bookmarkStart w:id="18" w:name="_Hlk37175316"/>
            <w:r>
              <w:rPr>
                <w:sz w:val="18"/>
                <w:szCs w:val="18"/>
              </w:rPr>
              <w:t>ME01</w:t>
            </w:r>
          </w:p>
        </w:tc>
        <w:bookmarkEnd w:id="17"/>
        <w:tc>
          <w:tcPr>
            <w:tcW w:w="5293" w:type="dxa"/>
          </w:tcPr>
          <w:p w14:paraId="759A17C7" w14:textId="38C067BC" w:rsidR="0016231A" w:rsidRDefault="0016231A" w:rsidP="0099682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38F2508" w14:textId="44DEF742" w:rsidR="0016231A" w:rsidRPr="000126F0" w:rsidRDefault="0016231A" w:rsidP="0099682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58C6193" w14:textId="77777777" w:rsidR="0016231A" w:rsidRPr="000126F0" w:rsidRDefault="0016231A" w:rsidP="0099682A">
            <w:pPr>
              <w:spacing w:before="60" w:after="60"/>
              <w:rPr>
                <w:sz w:val="18"/>
                <w:szCs w:val="18"/>
              </w:rPr>
            </w:pPr>
          </w:p>
        </w:tc>
      </w:tr>
      <w:bookmarkEnd w:id="16"/>
      <w:bookmarkEnd w:id="18"/>
    </w:tbl>
    <w:p w14:paraId="092612C2" w14:textId="77777777" w:rsidR="0016231A" w:rsidRPr="00DD5B42" w:rsidRDefault="0016231A" w:rsidP="00EF70B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9" w:name="_Toc37166259"/>
      <w:r>
        <w:lastRenderedPageBreak/>
        <w:t>INFORMAÇÕES COMPLEMENTARES</w:t>
      </w:r>
      <w:bookmarkEnd w:id="19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0B3B8" w14:textId="77777777" w:rsidR="00993C9D" w:rsidRDefault="00993C9D">
      <w:r>
        <w:separator/>
      </w:r>
    </w:p>
    <w:p w14:paraId="76BB7A6D" w14:textId="77777777" w:rsidR="00993C9D" w:rsidRDefault="00993C9D"/>
  </w:endnote>
  <w:endnote w:type="continuationSeparator" w:id="0">
    <w:p w14:paraId="762F46CE" w14:textId="77777777" w:rsidR="00993C9D" w:rsidRDefault="00993C9D">
      <w:r>
        <w:continuationSeparator/>
      </w:r>
    </w:p>
    <w:p w14:paraId="0EBC4493" w14:textId="77777777" w:rsidR="00993C9D" w:rsidRDefault="00993C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34929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93ECC" w14:textId="77777777" w:rsidR="00993C9D" w:rsidRDefault="00993C9D">
      <w:r>
        <w:separator/>
      </w:r>
    </w:p>
    <w:p w14:paraId="1ACACECF" w14:textId="77777777" w:rsidR="00993C9D" w:rsidRDefault="00993C9D"/>
  </w:footnote>
  <w:footnote w:type="continuationSeparator" w:id="0">
    <w:p w14:paraId="7019ECF1" w14:textId="77777777" w:rsidR="00993C9D" w:rsidRDefault="00993C9D">
      <w:r>
        <w:continuationSeparator/>
      </w:r>
    </w:p>
    <w:p w14:paraId="2DA3DE40" w14:textId="77777777" w:rsidR="00993C9D" w:rsidRDefault="00993C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25pt" o:ole="">
                <v:imagedata r:id="rId1" o:title=""/>
              </v:shape>
              <o:OLEObject Type="Embed" ProgID="PBrush" ShapeID="_x0000_i1025" DrawAspect="Content" ObjectID="_1654538743" r:id="rId2"/>
            </w:object>
          </w:r>
        </w:p>
      </w:tc>
      <w:tc>
        <w:tcPr>
          <w:tcW w:w="4111" w:type="dxa"/>
          <w:vAlign w:val="center"/>
        </w:tcPr>
        <w:p w14:paraId="2CC77D67" w14:textId="021334BD" w:rsidR="00D940DF" w:rsidRPr="00C6532E" w:rsidRDefault="00D940DF" w:rsidP="00D1769B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92525F">
            <w:t>134</w:t>
          </w:r>
          <w:r>
            <w:t xml:space="preserve"> – </w:t>
          </w:r>
          <w:r w:rsidR="0016722E">
            <w:t>Visualizar</w:t>
          </w:r>
          <w:r w:rsidR="00D1769B">
            <w:t xml:space="preserve"> </w:t>
          </w:r>
          <w:r w:rsidR="0092525F">
            <w:t>Julgamento Admissibilidade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692F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32"/>
  </w:num>
  <w:num w:numId="5">
    <w:abstractNumId w:val="12"/>
  </w:num>
  <w:num w:numId="6">
    <w:abstractNumId w:val="18"/>
  </w:num>
  <w:num w:numId="7">
    <w:abstractNumId w:val="24"/>
  </w:num>
  <w:num w:numId="8">
    <w:abstractNumId w:val="2"/>
  </w:num>
  <w:num w:numId="9">
    <w:abstractNumId w:val="6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5"/>
  </w:num>
  <w:num w:numId="15">
    <w:abstractNumId w:val="29"/>
  </w:num>
  <w:num w:numId="16">
    <w:abstractNumId w:val="19"/>
  </w:num>
  <w:num w:numId="17">
    <w:abstractNumId w:val="5"/>
  </w:num>
  <w:num w:numId="18">
    <w:abstractNumId w:val="8"/>
  </w:num>
  <w:num w:numId="19">
    <w:abstractNumId w:val="30"/>
  </w:num>
  <w:num w:numId="20">
    <w:abstractNumId w:val="4"/>
  </w:num>
  <w:num w:numId="21">
    <w:abstractNumId w:val="20"/>
  </w:num>
  <w:num w:numId="22">
    <w:abstractNumId w:val="7"/>
  </w:num>
  <w:num w:numId="23">
    <w:abstractNumId w:val="27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7F7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67B0E"/>
    <w:rsid w:val="00070317"/>
    <w:rsid w:val="00071D0D"/>
    <w:rsid w:val="00072376"/>
    <w:rsid w:val="000737A7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68FC"/>
    <w:rsid w:val="000C03AE"/>
    <w:rsid w:val="000C0B01"/>
    <w:rsid w:val="000C20BD"/>
    <w:rsid w:val="000C4D66"/>
    <w:rsid w:val="000C5E93"/>
    <w:rsid w:val="000C733E"/>
    <w:rsid w:val="000C795C"/>
    <w:rsid w:val="000D28C2"/>
    <w:rsid w:val="000D5755"/>
    <w:rsid w:val="000D6620"/>
    <w:rsid w:val="000E10A0"/>
    <w:rsid w:val="000E2630"/>
    <w:rsid w:val="000E2BD3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1DAB"/>
    <w:rsid w:val="00125048"/>
    <w:rsid w:val="001262DC"/>
    <w:rsid w:val="00131672"/>
    <w:rsid w:val="00134531"/>
    <w:rsid w:val="00134588"/>
    <w:rsid w:val="001346CA"/>
    <w:rsid w:val="00135D31"/>
    <w:rsid w:val="00136969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31A"/>
    <w:rsid w:val="001624F9"/>
    <w:rsid w:val="00162BCE"/>
    <w:rsid w:val="00165338"/>
    <w:rsid w:val="00165659"/>
    <w:rsid w:val="00165A72"/>
    <w:rsid w:val="00165B69"/>
    <w:rsid w:val="001670E7"/>
    <w:rsid w:val="0016722E"/>
    <w:rsid w:val="001701BE"/>
    <w:rsid w:val="001711A1"/>
    <w:rsid w:val="00172963"/>
    <w:rsid w:val="0017696D"/>
    <w:rsid w:val="0017700F"/>
    <w:rsid w:val="00182ECD"/>
    <w:rsid w:val="001836E4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655A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380"/>
    <w:rsid w:val="00215C74"/>
    <w:rsid w:val="00215E17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1F2"/>
    <w:rsid w:val="002429D5"/>
    <w:rsid w:val="002437BE"/>
    <w:rsid w:val="0024659C"/>
    <w:rsid w:val="00247683"/>
    <w:rsid w:val="00251B1C"/>
    <w:rsid w:val="002524FF"/>
    <w:rsid w:val="00253B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56D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1DD3"/>
    <w:rsid w:val="00302547"/>
    <w:rsid w:val="00302F24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577EE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1950"/>
    <w:rsid w:val="003722A4"/>
    <w:rsid w:val="00372E4E"/>
    <w:rsid w:val="003733A1"/>
    <w:rsid w:val="003800E5"/>
    <w:rsid w:val="00382B08"/>
    <w:rsid w:val="0038327C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2867"/>
    <w:rsid w:val="003D2E98"/>
    <w:rsid w:val="003D3729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0E5E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44AB"/>
    <w:rsid w:val="00406C11"/>
    <w:rsid w:val="00406DD5"/>
    <w:rsid w:val="00410002"/>
    <w:rsid w:val="00411E80"/>
    <w:rsid w:val="0041224B"/>
    <w:rsid w:val="00414D3D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1D18"/>
    <w:rsid w:val="00452F7E"/>
    <w:rsid w:val="00453895"/>
    <w:rsid w:val="004629EA"/>
    <w:rsid w:val="00462B29"/>
    <w:rsid w:val="00465842"/>
    <w:rsid w:val="004670C6"/>
    <w:rsid w:val="00470965"/>
    <w:rsid w:val="00471193"/>
    <w:rsid w:val="00471F93"/>
    <w:rsid w:val="00472A62"/>
    <w:rsid w:val="00473CF5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48BE"/>
    <w:rsid w:val="004C5ACC"/>
    <w:rsid w:val="004C76D1"/>
    <w:rsid w:val="004D000D"/>
    <w:rsid w:val="004D1D95"/>
    <w:rsid w:val="004D3963"/>
    <w:rsid w:val="004D60DE"/>
    <w:rsid w:val="004D7401"/>
    <w:rsid w:val="004D7FA8"/>
    <w:rsid w:val="004E37DA"/>
    <w:rsid w:val="004E6355"/>
    <w:rsid w:val="004F0031"/>
    <w:rsid w:val="004F2D3C"/>
    <w:rsid w:val="004F4479"/>
    <w:rsid w:val="004F5F85"/>
    <w:rsid w:val="004F6ABA"/>
    <w:rsid w:val="004F74DA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A44"/>
    <w:rsid w:val="00526D00"/>
    <w:rsid w:val="00534929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3FF5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A6749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D727B"/>
    <w:rsid w:val="005E419E"/>
    <w:rsid w:val="005E577D"/>
    <w:rsid w:val="005E5821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71A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47F47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264B"/>
    <w:rsid w:val="006838C9"/>
    <w:rsid w:val="0068683D"/>
    <w:rsid w:val="0069198B"/>
    <w:rsid w:val="00694780"/>
    <w:rsid w:val="006959CB"/>
    <w:rsid w:val="00696BC0"/>
    <w:rsid w:val="006A1688"/>
    <w:rsid w:val="006B0C3A"/>
    <w:rsid w:val="006B1568"/>
    <w:rsid w:val="006B1FB8"/>
    <w:rsid w:val="006B3090"/>
    <w:rsid w:val="006B45C9"/>
    <w:rsid w:val="006B5605"/>
    <w:rsid w:val="006B6098"/>
    <w:rsid w:val="006B6AFD"/>
    <w:rsid w:val="006B7304"/>
    <w:rsid w:val="006B74E7"/>
    <w:rsid w:val="006C118F"/>
    <w:rsid w:val="006C2336"/>
    <w:rsid w:val="006C3CED"/>
    <w:rsid w:val="006D1D22"/>
    <w:rsid w:val="006D3B7A"/>
    <w:rsid w:val="006D4A9F"/>
    <w:rsid w:val="006D6EF8"/>
    <w:rsid w:val="006E013F"/>
    <w:rsid w:val="006E06C6"/>
    <w:rsid w:val="006E103A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5E2C"/>
    <w:rsid w:val="007565DE"/>
    <w:rsid w:val="007566B1"/>
    <w:rsid w:val="007569F0"/>
    <w:rsid w:val="00757A62"/>
    <w:rsid w:val="0076077D"/>
    <w:rsid w:val="00760C10"/>
    <w:rsid w:val="00762A08"/>
    <w:rsid w:val="00765C61"/>
    <w:rsid w:val="00770339"/>
    <w:rsid w:val="00771810"/>
    <w:rsid w:val="00773231"/>
    <w:rsid w:val="0077397A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22EC"/>
    <w:rsid w:val="007B3470"/>
    <w:rsid w:val="007B3B3D"/>
    <w:rsid w:val="007B5796"/>
    <w:rsid w:val="007B6867"/>
    <w:rsid w:val="007C0290"/>
    <w:rsid w:val="007C3BFF"/>
    <w:rsid w:val="007C49AB"/>
    <w:rsid w:val="007C4DD1"/>
    <w:rsid w:val="007C6621"/>
    <w:rsid w:val="007C6EB0"/>
    <w:rsid w:val="007D0C25"/>
    <w:rsid w:val="007D1D45"/>
    <w:rsid w:val="007D26EF"/>
    <w:rsid w:val="007D2E9A"/>
    <w:rsid w:val="007D44A5"/>
    <w:rsid w:val="007D54D5"/>
    <w:rsid w:val="007D781B"/>
    <w:rsid w:val="007E2C53"/>
    <w:rsid w:val="007E63B7"/>
    <w:rsid w:val="007E64C6"/>
    <w:rsid w:val="007F0509"/>
    <w:rsid w:val="007F225B"/>
    <w:rsid w:val="007F263D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405B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3651"/>
    <w:rsid w:val="008959D2"/>
    <w:rsid w:val="00897E50"/>
    <w:rsid w:val="008A3F09"/>
    <w:rsid w:val="008A5457"/>
    <w:rsid w:val="008A5BD7"/>
    <w:rsid w:val="008A6E83"/>
    <w:rsid w:val="008A7043"/>
    <w:rsid w:val="008B0055"/>
    <w:rsid w:val="008B1B4B"/>
    <w:rsid w:val="008C1797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25F"/>
    <w:rsid w:val="00925EBB"/>
    <w:rsid w:val="009261BC"/>
    <w:rsid w:val="00927FDD"/>
    <w:rsid w:val="0093113C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170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3C9D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0F2"/>
    <w:rsid w:val="009D38DE"/>
    <w:rsid w:val="009D3C60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1BE6"/>
    <w:rsid w:val="00A330D7"/>
    <w:rsid w:val="00A35C33"/>
    <w:rsid w:val="00A42430"/>
    <w:rsid w:val="00A4247F"/>
    <w:rsid w:val="00A455EC"/>
    <w:rsid w:val="00A500D4"/>
    <w:rsid w:val="00A50829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77D8A"/>
    <w:rsid w:val="00A8278A"/>
    <w:rsid w:val="00A82F6D"/>
    <w:rsid w:val="00A834A8"/>
    <w:rsid w:val="00A838F4"/>
    <w:rsid w:val="00A8515F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5596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07AE2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36D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1769B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6E68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217"/>
    <w:rsid w:val="00D72924"/>
    <w:rsid w:val="00D752A6"/>
    <w:rsid w:val="00D76191"/>
    <w:rsid w:val="00D776B7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02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D5B42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8F7"/>
    <w:rsid w:val="00DE7BA6"/>
    <w:rsid w:val="00DF15B9"/>
    <w:rsid w:val="00DF3810"/>
    <w:rsid w:val="00DF43B9"/>
    <w:rsid w:val="00DF65A3"/>
    <w:rsid w:val="00E004B3"/>
    <w:rsid w:val="00E00E10"/>
    <w:rsid w:val="00E021B0"/>
    <w:rsid w:val="00E033BC"/>
    <w:rsid w:val="00E05BF5"/>
    <w:rsid w:val="00E06D55"/>
    <w:rsid w:val="00E0754F"/>
    <w:rsid w:val="00E10A81"/>
    <w:rsid w:val="00E10E99"/>
    <w:rsid w:val="00E10ED5"/>
    <w:rsid w:val="00E11B79"/>
    <w:rsid w:val="00E126FF"/>
    <w:rsid w:val="00E1558E"/>
    <w:rsid w:val="00E1632A"/>
    <w:rsid w:val="00E169AE"/>
    <w:rsid w:val="00E17354"/>
    <w:rsid w:val="00E178B6"/>
    <w:rsid w:val="00E20144"/>
    <w:rsid w:val="00E2029B"/>
    <w:rsid w:val="00E214F0"/>
    <w:rsid w:val="00E21E52"/>
    <w:rsid w:val="00E24E03"/>
    <w:rsid w:val="00E25043"/>
    <w:rsid w:val="00E25943"/>
    <w:rsid w:val="00E25C04"/>
    <w:rsid w:val="00E263B6"/>
    <w:rsid w:val="00E3016A"/>
    <w:rsid w:val="00E3057F"/>
    <w:rsid w:val="00E40015"/>
    <w:rsid w:val="00E411F6"/>
    <w:rsid w:val="00E41207"/>
    <w:rsid w:val="00E41E78"/>
    <w:rsid w:val="00E42EF9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4537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EF70B6"/>
    <w:rsid w:val="00F009F6"/>
    <w:rsid w:val="00F00E53"/>
    <w:rsid w:val="00F00E55"/>
    <w:rsid w:val="00F010DC"/>
    <w:rsid w:val="00F01190"/>
    <w:rsid w:val="00F01AEC"/>
    <w:rsid w:val="00F05A1B"/>
    <w:rsid w:val="00F06185"/>
    <w:rsid w:val="00F06A3D"/>
    <w:rsid w:val="00F06C34"/>
    <w:rsid w:val="00F06FC9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269A5"/>
    <w:rsid w:val="00F30992"/>
    <w:rsid w:val="00F31CBA"/>
    <w:rsid w:val="00F32A73"/>
    <w:rsid w:val="00F331F9"/>
    <w:rsid w:val="00F35C39"/>
    <w:rsid w:val="00F36312"/>
    <w:rsid w:val="00F3694D"/>
    <w:rsid w:val="00F42599"/>
    <w:rsid w:val="00F46D1D"/>
    <w:rsid w:val="00F4708B"/>
    <w:rsid w:val="00F471EA"/>
    <w:rsid w:val="00F4783E"/>
    <w:rsid w:val="00F50392"/>
    <w:rsid w:val="00F505B0"/>
    <w:rsid w:val="00F50762"/>
    <w:rsid w:val="00F508AB"/>
    <w:rsid w:val="00F51A16"/>
    <w:rsid w:val="00F51AE6"/>
    <w:rsid w:val="00F52DDF"/>
    <w:rsid w:val="00F55FF2"/>
    <w:rsid w:val="00F574D3"/>
    <w:rsid w:val="00F658C8"/>
    <w:rsid w:val="00F705AD"/>
    <w:rsid w:val="00F70B3D"/>
    <w:rsid w:val="00F71FDA"/>
    <w:rsid w:val="00F72E90"/>
    <w:rsid w:val="00F74B60"/>
    <w:rsid w:val="00F74E79"/>
    <w:rsid w:val="00F76A48"/>
    <w:rsid w:val="00F77037"/>
    <w:rsid w:val="00F777DD"/>
    <w:rsid w:val="00F779E2"/>
    <w:rsid w:val="00F8342F"/>
    <w:rsid w:val="00F85EA3"/>
    <w:rsid w:val="00F86A6F"/>
    <w:rsid w:val="00F87857"/>
    <w:rsid w:val="00F90A87"/>
    <w:rsid w:val="00F912B0"/>
    <w:rsid w:val="00F955F0"/>
    <w:rsid w:val="00FA012E"/>
    <w:rsid w:val="00FA3505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66CC"/>
    <w:rsid w:val="00FD74B5"/>
    <w:rsid w:val="00FD76D3"/>
    <w:rsid w:val="00FE046D"/>
    <w:rsid w:val="00FE2E2D"/>
    <w:rsid w:val="00FE3911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49B3B-ADE8-4A96-9F46-17610757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15686</TotalTime>
  <Pages>7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3923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Administrador</cp:lastModifiedBy>
  <cp:revision>624</cp:revision>
  <cp:lastPrinted>2006-08-08T20:14:00Z</cp:lastPrinted>
  <dcterms:created xsi:type="dcterms:W3CDTF">2019-10-17T13:46:00Z</dcterms:created>
  <dcterms:modified xsi:type="dcterms:W3CDTF">2020-06-25T00:15:00Z</dcterms:modified>
</cp:coreProperties>
</file>