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457DD71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3D12FE">
        <w:rPr>
          <w:sz w:val="52"/>
          <w:szCs w:val="52"/>
        </w:rPr>
        <w:t>6</w:t>
      </w:r>
      <w:r w:rsidR="003C07DE">
        <w:rPr>
          <w:sz w:val="52"/>
          <w:szCs w:val="52"/>
        </w:rPr>
        <w:t>6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A11735">
        <w:rPr>
          <w:sz w:val="52"/>
          <w:szCs w:val="52"/>
        </w:rPr>
        <w:t>Apresentar</w:t>
      </w:r>
      <w:r w:rsidR="003C07DE">
        <w:rPr>
          <w:sz w:val="52"/>
          <w:szCs w:val="52"/>
        </w:rPr>
        <w:t xml:space="preserve"> Defesa</w:t>
      </w:r>
      <w:r w:rsidR="00A11735">
        <w:rPr>
          <w:sz w:val="52"/>
          <w:szCs w:val="52"/>
        </w:rPr>
        <w:t xml:space="preserve"> para </w:t>
      </w:r>
      <w:r w:rsidR="000931C8">
        <w:rPr>
          <w:sz w:val="52"/>
          <w:szCs w:val="52"/>
        </w:rPr>
        <w:t>a</w:t>
      </w:r>
      <w:r w:rsidR="003C07DE">
        <w:rPr>
          <w:sz w:val="52"/>
          <w:szCs w:val="52"/>
        </w:rPr>
        <w:t xml:space="preserve"> Denúncia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58CA0025" w:rsidR="00A735A5" w:rsidRPr="00BA5059" w:rsidRDefault="000931C8" w:rsidP="003F1DD3">
            <w:pPr>
              <w:jc w:val="center"/>
            </w:pPr>
            <w:r>
              <w:t>10/02/2020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45C0D981" w:rsidR="006E6BBD" w:rsidRDefault="00E733FF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1264F8EA" w:rsidR="006E6BBD" w:rsidRDefault="00E733FF" w:rsidP="006E6BBD">
            <w:pPr>
              <w:jc w:val="center"/>
            </w:pPr>
            <w:r>
              <w:t>10/06/2020</w:t>
            </w:r>
          </w:p>
        </w:tc>
        <w:tc>
          <w:tcPr>
            <w:tcW w:w="2405" w:type="dxa"/>
            <w:vAlign w:val="center"/>
          </w:tcPr>
          <w:p w14:paraId="117788AA" w14:textId="3F509B84" w:rsidR="006E6BBD" w:rsidRDefault="00E733FF" w:rsidP="006E6BBD">
            <w:pPr>
              <w:ind w:left="708"/>
              <w:jc w:val="center"/>
            </w:pPr>
            <w:r>
              <w:t>Diego Rocha</w:t>
            </w:r>
          </w:p>
        </w:tc>
        <w:tc>
          <w:tcPr>
            <w:tcW w:w="4203" w:type="dxa"/>
          </w:tcPr>
          <w:p w14:paraId="31C2977C" w14:textId="7D8CC23E" w:rsidR="006E6BBD" w:rsidRDefault="00E733FF" w:rsidP="006E6BBD">
            <w:pPr>
              <w:jc w:val="center"/>
            </w:pPr>
            <w:r>
              <w:t>Atualização da premissa.</w:t>
            </w:r>
            <w:bookmarkStart w:id="4" w:name="_GoBack"/>
            <w:bookmarkEnd w:id="4"/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0B92C03" w14:textId="77777777" w:rsidR="00A11735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2249737" w:history="1">
        <w:r w:rsidR="00A11735" w:rsidRPr="00E26D2E">
          <w:rPr>
            <w:rStyle w:val="Hyperlink"/>
            <w:noProof/>
          </w:rPr>
          <w:t>HST-066 – Apresentar Defesa para a Denúncia</w:t>
        </w:r>
        <w:r w:rsidR="00A11735">
          <w:rPr>
            <w:noProof/>
            <w:webHidden/>
          </w:rPr>
          <w:tab/>
        </w:r>
        <w:r w:rsidR="00A11735">
          <w:rPr>
            <w:noProof/>
            <w:webHidden/>
          </w:rPr>
          <w:fldChar w:fldCharType="begin"/>
        </w:r>
        <w:r w:rsidR="00A11735">
          <w:rPr>
            <w:noProof/>
            <w:webHidden/>
          </w:rPr>
          <w:instrText xml:space="preserve"> PAGEREF _Toc32249737 \h </w:instrText>
        </w:r>
        <w:r w:rsidR="00A11735">
          <w:rPr>
            <w:noProof/>
            <w:webHidden/>
          </w:rPr>
        </w:r>
        <w:r w:rsidR="00A11735">
          <w:rPr>
            <w:noProof/>
            <w:webHidden/>
          </w:rPr>
          <w:fldChar w:fldCharType="separate"/>
        </w:r>
        <w:r w:rsidR="00A11735">
          <w:rPr>
            <w:noProof/>
            <w:webHidden/>
          </w:rPr>
          <w:t>4</w:t>
        </w:r>
        <w:r w:rsidR="00A11735">
          <w:rPr>
            <w:noProof/>
            <w:webHidden/>
          </w:rPr>
          <w:fldChar w:fldCharType="end"/>
        </w:r>
      </w:hyperlink>
    </w:p>
    <w:p w14:paraId="7ADA396A" w14:textId="77777777" w:rsidR="00A11735" w:rsidRDefault="004911F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49738" w:history="1">
        <w:r w:rsidR="00A11735" w:rsidRPr="00E26D2E">
          <w:rPr>
            <w:rStyle w:val="Hyperlink"/>
            <w:noProof/>
          </w:rPr>
          <w:t>COMO Denunciado</w:t>
        </w:r>
        <w:r w:rsidR="00A11735">
          <w:rPr>
            <w:noProof/>
            <w:webHidden/>
          </w:rPr>
          <w:tab/>
        </w:r>
        <w:r w:rsidR="00A11735">
          <w:rPr>
            <w:noProof/>
            <w:webHidden/>
          </w:rPr>
          <w:fldChar w:fldCharType="begin"/>
        </w:r>
        <w:r w:rsidR="00A11735">
          <w:rPr>
            <w:noProof/>
            <w:webHidden/>
          </w:rPr>
          <w:instrText xml:space="preserve"> PAGEREF _Toc32249738 \h </w:instrText>
        </w:r>
        <w:r w:rsidR="00A11735">
          <w:rPr>
            <w:noProof/>
            <w:webHidden/>
          </w:rPr>
        </w:r>
        <w:r w:rsidR="00A11735">
          <w:rPr>
            <w:noProof/>
            <w:webHidden/>
          </w:rPr>
          <w:fldChar w:fldCharType="separate"/>
        </w:r>
        <w:r w:rsidR="00A11735">
          <w:rPr>
            <w:noProof/>
            <w:webHidden/>
          </w:rPr>
          <w:t>4</w:t>
        </w:r>
        <w:r w:rsidR="00A11735">
          <w:rPr>
            <w:noProof/>
            <w:webHidden/>
          </w:rPr>
          <w:fldChar w:fldCharType="end"/>
        </w:r>
      </w:hyperlink>
    </w:p>
    <w:p w14:paraId="20D99EE8" w14:textId="77777777" w:rsidR="00A11735" w:rsidRDefault="004911F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49739" w:history="1">
        <w:r w:rsidR="00A11735" w:rsidRPr="00E26D2E">
          <w:rPr>
            <w:rStyle w:val="Hyperlink"/>
            <w:noProof/>
          </w:rPr>
          <w:t>QUERO cadastrar defesa</w:t>
        </w:r>
        <w:r w:rsidR="00A11735">
          <w:rPr>
            <w:noProof/>
            <w:webHidden/>
          </w:rPr>
          <w:tab/>
        </w:r>
        <w:r w:rsidR="00A11735">
          <w:rPr>
            <w:noProof/>
            <w:webHidden/>
          </w:rPr>
          <w:fldChar w:fldCharType="begin"/>
        </w:r>
        <w:r w:rsidR="00A11735">
          <w:rPr>
            <w:noProof/>
            <w:webHidden/>
          </w:rPr>
          <w:instrText xml:space="preserve"> PAGEREF _Toc32249739 \h </w:instrText>
        </w:r>
        <w:r w:rsidR="00A11735">
          <w:rPr>
            <w:noProof/>
            <w:webHidden/>
          </w:rPr>
        </w:r>
        <w:r w:rsidR="00A11735">
          <w:rPr>
            <w:noProof/>
            <w:webHidden/>
          </w:rPr>
          <w:fldChar w:fldCharType="separate"/>
        </w:r>
        <w:r w:rsidR="00A11735">
          <w:rPr>
            <w:noProof/>
            <w:webHidden/>
          </w:rPr>
          <w:t>4</w:t>
        </w:r>
        <w:r w:rsidR="00A11735">
          <w:rPr>
            <w:noProof/>
            <w:webHidden/>
          </w:rPr>
          <w:fldChar w:fldCharType="end"/>
        </w:r>
      </w:hyperlink>
    </w:p>
    <w:p w14:paraId="57B1E673" w14:textId="77777777" w:rsidR="00A11735" w:rsidRDefault="004911F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49740" w:history="1">
        <w:r w:rsidR="00A11735" w:rsidRPr="00E26D2E">
          <w:rPr>
            <w:rStyle w:val="Hyperlink"/>
            <w:noProof/>
          </w:rPr>
          <w:t>PARA a denúncia na qual eu seja o denunciado</w:t>
        </w:r>
        <w:r w:rsidR="00A11735">
          <w:rPr>
            <w:noProof/>
            <w:webHidden/>
          </w:rPr>
          <w:tab/>
        </w:r>
        <w:r w:rsidR="00A11735">
          <w:rPr>
            <w:noProof/>
            <w:webHidden/>
          </w:rPr>
          <w:fldChar w:fldCharType="begin"/>
        </w:r>
        <w:r w:rsidR="00A11735">
          <w:rPr>
            <w:noProof/>
            <w:webHidden/>
          </w:rPr>
          <w:instrText xml:space="preserve"> PAGEREF _Toc32249740 \h </w:instrText>
        </w:r>
        <w:r w:rsidR="00A11735">
          <w:rPr>
            <w:noProof/>
            <w:webHidden/>
          </w:rPr>
        </w:r>
        <w:r w:rsidR="00A11735">
          <w:rPr>
            <w:noProof/>
            <w:webHidden/>
          </w:rPr>
          <w:fldChar w:fldCharType="separate"/>
        </w:r>
        <w:r w:rsidR="00A11735">
          <w:rPr>
            <w:noProof/>
            <w:webHidden/>
          </w:rPr>
          <w:t>4</w:t>
        </w:r>
        <w:r w:rsidR="00A11735">
          <w:rPr>
            <w:noProof/>
            <w:webHidden/>
          </w:rPr>
          <w:fldChar w:fldCharType="end"/>
        </w:r>
      </w:hyperlink>
    </w:p>
    <w:p w14:paraId="5EE29E25" w14:textId="77777777" w:rsidR="00A11735" w:rsidRDefault="004911F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49741" w:history="1">
        <w:r w:rsidR="00A11735" w:rsidRPr="00E26D2E">
          <w:rPr>
            <w:rStyle w:val="Hyperlink"/>
            <w:noProof/>
          </w:rPr>
          <w:t>PROTÓTIPO</w:t>
        </w:r>
        <w:r w:rsidR="00A11735">
          <w:rPr>
            <w:noProof/>
            <w:webHidden/>
          </w:rPr>
          <w:tab/>
        </w:r>
        <w:r w:rsidR="00A11735">
          <w:rPr>
            <w:noProof/>
            <w:webHidden/>
          </w:rPr>
          <w:fldChar w:fldCharType="begin"/>
        </w:r>
        <w:r w:rsidR="00A11735">
          <w:rPr>
            <w:noProof/>
            <w:webHidden/>
          </w:rPr>
          <w:instrText xml:space="preserve"> PAGEREF _Toc32249741 \h </w:instrText>
        </w:r>
        <w:r w:rsidR="00A11735">
          <w:rPr>
            <w:noProof/>
            <w:webHidden/>
          </w:rPr>
        </w:r>
        <w:r w:rsidR="00A11735">
          <w:rPr>
            <w:noProof/>
            <w:webHidden/>
          </w:rPr>
          <w:fldChar w:fldCharType="separate"/>
        </w:r>
        <w:r w:rsidR="00A11735">
          <w:rPr>
            <w:noProof/>
            <w:webHidden/>
          </w:rPr>
          <w:t>4</w:t>
        </w:r>
        <w:r w:rsidR="00A11735">
          <w:rPr>
            <w:noProof/>
            <w:webHidden/>
          </w:rPr>
          <w:fldChar w:fldCharType="end"/>
        </w:r>
      </w:hyperlink>
    </w:p>
    <w:p w14:paraId="36D9DF83" w14:textId="77777777" w:rsidR="00A11735" w:rsidRDefault="004911F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49742" w:history="1">
        <w:r w:rsidR="00A11735" w:rsidRPr="00E26D2E">
          <w:rPr>
            <w:rStyle w:val="Hyperlink"/>
            <w:noProof/>
          </w:rPr>
          <w:t>CRITÉRIOS DE ACEITE</w:t>
        </w:r>
        <w:r w:rsidR="00A11735">
          <w:rPr>
            <w:noProof/>
            <w:webHidden/>
          </w:rPr>
          <w:tab/>
        </w:r>
        <w:r w:rsidR="00A11735">
          <w:rPr>
            <w:noProof/>
            <w:webHidden/>
          </w:rPr>
          <w:fldChar w:fldCharType="begin"/>
        </w:r>
        <w:r w:rsidR="00A11735">
          <w:rPr>
            <w:noProof/>
            <w:webHidden/>
          </w:rPr>
          <w:instrText xml:space="preserve"> PAGEREF _Toc32249742 \h </w:instrText>
        </w:r>
        <w:r w:rsidR="00A11735">
          <w:rPr>
            <w:noProof/>
            <w:webHidden/>
          </w:rPr>
        </w:r>
        <w:r w:rsidR="00A11735">
          <w:rPr>
            <w:noProof/>
            <w:webHidden/>
          </w:rPr>
          <w:fldChar w:fldCharType="separate"/>
        </w:r>
        <w:r w:rsidR="00A11735">
          <w:rPr>
            <w:noProof/>
            <w:webHidden/>
          </w:rPr>
          <w:t>5</w:t>
        </w:r>
        <w:r w:rsidR="00A11735">
          <w:rPr>
            <w:noProof/>
            <w:webHidden/>
          </w:rPr>
          <w:fldChar w:fldCharType="end"/>
        </w:r>
      </w:hyperlink>
    </w:p>
    <w:p w14:paraId="5F6077E9" w14:textId="77777777" w:rsidR="00A11735" w:rsidRDefault="004911F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49743" w:history="1">
        <w:r w:rsidR="00A11735" w:rsidRPr="00E26D2E">
          <w:rPr>
            <w:rStyle w:val="Hyperlink"/>
            <w:noProof/>
          </w:rPr>
          <w:t>MENSAGENS</w:t>
        </w:r>
        <w:r w:rsidR="00A11735">
          <w:rPr>
            <w:noProof/>
            <w:webHidden/>
          </w:rPr>
          <w:tab/>
        </w:r>
        <w:r w:rsidR="00A11735">
          <w:rPr>
            <w:noProof/>
            <w:webHidden/>
          </w:rPr>
          <w:fldChar w:fldCharType="begin"/>
        </w:r>
        <w:r w:rsidR="00A11735">
          <w:rPr>
            <w:noProof/>
            <w:webHidden/>
          </w:rPr>
          <w:instrText xml:space="preserve"> PAGEREF _Toc32249743 \h </w:instrText>
        </w:r>
        <w:r w:rsidR="00A11735">
          <w:rPr>
            <w:noProof/>
            <w:webHidden/>
          </w:rPr>
        </w:r>
        <w:r w:rsidR="00A11735">
          <w:rPr>
            <w:noProof/>
            <w:webHidden/>
          </w:rPr>
          <w:fldChar w:fldCharType="separate"/>
        </w:r>
        <w:r w:rsidR="00A11735">
          <w:rPr>
            <w:noProof/>
            <w:webHidden/>
          </w:rPr>
          <w:t>6</w:t>
        </w:r>
        <w:r w:rsidR="00A11735">
          <w:rPr>
            <w:noProof/>
            <w:webHidden/>
          </w:rPr>
          <w:fldChar w:fldCharType="end"/>
        </w:r>
      </w:hyperlink>
    </w:p>
    <w:p w14:paraId="12E4FEE3" w14:textId="77777777" w:rsidR="00A11735" w:rsidRDefault="004911F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49744" w:history="1">
        <w:r w:rsidR="00A11735" w:rsidRPr="00E26D2E">
          <w:rPr>
            <w:rStyle w:val="Hyperlink"/>
            <w:noProof/>
          </w:rPr>
          <w:t>INFORMAÇÕES COMPLEMENTARES</w:t>
        </w:r>
        <w:r w:rsidR="00A11735">
          <w:rPr>
            <w:noProof/>
            <w:webHidden/>
          </w:rPr>
          <w:tab/>
        </w:r>
        <w:r w:rsidR="00A11735">
          <w:rPr>
            <w:noProof/>
            <w:webHidden/>
          </w:rPr>
          <w:fldChar w:fldCharType="begin"/>
        </w:r>
        <w:r w:rsidR="00A11735">
          <w:rPr>
            <w:noProof/>
            <w:webHidden/>
          </w:rPr>
          <w:instrText xml:space="preserve"> PAGEREF _Toc32249744 \h </w:instrText>
        </w:r>
        <w:r w:rsidR="00A11735">
          <w:rPr>
            <w:noProof/>
            <w:webHidden/>
          </w:rPr>
        </w:r>
        <w:r w:rsidR="00A11735">
          <w:rPr>
            <w:noProof/>
            <w:webHidden/>
          </w:rPr>
          <w:fldChar w:fldCharType="separate"/>
        </w:r>
        <w:r w:rsidR="00A11735">
          <w:rPr>
            <w:noProof/>
            <w:webHidden/>
          </w:rPr>
          <w:t>7</w:t>
        </w:r>
        <w:r w:rsidR="00A11735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61CA3C97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32249737"/>
      <w:r w:rsidR="008838E8">
        <w:lastRenderedPageBreak/>
        <w:t>HST-0</w:t>
      </w:r>
      <w:r w:rsidR="003F1DD3">
        <w:t>6</w:t>
      </w:r>
      <w:r w:rsidR="000931C8">
        <w:t>6</w:t>
      </w:r>
      <w:r w:rsidR="00D175C7">
        <w:t xml:space="preserve"> –</w:t>
      </w:r>
      <w:r w:rsidR="008838E8">
        <w:t xml:space="preserve"> </w:t>
      </w:r>
      <w:r w:rsidR="00A11735">
        <w:t>Apresentar</w:t>
      </w:r>
      <w:r w:rsidR="000931C8">
        <w:t xml:space="preserve"> D</w:t>
      </w:r>
      <w:r w:rsidR="00A11735">
        <w:t xml:space="preserve">efesa para </w:t>
      </w:r>
      <w:r w:rsidR="000931C8">
        <w:t>a</w:t>
      </w:r>
      <w:r w:rsidR="00DE50A5">
        <w:t xml:space="preserve"> </w:t>
      </w:r>
      <w:r w:rsidR="003D12FE">
        <w:t>Denúncia</w:t>
      </w:r>
      <w:bookmarkEnd w:id="5"/>
    </w:p>
    <w:p w14:paraId="37D34CD1" w14:textId="7B390C59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32249738"/>
      <w:r w:rsidRPr="000628DE">
        <w:t>COMO</w:t>
      </w:r>
      <w:r w:rsidR="00C64B05" w:rsidRPr="000628DE">
        <w:t xml:space="preserve"> </w:t>
      </w:r>
      <w:r w:rsidR="000931C8">
        <w:rPr>
          <w:b w:val="0"/>
        </w:rPr>
        <w:t>Denunciado</w:t>
      </w:r>
      <w:bookmarkEnd w:id="6"/>
    </w:p>
    <w:p w14:paraId="4036BB8D" w14:textId="295EDFD1" w:rsidR="00CE176F" w:rsidRPr="000628DE" w:rsidRDefault="00CE176F" w:rsidP="005A4527">
      <w:pPr>
        <w:pStyle w:val="Ttulo2"/>
        <w:numPr>
          <w:ilvl w:val="0"/>
          <w:numId w:val="0"/>
        </w:numPr>
      </w:pPr>
      <w:bookmarkStart w:id="7" w:name="_Toc32249739"/>
      <w:r w:rsidRPr="000628DE">
        <w:t>QUERO</w:t>
      </w:r>
      <w:r w:rsidR="005A4527" w:rsidRPr="000628DE">
        <w:t xml:space="preserve"> </w:t>
      </w:r>
      <w:r w:rsidR="000931C8">
        <w:rPr>
          <w:b w:val="0"/>
        </w:rPr>
        <w:t>cadastrar defesa</w:t>
      </w:r>
      <w:bookmarkEnd w:id="7"/>
    </w:p>
    <w:p w14:paraId="38E7497A" w14:textId="22ABA92D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8" w:name="_Toc32249740"/>
      <w:r w:rsidRPr="000628DE">
        <w:t>PARA</w:t>
      </w:r>
      <w:r w:rsidR="005A4527" w:rsidRPr="000628DE">
        <w:t xml:space="preserve"> </w:t>
      </w:r>
      <w:r w:rsidR="000931C8">
        <w:rPr>
          <w:b w:val="0"/>
        </w:rPr>
        <w:t>a denúncia na qual eu seja o denunciado</w:t>
      </w:r>
      <w:bookmarkEnd w:id="8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9" w:name="_Toc7509864"/>
      <w:bookmarkStart w:id="10" w:name="_Toc32249741"/>
      <w:r>
        <w:t>PROTÓTIPO</w:t>
      </w:r>
      <w:bookmarkEnd w:id="9"/>
      <w:bookmarkEnd w:id="10"/>
    </w:p>
    <w:p w14:paraId="22840805" w14:textId="77777777" w:rsidR="00BB7917" w:rsidRDefault="00BB7917" w:rsidP="00BB7917">
      <w:pPr>
        <w:pStyle w:val="EstiloPrototipo3"/>
      </w:pPr>
    </w:p>
    <w:p w14:paraId="7BB94649" w14:textId="1E076FF3" w:rsidR="002E2F62" w:rsidRDefault="00A11735" w:rsidP="002E2F62">
      <w:pPr>
        <w:pStyle w:val="EstiloPrototipo3"/>
        <w:numPr>
          <w:ilvl w:val="0"/>
          <w:numId w:val="3"/>
        </w:numPr>
      </w:pPr>
      <w:bookmarkStart w:id="11" w:name="_Ref26368229"/>
      <w:r>
        <w:t>Apresentar</w:t>
      </w:r>
      <w:r w:rsidR="000931C8">
        <w:t xml:space="preserve"> Defesa</w:t>
      </w:r>
      <w:r w:rsidR="009B5756">
        <w:t>:</w:t>
      </w:r>
      <w:bookmarkEnd w:id="11"/>
    </w:p>
    <w:p w14:paraId="31202B79" w14:textId="6021C7BA" w:rsidR="00A66BD6" w:rsidRDefault="00A66BD6" w:rsidP="00342A09">
      <w:pPr>
        <w:pStyle w:val="EstiloPrototipo3"/>
      </w:pPr>
    </w:p>
    <w:p w14:paraId="3486A602" w14:textId="3ACB8838" w:rsidR="00F77376" w:rsidRDefault="0036011B" w:rsidP="00A66BD6">
      <w:pPr>
        <w:pStyle w:val="EstiloPrototipo3"/>
        <w:ind w:left="360"/>
      </w:pPr>
      <w:r>
        <w:rPr>
          <w:noProof/>
        </w:rPr>
        <w:drawing>
          <wp:inline distT="0" distB="0" distL="0" distR="0" wp14:anchorId="2D359D28" wp14:editId="6EB5F2AC">
            <wp:extent cx="4737343" cy="3556183"/>
            <wp:effectExtent l="19050" t="19050" r="25400" b="25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es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3556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B6BE0" w14:textId="77777777" w:rsidR="00F77376" w:rsidRDefault="00F77376" w:rsidP="00A66BD6">
      <w:pPr>
        <w:pStyle w:val="EstiloPrototipo3"/>
        <w:ind w:left="360"/>
      </w:pPr>
    </w:p>
    <w:p w14:paraId="61863F59" w14:textId="77777777" w:rsidR="00F77376" w:rsidRDefault="00F77376" w:rsidP="00A66BD6">
      <w:pPr>
        <w:pStyle w:val="EstiloPrototipo3"/>
        <w:ind w:left="360"/>
      </w:pP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709"/>
        <w:gridCol w:w="42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434FAF60" w:rsidR="00BA4DD5" w:rsidRPr="00E976B5" w:rsidRDefault="005834A3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8443C02" w14:textId="252CF5B7" w:rsidR="00BA4DD5" w:rsidRDefault="00910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Apresentação da defesa</w:t>
            </w:r>
          </w:p>
        </w:tc>
        <w:tc>
          <w:tcPr>
            <w:tcW w:w="1276" w:type="dxa"/>
          </w:tcPr>
          <w:p w14:paraId="3CBEBEA4" w14:textId="377BA8E2" w:rsidR="00BA4DD5" w:rsidRPr="00F23DF4" w:rsidRDefault="00910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apresentação da defesa</w:t>
            </w:r>
          </w:p>
        </w:tc>
        <w:tc>
          <w:tcPr>
            <w:tcW w:w="708" w:type="dxa"/>
            <w:gridSpan w:val="2"/>
          </w:tcPr>
          <w:p w14:paraId="7EEFA2A5" w14:textId="1E8925AE" w:rsidR="00BA4DD5" w:rsidRPr="00410002" w:rsidRDefault="00910B26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B68677E" w14:textId="11E4A6FB" w:rsidR="00BA4DD5" w:rsidRPr="00F23DF4" w:rsidRDefault="00910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F5723E9" w14:textId="0BE6943F" w:rsidR="00BA4DD5" w:rsidRPr="00F23DF4" w:rsidRDefault="00910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47DD0B8" w14:textId="77777777" w:rsidR="000677AB" w:rsidRDefault="00910B26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65435EE2" w14:textId="77777777" w:rsidR="00910B26" w:rsidRDefault="00910B26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2000 caracteres;</w:t>
            </w:r>
          </w:p>
          <w:p w14:paraId="758D1147" w14:textId="77777777" w:rsidR="00910B26" w:rsidRDefault="00910B26" w:rsidP="00910B2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componentes de edição de texto padrão do sistema;</w:t>
            </w:r>
          </w:p>
          <w:p w14:paraId="4D09AB5D" w14:textId="22CE73F6" w:rsidR="00910B26" w:rsidRPr="009B74D2" w:rsidRDefault="00910B26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410002" w:rsidRPr="00017568" w14:paraId="48790555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649BFEFB" w:rsidR="00410002" w:rsidRPr="009B42E9" w:rsidRDefault="0041000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4801233" w14:textId="27FDD00E" w:rsidR="00410002" w:rsidRDefault="005D6BFB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1046F81C" w14:textId="1F8AF979" w:rsidR="00410002" w:rsidRDefault="005D6BFB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uploads de arquivo</w:t>
            </w:r>
          </w:p>
        </w:tc>
        <w:tc>
          <w:tcPr>
            <w:tcW w:w="708" w:type="dxa"/>
            <w:gridSpan w:val="2"/>
          </w:tcPr>
          <w:p w14:paraId="0DA90BE3" w14:textId="2E237306" w:rsidR="00410002" w:rsidRDefault="005D6BF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751" w:type="dxa"/>
            <w:gridSpan w:val="2"/>
          </w:tcPr>
          <w:p w14:paraId="2939C268" w14:textId="29829C6F" w:rsidR="00410002" w:rsidRDefault="005D6BF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926" w:type="dxa"/>
          </w:tcPr>
          <w:p w14:paraId="1EE14498" w14:textId="77777777" w:rsidR="005D6BFB" w:rsidRDefault="005D6BFB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81899">
              <w:rPr>
                <w:rFonts w:cs="Arial"/>
                <w:sz w:val="18"/>
                <w:szCs w:val="18"/>
              </w:rPr>
              <w:t>PDF,</w:t>
            </w:r>
          </w:p>
          <w:p w14:paraId="43114579" w14:textId="77777777" w:rsidR="005D6BFB" w:rsidRDefault="005D6BFB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ZIP,</w:t>
            </w:r>
          </w:p>
          <w:p w14:paraId="08A30D06" w14:textId="77777777" w:rsidR="005D6BFB" w:rsidRDefault="005D6BFB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RAR,</w:t>
            </w:r>
            <w:r w:rsidRPr="00381899">
              <w:rPr>
                <w:rFonts w:cs="Arial"/>
                <w:sz w:val="18"/>
                <w:szCs w:val="18"/>
              </w:rPr>
              <w:t xml:space="preserve"> DOC,</w:t>
            </w:r>
          </w:p>
          <w:p w14:paraId="72375F64" w14:textId="77777777" w:rsidR="005D6BFB" w:rsidRDefault="005D6BFB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DOCX,</w:t>
            </w:r>
            <w:r w:rsidRPr="00381899">
              <w:rPr>
                <w:rFonts w:cs="Arial"/>
                <w:sz w:val="18"/>
                <w:szCs w:val="18"/>
              </w:rPr>
              <w:t xml:space="preserve"> XLS, XLSX</w:t>
            </w:r>
            <w:r>
              <w:rPr>
                <w:rFonts w:cs="Arial"/>
                <w:sz w:val="18"/>
                <w:szCs w:val="18"/>
              </w:rPr>
              <w:t>,</w:t>
            </w:r>
            <w:r w:rsidRPr="00381899">
              <w:rPr>
                <w:rFonts w:cs="Arial"/>
                <w:sz w:val="18"/>
                <w:szCs w:val="18"/>
              </w:rPr>
              <w:t xml:space="preserve"> MP4, AVI, WMV,</w:t>
            </w:r>
          </w:p>
          <w:p w14:paraId="515372B8" w14:textId="77777777" w:rsidR="005D6BFB" w:rsidRDefault="005D6BFB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MP3,</w:t>
            </w:r>
          </w:p>
          <w:p w14:paraId="0964CC32" w14:textId="77777777" w:rsidR="005D6BFB" w:rsidRPr="00381899" w:rsidRDefault="005D6BFB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WAV,</w:t>
            </w:r>
          </w:p>
          <w:p w14:paraId="27E3D970" w14:textId="7AFA5B59" w:rsidR="00410002" w:rsidRDefault="005D6BFB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JPG, JPEG, PNG</w:t>
            </w:r>
          </w:p>
        </w:tc>
        <w:tc>
          <w:tcPr>
            <w:tcW w:w="2855" w:type="dxa"/>
            <w:shd w:val="clear" w:color="auto" w:fill="FFFFFF" w:themeFill="background1"/>
          </w:tcPr>
          <w:p w14:paraId="243ED3CF" w14:textId="77777777" w:rsidR="005D6BFB" w:rsidRDefault="005D6BFB" w:rsidP="005D6BF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25 MB por arquivo;</w:t>
            </w:r>
          </w:p>
          <w:p w14:paraId="1950611A" w14:textId="77777777" w:rsidR="005D6BFB" w:rsidRDefault="005D6BFB" w:rsidP="005D6BF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 de até 5 arquivos;</w:t>
            </w:r>
          </w:p>
          <w:p w14:paraId="6B19665E" w14:textId="3BA9DF10" w:rsidR="000D5755" w:rsidRPr="002D561C" w:rsidRDefault="005D6BFB" w:rsidP="005D6BF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Após o usuário realizar a seleção do arquivo, o sistema deverá exibir a mensagem de upload em execução, indicando o valor de “0%” a “100%” ao lado do arquivo.</w:t>
            </w:r>
          </w:p>
        </w:tc>
      </w:tr>
      <w:tr w:rsidR="00507A39" w:rsidRPr="00FD775E" w14:paraId="370398B3" w14:textId="77777777" w:rsidTr="00507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07A39" w:rsidRPr="000126F0" w14:paraId="63E15C0A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127" w:type="dxa"/>
            <w:gridSpan w:val="2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823" w:type="dxa"/>
            <w:gridSpan w:val="3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07A39" w:rsidRPr="000126F0" w14:paraId="546C2A64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C5ADBD" w14:textId="32AE0233" w:rsidR="00507A39" w:rsidRDefault="002A258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</w:t>
            </w:r>
          </w:p>
        </w:tc>
        <w:tc>
          <w:tcPr>
            <w:tcW w:w="1928" w:type="dxa"/>
            <w:gridSpan w:val="3"/>
          </w:tcPr>
          <w:p w14:paraId="46A720A0" w14:textId="7BCF45A3" w:rsidR="00507A39" w:rsidRDefault="001E4A3B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Cadastra a defesa</w:t>
            </w:r>
          </w:p>
        </w:tc>
        <w:tc>
          <w:tcPr>
            <w:tcW w:w="1127" w:type="dxa"/>
            <w:gridSpan w:val="2"/>
          </w:tcPr>
          <w:p w14:paraId="149B626F" w14:textId="08CA0AE1" w:rsidR="00507A39" w:rsidRDefault="001E4A3B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019442B8" w14:textId="19C5839D" w:rsidR="001E4A3B" w:rsidRDefault="001E4A3B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concluir o sistema salva os dados e exibe a mensagem</w:t>
            </w:r>
            <w:r w:rsidR="00F07622">
              <w:rPr>
                <w:sz w:val="18"/>
                <w:szCs w:val="18"/>
              </w:rPr>
              <w:t xml:space="preserve"> </w:t>
            </w:r>
            <w:r w:rsidR="00F07622">
              <w:rPr>
                <w:sz w:val="18"/>
                <w:szCs w:val="18"/>
              </w:rPr>
              <w:fldChar w:fldCharType="begin"/>
            </w:r>
            <w:r w:rsidR="00F07622">
              <w:rPr>
                <w:sz w:val="18"/>
                <w:szCs w:val="18"/>
              </w:rPr>
              <w:instrText xml:space="preserve"> REF _Ref30750509 \r \h </w:instrText>
            </w:r>
            <w:r w:rsidR="00F07622">
              <w:rPr>
                <w:sz w:val="18"/>
                <w:szCs w:val="18"/>
              </w:rPr>
            </w:r>
            <w:r w:rsidR="00F07622">
              <w:rPr>
                <w:sz w:val="18"/>
                <w:szCs w:val="18"/>
              </w:rPr>
              <w:fldChar w:fldCharType="separate"/>
            </w:r>
            <w:r w:rsidR="00F07622">
              <w:rPr>
                <w:sz w:val="18"/>
                <w:szCs w:val="18"/>
              </w:rPr>
              <w:t>ME02</w:t>
            </w:r>
            <w:r w:rsidR="00F07622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74160CA8" w14:textId="664DD891" w:rsidR="005731B7" w:rsidRDefault="001E4A3B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 campo obrigatório vazio,</w:t>
            </w:r>
            <w:r w:rsidR="00B07A3E">
              <w:rPr>
                <w:sz w:val="18"/>
                <w:szCs w:val="18"/>
              </w:rPr>
              <w:t xml:space="preserve"> o sistema</w:t>
            </w:r>
            <w:r>
              <w:rPr>
                <w:sz w:val="18"/>
                <w:szCs w:val="18"/>
              </w:rPr>
              <w:t xml:space="preserve"> impede o cadastro e exibe a mensagem</w:t>
            </w:r>
            <w:r w:rsidR="00F07622">
              <w:rPr>
                <w:sz w:val="18"/>
                <w:szCs w:val="18"/>
              </w:rPr>
              <w:t xml:space="preserve"> </w:t>
            </w:r>
            <w:r w:rsidR="00F07622">
              <w:rPr>
                <w:sz w:val="18"/>
                <w:szCs w:val="18"/>
              </w:rPr>
              <w:fldChar w:fldCharType="begin"/>
            </w:r>
            <w:r w:rsidR="00F07622">
              <w:rPr>
                <w:sz w:val="18"/>
                <w:szCs w:val="18"/>
              </w:rPr>
              <w:instrText xml:space="preserve"> REF _Ref31809845 \r \h </w:instrText>
            </w:r>
            <w:r w:rsidR="00F07622">
              <w:rPr>
                <w:sz w:val="18"/>
                <w:szCs w:val="18"/>
              </w:rPr>
            </w:r>
            <w:r w:rsidR="00F07622">
              <w:rPr>
                <w:sz w:val="18"/>
                <w:szCs w:val="18"/>
              </w:rPr>
              <w:fldChar w:fldCharType="separate"/>
            </w:r>
            <w:r w:rsidR="00F07622">
              <w:rPr>
                <w:sz w:val="18"/>
                <w:szCs w:val="18"/>
              </w:rPr>
              <w:t>ME03</w:t>
            </w:r>
            <w:r w:rsidR="00F07622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281BFAAB" w14:textId="2A1A9120" w:rsidR="001E4A3B" w:rsidRDefault="00F07622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Verificar regras gerais.</w:t>
            </w:r>
          </w:p>
        </w:tc>
      </w:tr>
      <w:tr w:rsidR="00507A39" w:rsidRPr="000126F0" w14:paraId="71A5D9BC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4A327FA" w14:textId="0CF08112" w:rsidR="00507A39" w:rsidRDefault="002A258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Selecionar Arquivo</w:t>
            </w:r>
          </w:p>
        </w:tc>
        <w:tc>
          <w:tcPr>
            <w:tcW w:w="1928" w:type="dxa"/>
            <w:gridSpan w:val="3"/>
          </w:tcPr>
          <w:p w14:paraId="12418002" w14:textId="098A71CB" w:rsidR="00507A39" w:rsidRDefault="00FD5799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upload de arquivos a partir do dispositivo local.</w:t>
            </w:r>
          </w:p>
        </w:tc>
        <w:tc>
          <w:tcPr>
            <w:tcW w:w="1127" w:type="dxa"/>
            <w:gridSpan w:val="2"/>
          </w:tcPr>
          <w:p w14:paraId="75D88C90" w14:textId="150F8912" w:rsidR="00507A39" w:rsidRDefault="00FD5799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0463E0B2" w14:textId="07B586D2" w:rsidR="00D34692" w:rsidRDefault="00D34692" w:rsidP="00D3469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arquivo selecionado possua o tamanho ou formato inválido, então o sistema exibe a mensagem </w:t>
            </w:r>
            <w:r w:rsidRPr="00D34692">
              <w:rPr>
                <w:b/>
                <w:sz w:val="18"/>
                <w:szCs w:val="18"/>
              </w:rPr>
              <w:fldChar w:fldCharType="begin"/>
            </w:r>
            <w:r w:rsidRPr="00D34692">
              <w:rPr>
                <w:b/>
                <w:sz w:val="18"/>
                <w:szCs w:val="18"/>
              </w:rPr>
              <w:instrText xml:space="preserve"> REF _Ref23434261 \r \h  \* MERGEFORMAT </w:instrText>
            </w:r>
            <w:r w:rsidRPr="00D34692">
              <w:rPr>
                <w:b/>
                <w:sz w:val="18"/>
                <w:szCs w:val="18"/>
              </w:rPr>
            </w:r>
            <w:r w:rsidRPr="00D34692">
              <w:rPr>
                <w:b/>
                <w:sz w:val="18"/>
                <w:szCs w:val="18"/>
              </w:rPr>
              <w:fldChar w:fldCharType="separate"/>
            </w:r>
            <w:r w:rsidRPr="00D34692">
              <w:rPr>
                <w:b/>
                <w:sz w:val="18"/>
                <w:szCs w:val="18"/>
              </w:rPr>
              <w:t>ME01</w:t>
            </w:r>
            <w:r w:rsidRPr="00D34692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0F95673A" w14:textId="06AFB8E0" w:rsidR="00507A39" w:rsidRPr="000B38F1" w:rsidRDefault="00D34692" w:rsidP="00D3469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limitar até 5 arquivos. Caso já existam 5 arquivos, então esta ação fica desabilitada.</w:t>
            </w:r>
          </w:p>
        </w:tc>
      </w:tr>
      <w:tr w:rsidR="00FF3A50" w:rsidRPr="000126F0" w14:paraId="4537D865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6FCA2F13" w14:textId="4206625C" w:rsidR="00FF3A50" w:rsidRDefault="00FF3A50" w:rsidP="00FF3A5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Informativo de documentos</w:t>
            </w:r>
          </w:p>
        </w:tc>
        <w:tc>
          <w:tcPr>
            <w:tcW w:w="1928" w:type="dxa"/>
            <w:gridSpan w:val="3"/>
          </w:tcPr>
          <w:p w14:paraId="3A7CEB82" w14:textId="09F84774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informativo na seção “Documentos”</w:t>
            </w:r>
          </w:p>
        </w:tc>
        <w:tc>
          <w:tcPr>
            <w:tcW w:w="1127" w:type="dxa"/>
            <w:gridSpan w:val="2"/>
          </w:tcPr>
          <w:p w14:paraId="65639A97" w14:textId="14D9F36D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3823" w:type="dxa"/>
            <w:gridSpan w:val="3"/>
          </w:tcPr>
          <w:p w14:paraId="392E6DD2" w14:textId="085C5E9D" w:rsidR="00FF3A50" w:rsidRDefault="00FF3A50" w:rsidP="00FF3A5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posicionar o cursor sobre o ícone, então exibe a legenda: São permitidos até 5 arquivos de 25 MB nos formatos: </w:t>
            </w:r>
            <w:proofErr w:type="spellStart"/>
            <w:r>
              <w:rPr>
                <w:sz w:val="18"/>
                <w:szCs w:val="18"/>
              </w:rPr>
              <w:t>pdf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zip, </w:t>
            </w:r>
            <w:proofErr w:type="spellStart"/>
            <w:r>
              <w:rPr>
                <w:sz w:val="18"/>
                <w:szCs w:val="18"/>
              </w:rPr>
              <w:t>rar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doc</w:t>
            </w:r>
            <w:proofErr w:type="spellEnd"/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docx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38189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xls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xlsx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3818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mp</w:t>
            </w:r>
            <w:r w:rsidRPr="00381899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avi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wmv</w:t>
            </w:r>
            <w:proofErr w:type="spellEnd"/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mp3, </w:t>
            </w:r>
            <w:proofErr w:type="spellStart"/>
            <w:r>
              <w:rPr>
                <w:sz w:val="18"/>
                <w:szCs w:val="18"/>
              </w:rPr>
              <w:t>wav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jpg</w:t>
            </w:r>
            <w:proofErr w:type="spellEnd"/>
            <w:r w:rsidRPr="00C30C80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jpeg</w:t>
            </w:r>
            <w:proofErr w:type="spellEnd"/>
            <w:r>
              <w:rPr>
                <w:sz w:val="18"/>
                <w:szCs w:val="18"/>
              </w:rPr>
              <w:t xml:space="preserve"> ou</w:t>
            </w:r>
            <w:r w:rsidRPr="00C30C80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FF3A50" w:rsidRPr="000126F0" w14:paraId="7E55CB79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005D8806" w14:textId="5AA6617C" w:rsidR="00FF3A50" w:rsidRDefault="00FF3A50" w:rsidP="00FF3A5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 Arquivo</w:t>
            </w:r>
          </w:p>
        </w:tc>
        <w:tc>
          <w:tcPr>
            <w:tcW w:w="1928" w:type="dxa"/>
            <w:gridSpan w:val="3"/>
          </w:tcPr>
          <w:p w14:paraId="1F3807BA" w14:textId="3BF6B195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 o arquivo</w:t>
            </w:r>
          </w:p>
        </w:tc>
        <w:tc>
          <w:tcPr>
            <w:tcW w:w="1127" w:type="dxa"/>
            <w:gridSpan w:val="2"/>
          </w:tcPr>
          <w:p w14:paraId="438D313B" w14:textId="02076B50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AA67150" w14:textId="71AC88CB" w:rsidR="00FF3A50" w:rsidRDefault="00FF3A50" w:rsidP="00FF3A5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2A258C" w:rsidRPr="000126F0" w14:paraId="7037DC77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C37F60C" w14:textId="041FE921" w:rsidR="002A258C" w:rsidRDefault="002A258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</w:tc>
        <w:tc>
          <w:tcPr>
            <w:tcW w:w="1928" w:type="dxa"/>
            <w:gridSpan w:val="3"/>
          </w:tcPr>
          <w:p w14:paraId="19E70B8B" w14:textId="1EAD6B29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 a operação</w:t>
            </w:r>
          </w:p>
        </w:tc>
        <w:tc>
          <w:tcPr>
            <w:tcW w:w="1127" w:type="dxa"/>
            <w:gridSpan w:val="2"/>
          </w:tcPr>
          <w:p w14:paraId="4FB29D86" w14:textId="35F9284A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2520934" w14:textId="7BD99F91" w:rsidR="002A258C" w:rsidRPr="000B38F1" w:rsidRDefault="008161EC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32249742"/>
      <w:r>
        <w:t>CRITÉRIOS DE ACEITE</w:t>
      </w:r>
      <w:bookmarkEnd w:id="12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7FC455B4" w:rsidR="00CF3C4D" w:rsidRDefault="00D97F58" w:rsidP="003C4B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3" w:name="_Ref13564883"/>
      <w:r>
        <w:lastRenderedPageBreak/>
        <w:t>Somente o usuário denunciado</w:t>
      </w:r>
      <w:r w:rsidR="003C3EB8">
        <w:t xml:space="preserve"> ou responsável pela chapa denunciada</w:t>
      </w:r>
      <w:r>
        <w:t xml:space="preserve"> consegue cadastrar defesa para a respectiva denúncia a partir do formulário </w:t>
      </w:r>
      <w:r w:rsidRPr="001171A0">
        <w:t>Eleitoral_HS</w:t>
      </w:r>
      <w:r>
        <w:t>T068_Aba</w:t>
      </w:r>
      <w:proofErr w:type="gramStart"/>
      <w:r>
        <w:t>_Analise</w:t>
      </w:r>
      <w:proofErr w:type="gramEnd"/>
      <w:r>
        <w:t>_Admissibilidade;</w:t>
      </w:r>
    </w:p>
    <w:p w14:paraId="6C575979" w14:textId="177AB11D" w:rsidR="00A2473B" w:rsidRDefault="00A2473B" w:rsidP="00A2473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 O sistema só considera “Responsável pela chapa” o usuário que já tenha aceitado o convite de participação da chapa.</w:t>
      </w:r>
    </w:p>
    <w:p w14:paraId="7E1200FE" w14:textId="0C1859BA" w:rsidR="00204396" w:rsidRDefault="00204396" w:rsidP="0030254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O tipo de denúncia “Outros” não possui um denunciado, por consequência não vai possuir uma defesa. Este tipo de denúncia sempre seguirá o fluxo da regra </w:t>
      </w:r>
      <w:r w:rsidRPr="00204396">
        <w:rPr>
          <w:b/>
        </w:rPr>
        <w:fldChar w:fldCharType="begin"/>
      </w:r>
      <w:r w:rsidRPr="00204396">
        <w:rPr>
          <w:b/>
        </w:rPr>
        <w:instrText xml:space="preserve"> REF _Ref32422626 \r \h </w:instrText>
      </w:r>
      <w:r>
        <w:rPr>
          <w:b/>
        </w:rPr>
        <w:instrText xml:space="preserve"> \* MERGEFORMAT </w:instrText>
      </w:r>
      <w:r w:rsidRPr="00204396">
        <w:rPr>
          <w:b/>
        </w:rPr>
      </w:r>
      <w:r w:rsidRPr="00204396">
        <w:rPr>
          <w:b/>
        </w:rPr>
        <w:fldChar w:fldCharType="separate"/>
      </w:r>
      <w:r w:rsidRPr="00204396">
        <w:rPr>
          <w:b/>
        </w:rPr>
        <w:t>2.3</w:t>
      </w:r>
      <w:r w:rsidRPr="00204396">
        <w:rPr>
          <w:b/>
        </w:rPr>
        <w:fldChar w:fldCharType="end"/>
      </w:r>
      <w:r w:rsidR="00E806F9">
        <w:t>;</w:t>
      </w:r>
    </w:p>
    <w:p w14:paraId="0E025F8D" w14:textId="795E2D2F" w:rsidR="00E806F9" w:rsidRDefault="00E806F9" w:rsidP="00E806F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O prazo de defesa</w:t>
      </w:r>
      <w:r w:rsidR="004B6DB5">
        <w:t xml:space="preserve"> deve ser o de “3” dias úteis conforme calendário nacional</w:t>
      </w:r>
      <w:r>
        <w:t xml:space="preserve"> contados a partir da data de admissibilidade da denúncia.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End w:id="13"/>
      <w:bookmarkEnd w:id="14"/>
    </w:p>
    <w:p w14:paraId="62F9D974" w14:textId="7BD388B7" w:rsidR="001171A0" w:rsidRDefault="001171A0" w:rsidP="001171A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O usuário aciona “</w:t>
      </w:r>
      <w:r w:rsidR="006B0223" w:rsidRPr="006D4950">
        <w:rPr>
          <w:b/>
        </w:rPr>
        <w:t>Apresentar</w:t>
      </w:r>
      <w:r w:rsidRPr="006D4950">
        <w:rPr>
          <w:b/>
        </w:rPr>
        <w:t xml:space="preserve"> Defesa</w:t>
      </w:r>
      <w:r>
        <w:t xml:space="preserve">” a partir do </w:t>
      </w:r>
      <w:r w:rsidR="006B0223">
        <w:t xml:space="preserve">formulário de denúncia admitida em </w:t>
      </w:r>
      <w:r w:rsidRPr="001171A0">
        <w:t>Eleitoral_HST068_Aba_Analise_Admissibilidade</w:t>
      </w:r>
      <w:r w:rsidR="006B0223">
        <w:t>;</w:t>
      </w:r>
    </w:p>
    <w:p w14:paraId="733E1117" w14:textId="30BC1868" w:rsidR="009B47A5" w:rsidRDefault="006B0223" w:rsidP="00ED10C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A ação “</w:t>
      </w:r>
      <w:r w:rsidRPr="009835C5">
        <w:rPr>
          <w:b/>
        </w:rPr>
        <w:t>Apresentar Defesa</w:t>
      </w:r>
      <w:r>
        <w:t xml:space="preserve">” deve </w:t>
      </w:r>
      <w:r w:rsidR="00702F03">
        <w:t xml:space="preserve">ser disponibilizada no formulário </w:t>
      </w:r>
      <w:r w:rsidR="00702F03" w:rsidRPr="001171A0">
        <w:t>Eleitoral_HS</w:t>
      </w:r>
      <w:r w:rsidR="00702F03">
        <w:t>T068_Aba_Analise_Admissibilidade somente para as denúncias admitidas</w:t>
      </w:r>
      <w:r w:rsidR="009B47A5">
        <w:t xml:space="preserve"> desde a data e hora de cadastro da admissibilidade até o prazo de defesa </w:t>
      </w:r>
      <w:r w:rsidR="003A5F93">
        <w:t>encerr</w:t>
      </w:r>
      <w:r w:rsidR="009B47A5">
        <w:t>ar;</w:t>
      </w:r>
    </w:p>
    <w:p w14:paraId="6960AF04" w14:textId="5A67DBFB" w:rsidR="00B70D27" w:rsidRDefault="00B70D27" w:rsidP="006B022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ED10CE">
        <w:t xml:space="preserve">Ao </w:t>
      </w:r>
      <w:r w:rsidR="009835C5">
        <w:t>encerrar</w:t>
      </w:r>
      <w:r w:rsidR="00ED10CE">
        <w:t xml:space="preserve"> o prazo de defesa</w:t>
      </w:r>
      <w:r w:rsidR="00DE411C">
        <w:t xml:space="preserve"> ou ao cadastrar defesa</w:t>
      </w:r>
      <w:r w:rsidR="00ED10CE">
        <w:t xml:space="preserve">, então o sistema </w:t>
      </w:r>
      <w:r w:rsidR="003A5F93">
        <w:t>não permite o cadastro da defesa e oculta a ação “Apresentar Defesa”</w:t>
      </w:r>
      <w:r w:rsidR="009845F3">
        <w:t>;</w:t>
      </w:r>
    </w:p>
    <w:p w14:paraId="5D6F03C6" w14:textId="4ED0EB0E" w:rsidR="009845F3" w:rsidRDefault="009845F3" w:rsidP="006B022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Só pode existir uma defesa para uma denúncia.</w:t>
      </w:r>
      <w:r w:rsidR="00E63843">
        <w:t xml:space="preserve"> Caso a denúncia possua defesa ou o prazo de defesa tenha encerrado, então a ação “Apresentar Defesa” fica oculta e desabilitada.</w:t>
      </w:r>
    </w:p>
    <w:p w14:paraId="05B2A9BF" w14:textId="17ABCC52" w:rsidR="00875134" w:rsidRDefault="00875134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4950">
        <w:rPr>
          <w:b/>
        </w:rPr>
        <w:t>Ao acionar a ação “</w:t>
      </w:r>
      <w:r w:rsidR="00025DE6" w:rsidRPr="006D4950">
        <w:rPr>
          <w:b/>
        </w:rPr>
        <w:t>Concluir</w:t>
      </w:r>
      <w:r w:rsidRPr="006D4950">
        <w:rPr>
          <w:b/>
        </w:rPr>
        <w:t xml:space="preserve">”, então o sistema </w:t>
      </w:r>
      <w:r w:rsidR="00025DE6" w:rsidRPr="006D4950">
        <w:rPr>
          <w:b/>
        </w:rPr>
        <w:t>deve</w:t>
      </w:r>
      <w:r w:rsidR="00025DE6">
        <w:t>:</w:t>
      </w:r>
    </w:p>
    <w:p w14:paraId="34CA1FEF" w14:textId="5984A397" w:rsidR="00025DE6" w:rsidRDefault="00025DE6" w:rsidP="00025DE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Salva a data e hora do cadastro da defe</w:t>
      </w:r>
      <w:r w:rsidR="00504C51">
        <w:t>sa para a denúncia;</w:t>
      </w:r>
    </w:p>
    <w:p w14:paraId="12BE16F4" w14:textId="19CE7266" w:rsidR="00504C51" w:rsidRDefault="00504C51" w:rsidP="00025DE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Registra o valor “Sim” para o campo “Possui </w:t>
      </w:r>
      <w:proofErr w:type="gramStart"/>
      <w:r>
        <w:t>Defesa?”</w:t>
      </w:r>
      <w:proofErr w:type="gramEnd"/>
      <w:r>
        <w:t xml:space="preserve"> </w:t>
      </w:r>
      <w:proofErr w:type="gramStart"/>
      <w:r>
        <w:t>para</w:t>
      </w:r>
      <w:proofErr w:type="gramEnd"/>
      <w:r>
        <w:t xml:space="preserve"> a denúncia;</w:t>
      </w:r>
    </w:p>
    <w:p w14:paraId="5084C4BA" w14:textId="7ED0BBA7" w:rsidR="00504C51" w:rsidRDefault="00504C51" w:rsidP="00025DE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Registra os dados para histórico: Usuário, Data/Hora, Ação: Cadastro da defesa;</w:t>
      </w:r>
    </w:p>
    <w:p w14:paraId="4216C6AD" w14:textId="7597856D" w:rsidR="00504C51" w:rsidRDefault="00504C51" w:rsidP="009835C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3A5F93">
        <w:t>Caso a prazo de defesa já tenha encerrado,</w:t>
      </w:r>
      <w:r w:rsidR="008248A4">
        <w:t xml:space="preserve"> durante o processo de cadastro,</w:t>
      </w:r>
      <w:r w:rsidR="003A5F93">
        <w:t xml:space="preserve"> ent</w:t>
      </w:r>
      <w:r w:rsidR="000D0D5A">
        <w:t>ão o sistema impede o cadastro,</w:t>
      </w:r>
      <w:r w:rsidR="003A5F93">
        <w:t xml:space="preserve"> exibe a mensagem </w:t>
      </w:r>
      <w:r w:rsidR="003A5F93" w:rsidRPr="003A5F93">
        <w:rPr>
          <w:b/>
        </w:rPr>
        <w:fldChar w:fldCharType="begin"/>
      </w:r>
      <w:r w:rsidR="003A5F93" w:rsidRPr="003A5F93">
        <w:rPr>
          <w:b/>
        </w:rPr>
        <w:instrText xml:space="preserve"> REF _Ref32247805 \r \h </w:instrText>
      </w:r>
      <w:r w:rsidR="003A5F93">
        <w:rPr>
          <w:b/>
        </w:rPr>
        <w:instrText xml:space="preserve"> \* MERGEFORMAT </w:instrText>
      </w:r>
      <w:r w:rsidR="003A5F93" w:rsidRPr="003A5F93">
        <w:rPr>
          <w:b/>
        </w:rPr>
      </w:r>
      <w:r w:rsidR="003A5F93" w:rsidRPr="003A5F93">
        <w:rPr>
          <w:b/>
        </w:rPr>
        <w:fldChar w:fldCharType="separate"/>
      </w:r>
      <w:r w:rsidR="003A5F93" w:rsidRPr="003A5F93">
        <w:rPr>
          <w:b/>
        </w:rPr>
        <w:t>ME04</w:t>
      </w:r>
      <w:r w:rsidR="003A5F93" w:rsidRPr="003A5F93">
        <w:rPr>
          <w:b/>
        </w:rPr>
        <w:fldChar w:fldCharType="end"/>
      </w:r>
      <w:r w:rsidR="003A5F93">
        <w:t xml:space="preserve"> e encaminha o usuário para o formul</w:t>
      </w:r>
      <w:r w:rsidR="001D05FE">
        <w:t>ário</w:t>
      </w:r>
      <w:r w:rsidR="009835C5">
        <w:t xml:space="preserve"> </w:t>
      </w:r>
      <w:r w:rsidR="009835C5" w:rsidRPr="009835C5">
        <w:t>Eleitoral_HST070_Aba_Defesa_Denúncia</w:t>
      </w:r>
      <w:r w:rsidR="001D05FE">
        <w:t>;</w:t>
      </w:r>
    </w:p>
    <w:p w14:paraId="3500DFCB" w14:textId="77777777" w:rsidR="00BF38F5" w:rsidRDefault="001D05FE" w:rsidP="00BF38F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O sistema disponibil</w:t>
      </w:r>
      <w:r w:rsidR="00F66483">
        <w:t xml:space="preserve">iza a aba “Defesa” em </w:t>
      </w:r>
      <w:r w:rsidR="00F66483" w:rsidRPr="00F66483">
        <w:t>Eleitoral_HST070_Aba_Defesa_Denúncia</w:t>
      </w:r>
      <w:r w:rsidR="00BF38F5">
        <w:t>;</w:t>
      </w:r>
    </w:p>
    <w:p w14:paraId="3DFAA01C" w14:textId="08CA7B69" w:rsidR="00BF38F5" w:rsidRPr="00BF38F5" w:rsidRDefault="00BF38F5" w:rsidP="00BF38F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Pr="00BF38F5">
        <w:rPr>
          <w:b/>
          <w:position w:val="3"/>
        </w:rPr>
        <w:t>Regras de envio de e-mail ao cadastrar a defesa</w:t>
      </w:r>
      <w:r w:rsidRPr="00BF38F5">
        <w:rPr>
          <w:position w:val="3"/>
        </w:rPr>
        <w:t>. O sistema verifica a parametrização de e-mails para a atividade secundária “</w:t>
      </w:r>
      <w:r>
        <w:t>4.3 Apresentar Defesa</w:t>
      </w:r>
      <w:r w:rsidRPr="00BF38F5">
        <w:rPr>
          <w:position w:val="3"/>
        </w:rPr>
        <w:t>” no processo eleitoral de referência em:</w:t>
      </w:r>
    </w:p>
    <w:p w14:paraId="52DD2A10" w14:textId="77777777" w:rsidR="00BF38F5" w:rsidRDefault="00BF38F5" w:rsidP="00BF38F5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Envia e-mail para o relator atual da denúncia.</w:t>
      </w:r>
    </w:p>
    <w:p w14:paraId="09A38421" w14:textId="77777777" w:rsidR="00BF38F5" w:rsidRDefault="00BF38F5" w:rsidP="00BF38F5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330D47">
        <w:rPr>
          <w:position w:val="3"/>
        </w:rPr>
        <w:t>:</w:t>
      </w:r>
      <w:r>
        <w:rPr>
          <w:position w:val="3"/>
        </w:rPr>
        <w:t xml:space="preserve"> Envia e-mail para o assessor CE da respectiva UF do denunciado ou da chapa. Envia e-mail para o assessor CEN de qualquer tipo ou UF de denúncia.</w:t>
      </w:r>
    </w:p>
    <w:p w14:paraId="61109112" w14:textId="77777777" w:rsidR="00BF38F5" w:rsidRPr="002A627A" w:rsidRDefault="00BF38F5" w:rsidP="00BF38F5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03</w:t>
      </w:r>
      <w:r w:rsidRPr="00881531">
        <w:rPr>
          <w:position w:val="3"/>
        </w:rPr>
        <w:t>:</w:t>
      </w:r>
      <w:r>
        <w:rPr>
          <w:position w:val="3"/>
        </w:rPr>
        <w:t xml:space="preserve"> Envia e-mail ao denunciado ou aos responsáveis da chapa denunciada;</w:t>
      </w:r>
    </w:p>
    <w:p w14:paraId="4E1FD35F" w14:textId="39F66E84" w:rsidR="00BF38F5" w:rsidRDefault="00BF38F5" w:rsidP="00BF38F5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63652C19" w14:textId="3B4B37FB" w:rsidR="00C21DE7" w:rsidRPr="001D05FE" w:rsidRDefault="001D05FE" w:rsidP="00C21DE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bookmarkStart w:id="15" w:name="_Ref32422626"/>
      <w:r w:rsidRPr="001D05FE">
        <w:rPr>
          <w:b/>
        </w:rPr>
        <w:t xml:space="preserve">Prazo de defesa </w:t>
      </w:r>
      <w:r w:rsidR="008B4675">
        <w:rPr>
          <w:b/>
        </w:rPr>
        <w:t>encerrado</w:t>
      </w:r>
      <w:r w:rsidRPr="001D05FE">
        <w:rPr>
          <w:b/>
        </w:rPr>
        <w:t>:</w:t>
      </w:r>
      <w:bookmarkEnd w:id="15"/>
    </w:p>
    <w:p w14:paraId="4204D265" w14:textId="77777777" w:rsidR="001D05FE" w:rsidRDefault="001D05FE" w:rsidP="001D05F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não exista defesa cadastrada e o prazo encerre, então o sistema registra no campo “Apresentação da defesa”: Não houve apresentação de defesa para esta denúncia.</w:t>
      </w:r>
    </w:p>
    <w:p w14:paraId="1512C6ED" w14:textId="0D15DE0D" w:rsidR="001D05FE" w:rsidRDefault="001D05FE" w:rsidP="001D05F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O sistema registra o valor “Não” para o campo “Possui </w:t>
      </w:r>
      <w:proofErr w:type="gramStart"/>
      <w:r>
        <w:t>Defesa?”</w:t>
      </w:r>
      <w:proofErr w:type="gramEnd"/>
      <w:r>
        <w:t xml:space="preserve"> </w:t>
      </w:r>
      <w:proofErr w:type="gramStart"/>
      <w:r>
        <w:t>da</w:t>
      </w:r>
      <w:proofErr w:type="gramEnd"/>
      <w:r>
        <w:t xml:space="preserve"> denúncia;</w:t>
      </w:r>
    </w:p>
    <w:p w14:paraId="60B9844B" w14:textId="5ED1A6CA" w:rsidR="002A627A" w:rsidRDefault="001D05FE" w:rsidP="002A627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F66483">
        <w:t xml:space="preserve">O sistema disponibiliza a aba “Defesa” em </w:t>
      </w:r>
      <w:r w:rsidR="00F66483" w:rsidRPr="00F66483">
        <w:t>Eleitoral_HST070_Aba_Defesa_Denúncia</w:t>
      </w:r>
      <w:r w:rsidR="00F66483">
        <w:t>.</w:t>
      </w:r>
    </w:p>
    <w:p w14:paraId="2BF88D98" w14:textId="77777777" w:rsidR="002A627A" w:rsidRPr="002A627A" w:rsidRDefault="002A627A" w:rsidP="002A627A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6A8EB22B" w14:textId="3E4BC848" w:rsidR="002A627A" w:rsidRPr="00BF38F5" w:rsidRDefault="00BF38F5" w:rsidP="00BF38F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 xml:space="preserve"> </w:t>
      </w:r>
      <w:r w:rsidR="002A627A" w:rsidRPr="00BF38F5">
        <w:rPr>
          <w:b/>
          <w:position w:val="3"/>
        </w:rPr>
        <w:t>Regras de envio de e-mail</w:t>
      </w:r>
      <w:r>
        <w:rPr>
          <w:b/>
          <w:position w:val="3"/>
        </w:rPr>
        <w:t xml:space="preserve"> após o prazo de defesa encerrar e não houver defesa cadastrada</w:t>
      </w:r>
      <w:r w:rsidR="002A627A" w:rsidRPr="00BF38F5">
        <w:rPr>
          <w:position w:val="3"/>
        </w:rPr>
        <w:t>. O sistema verifica a parametrização de e-mails para a atividade secundária “</w:t>
      </w:r>
      <w:r w:rsidR="008B2E65">
        <w:t>4.3</w:t>
      </w:r>
      <w:r w:rsidR="002A627A">
        <w:t xml:space="preserve"> Apresentar Defesa</w:t>
      </w:r>
      <w:r w:rsidR="002A627A" w:rsidRPr="00BF38F5">
        <w:rPr>
          <w:position w:val="3"/>
        </w:rPr>
        <w:t>” no processo eleitoral de referência em:</w:t>
      </w:r>
    </w:p>
    <w:p w14:paraId="7F5610CE" w14:textId="3AA76B73" w:rsidR="002A627A" w:rsidRDefault="002A627A" w:rsidP="002A62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180270">
        <w:rPr>
          <w:b/>
          <w:position w:val="3"/>
        </w:rPr>
        <w:t>4</w:t>
      </w:r>
      <w:r w:rsidRPr="00330D47">
        <w:rPr>
          <w:position w:val="3"/>
        </w:rPr>
        <w:t>:</w:t>
      </w:r>
      <w:r>
        <w:rPr>
          <w:position w:val="3"/>
        </w:rPr>
        <w:t xml:space="preserve"> Envia e-mail para o relator atual da denúncia.</w:t>
      </w:r>
    </w:p>
    <w:p w14:paraId="7E93A604" w14:textId="58AAF8DE" w:rsidR="004016CB" w:rsidRPr="009F1252" w:rsidRDefault="004016CB" w:rsidP="00330B0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9F1252">
        <w:rPr>
          <w:b/>
          <w:position w:val="3"/>
        </w:rPr>
        <w:t>Nos e-mail</w:t>
      </w:r>
      <w:r w:rsidR="009F1252">
        <w:rPr>
          <w:b/>
          <w:position w:val="3"/>
        </w:rPr>
        <w:t>s</w:t>
      </w:r>
      <w:r w:rsidRPr="009F1252">
        <w:rPr>
          <w:b/>
          <w:position w:val="3"/>
        </w:rPr>
        <w:t xml:space="preserve"> enviados após </w:t>
      </w:r>
      <w:r w:rsidR="002A627A">
        <w:rPr>
          <w:b/>
          <w:position w:val="3"/>
        </w:rPr>
        <w:t>cadastrar a defesa</w:t>
      </w:r>
      <w:r w:rsidRPr="009F1252">
        <w:rPr>
          <w:b/>
          <w:position w:val="3"/>
        </w:rPr>
        <w:t xml:space="preserve"> o sistema deve exibir os seguintes campos de acordo com o tipo da denúncia:</w:t>
      </w:r>
    </w:p>
    <w:p w14:paraId="7E51EFDB" w14:textId="65CCDDF4" w:rsidR="004B161D" w:rsidRPr="004016CB" w:rsidRDefault="004016CB" w:rsidP="004016C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 xml:space="preserve"> </w:t>
      </w:r>
      <w:r w:rsidR="004B161D" w:rsidRPr="004016CB">
        <w:rPr>
          <w:position w:val="3"/>
        </w:rPr>
        <w:t>Caso o tipo de denúncia seja “</w:t>
      </w:r>
      <w:r w:rsidR="004B161D"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286BADE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45FB4EC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550B3783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2A5D6E0A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Nome do </w:t>
      </w:r>
      <w:proofErr w:type="gramStart"/>
      <w:r>
        <w:rPr>
          <w:position w:val="3"/>
        </w:rPr>
        <w:t>Denunciado:;</w:t>
      </w:r>
      <w:proofErr w:type="gramEnd"/>
    </w:p>
    <w:p w14:paraId="5D533A1E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Nº </w:t>
      </w:r>
      <w:proofErr w:type="gramStart"/>
      <w:r>
        <w:rPr>
          <w:position w:val="3"/>
        </w:rPr>
        <w:t>Chapa:;</w:t>
      </w:r>
      <w:proofErr w:type="gramEnd"/>
    </w:p>
    <w:p w14:paraId="5CE96B7C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4EE63764" w14:textId="6F46D0AF" w:rsidR="004016CB" w:rsidRPr="0046218B" w:rsidRDefault="008B4675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Apresentação da defesa;</w:t>
      </w:r>
    </w:p>
    <w:p w14:paraId="78E21B52" w14:textId="34D62BCC" w:rsidR="004B161D" w:rsidRDefault="004B161D" w:rsidP="004B161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tipo de denúncia seja “</w:t>
      </w:r>
      <w:r>
        <w:rPr>
          <w:b/>
          <w:position w:val="3"/>
        </w:rPr>
        <w:t>Chapa</w:t>
      </w:r>
      <w:r w:rsidR="00ED49CF">
        <w:rPr>
          <w:position w:val="3"/>
        </w:rPr>
        <w:t>”</w:t>
      </w:r>
      <w:r>
        <w:rPr>
          <w:position w:val="3"/>
        </w:rPr>
        <w:t>:</w:t>
      </w:r>
    </w:p>
    <w:p w14:paraId="153EFEB2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2CBDA75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02C982A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07A73165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Nº </w:t>
      </w:r>
      <w:proofErr w:type="gramStart"/>
      <w:r>
        <w:rPr>
          <w:position w:val="3"/>
        </w:rPr>
        <w:t>Chapa:;</w:t>
      </w:r>
      <w:proofErr w:type="gramEnd"/>
    </w:p>
    <w:p w14:paraId="341E9D8D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777FDF5F" w14:textId="77777777" w:rsidR="008B4675" w:rsidRPr="0046218B" w:rsidRDefault="008B4675" w:rsidP="008B4675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Apresentação da defesa;</w:t>
      </w:r>
    </w:p>
    <w:p w14:paraId="03FE0F6B" w14:textId="2A94BF9C" w:rsidR="004B161D" w:rsidRDefault="004B161D" w:rsidP="004B161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 w:rsidR="00E21C8F">
        <w:rPr>
          <w:position w:val="3"/>
        </w:rPr>
        <w:t>”</w:t>
      </w:r>
      <w:r>
        <w:rPr>
          <w:position w:val="3"/>
        </w:rPr>
        <w:t>:</w:t>
      </w:r>
    </w:p>
    <w:p w14:paraId="44A22A9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1C48B338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C102ABC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03443B6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Nome do </w:t>
      </w:r>
      <w:proofErr w:type="gramStart"/>
      <w:r>
        <w:rPr>
          <w:position w:val="3"/>
        </w:rPr>
        <w:t>Denunciado:;</w:t>
      </w:r>
      <w:proofErr w:type="gramEnd"/>
    </w:p>
    <w:p w14:paraId="6BA78E5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7FA938AB" w14:textId="77777777" w:rsidR="008B4675" w:rsidRDefault="008B4675" w:rsidP="008B4675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6" w:name="_Toc12290439"/>
      <w:bookmarkStart w:id="17" w:name="_Toc23266189"/>
      <w:bookmarkStart w:id="18" w:name="_Toc32249743"/>
      <w:r>
        <w:rPr>
          <w:position w:val="3"/>
        </w:rPr>
        <w:t>Apresentação da defesa;</w:t>
      </w:r>
    </w:p>
    <w:p w14:paraId="27878AC8" w14:textId="77777777" w:rsidR="00E21C8F" w:rsidRPr="00E21C8F" w:rsidRDefault="00E21C8F" w:rsidP="00E21C8F">
      <w:pPr>
        <w:spacing w:after="200" w:line="276" w:lineRule="auto"/>
        <w:contextualSpacing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r>
        <w:t>MENSAGENS</w:t>
      </w:r>
      <w:bookmarkEnd w:id="16"/>
      <w:bookmarkEnd w:id="17"/>
      <w:bookmarkEnd w:id="18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23434261"/>
          </w:p>
        </w:tc>
        <w:bookmarkEnd w:id="19"/>
        <w:tc>
          <w:tcPr>
            <w:tcW w:w="5293" w:type="dxa"/>
          </w:tcPr>
          <w:p w14:paraId="3AEEEF62" w14:textId="7B24B397" w:rsidR="002927EC" w:rsidRDefault="0081423D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 inválido.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3090C" w:rsidRPr="000126F0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23090C" w:rsidRPr="00D00F47" w:rsidRDefault="0023090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30750509"/>
          </w:p>
        </w:tc>
        <w:bookmarkEnd w:id="20"/>
        <w:tc>
          <w:tcPr>
            <w:tcW w:w="5293" w:type="dxa"/>
          </w:tcPr>
          <w:p w14:paraId="57EA14E4" w14:textId="317EC5F2" w:rsidR="0023090C" w:rsidRDefault="00F07622" w:rsidP="00F0762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Prezado (a), sua defesa foi cadastrada com êxito para a</w:t>
            </w:r>
            <w:r w:rsidR="007E2C53">
              <w:rPr>
                <w:rFonts w:cs="Arial"/>
                <w:sz w:val="18"/>
                <w:szCs w:val="18"/>
              </w:rPr>
              <w:t xml:space="preserve"> denúncia nº &lt;99999&gt;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09" w:type="dxa"/>
          </w:tcPr>
          <w:p w14:paraId="4A305076" w14:textId="5B4BC96F" w:rsidR="0023090C" w:rsidRDefault="0023090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8B8C58" w14:textId="0EC2BFC6" w:rsidR="0023090C" w:rsidRPr="000126F0" w:rsidRDefault="00DB181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6E013F">
              <w:rPr>
                <w:sz w:val="18"/>
                <w:szCs w:val="18"/>
              </w:rPr>
              <w:t>k</w:t>
            </w:r>
          </w:p>
        </w:tc>
      </w:tr>
      <w:tr w:rsidR="00BD79E5" w:rsidRPr="000126F0" w14:paraId="123E968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2B8D52F" w14:textId="77777777" w:rsidR="00BD79E5" w:rsidRPr="00D00F47" w:rsidRDefault="00BD79E5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1809845"/>
          </w:p>
        </w:tc>
        <w:bookmarkEnd w:id="21"/>
        <w:tc>
          <w:tcPr>
            <w:tcW w:w="5293" w:type="dxa"/>
          </w:tcPr>
          <w:p w14:paraId="57D72757" w14:textId="4D730D48" w:rsidR="00BD79E5" w:rsidRDefault="00BD79E5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40D2871" w14:textId="681D31FB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7D57036" w14:textId="77777777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3A5F93" w:rsidRPr="000126F0" w14:paraId="57F415F5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4ECBE559" w14:textId="77777777" w:rsidR="003A5F93" w:rsidRPr="00D00F47" w:rsidRDefault="003A5F93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32247805"/>
          </w:p>
        </w:tc>
        <w:bookmarkEnd w:id="22"/>
        <w:tc>
          <w:tcPr>
            <w:tcW w:w="5293" w:type="dxa"/>
          </w:tcPr>
          <w:p w14:paraId="7F2A570D" w14:textId="3188CC4E" w:rsidR="003A5F93" w:rsidRDefault="003A5F93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foi possível realizar o cadastro porque o prazo de apresentação de defesa encerrou.</w:t>
            </w:r>
          </w:p>
        </w:tc>
        <w:tc>
          <w:tcPr>
            <w:tcW w:w="1409" w:type="dxa"/>
          </w:tcPr>
          <w:p w14:paraId="165A981E" w14:textId="2B8CBFE8" w:rsidR="003A5F93" w:rsidRDefault="003A5F93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2C8A7D42" w14:textId="235A8D5B" w:rsidR="003A5F93" w:rsidRDefault="003A5F93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32249744"/>
      <w:r>
        <w:t>INFORMAÇÕES COMPLEMENTARES</w:t>
      </w:r>
      <w:bookmarkEnd w:id="23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B36AE" w14:textId="77777777" w:rsidR="004911F3" w:rsidRDefault="004911F3">
      <w:r>
        <w:separator/>
      </w:r>
    </w:p>
    <w:p w14:paraId="3ABD6F07" w14:textId="77777777" w:rsidR="004911F3" w:rsidRDefault="004911F3"/>
  </w:endnote>
  <w:endnote w:type="continuationSeparator" w:id="0">
    <w:p w14:paraId="49239FF9" w14:textId="77777777" w:rsidR="004911F3" w:rsidRDefault="004911F3">
      <w:r>
        <w:continuationSeparator/>
      </w:r>
    </w:p>
    <w:p w14:paraId="76BCEF04" w14:textId="77777777" w:rsidR="004911F3" w:rsidRDefault="004911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E733FF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8C22D4" w14:textId="77777777" w:rsidR="004911F3" w:rsidRDefault="004911F3">
      <w:r>
        <w:separator/>
      </w:r>
    </w:p>
    <w:p w14:paraId="2A210CF0" w14:textId="77777777" w:rsidR="004911F3" w:rsidRDefault="004911F3"/>
  </w:footnote>
  <w:footnote w:type="continuationSeparator" w:id="0">
    <w:p w14:paraId="258D7A86" w14:textId="77777777" w:rsidR="004911F3" w:rsidRDefault="004911F3">
      <w:r>
        <w:continuationSeparator/>
      </w:r>
    </w:p>
    <w:p w14:paraId="3FA22638" w14:textId="77777777" w:rsidR="004911F3" w:rsidRDefault="004911F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55pt;height:41.2pt" o:ole="">
                <v:imagedata r:id="rId1" o:title=""/>
              </v:shape>
              <o:OLEObject Type="Embed" ProgID="PBrush" ShapeID="_x0000_i1025" DrawAspect="Content" ObjectID="_1653312339" r:id="rId2"/>
            </w:object>
          </w:r>
        </w:p>
      </w:tc>
      <w:tc>
        <w:tcPr>
          <w:tcW w:w="4111" w:type="dxa"/>
          <w:vAlign w:val="center"/>
        </w:tcPr>
        <w:p w14:paraId="2CC77D67" w14:textId="4DE41010" w:rsidR="00D940DF" w:rsidRPr="00C6532E" w:rsidRDefault="00D940DF" w:rsidP="00A11735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0931C8">
            <w:t xml:space="preserve">066 – </w:t>
          </w:r>
          <w:r w:rsidR="00A11735">
            <w:t xml:space="preserve">Apresentar </w:t>
          </w:r>
          <w:r w:rsidR="000931C8">
            <w:t>D</w:t>
          </w:r>
          <w:r w:rsidR="00A11735">
            <w:t xml:space="preserve">efesa para </w:t>
          </w:r>
          <w:r w:rsidR="000931C8">
            <w:t>a Denúncia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31"/>
  </w:num>
  <w:num w:numId="5">
    <w:abstractNumId w:val="11"/>
  </w:num>
  <w:num w:numId="6">
    <w:abstractNumId w:val="17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4"/>
  </w:num>
  <w:num w:numId="15">
    <w:abstractNumId w:val="28"/>
  </w:num>
  <w:num w:numId="16">
    <w:abstractNumId w:val="18"/>
  </w:num>
  <w:num w:numId="17">
    <w:abstractNumId w:val="5"/>
  </w:num>
  <w:num w:numId="18">
    <w:abstractNumId w:val="8"/>
  </w:num>
  <w:num w:numId="19">
    <w:abstractNumId w:val="29"/>
  </w:num>
  <w:num w:numId="20">
    <w:abstractNumId w:val="4"/>
  </w:num>
  <w:num w:numId="21">
    <w:abstractNumId w:val="19"/>
  </w:num>
  <w:num w:numId="22">
    <w:abstractNumId w:val="7"/>
  </w:num>
  <w:num w:numId="23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4F7"/>
    <w:rsid w:val="00002EEB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5DE6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1C8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036"/>
    <w:rsid w:val="000C5E93"/>
    <w:rsid w:val="000C733E"/>
    <w:rsid w:val="000C795C"/>
    <w:rsid w:val="000D0D5A"/>
    <w:rsid w:val="000D28C2"/>
    <w:rsid w:val="000D49BD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5CCA"/>
    <w:rsid w:val="001161D2"/>
    <w:rsid w:val="00116691"/>
    <w:rsid w:val="001171A0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0270"/>
    <w:rsid w:val="00182ECD"/>
    <w:rsid w:val="00184B51"/>
    <w:rsid w:val="001868D6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5E0F"/>
    <w:rsid w:val="001A6087"/>
    <w:rsid w:val="001A6CA3"/>
    <w:rsid w:val="001A7234"/>
    <w:rsid w:val="001B012E"/>
    <w:rsid w:val="001B1A50"/>
    <w:rsid w:val="001B1FAA"/>
    <w:rsid w:val="001B4419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05FE"/>
    <w:rsid w:val="001D1AD7"/>
    <w:rsid w:val="001D202C"/>
    <w:rsid w:val="001D2455"/>
    <w:rsid w:val="001D2AE3"/>
    <w:rsid w:val="001D6958"/>
    <w:rsid w:val="001D7362"/>
    <w:rsid w:val="001D78CC"/>
    <w:rsid w:val="001D79D1"/>
    <w:rsid w:val="001E137A"/>
    <w:rsid w:val="001E45E8"/>
    <w:rsid w:val="001E4A3B"/>
    <w:rsid w:val="001E5FCB"/>
    <w:rsid w:val="001E7DA1"/>
    <w:rsid w:val="001F1623"/>
    <w:rsid w:val="001F1F01"/>
    <w:rsid w:val="001F2292"/>
    <w:rsid w:val="001F32FC"/>
    <w:rsid w:val="001F6C31"/>
    <w:rsid w:val="002028D7"/>
    <w:rsid w:val="00204396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61F7D"/>
    <w:rsid w:val="0026273A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258C"/>
    <w:rsid w:val="002A4A24"/>
    <w:rsid w:val="002A4B20"/>
    <w:rsid w:val="002A5881"/>
    <w:rsid w:val="002A627A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6011B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47AB"/>
    <w:rsid w:val="003A5214"/>
    <w:rsid w:val="003A5A15"/>
    <w:rsid w:val="003A5F93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7DE"/>
    <w:rsid w:val="003C0C12"/>
    <w:rsid w:val="003C1EAF"/>
    <w:rsid w:val="003C3EB8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F6B"/>
    <w:rsid w:val="004436FA"/>
    <w:rsid w:val="00444709"/>
    <w:rsid w:val="00445958"/>
    <w:rsid w:val="00452F7E"/>
    <w:rsid w:val="00453895"/>
    <w:rsid w:val="004629EA"/>
    <w:rsid w:val="00462B29"/>
    <w:rsid w:val="00465842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1F3"/>
    <w:rsid w:val="00491640"/>
    <w:rsid w:val="00492E0E"/>
    <w:rsid w:val="00496A36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6DB5"/>
    <w:rsid w:val="004B7836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6ABA"/>
    <w:rsid w:val="004F74DA"/>
    <w:rsid w:val="00504C51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D00"/>
    <w:rsid w:val="005376D3"/>
    <w:rsid w:val="0054075C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2620"/>
    <w:rsid w:val="005D4539"/>
    <w:rsid w:val="005D5D2D"/>
    <w:rsid w:val="005D6BFB"/>
    <w:rsid w:val="005E3920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061"/>
    <w:rsid w:val="00614285"/>
    <w:rsid w:val="00614B97"/>
    <w:rsid w:val="00621408"/>
    <w:rsid w:val="006271D7"/>
    <w:rsid w:val="00627838"/>
    <w:rsid w:val="00630574"/>
    <w:rsid w:val="00631F95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1834"/>
    <w:rsid w:val="00664C0C"/>
    <w:rsid w:val="006661A7"/>
    <w:rsid w:val="006711F7"/>
    <w:rsid w:val="00671345"/>
    <w:rsid w:val="00677A54"/>
    <w:rsid w:val="006838C9"/>
    <w:rsid w:val="0068683D"/>
    <w:rsid w:val="0069198B"/>
    <w:rsid w:val="00694780"/>
    <w:rsid w:val="006959CB"/>
    <w:rsid w:val="00696BC0"/>
    <w:rsid w:val="006A1688"/>
    <w:rsid w:val="006B0223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3B7A"/>
    <w:rsid w:val="006D4950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2F03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E656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161EC"/>
    <w:rsid w:val="00820476"/>
    <w:rsid w:val="00820EAF"/>
    <w:rsid w:val="0082141D"/>
    <w:rsid w:val="008232DC"/>
    <w:rsid w:val="008239EF"/>
    <w:rsid w:val="008248A4"/>
    <w:rsid w:val="00825F00"/>
    <w:rsid w:val="0082705B"/>
    <w:rsid w:val="00827383"/>
    <w:rsid w:val="008307AD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49DA"/>
    <w:rsid w:val="0088554D"/>
    <w:rsid w:val="00890DCB"/>
    <w:rsid w:val="00897E50"/>
    <w:rsid w:val="008A3F09"/>
    <w:rsid w:val="008A5457"/>
    <w:rsid w:val="008A6E83"/>
    <w:rsid w:val="008A7043"/>
    <w:rsid w:val="008B0055"/>
    <w:rsid w:val="008B1B4B"/>
    <w:rsid w:val="008B2E65"/>
    <w:rsid w:val="008B3E75"/>
    <w:rsid w:val="008B4675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0B26"/>
    <w:rsid w:val="009118CF"/>
    <w:rsid w:val="00912C94"/>
    <w:rsid w:val="00913662"/>
    <w:rsid w:val="009201EA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6756F"/>
    <w:rsid w:val="0097121F"/>
    <w:rsid w:val="0097225C"/>
    <w:rsid w:val="00972D5A"/>
    <w:rsid w:val="009809EA"/>
    <w:rsid w:val="00980FB5"/>
    <w:rsid w:val="00981360"/>
    <w:rsid w:val="00982ECD"/>
    <w:rsid w:val="009835C5"/>
    <w:rsid w:val="009845F3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47A5"/>
    <w:rsid w:val="009B5314"/>
    <w:rsid w:val="009B5756"/>
    <w:rsid w:val="009B74D2"/>
    <w:rsid w:val="009B7D02"/>
    <w:rsid w:val="009C1FA4"/>
    <w:rsid w:val="009C7DD1"/>
    <w:rsid w:val="009D38DE"/>
    <w:rsid w:val="009D3C60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1735"/>
    <w:rsid w:val="00A12737"/>
    <w:rsid w:val="00A13AD0"/>
    <w:rsid w:val="00A13B01"/>
    <w:rsid w:val="00A15B1C"/>
    <w:rsid w:val="00A17320"/>
    <w:rsid w:val="00A207A8"/>
    <w:rsid w:val="00A21CAA"/>
    <w:rsid w:val="00A2473B"/>
    <w:rsid w:val="00A253AD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D0188"/>
    <w:rsid w:val="00AE168F"/>
    <w:rsid w:val="00AE1752"/>
    <w:rsid w:val="00AE2C48"/>
    <w:rsid w:val="00AE4111"/>
    <w:rsid w:val="00AE554A"/>
    <w:rsid w:val="00AE7AA6"/>
    <w:rsid w:val="00B01AC2"/>
    <w:rsid w:val="00B04454"/>
    <w:rsid w:val="00B07A3E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09CA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0D27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38F5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2"/>
    <w:rsid w:val="00C20D06"/>
    <w:rsid w:val="00C21931"/>
    <w:rsid w:val="00C21DE7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A5E8C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4BF5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4193"/>
    <w:rsid w:val="00D34692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847"/>
    <w:rsid w:val="00D52B20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97F58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E0742"/>
    <w:rsid w:val="00DE0827"/>
    <w:rsid w:val="00DE2AB3"/>
    <w:rsid w:val="00DE3385"/>
    <w:rsid w:val="00DE35A3"/>
    <w:rsid w:val="00DE3C9C"/>
    <w:rsid w:val="00DE40C2"/>
    <w:rsid w:val="00DE411C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C8F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843"/>
    <w:rsid w:val="00E63B3C"/>
    <w:rsid w:val="00E65D86"/>
    <w:rsid w:val="00E66CE0"/>
    <w:rsid w:val="00E70B3A"/>
    <w:rsid w:val="00E71168"/>
    <w:rsid w:val="00E72D83"/>
    <w:rsid w:val="00E73062"/>
    <w:rsid w:val="00E733FF"/>
    <w:rsid w:val="00E73C4D"/>
    <w:rsid w:val="00E759F5"/>
    <w:rsid w:val="00E76CD8"/>
    <w:rsid w:val="00E806F9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1A2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0CE"/>
    <w:rsid w:val="00ED1B33"/>
    <w:rsid w:val="00ED325F"/>
    <w:rsid w:val="00ED33F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622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66483"/>
    <w:rsid w:val="00F705AD"/>
    <w:rsid w:val="00F70B3D"/>
    <w:rsid w:val="00F71FDA"/>
    <w:rsid w:val="00F72E90"/>
    <w:rsid w:val="00F74B60"/>
    <w:rsid w:val="00F74E79"/>
    <w:rsid w:val="00F76A48"/>
    <w:rsid w:val="00F77376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1AD3"/>
    <w:rsid w:val="00FB3C8F"/>
    <w:rsid w:val="00FB3FDB"/>
    <w:rsid w:val="00FB5395"/>
    <w:rsid w:val="00FB5814"/>
    <w:rsid w:val="00FC3C16"/>
    <w:rsid w:val="00FD4864"/>
    <w:rsid w:val="00FD5799"/>
    <w:rsid w:val="00FD66CC"/>
    <w:rsid w:val="00FD74B5"/>
    <w:rsid w:val="00FD76D3"/>
    <w:rsid w:val="00FE046D"/>
    <w:rsid w:val="00FE2E2D"/>
    <w:rsid w:val="00FF1CB6"/>
    <w:rsid w:val="00FF2A06"/>
    <w:rsid w:val="00FF3A50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87E78-BEF5-46F6-AA81-7717DD73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15792</TotalTime>
  <Pages>7</Pages>
  <Words>1130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7218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562</cp:revision>
  <cp:lastPrinted>2006-08-08T20:14:00Z</cp:lastPrinted>
  <dcterms:created xsi:type="dcterms:W3CDTF">2019-10-17T13:46:00Z</dcterms:created>
  <dcterms:modified xsi:type="dcterms:W3CDTF">2020-06-10T19:39:00Z</dcterms:modified>
</cp:coreProperties>
</file>