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AA6F2BB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F359D6">
        <w:rPr>
          <w:sz w:val="52"/>
          <w:szCs w:val="52"/>
        </w:rPr>
        <w:t>8</w:t>
      </w:r>
      <w:r w:rsidR="0076271E">
        <w:rPr>
          <w:sz w:val="52"/>
          <w:szCs w:val="52"/>
        </w:rPr>
        <w:t>9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F359D6">
        <w:rPr>
          <w:sz w:val="52"/>
          <w:szCs w:val="52"/>
        </w:rPr>
        <w:t xml:space="preserve">Visualizar </w:t>
      </w:r>
      <w:r w:rsidR="004E6C05">
        <w:rPr>
          <w:sz w:val="52"/>
          <w:szCs w:val="52"/>
        </w:rPr>
        <w:t>Impedimento / Suspeição</w:t>
      </w:r>
      <w:r w:rsidR="0076271E">
        <w:rPr>
          <w:sz w:val="52"/>
          <w:szCs w:val="52"/>
        </w:rPr>
        <w:t xml:space="preserve"> Corporativo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111FEE01" w:rsidR="00A735A5" w:rsidRPr="00BA5059" w:rsidRDefault="008F196D" w:rsidP="003F1DD3">
            <w:pPr>
              <w:jc w:val="center"/>
            </w:pPr>
            <w:r>
              <w:t>0</w:t>
            </w:r>
            <w:r w:rsidR="00FB5593">
              <w:t>3</w:t>
            </w:r>
            <w:r w:rsidR="000931C8">
              <w:t>/0</w:t>
            </w:r>
            <w:r>
              <w:t>3</w:t>
            </w:r>
            <w:r w:rsidR="000931C8">
              <w:t>/2020</w:t>
            </w:r>
          </w:p>
        </w:tc>
        <w:tc>
          <w:tcPr>
            <w:tcW w:w="2405" w:type="dxa"/>
            <w:vAlign w:val="center"/>
          </w:tcPr>
          <w:p w14:paraId="7DBE843B" w14:textId="22DF0B95" w:rsidR="00A735A5" w:rsidRPr="00BA5059" w:rsidRDefault="008F196D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3E0DB68F" w14:textId="77777777" w:rsidR="001177F7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9751772" w:history="1">
        <w:r w:rsidR="001177F7" w:rsidRPr="00962D02">
          <w:rPr>
            <w:rStyle w:val="Hyperlink"/>
            <w:noProof/>
          </w:rPr>
          <w:t>HST-089 – Visualizar Impedimento / Suspeição</w:t>
        </w:r>
        <w:r w:rsidR="001177F7">
          <w:rPr>
            <w:noProof/>
            <w:webHidden/>
          </w:rPr>
          <w:tab/>
        </w:r>
        <w:r w:rsidR="001177F7">
          <w:rPr>
            <w:noProof/>
            <w:webHidden/>
          </w:rPr>
          <w:fldChar w:fldCharType="begin"/>
        </w:r>
        <w:r w:rsidR="001177F7">
          <w:rPr>
            <w:noProof/>
            <w:webHidden/>
          </w:rPr>
          <w:instrText xml:space="preserve"> PAGEREF _Toc39751772 \h </w:instrText>
        </w:r>
        <w:r w:rsidR="001177F7">
          <w:rPr>
            <w:noProof/>
            <w:webHidden/>
          </w:rPr>
        </w:r>
        <w:r w:rsidR="001177F7">
          <w:rPr>
            <w:noProof/>
            <w:webHidden/>
          </w:rPr>
          <w:fldChar w:fldCharType="separate"/>
        </w:r>
        <w:r w:rsidR="001177F7">
          <w:rPr>
            <w:noProof/>
            <w:webHidden/>
          </w:rPr>
          <w:t>4</w:t>
        </w:r>
        <w:r w:rsidR="001177F7">
          <w:rPr>
            <w:noProof/>
            <w:webHidden/>
          </w:rPr>
          <w:fldChar w:fldCharType="end"/>
        </w:r>
      </w:hyperlink>
    </w:p>
    <w:p w14:paraId="2F215A67" w14:textId="77777777" w:rsidR="001177F7" w:rsidRDefault="001177F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51773" w:history="1">
        <w:r w:rsidRPr="00962D02">
          <w:rPr>
            <w:rStyle w:val="Hyperlink"/>
            <w:noProof/>
          </w:rPr>
          <w:t>COMO Assessor CE ou 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95DBB7" w14:textId="77777777" w:rsidR="001177F7" w:rsidRDefault="001177F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51774" w:history="1">
        <w:r w:rsidRPr="00962D02">
          <w:rPr>
            <w:rStyle w:val="Hyperlink"/>
            <w:noProof/>
          </w:rPr>
          <w:t>QUERO visualizar informativo do impedimento / suspeição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1ABB18" w14:textId="77777777" w:rsidR="001177F7" w:rsidRDefault="001177F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51775" w:history="1">
        <w:r w:rsidRPr="00962D02">
          <w:rPr>
            <w:rStyle w:val="Hyperlink"/>
            <w:noProof/>
          </w:rPr>
          <w:t>PARA acompanhar a denúncia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8869BA" w14:textId="77777777" w:rsidR="001177F7" w:rsidRDefault="001177F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51776" w:history="1">
        <w:r w:rsidRPr="00962D02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4CCE87" w14:textId="77777777" w:rsidR="001177F7" w:rsidRDefault="001177F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51777" w:history="1">
        <w:r w:rsidRPr="00962D02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9BCF3D" w14:textId="77777777" w:rsidR="001177F7" w:rsidRDefault="001177F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51778" w:history="1">
        <w:r w:rsidRPr="00962D02">
          <w:rPr>
            <w:rStyle w:val="Hyperlink"/>
            <w:noProof/>
          </w:rPr>
          <w:t>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6A017F" w14:textId="77777777" w:rsidR="001177F7" w:rsidRDefault="001177F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751779" w:history="1">
        <w:r w:rsidRPr="00962D02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621B27" w14:textId="6171DB70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3D52B0F0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39751772"/>
      <w:r w:rsidR="008838E8">
        <w:lastRenderedPageBreak/>
        <w:t>HST-0</w:t>
      </w:r>
      <w:r w:rsidR="001177F7">
        <w:t>89</w:t>
      </w:r>
      <w:r w:rsidR="00D175C7">
        <w:t xml:space="preserve"> –</w:t>
      </w:r>
      <w:r w:rsidR="008838E8">
        <w:t xml:space="preserve"> </w:t>
      </w:r>
      <w:r w:rsidR="00F359D6">
        <w:t xml:space="preserve">Visualizar </w:t>
      </w:r>
      <w:r w:rsidR="00054509">
        <w:t>Impedimento / Suspeição</w:t>
      </w:r>
      <w:bookmarkEnd w:id="5"/>
    </w:p>
    <w:p w14:paraId="37D34CD1" w14:textId="123D115C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39751773"/>
      <w:r w:rsidRPr="000628DE">
        <w:t>COMO</w:t>
      </w:r>
      <w:r w:rsidR="00C64B05" w:rsidRPr="000628DE">
        <w:t xml:space="preserve"> </w:t>
      </w:r>
      <w:r w:rsidR="0068450D">
        <w:rPr>
          <w:b w:val="0"/>
        </w:rPr>
        <w:t>Assessor</w:t>
      </w:r>
      <w:r w:rsidR="00F359D6">
        <w:rPr>
          <w:b w:val="0"/>
        </w:rPr>
        <w:t xml:space="preserve"> CE</w:t>
      </w:r>
      <w:r w:rsidR="001D1C18">
        <w:rPr>
          <w:b w:val="0"/>
        </w:rPr>
        <w:t xml:space="preserve"> ou </w:t>
      </w:r>
      <w:r w:rsidR="00F359D6">
        <w:rPr>
          <w:b w:val="0"/>
        </w:rPr>
        <w:t>CEN</w:t>
      </w:r>
      <w:bookmarkEnd w:id="6"/>
    </w:p>
    <w:p w14:paraId="4036BB8D" w14:textId="6E8C08EC" w:rsidR="00CE176F" w:rsidRPr="000628DE" w:rsidRDefault="00CE176F" w:rsidP="005A4527">
      <w:pPr>
        <w:pStyle w:val="Ttulo2"/>
        <w:numPr>
          <w:ilvl w:val="0"/>
          <w:numId w:val="0"/>
        </w:numPr>
      </w:pPr>
      <w:bookmarkStart w:id="7" w:name="_Toc39751774"/>
      <w:r w:rsidRPr="000628DE">
        <w:t>QUERO</w:t>
      </w:r>
      <w:r w:rsidR="005A4527" w:rsidRPr="000628DE">
        <w:t xml:space="preserve"> </w:t>
      </w:r>
      <w:r w:rsidR="00F359D6">
        <w:rPr>
          <w:b w:val="0"/>
        </w:rPr>
        <w:t>visualizar</w:t>
      </w:r>
      <w:r w:rsidR="00B56D8A">
        <w:rPr>
          <w:b w:val="0"/>
        </w:rPr>
        <w:t xml:space="preserve"> informativo</w:t>
      </w:r>
      <w:r w:rsidR="00F359D6">
        <w:rPr>
          <w:b w:val="0"/>
        </w:rPr>
        <w:t xml:space="preserve"> </w:t>
      </w:r>
      <w:r w:rsidR="00B56D8A">
        <w:rPr>
          <w:b w:val="0"/>
        </w:rPr>
        <w:t>d</w:t>
      </w:r>
      <w:r w:rsidR="00917636">
        <w:rPr>
          <w:b w:val="0"/>
        </w:rPr>
        <w:t xml:space="preserve">o </w:t>
      </w:r>
      <w:r w:rsidR="00A16514">
        <w:rPr>
          <w:b w:val="0"/>
        </w:rPr>
        <w:t>impedimento / suspeição</w:t>
      </w:r>
      <w:bookmarkEnd w:id="7"/>
    </w:p>
    <w:p w14:paraId="38E7497A" w14:textId="164148C4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8" w:name="_Toc39751775"/>
      <w:r w:rsidRPr="000628DE">
        <w:t>PARA</w:t>
      </w:r>
      <w:r w:rsidR="005A4527" w:rsidRPr="000628DE">
        <w:t xml:space="preserve"> </w:t>
      </w:r>
      <w:r w:rsidR="00F359D6">
        <w:rPr>
          <w:b w:val="0"/>
        </w:rPr>
        <w:t>acompanhar a denúncia</w:t>
      </w:r>
      <w:bookmarkEnd w:id="8"/>
      <w:r w:rsidR="00B56D8A">
        <w:rPr>
          <w:b w:val="0"/>
        </w:rPr>
        <w:t xml:space="preserve"> </w:t>
      </w:r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9" w:name="_Toc7509864"/>
      <w:bookmarkStart w:id="10" w:name="_Toc39751776"/>
      <w:r>
        <w:t>PROTÓTIPO</w:t>
      </w:r>
      <w:bookmarkEnd w:id="9"/>
      <w:bookmarkEnd w:id="10"/>
    </w:p>
    <w:p w14:paraId="22840805" w14:textId="77777777" w:rsidR="00BB7917" w:rsidRDefault="00BB7917" w:rsidP="00BB7917">
      <w:pPr>
        <w:pStyle w:val="EstiloPrototipo3"/>
      </w:pPr>
    </w:p>
    <w:p w14:paraId="29F6548E" w14:textId="5ABB46F4" w:rsidR="005C5541" w:rsidRDefault="00F359D6" w:rsidP="005C5541">
      <w:pPr>
        <w:pStyle w:val="EstiloPrototipo3"/>
        <w:numPr>
          <w:ilvl w:val="0"/>
          <w:numId w:val="3"/>
        </w:numPr>
      </w:pPr>
      <w:bookmarkStart w:id="11" w:name="_Ref32582780"/>
      <w:r>
        <w:t xml:space="preserve">Visualizar </w:t>
      </w:r>
      <w:r w:rsidR="0021409B">
        <w:t>Impedimento ou</w:t>
      </w:r>
      <w:r w:rsidR="00B56D8A">
        <w:t xml:space="preserve"> Suspeição</w:t>
      </w:r>
      <w:r w:rsidR="0021409B">
        <w:t xml:space="preserve"> – status concluído</w:t>
      </w:r>
      <w:r w:rsidR="005C5541">
        <w:t>:</w:t>
      </w:r>
      <w:bookmarkEnd w:id="11"/>
    </w:p>
    <w:p w14:paraId="3C6A0279" w14:textId="420683E4" w:rsidR="005C5541" w:rsidRDefault="0021409B" w:rsidP="003366DB">
      <w:pPr>
        <w:pStyle w:val="EstiloPrototipo3"/>
        <w:ind w:left="720" w:hanging="862"/>
      </w:pPr>
      <w:r>
        <w:rPr>
          <w:noProof/>
        </w:rPr>
        <w:drawing>
          <wp:inline distT="0" distB="0" distL="0" distR="0" wp14:anchorId="0EFEA5DC" wp14:editId="1D3F7985">
            <wp:extent cx="5760085" cy="5753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luidocor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2B79" w14:textId="1FADA1BB" w:rsidR="00A66BD6" w:rsidRDefault="00346C49" w:rsidP="00342A09">
      <w:pPr>
        <w:pStyle w:val="EstiloPrototipo3"/>
      </w:pPr>
      <w:r>
        <w:tab/>
      </w:r>
    </w:p>
    <w:p w14:paraId="0ED3D256" w14:textId="77777777" w:rsidR="0021409B" w:rsidRDefault="0021409B" w:rsidP="00342A09">
      <w:pPr>
        <w:pStyle w:val="EstiloPrototipo3"/>
      </w:pPr>
    </w:p>
    <w:p w14:paraId="7667A99D" w14:textId="336DF173" w:rsidR="0021409B" w:rsidRDefault="0021409B" w:rsidP="0021409B">
      <w:pPr>
        <w:pStyle w:val="EstiloPrototipo3"/>
        <w:numPr>
          <w:ilvl w:val="0"/>
          <w:numId w:val="3"/>
        </w:numPr>
      </w:pPr>
      <w:r>
        <w:lastRenderedPageBreak/>
        <w:t xml:space="preserve">Visualizar Impedimento ou Suspeição – status </w:t>
      </w:r>
      <w:r>
        <w:t>pendente</w:t>
      </w:r>
      <w:r>
        <w:t>:</w:t>
      </w:r>
    </w:p>
    <w:p w14:paraId="6F38F04D" w14:textId="27BA8CCB" w:rsidR="0021409B" w:rsidRDefault="0021409B" w:rsidP="00342A09">
      <w:pPr>
        <w:pStyle w:val="EstiloPrototipo3"/>
      </w:pPr>
      <w:r>
        <w:rPr>
          <w:noProof/>
        </w:rPr>
        <w:drawing>
          <wp:inline distT="0" distB="0" distL="0" distR="0" wp14:anchorId="3AB80ACF" wp14:editId="2205D5E4">
            <wp:extent cx="5760085" cy="28041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ndentecor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A602" w14:textId="17F0B77A" w:rsidR="00F77376" w:rsidRDefault="00F77376" w:rsidP="00A66BD6">
      <w:pPr>
        <w:pStyle w:val="EstiloPrototipo3"/>
        <w:ind w:left="360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21409B" w:rsidRPr="00E976B5" w14:paraId="7A294E1C" w14:textId="77777777" w:rsidTr="0043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0F02D16F" w14:textId="77777777" w:rsidR="0021409B" w:rsidRPr="00E976B5" w:rsidRDefault="0021409B" w:rsidP="00437151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Analisar Denúncia</w:t>
            </w:r>
          </w:p>
        </w:tc>
      </w:tr>
      <w:tr w:rsidR="0021409B" w:rsidRPr="005D2A67" w14:paraId="7882EAD8" w14:textId="77777777" w:rsidTr="0043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DA6909E" w14:textId="77777777" w:rsidR="0021409B" w:rsidRPr="005D2A67" w:rsidRDefault="0021409B" w:rsidP="0043715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1A06CE66" w14:textId="77777777" w:rsidR="0021409B" w:rsidRPr="005D2A67" w:rsidRDefault="0021409B" w:rsidP="0043715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1228E018" w14:textId="77777777" w:rsidR="0021409B" w:rsidRPr="005D2A67" w:rsidRDefault="0021409B" w:rsidP="0043715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4529C5AC" w14:textId="77777777" w:rsidR="0021409B" w:rsidRPr="005D2A67" w:rsidRDefault="0021409B" w:rsidP="0043715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6E911FDD" w14:textId="77777777" w:rsidR="0021409B" w:rsidRPr="005D2A67" w:rsidRDefault="0021409B" w:rsidP="0043715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50804CF5" w14:textId="77777777" w:rsidR="0021409B" w:rsidRPr="005D2A67" w:rsidRDefault="0021409B" w:rsidP="0043715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65152D97" w14:textId="77777777" w:rsidR="0021409B" w:rsidRPr="005D2A67" w:rsidRDefault="0021409B" w:rsidP="0043715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21409B" w:rsidRPr="00017568" w14:paraId="250B16ED" w14:textId="77777777" w:rsidTr="00437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1785D60" w14:textId="77777777" w:rsidR="0021409B" w:rsidRPr="009B42E9" w:rsidRDefault="0021409B" w:rsidP="00437151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1A2FDED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Usuário</w:t>
            </w:r>
          </w:p>
        </w:tc>
        <w:tc>
          <w:tcPr>
            <w:tcW w:w="1276" w:type="dxa"/>
          </w:tcPr>
          <w:p w14:paraId="34F41C9A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Usuário que realizou a operação de cadastro ou inserção de novo relator</w:t>
            </w:r>
          </w:p>
        </w:tc>
        <w:tc>
          <w:tcPr>
            <w:tcW w:w="708" w:type="dxa"/>
            <w:gridSpan w:val="2"/>
          </w:tcPr>
          <w:p w14:paraId="13FA1FEE" w14:textId="77777777" w:rsidR="0021409B" w:rsidRDefault="0021409B" w:rsidP="0043715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7DA7BB15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6C11BBA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951753A" w14:textId="77777777" w:rsidR="0021409B" w:rsidRDefault="0021409B" w:rsidP="0043715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</w:t>
            </w:r>
          </w:p>
        </w:tc>
      </w:tr>
      <w:tr w:rsidR="0021409B" w:rsidRPr="00017568" w14:paraId="6462CE3D" w14:textId="77777777" w:rsidTr="0043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57B484E" w14:textId="77777777" w:rsidR="0021409B" w:rsidRPr="009B42E9" w:rsidRDefault="0021409B" w:rsidP="00437151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591B9BE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encaminhamento</w:t>
            </w:r>
          </w:p>
        </w:tc>
        <w:tc>
          <w:tcPr>
            <w:tcW w:w="1276" w:type="dxa"/>
          </w:tcPr>
          <w:p w14:paraId="528F8CF5" w14:textId="77777777" w:rsidR="0021409B" w:rsidRPr="00F23DF4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encaminhamento do relator</w:t>
            </w:r>
          </w:p>
        </w:tc>
        <w:tc>
          <w:tcPr>
            <w:tcW w:w="708" w:type="dxa"/>
            <w:gridSpan w:val="2"/>
          </w:tcPr>
          <w:p w14:paraId="681F7229" w14:textId="77777777" w:rsidR="0021409B" w:rsidRPr="00410002" w:rsidRDefault="0021409B" w:rsidP="00437151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196B82F6" w14:textId="77777777" w:rsidR="0021409B" w:rsidRPr="00F23DF4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C8BD8B4" w14:textId="77777777" w:rsidR="0021409B" w:rsidRPr="00F23DF4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C055A38" w14:textId="77777777" w:rsidR="0021409B" w:rsidRPr="00AC3286" w:rsidRDefault="0021409B" w:rsidP="00437151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21409B" w:rsidRPr="00017568" w14:paraId="267877F9" w14:textId="77777777" w:rsidTr="00437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D8EE755" w14:textId="77777777" w:rsidR="0021409B" w:rsidRPr="009B42E9" w:rsidRDefault="0021409B" w:rsidP="00437151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E4D744F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6C73B8AA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relator</w:t>
            </w:r>
          </w:p>
        </w:tc>
        <w:tc>
          <w:tcPr>
            <w:tcW w:w="708" w:type="dxa"/>
            <w:gridSpan w:val="2"/>
          </w:tcPr>
          <w:p w14:paraId="2E8033EA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0754700D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D5B669B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67C37E0" w14:textId="77777777" w:rsidR="0021409B" w:rsidRPr="00CD461A" w:rsidRDefault="0021409B" w:rsidP="0043715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21409B" w:rsidRPr="00017568" w14:paraId="06EDB8EB" w14:textId="77777777" w:rsidTr="0043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69F5F00" w14:textId="77777777" w:rsidR="0021409B" w:rsidRPr="009B42E9" w:rsidRDefault="0021409B" w:rsidP="00437151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5B0C7125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276" w:type="dxa"/>
          </w:tcPr>
          <w:p w14:paraId="075D72E2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de cadastro do encaminhamento ou inserção de novo relator</w:t>
            </w:r>
          </w:p>
        </w:tc>
        <w:tc>
          <w:tcPr>
            <w:tcW w:w="708" w:type="dxa"/>
            <w:gridSpan w:val="2"/>
          </w:tcPr>
          <w:p w14:paraId="270D04CC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397DBE88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80338A1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EA04E6F" w14:textId="77777777" w:rsidR="0021409B" w:rsidRPr="002D561C" w:rsidRDefault="0021409B" w:rsidP="0043715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21409B" w:rsidRPr="00017568" w14:paraId="073EDEF9" w14:textId="77777777" w:rsidTr="00437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8DBB283" w14:textId="77777777" w:rsidR="0021409B" w:rsidRPr="009B42E9" w:rsidRDefault="0021409B" w:rsidP="00437151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154" w:type="dxa"/>
            <w:gridSpan w:val="2"/>
          </w:tcPr>
          <w:p w14:paraId="4F5C2CB2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Novo Relator</w:t>
            </w:r>
          </w:p>
        </w:tc>
        <w:tc>
          <w:tcPr>
            <w:tcW w:w="1276" w:type="dxa"/>
          </w:tcPr>
          <w:p w14:paraId="1E2B9217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Nome do novo relator </w:t>
            </w:r>
            <w:r>
              <w:rPr>
                <w:rFonts w:cs="Arial"/>
                <w:sz w:val="18"/>
                <w:szCs w:val="18"/>
              </w:rPr>
              <w:lastRenderedPageBreak/>
              <w:t>para a denúncia</w:t>
            </w:r>
          </w:p>
        </w:tc>
        <w:tc>
          <w:tcPr>
            <w:tcW w:w="708" w:type="dxa"/>
            <w:gridSpan w:val="2"/>
          </w:tcPr>
          <w:p w14:paraId="089045A4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751" w:type="dxa"/>
            <w:gridSpan w:val="2"/>
          </w:tcPr>
          <w:p w14:paraId="21CC4A6B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26" w:type="dxa"/>
          </w:tcPr>
          <w:p w14:paraId="354FBA4C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4EAABDC4" w14:textId="77777777" w:rsidR="0021409B" w:rsidRDefault="0021409B" w:rsidP="0043715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21409B" w:rsidRPr="00017568" w14:paraId="0F4267B6" w14:textId="77777777" w:rsidTr="0043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1FCB6F9" w14:textId="77777777" w:rsidR="0021409B" w:rsidRPr="009B42E9" w:rsidRDefault="0021409B" w:rsidP="00437151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70430FF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Despacho de designação de relator</w:t>
            </w:r>
          </w:p>
        </w:tc>
        <w:tc>
          <w:tcPr>
            <w:tcW w:w="1276" w:type="dxa"/>
          </w:tcPr>
          <w:p w14:paraId="66D86580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coordenador para a designação do novo relator</w:t>
            </w:r>
          </w:p>
        </w:tc>
        <w:tc>
          <w:tcPr>
            <w:tcW w:w="708" w:type="dxa"/>
            <w:gridSpan w:val="2"/>
          </w:tcPr>
          <w:p w14:paraId="16BAC88D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16AC9607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60444FC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CD76B77" w14:textId="77777777" w:rsidR="0021409B" w:rsidRPr="002D561C" w:rsidRDefault="0021409B" w:rsidP="0043715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21409B" w:rsidRPr="00017568" w14:paraId="7D5C6CB6" w14:textId="77777777" w:rsidTr="00437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1915C6E" w14:textId="77777777" w:rsidR="0021409B" w:rsidRPr="009B42E9" w:rsidRDefault="0021409B" w:rsidP="00437151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0939AFD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79ADAA22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Lista de documentos inseridos </w:t>
            </w:r>
          </w:p>
        </w:tc>
        <w:tc>
          <w:tcPr>
            <w:tcW w:w="708" w:type="dxa"/>
            <w:gridSpan w:val="2"/>
          </w:tcPr>
          <w:p w14:paraId="1664D7EF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35BCAFC9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2B08232" w14:textId="77777777" w:rsidR="0021409B" w:rsidRDefault="0021409B" w:rsidP="00437151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87F7946" w14:textId="77777777" w:rsidR="0021409B" w:rsidRPr="002D561C" w:rsidRDefault="0021409B" w:rsidP="00437151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21409B" w:rsidRPr="00FD775E" w14:paraId="2D2F7AC8" w14:textId="77777777" w:rsidTr="0043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5DC36CBD" w14:textId="77777777" w:rsidR="0021409B" w:rsidRPr="005D2A67" w:rsidRDefault="0021409B" w:rsidP="00437151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21409B" w:rsidRPr="000126F0" w14:paraId="0B7578AE" w14:textId="77777777" w:rsidTr="00437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1186289F" w14:textId="77777777" w:rsidR="0021409B" w:rsidRPr="00587974" w:rsidRDefault="0021409B" w:rsidP="00437151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62D106B2" w14:textId="77777777" w:rsidR="0021409B" w:rsidRPr="00587974" w:rsidRDefault="0021409B" w:rsidP="00437151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07FAB794" w14:textId="77777777" w:rsidR="0021409B" w:rsidRPr="00587974" w:rsidRDefault="0021409B" w:rsidP="00437151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3861653C" w14:textId="77777777" w:rsidR="0021409B" w:rsidRPr="00587974" w:rsidRDefault="0021409B" w:rsidP="00437151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21409B" w:rsidRPr="000126F0" w14:paraId="4E3A5CB5" w14:textId="77777777" w:rsidTr="0043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34A3626F" w14:textId="77777777" w:rsidR="0021409B" w:rsidRDefault="0021409B" w:rsidP="0043715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7B041124" w14:textId="77777777" w:rsidR="0021409B" w:rsidRDefault="0021409B" w:rsidP="0043715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1127" w:type="dxa"/>
            <w:gridSpan w:val="2"/>
          </w:tcPr>
          <w:p w14:paraId="66128398" w14:textId="77777777" w:rsidR="0021409B" w:rsidRDefault="0021409B" w:rsidP="0043715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6F4F3F40" w14:textId="77777777" w:rsidR="0021409B" w:rsidRDefault="0021409B" w:rsidP="0043715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1409B" w:rsidRPr="000126F0" w14:paraId="30F06F47" w14:textId="77777777" w:rsidTr="004371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3003594E" w14:textId="77777777" w:rsidR="0021409B" w:rsidRDefault="0021409B" w:rsidP="0043715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1928" w:type="dxa"/>
            <w:gridSpan w:val="3"/>
          </w:tcPr>
          <w:p w14:paraId="0B85DF1B" w14:textId="77777777" w:rsidR="0021409B" w:rsidRDefault="0021409B" w:rsidP="0043715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o formulário</w:t>
            </w:r>
          </w:p>
        </w:tc>
        <w:tc>
          <w:tcPr>
            <w:tcW w:w="1127" w:type="dxa"/>
            <w:gridSpan w:val="2"/>
          </w:tcPr>
          <w:p w14:paraId="29CCB327" w14:textId="77777777" w:rsidR="0021409B" w:rsidRDefault="0021409B" w:rsidP="0043715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2D019651" w14:textId="77777777" w:rsidR="0021409B" w:rsidRPr="000B38F1" w:rsidRDefault="0021409B" w:rsidP="0043715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2" w:name="_Toc39751777"/>
      <w:r>
        <w:t>CRITÉRIOS DE ACEITE</w:t>
      </w:r>
      <w:bookmarkEnd w:id="12"/>
    </w:p>
    <w:p w14:paraId="34F179F8" w14:textId="77777777" w:rsidR="0030370F" w:rsidRPr="0030370F" w:rsidRDefault="000514D4" w:rsidP="00CA0FD9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8F311F0" w14:textId="2CD819D0" w:rsidR="009E52BF" w:rsidRDefault="00281049" w:rsidP="00CA0FD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3" w:name="_Ref13564883"/>
      <w:r>
        <w:t>O</w:t>
      </w:r>
      <w:r w:rsidR="00971BDC">
        <w:t xml:space="preserve">s informativos só serão apresentados para visualização, caso o relator selecionado pelo coordenador CE, </w:t>
      </w:r>
      <w:r w:rsidR="001F41C5">
        <w:t xml:space="preserve">indique impedimento / suspeição. </w:t>
      </w:r>
    </w:p>
    <w:p w14:paraId="164DF3E2" w14:textId="77777777" w:rsidR="000514D4" w:rsidRPr="00875134" w:rsidRDefault="000514D4" w:rsidP="00CA0FD9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31290676"/>
      <w:r>
        <w:rPr>
          <w:b/>
        </w:rPr>
        <w:t>Regras Gerais:</w:t>
      </w:r>
      <w:bookmarkEnd w:id="13"/>
      <w:bookmarkEnd w:id="14"/>
    </w:p>
    <w:p w14:paraId="0FCF7F70" w14:textId="4B19B800" w:rsidR="00281049" w:rsidRPr="006337D1" w:rsidRDefault="00281049" w:rsidP="00CA0FD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>Ao</w:t>
      </w:r>
      <w:r w:rsidR="001171A0">
        <w:t xml:space="preserve"> aciona</w:t>
      </w:r>
      <w:r>
        <w:t>r</w:t>
      </w:r>
      <w:r w:rsidR="001171A0">
        <w:t xml:space="preserve"> “</w:t>
      </w:r>
      <w:bookmarkStart w:id="15" w:name="_Toc12290439"/>
      <w:bookmarkStart w:id="16" w:name="_Toc23266189"/>
      <w:r>
        <w:rPr>
          <w:b/>
        </w:rPr>
        <w:t>Visualizar”</w:t>
      </w:r>
      <w:r w:rsidR="006014A0">
        <w:rPr>
          <w:b/>
        </w:rPr>
        <w:t xml:space="preserve"> </w:t>
      </w:r>
      <w:r w:rsidR="006014A0">
        <w:rPr>
          <w:bCs/>
        </w:rPr>
        <w:t>na HST0</w:t>
      </w:r>
      <w:r w:rsidR="003056F6">
        <w:rPr>
          <w:bCs/>
        </w:rPr>
        <w:t>83</w:t>
      </w:r>
      <w:r w:rsidR="006014A0">
        <w:rPr>
          <w:bCs/>
        </w:rPr>
        <w:t>_Aba_Parecer_Denuncia</w:t>
      </w:r>
      <w:r w:rsidR="003056F6">
        <w:rPr>
          <w:bCs/>
        </w:rPr>
        <w:t>_Corporativo</w:t>
      </w:r>
      <w:r>
        <w:rPr>
          <w:b/>
        </w:rPr>
        <w:t xml:space="preserve"> </w:t>
      </w:r>
      <w:r w:rsidRPr="00281049">
        <w:t>para o encaminhamento</w:t>
      </w:r>
      <w:r>
        <w:rPr>
          <w:b/>
        </w:rPr>
        <w:t xml:space="preserve"> “</w:t>
      </w:r>
      <w:r w:rsidR="006337D1">
        <w:rPr>
          <w:b/>
        </w:rPr>
        <w:t>Impedimento / Suspeição</w:t>
      </w:r>
      <w:r>
        <w:rPr>
          <w:b/>
        </w:rPr>
        <w:t xml:space="preserve">” </w:t>
      </w:r>
      <w:r w:rsidRPr="00281049">
        <w:t xml:space="preserve">o sistema </w:t>
      </w:r>
      <w:r w:rsidR="006337D1">
        <w:t xml:space="preserve">apresenta a interface </w:t>
      </w:r>
      <w:r w:rsidR="006337D1" w:rsidRPr="006337D1">
        <w:rPr>
          <w:b/>
          <w:bCs/>
        </w:rPr>
        <w:fldChar w:fldCharType="begin"/>
      </w:r>
      <w:r w:rsidR="006337D1" w:rsidRPr="006337D1">
        <w:rPr>
          <w:b/>
          <w:bCs/>
        </w:rPr>
        <w:instrText xml:space="preserve"> REF _Ref32582780 \r \h </w:instrText>
      </w:r>
      <w:r w:rsidR="006337D1">
        <w:rPr>
          <w:b/>
          <w:bCs/>
        </w:rPr>
        <w:instrText xml:space="preserve"> \* MERGEFORMAT </w:instrText>
      </w:r>
      <w:r w:rsidR="006337D1" w:rsidRPr="006337D1">
        <w:rPr>
          <w:b/>
          <w:bCs/>
        </w:rPr>
      </w:r>
      <w:r w:rsidR="006337D1" w:rsidRPr="006337D1">
        <w:rPr>
          <w:b/>
          <w:bCs/>
        </w:rPr>
        <w:fldChar w:fldCharType="separate"/>
      </w:r>
      <w:r w:rsidR="006337D1" w:rsidRPr="006337D1">
        <w:rPr>
          <w:b/>
          <w:bCs/>
        </w:rPr>
        <w:t>P01</w:t>
      </w:r>
      <w:r w:rsidR="006337D1" w:rsidRPr="006337D1">
        <w:rPr>
          <w:b/>
          <w:bCs/>
        </w:rPr>
        <w:fldChar w:fldCharType="end"/>
      </w:r>
      <w:r w:rsidR="006337D1" w:rsidRPr="006337D1">
        <w:rPr>
          <w:b/>
          <w:bCs/>
        </w:rPr>
        <w:t>.</w:t>
      </w:r>
    </w:p>
    <w:p w14:paraId="1D9DF3A9" w14:textId="77777777" w:rsidR="00581709" w:rsidRPr="00066421" w:rsidRDefault="00581709" w:rsidP="0058170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Na primeira parte da interface </w:t>
      </w:r>
      <w:r w:rsidRPr="009A36E3">
        <w:rPr>
          <w:b/>
          <w:bCs/>
        </w:rPr>
        <w:fldChar w:fldCharType="begin"/>
      </w:r>
      <w:r w:rsidRPr="009A36E3">
        <w:rPr>
          <w:b/>
          <w:bCs/>
        </w:rPr>
        <w:instrText xml:space="preserve"> REF _Ref32582780 \r \h </w:instrText>
      </w:r>
      <w:r>
        <w:rPr>
          <w:b/>
          <w:bCs/>
        </w:rPr>
        <w:instrText xml:space="preserve"> \* MERGEFORMAT </w:instrText>
      </w:r>
      <w:r w:rsidRPr="009A36E3">
        <w:rPr>
          <w:b/>
          <w:bCs/>
        </w:rPr>
      </w:r>
      <w:r w:rsidRPr="009A36E3">
        <w:rPr>
          <w:b/>
          <w:bCs/>
        </w:rPr>
        <w:fldChar w:fldCharType="separate"/>
      </w:r>
      <w:r w:rsidRPr="009A36E3">
        <w:rPr>
          <w:b/>
          <w:bCs/>
        </w:rPr>
        <w:t>P01</w:t>
      </w:r>
      <w:r w:rsidRPr="009A36E3">
        <w:rPr>
          <w:b/>
          <w:bCs/>
        </w:rPr>
        <w:fldChar w:fldCharType="end"/>
      </w:r>
      <w:r>
        <w:t>, o sistema deve apresentar a descrição do encaminhamento cadastrado pelo relator;</w:t>
      </w:r>
    </w:p>
    <w:p w14:paraId="4F994A9C" w14:textId="77777777" w:rsidR="00581709" w:rsidRPr="004F2DC7" w:rsidRDefault="00581709" w:rsidP="0058170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Na segunda parte da interface </w:t>
      </w:r>
      <w:r w:rsidRPr="009A36E3">
        <w:rPr>
          <w:b/>
          <w:bCs/>
        </w:rPr>
        <w:fldChar w:fldCharType="begin"/>
      </w:r>
      <w:r w:rsidRPr="009A36E3">
        <w:rPr>
          <w:b/>
          <w:bCs/>
        </w:rPr>
        <w:instrText xml:space="preserve"> REF _Ref32582780 \r \h </w:instrText>
      </w:r>
      <w:r>
        <w:rPr>
          <w:b/>
          <w:bCs/>
        </w:rPr>
        <w:instrText xml:space="preserve"> \* MERGEFORMAT </w:instrText>
      </w:r>
      <w:r w:rsidRPr="009A36E3">
        <w:rPr>
          <w:b/>
          <w:bCs/>
        </w:rPr>
      </w:r>
      <w:r w:rsidRPr="009A36E3">
        <w:rPr>
          <w:b/>
          <w:bCs/>
        </w:rPr>
        <w:fldChar w:fldCharType="separate"/>
      </w:r>
      <w:r w:rsidRPr="009A36E3">
        <w:rPr>
          <w:b/>
          <w:bCs/>
        </w:rPr>
        <w:t>P01</w:t>
      </w:r>
      <w:r w:rsidRPr="009A36E3">
        <w:rPr>
          <w:b/>
          <w:bCs/>
        </w:rPr>
        <w:fldChar w:fldCharType="end"/>
      </w:r>
      <w:r>
        <w:t>, o sistema deve apresentar os dados cadastrados pelo coordenador ao inserir o novo relator.</w:t>
      </w: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17" w:name="_Toc39751778"/>
      <w:r>
        <w:t>MENSAGENS</w:t>
      </w:r>
      <w:bookmarkEnd w:id="15"/>
      <w:bookmarkEnd w:id="16"/>
      <w:bookmarkEnd w:id="17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8" w:name="_Ref23434261"/>
          </w:p>
        </w:tc>
        <w:bookmarkEnd w:id="18"/>
        <w:tc>
          <w:tcPr>
            <w:tcW w:w="5293" w:type="dxa"/>
          </w:tcPr>
          <w:p w14:paraId="3AEEEF62" w14:textId="60FE690B" w:rsidR="002927EC" w:rsidRDefault="002927EC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B62570B" w14:textId="629749FD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4D857A2B" w14:textId="6F094149" w:rsidR="006C118F" w:rsidRPr="00202432" w:rsidRDefault="00BC778D" w:rsidP="00202432">
      <w:pPr>
        <w:pStyle w:val="Ttulo2"/>
        <w:numPr>
          <w:ilvl w:val="0"/>
          <w:numId w:val="0"/>
        </w:numPr>
        <w:spacing w:before="240"/>
      </w:pPr>
      <w:bookmarkStart w:id="19" w:name="_Toc39751779"/>
      <w:r>
        <w:t>INFORMAÇÕES COMPLEMENTARES</w:t>
      </w:r>
      <w:bookmarkEnd w:id="19"/>
    </w:p>
    <w:sectPr w:rsidR="006C118F" w:rsidRPr="00202432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F1AC0" w14:textId="77777777" w:rsidR="00E91280" w:rsidRDefault="00E91280">
      <w:r>
        <w:separator/>
      </w:r>
    </w:p>
    <w:p w14:paraId="29E1ECBA" w14:textId="77777777" w:rsidR="00E91280" w:rsidRDefault="00E91280"/>
  </w:endnote>
  <w:endnote w:type="continuationSeparator" w:id="0">
    <w:p w14:paraId="42A66C3B" w14:textId="77777777" w:rsidR="00E91280" w:rsidRDefault="00E91280">
      <w:r>
        <w:continuationSeparator/>
      </w:r>
    </w:p>
    <w:p w14:paraId="0592E017" w14:textId="77777777" w:rsidR="00E91280" w:rsidRDefault="00E912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56281" w14:textId="77777777" w:rsidR="00840DE7" w:rsidRDefault="00840DE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1177F7">
            <w:rPr>
              <w:rStyle w:val="Nmerodepgina"/>
              <w:rFonts w:ascii="Verdana" w:hAnsi="Verdana" w:cs="Arial"/>
              <w:b/>
              <w:noProof/>
            </w:rPr>
            <w:t>6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E3D47" w14:textId="77777777" w:rsidR="00840DE7" w:rsidRDefault="00840DE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52D6F" w14:textId="77777777" w:rsidR="00E91280" w:rsidRDefault="00E91280">
      <w:r>
        <w:separator/>
      </w:r>
    </w:p>
    <w:p w14:paraId="04FCE906" w14:textId="77777777" w:rsidR="00E91280" w:rsidRDefault="00E91280"/>
  </w:footnote>
  <w:footnote w:type="continuationSeparator" w:id="0">
    <w:p w14:paraId="6CF189E0" w14:textId="77777777" w:rsidR="00E91280" w:rsidRDefault="00E91280">
      <w:r>
        <w:continuationSeparator/>
      </w:r>
    </w:p>
    <w:p w14:paraId="09433B4F" w14:textId="77777777" w:rsidR="00E91280" w:rsidRDefault="00E912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738CA" w14:textId="77777777" w:rsidR="00840DE7" w:rsidRDefault="00840DE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5pt;height:41.5pt" o:ole="">
                <v:imagedata r:id="rId1" o:title=""/>
              </v:shape>
              <o:OLEObject Type="Embed" ProgID="PBrush" ShapeID="_x0000_i1025" DrawAspect="Content" ObjectID="_1650364566" r:id="rId2"/>
            </w:object>
          </w:r>
        </w:p>
      </w:tc>
      <w:tc>
        <w:tcPr>
          <w:tcW w:w="4111" w:type="dxa"/>
          <w:vAlign w:val="center"/>
        </w:tcPr>
        <w:p w14:paraId="2CC77D67" w14:textId="02D868A4" w:rsidR="00D940DF" w:rsidRPr="00C6532E" w:rsidRDefault="00D940DF" w:rsidP="00F359D6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F359D6">
            <w:t>08</w:t>
          </w:r>
          <w:r w:rsidR="00840DE7">
            <w:t>9</w:t>
          </w:r>
          <w:r w:rsidR="00F359D6">
            <w:t xml:space="preserve"> – Visualizar </w:t>
          </w:r>
          <w:r w:rsidR="008F196D">
            <w:t>Impedimento / Suspeição</w:t>
          </w:r>
          <w:r w:rsidR="00840DE7">
            <w:t xml:space="preserve"> Corporativo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27787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116A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3103B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15C4D"/>
    <w:multiLevelType w:val="hybridMultilevel"/>
    <w:tmpl w:val="37A8907A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F24831"/>
    <w:multiLevelType w:val="multilevel"/>
    <w:tmpl w:val="89D66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18"/>
  </w:num>
  <w:num w:numId="4">
    <w:abstractNumId w:val="35"/>
  </w:num>
  <w:num w:numId="5">
    <w:abstractNumId w:val="14"/>
  </w:num>
  <w:num w:numId="6">
    <w:abstractNumId w:val="20"/>
  </w:num>
  <w:num w:numId="7">
    <w:abstractNumId w:val="26"/>
  </w:num>
  <w:num w:numId="8">
    <w:abstractNumId w:val="2"/>
  </w:num>
  <w:num w:numId="9">
    <w:abstractNumId w:val="8"/>
  </w:num>
  <w:num w:numId="10">
    <w:abstractNumId w:val="17"/>
  </w:num>
  <w:num w:numId="11">
    <w:abstractNumId w:val="15"/>
  </w:num>
  <w:num w:numId="12">
    <w:abstractNumId w:val="12"/>
  </w:num>
  <w:num w:numId="13">
    <w:abstractNumId w:val="11"/>
  </w:num>
  <w:num w:numId="14">
    <w:abstractNumId w:val="27"/>
  </w:num>
  <w:num w:numId="15">
    <w:abstractNumId w:val="32"/>
  </w:num>
  <w:num w:numId="16">
    <w:abstractNumId w:val="21"/>
  </w:num>
  <w:num w:numId="17">
    <w:abstractNumId w:val="7"/>
  </w:num>
  <w:num w:numId="18">
    <w:abstractNumId w:val="10"/>
  </w:num>
  <w:num w:numId="19">
    <w:abstractNumId w:val="33"/>
  </w:num>
  <w:num w:numId="20">
    <w:abstractNumId w:val="6"/>
  </w:num>
  <w:num w:numId="21">
    <w:abstractNumId w:val="22"/>
  </w:num>
  <w:num w:numId="22">
    <w:abstractNumId w:val="9"/>
  </w:num>
  <w:num w:numId="23">
    <w:abstractNumId w:val="30"/>
  </w:num>
  <w:num w:numId="24">
    <w:abstractNumId w:val="13"/>
  </w:num>
  <w:num w:numId="25">
    <w:abstractNumId w:val="28"/>
  </w:num>
  <w:num w:numId="26">
    <w:abstractNumId w:val="4"/>
  </w:num>
  <w:num w:numId="2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5DE6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509"/>
    <w:rsid w:val="00054E88"/>
    <w:rsid w:val="0005605A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0B9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1C8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0D5A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177F7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47082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87C9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3DD5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AD7"/>
    <w:rsid w:val="001D1C18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4A3B"/>
    <w:rsid w:val="001E5FCB"/>
    <w:rsid w:val="001E7DA1"/>
    <w:rsid w:val="001F1623"/>
    <w:rsid w:val="001F1F01"/>
    <w:rsid w:val="001F2292"/>
    <w:rsid w:val="001F32FC"/>
    <w:rsid w:val="001F41C5"/>
    <w:rsid w:val="001F6C31"/>
    <w:rsid w:val="00202432"/>
    <w:rsid w:val="002028D7"/>
    <w:rsid w:val="002103B1"/>
    <w:rsid w:val="0021173B"/>
    <w:rsid w:val="00212BB8"/>
    <w:rsid w:val="0021409B"/>
    <w:rsid w:val="002148FC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1AC1"/>
    <w:rsid w:val="0024203F"/>
    <w:rsid w:val="002429D5"/>
    <w:rsid w:val="002437BE"/>
    <w:rsid w:val="00247683"/>
    <w:rsid w:val="00251B1C"/>
    <w:rsid w:val="002524FF"/>
    <w:rsid w:val="00261F7D"/>
    <w:rsid w:val="0026273A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1049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E5E2E"/>
    <w:rsid w:val="002E6992"/>
    <w:rsid w:val="002E7130"/>
    <w:rsid w:val="002F0187"/>
    <w:rsid w:val="002F0D4C"/>
    <w:rsid w:val="002F1B90"/>
    <w:rsid w:val="002F256A"/>
    <w:rsid w:val="002F30A1"/>
    <w:rsid w:val="002F4F0D"/>
    <w:rsid w:val="002F505A"/>
    <w:rsid w:val="002F629D"/>
    <w:rsid w:val="002F6CD4"/>
    <w:rsid w:val="003004EA"/>
    <w:rsid w:val="003013CE"/>
    <w:rsid w:val="00301505"/>
    <w:rsid w:val="00302547"/>
    <w:rsid w:val="0030370F"/>
    <w:rsid w:val="003053E1"/>
    <w:rsid w:val="003056F6"/>
    <w:rsid w:val="00307363"/>
    <w:rsid w:val="00307A89"/>
    <w:rsid w:val="00310629"/>
    <w:rsid w:val="0031309A"/>
    <w:rsid w:val="0031332F"/>
    <w:rsid w:val="0031453A"/>
    <w:rsid w:val="00314EDF"/>
    <w:rsid w:val="003150A6"/>
    <w:rsid w:val="003215FB"/>
    <w:rsid w:val="00322EBD"/>
    <w:rsid w:val="003238EF"/>
    <w:rsid w:val="00323C9E"/>
    <w:rsid w:val="00324A7D"/>
    <w:rsid w:val="003253EF"/>
    <w:rsid w:val="003307B8"/>
    <w:rsid w:val="00330B03"/>
    <w:rsid w:val="00330D47"/>
    <w:rsid w:val="00333F4A"/>
    <w:rsid w:val="0033587E"/>
    <w:rsid w:val="003366DB"/>
    <w:rsid w:val="003419D8"/>
    <w:rsid w:val="00341A6F"/>
    <w:rsid w:val="00342A09"/>
    <w:rsid w:val="00342AFD"/>
    <w:rsid w:val="00344F6E"/>
    <w:rsid w:val="00346C49"/>
    <w:rsid w:val="00347052"/>
    <w:rsid w:val="00347BB0"/>
    <w:rsid w:val="003510DD"/>
    <w:rsid w:val="0035240E"/>
    <w:rsid w:val="0035321B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769B3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A15"/>
    <w:rsid w:val="003A5F93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EAF"/>
    <w:rsid w:val="003C3EB8"/>
    <w:rsid w:val="003C3FA2"/>
    <w:rsid w:val="003C4B1C"/>
    <w:rsid w:val="003C4CF8"/>
    <w:rsid w:val="003C7C29"/>
    <w:rsid w:val="003D09A1"/>
    <w:rsid w:val="003D12FE"/>
    <w:rsid w:val="003D2541"/>
    <w:rsid w:val="003D4F15"/>
    <w:rsid w:val="003D5767"/>
    <w:rsid w:val="003D7181"/>
    <w:rsid w:val="003E00D9"/>
    <w:rsid w:val="003E05E2"/>
    <w:rsid w:val="003E16B7"/>
    <w:rsid w:val="003E353E"/>
    <w:rsid w:val="003E5072"/>
    <w:rsid w:val="003E7BCF"/>
    <w:rsid w:val="003F01E8"/>
    <w:rsid w:val="003F08D5"/>
    <w:rsid w:val="003F113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98B"/>
    <w:rsid w:val="00433E23"/>
    <w:rsid w:val="00434B58"/>
    <w:rsid w:val="00434F78"/>
    <w:rsid w:val="00436CA3"/>
    <w:rsid w:val="004408B4"/>
    <w:rsid w:val="00441F6B"/>
    <w:rsid w:val="0044242A"/>
    <w:rsid w:val="004436FA"/>
    <w:rsid w:val="00444709"/>
    <w:rsid w:val="00445958"/>
    <w:rsid w:val="00447994"/>
    <w:rsid w:val="00452F7E"/>
    <w:rsid w:val="00453895"/>
    <w:rsid w:val="00460765"/>
    <w:rsid w:val="00460F4E"/>
    <w:rsid w:val="004629EA"/>
    <w:rsid w:val="00462B29"/>
    <w:rsid w:val="00465842"/>
    <w:rsid w:val="00465DC5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4BE"/>
    <w:rsid w:val="004A699B"/>
    <w:rsid w:val="004B161D"/>
    <w:rsid w:val="004B2780"/>
    <w:rsid w:val="004B44D5"/>
    <w:rsid w:val="004B5E8C"/>
    <w:rsid w:val="004B7836"/>
    <w:rsid w:val="004B7BBD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E6C05"/>
    <w:rsid w:val="004F2D3C"/>
    <w:rsid w:val="004F5F85"/>
    <w:rsid w:val="004F6ABA"/>
    <w:rsid w:val="004F74DA"/>
    <w:rsid w:val="00504C51"/>
    <w:rsid w:val="00506B74"/>
    <w:rsid w:val="00506FBC"/>
    <w:rsid w:val="00506FCD"/>
    <w:rsid w:val="0050739C"/>
    <w:rsid w:val="00507A39"/>
    <w:rsid w:val="00510DDA"/>
    <w:rsid w:val="00511A99"/>
    <w:rsid w:val="00515FBB"/>
    <w:rsid w:val="00517BC7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234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709"/>
    <w:rsid w:val="005819CB"/>
    <w:rsid w:val="0058232E"/>
    <w:rsid w:val="00582C6A"/>
    <w:rsid w:val="0058318B"/>
    <w:rsid w:val="005834A3"/>
    <w:rsid w:val="00583D0E"/>
    <w:rsid w:val="005850A0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6C2E"/>
    <w:rsid w:val="005B729F"/>
    <w:rsid w:val="005B77D4"/>
    <w:rsid w:val="005B7BEE"/>
    <w:rsid w:val="005C2568"/>
    <w:rsid w:val="005C5541"/>
    <w:rsid w:val="005D1A41"/>
    <w:rsid w:val="005D2620"/>
    <w:rsid w:val="005D4539"/>
    <w:rsid w:val="005D4DDC"/>
    <w:rsid w:val="005D5D2D"/>
    <w:rsid w:val="005D6BFB"/>
    <w:rsid w:val="005E3920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5E71"/>
    <w:rsid w:val="005F65D6"/>
    <w:rsid w:val="005F681D"/>
    <w:rsid w:val="005F6896"/>
    <w:rsid w:val="006002CB"/>
    <w:rsid w:val="006014A0"/>
    <w:rsid w:val="00602595"/>
    <w:rsid w:val="006036B0"/>
    <w:rsid w:val="00606275"/>
    <w:rsid w:val="00606AF1"/>
    <w:rsid w:val="00606AF9"/>
    <w:rsid w:val="00614285"/>
    <w:rsid w:val="00614B97"/>
    <w:rsid w:val="00620FA5"/>
    <w:rsid w:val="00621408"/>
    <w:rsid w:val="00625C5B"/>
    <w:rsid w:val="006271D7"/>
    <w:rsid w:val="00627838"/>
    <w:rsid w:val="00630574"/>
    <w:rsid w:val="00631F95"/>
    <w:rsid w:val="006333FE"/>
    <w:rsid w:val="0063366E"/>
    <w:rsid w:val="006337D1"/>
    <w:rsid w:val="00633E2A"/>
    <w:rsid w:val="00634FD7"/>
    <w:rsid w:val="006352E6"/>
    <w:rsid w:val="00635CDA"/>
    <w:rsid w:val="00636105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3AD4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38C9"/>
    <w:rsid w:val="0068450D"/>
    <w:rsid w:val="0068683D"/>
    <w:rsid w:val="0069198B"/>
    <w:rsid w:val="00694780"/>
    <w:rsid w:val="006959CB"/>
    <w:rsid w:val="00696BC0"/>
    <w:rsid w:val="006A1688"/>
    <w:rsid w:val="006B0223"/>
    <w:rsid w:val="006B0C3A"/>
    <w:rsid w:val="006B1FB8"/>
    <w:rsid w:val="006B3090"/>
    <w:rsid w:val="006B3D22"/>
    <w:rsid w:val="006B45C9"/>
    <w:rsid w:val="006B5605"/>
    <w:rsid w:val="006B6098"/>
    <w:rsid w:val="006B6AFD"/>
    <w:rsid w:val="006B74E7"/>
    <w:rsid w:val="006C118F"/>
    <w:rsid w:val="006C2336"/>
    <w:rsid w:val="006C3CED"/>
    <w:rsid w:val="006D203E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2F03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59B8"/>
    <w:rsid w:val="007565DE"/>
    <w:rsid w:val="007566B1"/>
    <w:rsid w:val="007569F0"/>
    <w:rsid w:val="00757A62"/>
    <w:rsid w:val="00760C10"/>
    <w:rsid w:val="00761EC3"/>
    <w:rsid w:val="0076271E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66B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61EC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402A6"/>
    <w:rsid w:val="00840460"/>
    <w:rsid w:val="00840DE7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162"/>
    <w:rsid w:val="008B1B4B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031F"/>
    <w:rsid w:val="008F196D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0B26"/>
    <w:rsid w:val="009118CF"/>
    <w:rsid w:val="00912C94"/>
    <w:rsid w:val="00913662"/>
    <w:rsid w:val="00917636"/>
    <w:rsid w:val="0092073F"/>
    <w:rsid w:val="00921551"/>
    <w:rsid w:val="009218EE"/>
    <w:rsid w:val="0092287B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28A1"/>
    <w:rsid w:val="0095352C"/>
    <w:rsid w:val="009538E4"/>
    <w:rsid w:val="009548ED"/>
    <w:rsid w:val="0095544B"/>
    <w:rsid w:val="009559D5"/>
    <w:rsid w:val="00957A91"/>
    <w:rsid w:val="00961D2E"/>
    <w:rsid w:val="00963437"/>
    <w:rsid w:val="00964E33"/>
    <w:rsid w:val="00964EA1"/>
    <w:rsid w:val="00965F6F"/>
    <w:rsid w:val="0096756F"/>
    <w:rsid w:val="0097121F"/>
    <w:rsid w:val="00971BDC"/>
    <w:rsid w:val="0097225C"/>
    <w:rsid w:val="00972D5A"/>
    <w:rsid w:val="009809EA"/>
    <w:rsid w:val="00980FB5"/>
    <w:rsid w:val="00981360"/>
    <w:rsid w:val="00982ECD"/>
    <w:rsid w:val="009835C5"/>
    <w:rsid w:val="009919E0"/>
    <w:rsid w:val="00992005"/>
    <w:rsid w:val="0099498B"/>
    <w:rsid w:val="00995DB3"/>
    <w:rsid w:val="00997D16"/>
    <w:rsid w:val="009A0B51"/>
    <w:rsid w:val="009A23E0"/>
    <w:rsid w:val="009A2AB0"/>
    <w:rsid w:val="009A3384"/>
    <w:rsid w:val="009B0E3A"/>
    <w:rsid w:val="009B111C"/>
    <w:rsid w:val="009B3BA4"/>
    <w:rsid w:val="009B42E9"/>
    <w:rsid w:val="009B47A5"/>
    <w:rsid w:val="009B5314"/>
    <w:rsid w:val="009B5756"/>
    <w:rsid w:val="009B74D2"/>
    <w:rsid w:val="009B7D02"/>
    <w:rsid w:val="009C1FA4"/>
    <w:rsid w:val="009C6BCE"/>
    <w:rsid w:val="009C7DD1"/>
    <w:rsid w:val="009D38DE"/>
    <w:rsid w:val="009D3C60"/>
    <w:rsid w:val="009D68F9"/>
    <w:rsid w:val="009D7690"/>
    <w:rsid w:val="009E52BF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6514"/>
    <w:rsid w:val="00A17320"/>
    <w:rsid w:val="00A207A8"/>
    <w:rsid w:val="00A21CAA"/>
    <w:rsid w:val="00A253AD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2B0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369"/>
    <w:rsid w:val="00A86515"/>
    <w:rsid w:val="00A865C7"/>
    <w:rsid w:val="00A86917"/>
    <w:rsid w:val="00A86EFF"/>
    <w:rsid w:val="00A86FE6"/>
    <w:rsid w:val="00A87BA8"/>
    <w:rsid w:val="00A90B28"/>
    <w:rsid w:val="00A9241D"/>
    <w:rsid w:val="00A93448"/>
    <w:rsid w:val="00A9454B"/>
    <w:rsid w:val="00A96FB3"/>
    <w:rsid w:val="00A97AEF"/>
    <w:rsid w:val="00A97D26"/>
    <w:rsid w:val="00A97D94"/>
    <w:rsid w:val="00AA0679"/>
    <w:rsid w:val="00AA1A1F"/>
    <w:rsid w:val="00AA1DBD"/>
    <w:rsid w:val="00AA3B1E"/>
    <w:rsid w:val="00AA5A7F"/>
    <w:rsid w:val="00AA5D0E"/>
    <w:rsid w:val="00AA6C1F"/>
    <w:rsid w:val="00AB1061"/>
    <w:rsid w:val="00AB43DE"/>
    <w:rsid w:val="00AB7942"/>
    <w:rsid w:val="00AC0061"/>
    <w:rsid w:val="00AC0D28"/>
    <w:rsid w:val="00AC3286"/>
    <w:rsid w:val="00AC3D6D"/>
    <w:rsid w:val="00AC4B96"/>
    <w:rsid w:val="00AD0188"/>
    <w:rsid w:val="00AE168F"/>
    <w:rsid w:val="00AE1752"/>
    <w:rsid w:val="00AE2C48"/>
    <w:rsid w:val="00AE4111"/>
    <w:rsid w:val="00AE554A"/>
    <w:rsid w:val="00AE7AA6"/>
    <w:rsid w:val="00B01AC2"/>
    <w:rsid w:val="00B07A3E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6D8A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0EBD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1DE7"/>
    <w:rsid w:val="00C256AE"/>
    <w:rsid w:val="00C27407"/>
    <w:rsid w:val="00C27591"/>
    <w:rsid w:val="00C304F3"/>
    <w:rsid w:val="00C31A6B"/>
    <w:rsid w:val="00C31CDC"/>
    <w:rsid w:val="00C33784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7D1"/>
    <w:rsid w:val="00C56B52"/>
    <w:rsid w:val="00C5729F"/>
    <w:rsid w:val="00C57FD9"/>
    <w:rsid w:val="00C6165A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453E"/>
    <w:rsid w:val="00C96DED"/>
    <w:rsid w:val="00C9734A"/>
    <w:rsid w:val="00CA0512"/>
    <w:rsid w:val="00CA0FD9"/>
    <w:rsid w:val="00CA16B3"/>
    <w:rsid w:val="00CA1BE6"/>
    <w:rsid w:val="00CA2053"/>
    <w:rsid w:val="00CA3921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461A"/>
    <w:rsid w:val="00CD5B2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1F6B"/>
    <w:rsid w:val="00CF2771"/>
    <w:rsid w:val="00CF2AB4"/>
    <w:rsid w:val="00CF2CB0"/>
    <w:rsid w:val="00CF3096"/>
    <w:rsid w:val="00CF3C4D"/>
    <w:rsid w:val="00CF5475"/>
    <w:rsid w:val="00CF6C62"/>
    <w:rsid w:val="00D001A7"/>
    <w:rsid w:val="00D01C8B"/>
    <w:rsid w:val="00D04F1D"/>
    <w:rsid w:val="00D05D5B"/>
    <w:rsid w:val="00D11F09"/>
    <w:rsid w:val="00D13416"/>
    <w:rsid w:val="00D14139"/>
    <w:rsid w:val="00D14310"/>
    <w:rsid w:val="00D15404"/>
    <w:rsid w:val="00D158EE"/>
    <w:rsid w:val="00D1699F"/>
    <w:rsid w:val="00D175C7"/>
    <w:rsid w:val="00D214BE"/>
    <w:rsid w:val="00D21F1F"/>
    <w:rsid w:val="00D23157"/>
    <w:rsid w:val="00D245A1"/>
    <w:rsid w:val="00D32351"/>
    <w:rsid w:val="00D33257"/>
    <w:rsid w:val="00D34193"/>
    <w:rsid w:val="00D34692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766E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B62"/>
    <w:rsid w:val="00E00E10"/>
    <w:rsid w:val="00E021B0"/>
    <w:rsid w:val="00E033BC"/>
    <w:rsid w:val="00E06D55"/>
    <w:rsid w:val="00E0754F"/>
    <w:rsid w:val="00E07F00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262B6"/>
    <w:rsid w:val="00E3057F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46B5"/>
    <w:rsid w:val="00E65B47"/>
    <w:rsid w:val="00E65D86"/>
    <w:rsid w:val="00E6696F"/>
    <w:rsid w:val="00E66CE0"/>
    <w:rsid w:val="00E70B3A"/>
    <w:rsid w:val="00E71168"/>
    <w:rsid w:val="00E72D83"/>
    <w:rsid w:val="00E73062"/>
    <w:rsid w:val="00E73C4D"/>
    <w:rsid w:val="00E759F5"/>
    <w:rsid w:val="00E76CD8"/>
    <w:rsid w:val="00E8065B"/>
    <w:rsid w:val="00E807A3"/>
    <w:rsid w:val="00E86610"/>
    <w:rsid w:val="00E90748"/>
    <w:rsid w:val="00E91280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41C"/>
    <w:rsid w:val="00EC39EA"/>
    <w:rsid w:val="00EC39FE"/>
    <w:rsid w:val="00EC6623"/>
    <w:rsid w:val="00EC675E"/>
    <w:rsid w:val="00ED0569"/>
    <w:rsid w:val="00ED0723"/>
    <w:rsid w:val="00ED10CE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E7BE3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622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9D6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483"/>
    <w:rsid w:val="00F705AD"/>
    <w:rsid w:val="00F70B3D"/>
    <w:rsid w:val="00F70C36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593"/>
    <w:rsid w:val="00FB5814"/>
    <w:rsid w:val="00FC3C16"/>
    <w:rsid w:val="00FD4864"/>
    <w:rsid w:val="00FD5799"/>
    <w:rsid w:val="00FD66CC"/>
    <w:rsid w:val="00FD74B5"/>
    <w:rsid w:val="00FD76D3"/>
    <w:rsid w:val="00FE046D"/>
    <w:rsid w:val="00FE2E2D"/>
    <w:rsid w:val="00FF1CB6"/>
    <w:rsid w:val="00FF2A06"/>
    <w:rsid w:val="00FF3A50"/>
    <w:rsid w:val="00FF76F5"/>
    <w:rsid w:val="00FF7C7A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21389-FBD4-4C3B-BDC1-0961C50D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16498</TotalTime>
  <Pages>6</Pages>
  <Words>509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3257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673</cp:revision>
  <cp:lastPrinted>2006-08-08T20:14:00Z</cp:lastPrinted>
  <dcterms:created xsi:type="dcterms:W3CDTF">2019-10-17T13:46:00Z</dcterms:created>
  <dcterms:modified xsi:type="dcterms:W3CDTF">2020-05-07T16:49:00Z</dcterms:modified>
</cp:coreProperties>
</file>