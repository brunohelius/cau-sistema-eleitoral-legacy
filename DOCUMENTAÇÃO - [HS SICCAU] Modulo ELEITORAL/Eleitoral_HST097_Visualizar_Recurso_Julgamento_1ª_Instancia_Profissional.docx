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DBB9D1A" w:rsidR="00A735A5" w:rsidRPr="008D6830" w:rsidRDefault="00825F00">
      <w:pPr>
        <w:pStyle w:val="TituloDocumento"/>
        <w:rPr>
          <w:sz w:val="52"/>
          <w:szCs w:val="52"/>
        </w:rPr>
      </w:pPr>
      <w:r w:rsidRPr="008D6830">
        <w:rPr>
          <w:sz w:val="52"/>
          <w:szCs w:val="52"/>
        </w:rPr>
        <w:fldChar w:fldCharType="begin"/>
      </w:r>
      <w:r w:rsidR="00C03F98" w:rsidRPr="008D6830">
        <w:rPr>
          <w:sz w:val="52"/>
          <w:szCs w:val="52"/>
        </w:rPr>
        <w:instrText xml:space="preserve"> ASK  NomeCasoUso "Inserir a identificaç</w:instrText>
      </w:r>
      <w:r w:rsidR="00C03F98" w:rsidRPr="008D6830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8D6830">
        <w:rPr>
          <w:sz w:val="52"/>
          <w:szCs w:val="52"/>
        </w:rPr>
        <w:fldChar w:fldCharType="separate"/>
      </w:r>
      <w:bookmarkStart w:id="0" w:name="NomeCasoUso"/>
      <w:r w:rsidR="00C03F98" w:rsidRPr="008D6830">
        <w:rPr>
          <w:sz w:val="52"/>
          <w:szCs w:val="52"/>
        </w:rPr>
        <w:t>### - Nome do Caso de Uso</w:t>
      </w:r>
      <w:bookmarkEnd w:id="0"/>
      <w:r w:rsidRPr="008D6830">
        <w:rPr>
          <w:sz w:val="52"/>
          <w:szCs w:val="52"/>
        </w:rPr>
        <w:fldChar w:fldCharType="end"/>
      </w:r>
      <w:r w:rsidR="00C3388A" w:rsidRPr="008D6830">
        <w:rPr>
          <w:sz w:val="52"/>
          <w:szCs w:val="52"/>
        </w:rPr>
        <w:t>HST0</w:t>
      </w:r>
      <w:r w:rsidR="00FD50DF" w:rsidRPr="008D6830">
        <w:rPr>
          <w:sz w:val="52"/>
          <w:szCs w:val="52"/>
        </w:rPr>
        <w:t>9</w:t>
      </w:r>
      <w:r w:rsidR="00A77036" w:rsidRPr="008D6830">
        <w:rPr>
          <w:sz w:val="52"/>
          <w:szCs w:val="52"/>
        </w:rPr>
        <w:t>7</w:t>
      </w:r>
      <w:r w:rsidR="00C3388A" w:rsidRPr="008D6830">
        <w:rPr>
          <w:sz w:val="52"/>
          <w:szCs w:val="52"/>
        </w:rPr>
        <w:t>-</w:t>
      </w:r>
      <w:r w:rsidR="00AC1451" w:rsidRPr="008D6830">
        <w:rPr>
          <w:sz w:val="52"/>
          <w:szCs w:val="52"/>
        </w:rPr>
        <w:t xml:space="preserve"> </w:t>
      </w:r>
      <w:r w:rsidR="007D34FD" w:rsidRPr="008D6830">
        <w:rPr>
          <w:sz w:val="52"/>
          <w:szCs w:val="52"/>
        </w:rPr>
        <w:t>Acompanhar</w:t>
      </w:r>
      <w:r w:rsidR="00AC1451" w:rsidRPr="008D6830">
        <w:rPr>
          <w:sz w:val="52"/>
          <w:szCs w:val="52"/>
        </w:rPr>
        <w:t xml:space="preserve"> </w:t>
      </w:r>
      <w:r w:rsidR="00FD50DF" w:rsidRPr="008D6830">
        <w:rPr>
          <w:sz w:val="52"/>
          <w:szCs w:val="52"/>
        </w:rPr>
        <w:t xml:space="preserve">Recurso do </w:t>
      </w:r>
      <w:r w:rsidR="0007286A" w:rsidRPr="008D6830">
        <w:rPr>
          <w:sz w:val="52"/>
          <w:szCs w:val="52"/>
        </w:rPr>
        <w:t xml:space="preserve">Julgamento Final das Chapas </w:t>
      </w:r>
      <w:r w:rsidR="00D6740F" w:rsidRPr="008D6830">
        <w:rPr>
          <w:sz w:val="52"/>
          <w:szCs w:val="52"/>
        </w:rPr>
        <w:t xml:space="preserve">– </w:t>
      </w:r>
      <w:r w:rsidR="0007286A" w:rsidRPr="008D6830">
        <w:rPr>
          <w:sz w:val="52"/>
          <w:szCs w:val="52"/>
        </w:rPr>
        <w:t>Profissional</w:t>
      </w:r>
    </w:p>
    <w:p w14:paraId="5ECACC84" w14:textId="0710FF88" w:rsidR="00AF2B52" w:rsidRPr="008D6830" w:rsidRDefault="00825F00" w:rsidP="00AF2B52">
      <w:pPr>
        <w:pStyle w:val="NomeProjeto"/>
      </w:pPr>
      <w:r w:rsidRPr="008D6830">
        <w:fldChar w:fldCharType="begin"/>
      </w:r>
      <w:r w:rsidR="00A735A5" w:rsidRPr="008D6830">
        <w:instrText xml:space="preserve"> ASK  NomePr</w:instrText>
      </w:r>
      <w:r w:rsidR="00C03F98" w:rsidRPr="008D6830">
        <w:instrText>oduto</w:instrText>
      </w:r>
      <w:r w:rsidR="00A735A5" w:rsidRPr="008D6830">
        <w:instrText xml:space="preserve"> "Informe o nome do </w:instrText>
      </w:r>
      <w:r w:rsidR="00C03F98" w:rsidRPr="008D6830">
        <w:instrText>produto</w:instrText>
      </w:r>
      <w:r w:rsidR="00A735A5" w:rsidRPr="008D6830">
        <w:instrText xml:space="preserve">"  \* MERGEFORMAT </w:instrText>
      </w:r>
      <w:r w:rsidRPr="008D6830">
        <w:fldChar w:fldCharType="separate"/>
      </w:r>
      <w:bookmarkStart w:id="1" w:name="NomeProduto"/>
      <w:bookmarkStart w:id="2" w:name="NomeProjeto"/>
      <w:r w:rsidR="00C03F98" w:rsidRPr="008D6830">
        <w:t>&lt;Nome do Produto&gt;</w:t>
      </w:r>
      <w:bookmarkEnd w:id="1"/>
      <w:bookmarkEnd w:id="2"/>
      <w:r w:rsidRPr="008D6830">
        <w:fldChar w:fldCharType="end"/>
      </w:r>
      <w:r w:rsidR="008E139D" w:rsidRPr="008D6830">
        <w:t xml:space="preserve">Sistema </w:t>
      </w:r>
      <w:r w:rsidR="00675004" w:rsidRPr="008D6830">
        <w:t>Processo Eleitoral</w:t>
      </w:r>
    </w:p>
    <w:p w14:paraId="5A8E73EC" w14:textId="19F2A185" w:rsidR="00A735A5" w:rsidRPr="008D6830" w:rsidRDefault="00825F00">
      <w:pPr>
        <w:pStyle w:val="NomeCliente"/>
      </w:pPr>
      <w:r w:rsidRPr="008D6830">
        <w:fldChar w:fldCharType="begin"/>
      </w:r>
      <w:r w:rsidR="00A735A5" w:rsidRPr="008D6830">
        <w:instrText xml:space="preserve"> ASK  NomeCliente "Informe o nome do cliente"  \* MERGEFORMAT </w:instrText>
      </w:r>
      <w:r w:rsidRPr="008D6830">
        <w:fldChar w:fldCharType="separate"/>
      </w:r>
      <w:bookmarkStart w:id="3" w:name="NomeCliente"/>
      <w:r w:rsidR="00C03F98" w:rsidRPr="008D6830">
        <w:t>&lt;Nome do cliente&gt;</w:t>
      </w:r>
      <w:bookmarkEnd w:id="3"/>
      <w:r w:rsidRPr="008D6830">
        <w:fldChar w:fldCharType="end"/>
      </w:r>
      <w:r w:rsidR="00FA0C73" w:rsidRPr="008D6830">
        <w:t>CAU</w:t>
      </w:r>
    </w:p>
    <w:p w14:paraId="26020D1D" w14:textId="77777777" w:rsidR="00A735A5" w:rsidRPr="008D6830" w:rsidRDefault="00A735A5">
      <w:pPr>
        <w:pStyle w:val="NomeCliente"/>
        <w:sectPr w:rsidR="00A735A5" w:rsidRPr="008D6830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8D6830" w:rsidRDefault="00E25943" w:rsidP="00E25943">
      <w:pPr>
        <w:pStyle w:val="Dica"/>
        <w:spacing w:after="0"/>
      </w:pPr>
    </w:p>
    <w:p w14:paraId="09D3AC62" w14:textId="77777777" w:rsidR="00A735A5" w:rsidRPr="008D6830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8D6830">
        <w:br w:type="page"/>
      </w:r>
      <w:r w:rsidRPr="008D6830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8D6830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8D6830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8D6830" w:rsidRDefault="00A735A5">
            <w:pPr>
              <w:jc w:val="center"/>
              <w:rPr>
                <w:b/>
                <w:bCs/>
              </w:rPr>
            </w:pPr>
            <w:r w:rsidRPr="008D6830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8D6830" w:rsidRDefault="00A735A5">
            <w:pPr>
              <w:jc w:val="center"/>
              <w:rPr>
                <w:b/>
                <w:bCs/>
              </w:rPr>
            </w:pPr>
            <w:r w:rsidRPr="008D6830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8D6830" w:rsidRDefault="00A735A5">
            <w:pPr>
              <w:jc w:val="center"/>
              <w:rPr>
                <w:b/>
                <w:bCs/>
              </w:rPr>
            </w:pPr>
            <w:r w:rsidRPr="008D6830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8D6830" w:rsidRDefault="00A735A5">
            <w:pPr>
              <w:jc w:val="center"/>
              <w:rPr>
                <w:b/>
                <w:bCs/>
              </w:rPr>
            </w:pPr>
            <w:r w:rsidRPr="008D6830">
              <w:rPr>
                <w:b/>
                <w:bCs/>
              </w:rPr>
              <w:t>Observações</w:t>
            </w:r>
          </w:p>
        </w:tc>
      </w:tr>
      <w:tr w:rsidR="00D45825" w:rsidRPr="008D6830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8D6830" w:rsidRDefault="00076318">
            <w:pPr>
              <w:jc w:val="center"/>
            </w:pPr>
            <w:r w:rsidRPr="008D6830">
              <w:t>1.0</w:t>
            </w:r>
          </w:p>
        </w:tc>
        <w:tc>
          <w:tcPr>
            <w:tcW w:w="1425" w:type="dxa"/>
            <w:vAlign w:val="bottom"/>
          </w:tcPr>
          <w:p w14:paraId="3828512A" w14:textId="4FE7CD1C" w:rsidR="00A735A5" w:rsidRPr="008D6830" w:rsidRDefault="00696929" w:rsidP="00696929">
            <w:pPr>
              <w:jc w:val="center"/>
            </w:pPr>
            <w:r w:rsidRPr="008D6830">
              <w:t>1</w:t>
            </w:r>
            <w:r w:rsidR="0007286A" w:rsidRPr="008D6830">
              <w:t>6</w:t>
            </w:r>
            <w:r w:rsidR="005D249C" w:rsidRPr="008D6830">
              <w:t>/</w:t>
            </w:r>
            <w:r w:rsidR="0007286A" w:rsidRPr="008D6830">
              <w:t>03</w:t>
            </w:r>
            <w:r w:rsidR="00076318" w:rsidRPr="008D6830">
              <w:t>/20</w:t>
            </w:r>
            <w:r w:rsidR="0007286A" w:rsidRPr="008D6830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8D6830" w:rsidRDefault="00675004" w:rsidP="00675004">
            <w:pPr>
              <w:ind w:left="169"/>
              <w:jc w:val="left"/>
            </w:pPr>
            <w:r w:rsidRPr="008D6830">
              <w:t>Cláudia Ávila</w:t>
            </w:r>
          </w:p>
        </w:tc>
        <w:tc>
          <w:tcPr>
            <w:tcW w:w="4203" w:type="dxa"/>
          </w:tcPr>
          <w:p w14:paraId="10E3D2AF" w14:textId="79E6BE8A" w:rsidR="00A735A5" w:rsidRPr="008D6830" w:rsidRDefault="00696929" w:rsidP="00696929">
            <w:pPr>
              <w:ind w:left="174"/>
              <w:jc w:val="left"/>
            </w:pPr>
            <w:r w:rsidRPr="008D6830">
              <w:t>Criação da história para atendimento da OS 251 da Sprint 21.</w:t>
            </w:r>
          </w:p>
        </w:tc>
      </w:tr>
    </w:tbl>
    <w:p w14:paraId="7FCD6DB3" w14:textId="77777777" w:rsidR="00A735A5" w:rsidRPr="008D6830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8D6830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8D6830" w:rsidRDefault="00A4247F" w:rsidP="00A4247F">
      <w:pPr>
        <w:rPr>
          <w:rFonts w:cs="Arial"/>
          <w:szCs w:val="22"/>
        </w:rPr>
      </w:pPr>
    </w:p>
    <w:p w14:paraId="7AE1C47C" w14:textId="77777777" w:rsidR="00A4247F" w:rsidRPr="008D6830" w:rsidRDefault="00A4247F" w:rsidP="00A4247F">
      <w:pPr>
        <w:rPr>
          <w:rFonts w:cs="Arial"/>
          <w:szCs w:val="22"/>
        </w:rPr>
      </w:pPr>
    </w:p>
    <w:p w14:paraId="423BB385" w14:textId="77777777" w:rsidR="00A4247F" w:rsidRPr="008D6830" w:rsidRDefault="00A4247F" w:rsidP="00A4247F">
      <w:pPr>
        <w:rPr>
          <w:rFonts w:cs="Arial"/>
          <w:szCs w:val="22"/>
        </w:rPr>
      </w:pPr>
    </w:p>
    <w:p w14:paraId="0762D381" w14:textId="77777777" w:rsidR="00A4247F" w:rsidRPr="008D6830" w:rsidRDefault="00A4247F" w:rsidP="00A4247F">
      <w:pPr>
        <w:rPr>
          <w:rFonts w:cs="Arial"/>
          <w:szCs w:val="22"/>
        </w:rPr>
      </w:pPr>
    </w:p>
    <w:p w14:paraId="7558BBB3" w14:textId="77777777" w:rsidR="00A4247F" w:rsidRPr="008D6830" w:rsidRDefault="00A4247F" w:rsidP="00A4247F">
      <w:pPr>
        <w:rPr>
          <w:rFonts w:cs="Arial"/>
          <w:szCs w:val="22"/>
        </w:rPr>
      </w:pPr>
    </w:p>
    <w:p w14:paraId="6825B8F0" w14:textId="77777777" w:rsidR="00A4247F" w:rsidRPr="008D6830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8D6830" w:rsidRDefault="00A4247F" w:rsidP="00A4247F">
      <w:pPr>
        <w:tabs>
          <w:tab w:val="left" w:pos="420"/>
        </w:tabs>
        <w:rPr>
          <w:rFonts w:cs="Arial"/>
          <w:szCs w:val="22"/>
        </w:rPr>
      </w:pPr>
      <w:r w:rsidRPr="008D6830">
        <w:rPr>
          <w:rFonts w:cs="Arial"/>
          <w:szCs w:val="22"/>
        </w:rPr>
        <w:tab/>
      </w:r>
    </w:p>
    <w:p w14:paraId="22CC31A1" w14:textId="77777777" w:rsidR="00A735A5" w:rsidRPr="008D6830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8D6830">
        <w:rPr>
          <w:rFonts w:cs="Arial"/>
          <w:szCs w:val="22"/>
        </w:rPr>
        <w:br w:type="page"/>
      </w:r>
      <w:r w:rsidRPr="008D6830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8D6830" w:rsidRDefault="00A735A5">
      <w:pPr>
        <w:jc w:val="center"/>
        <w:rPr>
          <w:rFonts w:cs="Arial"/>
          <w:b/>
          <w:szCs w:val="22"/>
        </w:rPr>
      </w:pPr>
    </w:p>
    <w:p w14:paraId="53A5475D" w14:textId="77777777" w:rsidR="0051146E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8D6830">
        <w:fldChar w:fldCharType="begin"/>
      </w:r>
      <w:r w:rsidR="00A735A5" w:rsidRPr="008D6830">
        <w:instrText xml:space="preserve"> TOC \o "1-2" \h \z \u </w:instrText>
      </w:r>
      <w:r w:rsidRPr="008D6830">
        <w:fldChar w:fldCharType="separate"/>
      </w:r>
      <w:hyperlink w:anchor="_Toc36731820" w:history="1">
        <w:r w:rsidR="0051146E" w:rsidRPr="00D815A8">
          <w:rPr>
            <w:rStyle w:val="Hyperlink"/>
            <w:noProof/>
          </w:rPr>
          <w:t>HST-097– Acompanhar Recurso do Julgamento Final das Chapas 1ª Instância – Profissional</w:t>
        </w:r>
        <w:r w:rsidR="0051146E">
          <w:rPr>
            <w:noProof/>
            <w:webHidden/>
          </w:rPr>
          <w:tab/>
        </w:r>
        <w:r w:rsidR="0051146E">
          <w:rPr>
            <w:noProof/>
            <w:webHidden/>
          </w:rPr>
          <w:fldChar w:fldCharType="begin"/>
        </w:r>
        <w:r w:rsidR="0051146E">
          <w:rPr>
            <w:noProof/>
            <w:webHidden/>
          </w:rPr>
          <w:instrText xml:space="preserve"> PAGEREF _Toc36731820 \h </w:instrText>
        </w:r>
        <w:r w:rsidR="0051146E">
          <w:rPr>
            <w:noProof/>
            <w:webHidden/>
          </w:rPr>
        </w:r>
        <w:r w:rsidR="0051146E">
          <w:rPr>
            <w:noProof/>
            <w:webHidden/>
          </w:rPr>
          <w:fldChar w:fldCharType="separate"/>
        </w:r>
        <w:r w:rsidR="0051146E">
          <w:rPr>
            <w:noProof/>
            <w:webHidden/>
          </w:rPr>
          <w:t>4</w:t>
        </w:r>
        <w:r w:rsidR="0051146E">
          <w:rPr>
            <w:noProof/>
            <w:webHidden/>
          </w:rPr>
          <w:fldChar w:fldCharType="end"/>
        </w:r>
      </w:hyperlink>
    </w:p>
    <w:p w14:paraId="06AFA2A4" w14:textId="77777777" w:rsidR="0051146E" w:rsidRDefault="007F4A3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31821" w:history="1">
        <w:r w:rsidR="0051146E" w:rsidRPr="00D815A8">
          <w:rPr>
            <w:rStyle w:val="Hyperlink"/>
            <w:noProof/>
          </w:rPr>
          <w:t>COMO Profissional</w:t>
        </w:r>
        <w:r w:rsidR="0051146E">
          <w:rPr>
            <w:noProof/>
            <w:webHidden/>
          </w:rPr>
          <w:tab/>
        </w:r>
        <w:r w:rsidR="0051146E">
          <w:rPr>
            <w:noProof/>
            <w:webHidden/>
          </w:rPr>
          <w:fldChar w:fldCharType="begin"/>
        </w:r>
        <w:r w:rsidR="0051146E">
          <w:rPr>
            <w:noProof/>
            <w:webHidden/>
          </w:rPr>
          <w:instrText xml:space="preserve"> PAGEREF _Toc36731821 \h </w:instrText>
        </w:r>
        <w:r w:rsidR="0051146E">
          <w:rPr>
            <w:noProof/>
            <w:webHidden/>
          </w:rPr>
        </w:r>
        <w:r w:rsidR="0051146E">
          <w:rPr>
            <w:noProof/>
            <w:webHidden/>
          </w:rPr>
          <w:fldChar w:fldCharType="separate"/>
        </w:r>
        <w:r w:rsidR="0051146E">
          <w:rPr>
            <w:noProof/>
            <w:webHidden/>
          </w:rPr>
          <w:t>4</w:t>
        </w:r>
        <w:r w:rsidR="0051146E">
          <w:rPr>
            <w:noProof/>
            <w:webHidden/>
          </w:rPr>
          <w:fldChar w:fldCharType="end"/>
        </w:r>
      </w:hyperlink>
    </w:p>
    <w:p w14:paraId="1AFF179E" w14:textId="77777777" w:rsidR="0051146E" w:rsidRDefault="007F4A3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31822" w:history="1">
        <w:r w:rsidR="0051146E" w:rsidRPr="00D815A8">
          <w:rPr>
            <w:rStyle w:val="Hyperlink"/>
            <w:noProof/>
          </w:rPr>
          <w:t>PARA acompanhar o Recurso do Julgamentos Finais das Chapas.</w:t>
        </w:r>
        <w:r w:rsidR="0051146E">
          <w:rPr>
            <w:noProof/>
            <w:webHidden/>
          </w:rPr>
          <w:tab/>
        </w:r>
        <w:r w:rsidR="0051146E">
          <w:rPr>
            <w:noProof/>
            <w:webHidden/>
          </w:rPr>
          <w:fldChar w:fldCharType="begin"/>
        </w:r>
        <w:r w:rsidR="0051146E">
          <w:rPr>
            <w:noProof/>
            <w:webHidden/>
          </w:rPr>
          <w:instrText xml:space="preserve"> PAGEREF _Toc36731822 \h </w:instrText>
        </w:r>
        <w:r w:rsidR="0051146E">
          <w:rPr>
            <w:noProof/>
            <w:webHidden/>
          </w:rPr>
        </w:r>
        <w:r w:rsidR="0051146E">
          <w:rPr>
            <w:noProof/>
            <w:webHidden/>
          </w:rPr>
          <w:fldChar w:fldCharType="separate"/>
        </w:r>
        <w:r w:rsidR="0051146E">
          <w:rPr>
            <w:noProof/>
            <w:webHidden/>
          </w:rPr>
          <w:t>4</w:t>
        </w:r>
        <w:r w:rsidR="0051146E">
          <w:rPr>
            <w:noProof/>
            <w:webHidden/>
          </w:rPr>
          <w:fldChar w:fldCharType="end"/>
        </w:r>
      </w:hyperlink>
    </w:p>
    <w:p w14:paraId="4739B80D" w14:textId="77777777" w:rsidR="0051146E" w:rsidRDefault="007F4A3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31823" w:history="1">
        <w:r w:rsidR="0051146E" w:rsidRPr="00D815A8">
          <w:rPr>
            <w:rStyle w:val="Hyperlink"/>
            <w:noProof/>
          </w:rPr>
          <w:t>PROTÓTIPO</w:t>
        </w:r>
        <w:r w:rsidR="0051146E">
          <w:rPr>
            <w:noProof/>
            <w:webHidden/>
          </w:rPr>
          <w:tab/>
        </w:r>
        <w:r w:rsidR="0051146E">
          <w:rPr>
            <w:noProof/>
            <w:webHidden/>
          </w:rPr>
          <w:fldChar w:fldCharType="begin"/>
        </w:r>
        <w:r w:rsidR="0051146E">
          <w:rPr>
            <w:noProof/>
            <w:webHidden/>
          </w:rPr>
          <w:instrText xml:space="preserve"> PAGEREF _Toc36731823 \h </w:instrText>
        </w:r>
        <w:r w:rsidR="0051146E">
          <w:rPr>
            <w:noProof/>
            <w:webHidden/>
          </w:rPr>
        </w:r>
        <w:r w:rsidR="0051146E">
          <w:rPr>
            <w:noProof/>
            <w:webHidden/>
          </w:rPr>
          <w:fldChar w:fldCharType="separate"/>
        </w:r>
        <w:r w:rsidR="0051146E">
          <w:rPr>
            <w:noProof/>
            <w:webHidden/>
          </w:rPr>
          <w:t>4</w:t>
        </w:r>
        <w:r w:rsidR="0051146E">
          <w:rPr>
            <w:noProof/>
            <w:webHidden/>
          </w:rPr>
          <w:fldChar w:fldCharType="end"/>
        </w:r>
      </w:hyperlink>
    </w:p>
    <w:p w14:paraId="0C56B8A5" w14:textId="77777777" w:rsidR="0051146E" w:rsidRDefault="007F4A3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31824" w:history="1">
        <w:r w:rsidR="0051146E" w:rsidRPr="00D815A8">
          <w:rPr>
            <w:rStyle w:val="Hyperlink"/>
            <w:noProof/>
          </w:rPr>
          <w:t>INFORMAÇÕES COMPLEMENTARES</w:t>
        </w:r>
        <w:r w:rsidR="0051146E">
          <w:rPr>
            <w:noProof/>
            <w:webHidden/>
          </w:rPr>
          <w:tab/>
        </w:r>
        <w:r w:rsidR="0051146E">
          <w:rPr>
            <w:noProof/>
            <w:webHidden/>
          </w:rPr>
          <w:fldChar w:fldCharType="begin"/>
        </w:r>
        <w:r w:rsidR="0051146E">
          <w:rPr>
            <w:noProof/>
            <w:webHidden/>
          </w:rPr>
          <w:instrText xml:space="preserve"> PAGEREF _Toc36731824 \h </w:instrText>
        </w:r>
        <w:r w:rsidR="0051146E">
          <w:rPr>
            <w:noProof/>
            <w:webHidden/>
          </w:rPr>
        </w:r>
        <w:r w:rsidR="0051146E">
          <w:rPr>
            <w:noProof/>
            <w:webHidden/>
          </w:rPr>
          <w:fldChar w:fldCharType="separate"/>
        </w:r>
        <w:r w:rsidR="0051146E">
          <w:rPr>
            <w:noProof/>
            <w:webHidden/>
          </w:rPr>
          <w:t>9</w:t>
        </w:r>
        <w:r w:rsidR="0051146E">
          <w:rPr>
            <w:noProof/>
            <w:webHidden/>
          </w:rPr>
          <w:fldChar w:fldCharType="end"/>
        </w:r>
      </w:hyperlink>
    </w:p>
    <w:p w14:paraId="46621B27" w14:textId="77777777" w:rsidR="00A735A5" w:rsidRPr="008D6830" w:rsidRDefault="00825F00">
      <w:r w:rsidRPr="008D6830">
        <w:fldChar w:fldCharType="end"/>
      </w:r>
    </w:p>
    <w:p w14:paraId="3CB87937" w14:textId="77777777" w:rsidR="00A735A5" w:rsidRPr="008D6830" w:rsidRDefault="00A735A5">
      <w:pPr>
        <w:pStyle w:val="Dica"/>
      </w:pPr>
    </w:p>
    <w:p w14:paraId="0C0F08DA" w14:textId="7770D945" w:rsidR="00A735A5" w:rsidRPr="008D6830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8D6830">
        <w:br w:type="page"/>
      </w:r>
      <w:bookmarkStart w:id="4" w:name="_Toc36731820"/>
      <w:r w:rsidR="00CE176F" w:rsidRPr="008D6830">
        <w:lastRenderedPageBreak/>
        <w:t>HST</w:t>
      </w:r>
      <w:r w:rsidR="00C03F98" w:rsidRPr="008D6830">
        <w:t>-</w:t>
      </w:r>
      <w:r w:rsidR="00AF2B52" w:rsidRPr="008D6830">
        <w:t>0</w:t>
      </w:r>
      <w:r w:rsidR="00A77036" w:rsidRPr="008D6830">
        <w:t>97</w:t>
      </w:r>
      <w:r w:rsidR="0035649F" w:rsidRPr="008D6830">
        <w:t xml:space="preserve">– </w:t>
      </w:r>
      <w:r w:rsidR="00E264CB" w:rsidRPr="008D6830">
        <w:t xml:space="preserve">Acompanhar </w:t>
      </w:r>
      <w:r w:rsidR="007A009F" w:rsidRPr="008D6830">
        <w:t xml:space="preserve">Recurso do </w:t>
      </w:r>
      <w:r w:rsidR="00C57726" w:rsidRPr="008D6830">
        <w:t xml:space="preserve">Julgamento Final das Chapas 1ª </w:t>
      </w:r>
      <w:r w:rsidR="00CF333D" w:rsidRPr="008D6830">
        <w:t>Instância –</w:t>
      </w:r>
      <w:r w:rsidR="00D6740F" w:rsidRPr="008D6830">
        <w:t xml:space="preserve"> </w:t>
      </w:r>
      <w:r w:rsidR="00C57726" w:rsidRPr="008D6830">
        <w:t>Profissional</w:t>
      </w:r>
      <w:bookmarkEnd w:id="4"/>
    </w:p>
    <w:p w14:paraId="37D34CD1" w14:textId="24080D73" w:rsidR="002B1554" w:rsidRPr="008D6830" w:rsidRDefault="00CE176F" w:rsidP="00C64B05">
      <w:pPr>
        <w:pStyle w:val="Ttulo2"/>
        <w:numPr>
          <w:ilvl w:val="0"/>
          <w:numId w:val="0"/>
        </w:numPr>
      </w:pPr>
      <w:bookmarkStart w:id="5" w:name="_Toc36731821"/>
      <w:r w:rsidRPr="008D6830">
        <w:t>COMO</w:t>
      </w:r>
      <w:r w:rsidR="00C64B05" w:rsidRPr="008D6830">
        <w:t xml:space="preserve"> </w:t>
      </w:r>
      <w:r w:rsidR="00703731" w:rsidRPr="008D6830">
        <w:rPr>
          <w:b w:val="0"/>
        </w:rPr>
        <w:t>Profissional</w:t>
      </w:r>
      <w:bookmarkEnd w:id="5"/>
    </w:p>
    <w:p w14:paraId="405BA23E" w14:textId="1DA6773C" w:rsidR="005D249C" w:rsidRPr="008D6830" w:rsidRDefault="00CE176F" w:rsidP="005D249C">
      <w:pPr>
        <w:pStyle w:val="EstiloPrototipo3"/>
      </w:pPr>
      <w:r w:rsidRPr="008D6830">
        <w:t>QUERO</w:t>
      </w:r>
      <w:r w:rsidR="005A4527" w:rsidRPr="008D6830">
        <w:t xml:space="preserve"> </w:t>
      </w:r>
      <w:r w:rsidR="00333D71" w:rsidRPr="008D6830">
        <w:rPr>
          <w:b w:val="0"/>
        </w:rPr>
        <w:t xml:space="preserve">acessar a interface do </w:t>
      </w:r>
      <w:r w:rsidR="007A009F" w:rsidRPr="008D6830">
        <w:rPr>
          <w:b w:val="0"/>
        </w:rPr>
        <w:t xml:space="preserve">Recurso do </w:t>
      </w:r>
      <w:r w:rsidR="00333D71" w:rsidRPr="008D6830">
        <w:rPr>
          <w:b w:val="0"/>
        </w:rPr>
        <w:t>Julgamentos Finais das Chapas – 1ª Instância.</w:t>
      </w:r>
    </w:p>
    <w:p w14:paraId="38E7497A" w14:textId="7AE46A06" w:rsidR="00A735A5" w:rsidRPr="008D6830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6731822"/>
      <w:r w:rsidRPr="008D6830">
        <w:t>PAR</w:t>
      </w:r>
      <w:r w:rsidR="00CE176F" w:rsidRPr="008D6830">
        <w:t>A</w:t>
      </w:r>
      <w:r w:rsidR="005A4527" w:rsidRPr="008D6830">
        <w:t xml:space="preserve"> </w:t>
      </w:r>
      <w:r w:rsidR="001154EB" w:rsidRPr="008D6830">
        <w:rPr>
          <w:b w:val="0"/>
        </w:rPr>
        <w:t xml:space="preserve">acompanhar </w:t>
      </w:r>
      <w:r w:rsidR="007A009F" w:rsidRPr="008D6830">
        <w:rPr>
          <w:b w:val="0"/>
        </w:rPr>
        <w:t xml:space="preserve">o Recurso do </w:t>
      </w:r>
      <w:r w:rsidR="00333D71" w:rsidRPr="008D6830">
        <w:rPr>
          <w:b w:val="0"/>
        </w:rPr>
        <w:t>Julgamentos Finais das Chapas</w:t>
      </w:r>
      <w:r w:rsidR="00204372" w:rsidRPr="008D6830">
        <w:rPr>
          <w:b w:val="0"/>
        </w:rPr>
        <w:t>.</w:t>
      </w:r>
      <w:bookmarkEnd w:id="6"/>
    </w:p>
    <w:p w14:paraId="3F8EBB06" w14:textId="77777777" w:rsidR="00EF4113" w:rsidRPr="008D6830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8D6830" w:rsidRDefault="007569F0" w:rsidP="007569F0">
      <w:pPr>
        <w:pStyle w:val="Ttulo2"/>
        <w:numPr>
          <w:ilvl w:val="0"/>
          <w:numId w:val="0"/>
        </w:numPr>
      </w:pPr>
      <w:bookmarkStart w:id="8" w:name="_Toc36731823"/>
      <w:r w:rsidRPr="008D6830">
        <w:t>PROTÓTIPO</w:t>
      </w:r>
      <w:bookmarkEnd w:id="7"/>
      <w:bookmarkEnd w:id="8"/>
    </w:p>
    <w:p w14:paraId="677FF832" w14:textId="0BE4C892" w:rsidR="00F05640" w:rsidRPr="008D6830" w:rsidRDefault="00987F12" w:rsidP="006B4BE8">
      <w:pPr>
        <w:pStyle w:val="EstiloPrototipo3"/>
        <w:numPr>
          <w:ilvl w:val="0"/>
          <w:numId w:val="4"/>
        </w:numPr>
      </w:pPr>
      <w:bookmarkStart w:id="9" w:name="_Ref35329273"/>
      <w:bookmarkStart w:id="10" w:name="_Ref24546055"/>
      <w:bookmarkStart w:id="11" w:name="_Ref25066994"/>
      <w:r w:rsidRPr="008D6830">
        <w:t xml:space="preserve">Visualizar </w:t>
      </w:r>
      <w:bookmarkEnd w:id="9"/>
      <w:r w:rsidR="00F70702" w:rsidRPr="008D6830">
        <w:t>informações do Recurso do Julgamento</w:t>
      </w:r>
    </w:p>
    <w:p w14:paraId="78F71E31" w14:textId="46FBAC23" w:rsidR="0073392B" w:rsidRPr="008D6830" w:rsidRDefault="00D43029" w:rsidP="00D43029">
      <w:pPr>
        <w:pStyle w:val="EstiloPrototipo3"/>
        <w:ind w:left="426"/>
      </w:pPr>
      <w:r>
        <w:rPr>
          <w:noProof/>
        </w:rPr>
        <w:drawing>
          <wp:inline distT="0" distB="0" distL="0" distR="0" wp14:anchorId="400789B1" wp14:editId="5AEFBC1F">
            <wp:extent cx="5760085" cy="5743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9FBD" w14:textId="7015F9AC" w:rsidR="00F05640" w:rsidRPr="008D6830" w:rsidRDefault="00F05640" w:rsidP="00802633">
      <w:pPr>
        <w:pStyle w:val="EstiloPrototipo3"/>
        <w:tabs>
          <w:tab w:val="clear" w:pos="425"/>
        </w:tabs>
        <w:ind w:left="99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10BB9" w:rsidRPr="008D6830" w14:paraId="668E9418" w14:textId="77777777" w:rsidTr="0043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102E16C" w14:textId="77777777" w:rsidR="00110BB9" w:rsidRPr="008D6830" w:rsidRDefault="00110BB9" w:rsidP="00436A1E">
            <w:pPr>
              <w:pStyle w:val="EstiloPrototipo3"/>
              <w:jc w:val="center"/>
            </w:pPr>
            <w:r w:rsidRPr="008D6830">
              <w:rPr>
                <w:sz w:val="24"/>
                <w:szCs w:val="24"/>
              </w:rPr>
              <w:t>Campos</w:t>
            </w:r>
          </w:p>
        </w:tc>
      </w:tr>
      <w:tr w:rsidR="00110BB9" w:rsidRPr="008D6830" w14:paraId="19E13F30" w14:textId="77777777" w:rsidTr="0043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6D44ED7" w14:textId="3B62E99A" w:rsidR="00110BB9" w:rsidRPr="008D6830" w:rsidRDefault="00110BB9" w:rsidP="00585945">
            <w:pPr>
              <w:pStyle w:val="EstiloPrototipo3"/>
              <w:jc w:val="center"/>
              <w:rPr>
                <w:sz w:val="24"/>
                <w:szCs w:val="24"/>
              </w:rPr>
            </w:pPr>
            <w:r w:rsidRPr="008D6830">
              <w:rPr>
                <w:sz w:val="24"/>
                <w:szCs w:val="24"/>
              </w:rPr>
              <w:t xml:space="preserve">Visualizar </w:t>
            </w:r>
            <w:r w:rsidR="00585945">
              <w:rPr>
                <w:sz w:val="24"/>
                <w:szCs w:val="24"/>
              </w:rPr>
              <w:t xml:space="preserve">Recurso – Aba Responsável </w:t>
            </w:r>
          </w:p>
        </w:tc>
      </w:tr>
      <w:tr w:rsidR="00110BB9" w:rsidRPr="008D6830" w14:paraId="58A14482" w14:textId="77777777" w:rsidTr="00436A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7141C6F0" w14:textId="77777777" w:rsidR="00110BB9" w:rsidRPr="008D6830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8D6830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0379CF5D" w14:textId="77777777" w:rsidR="00110BB9" w:rsidRPr="008D6830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8D6830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7314E518" w14:textId="77777777" w:rsidR="00110BB9" w:rsidRPr="008D6830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8D6830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3A5C069" w14:textId="77777777" w:rsidR="00110BB9" w:rsidRPr="008D6830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8D6830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8D324D6" w14:textId="77777777" w:rsidR="00110BB9" w:rsidRPr="008D6830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8D6830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2738CB0F" w14:textId="77777777" w:rsidR="00110BB9" w:rsidRPr="008D6830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8D6830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8D2C375" w14:textId="77777777" w:rsidR="00110BB9" w:rsidRPr="008D6830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8D6830">
              <w:rPr>
                <w:b/>
                <w:sz w:val="20"/>
              </w:rPr>
              <w:t>Regra</w:t>
            </w:r>
          </w:p>
        </w:tc>
      </w:tr>
      <w:tr w:rsidR="00110BB9" w:rsidRPr="008D6830" w14:paraId="1E99977C" w14:textId="77777777" w:rsidTr="0043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DCE035F" w14:textId="77777777" w:rsidR="00110BB9" w:rsidRPr="008D6830" w:rsidRDefault="00110BB9" w:rsidP="00FD5F6E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3642CAE" w14:textId="77777777" w:rsidR="00110BB9" w:rsidRPr="008D6830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D6830">
              <w:rPr>
                <w:noProof/>
              </w:rPr>
              <w:drawing>
                <wp:inline distT="0" distB="0" distL="0" distR="0" wp14:anchorId="7AAF2C25" wp14:editId="2D3D8F70">
                  <wp:extent cx="200624" cy="143302"/>
                  <wp:effectExtent l="0" t="0" r="9525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70" cy="14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5512C888" w14:textId="77777777" w:rsidR="00110BB9" w:rsidRPr="008D6830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4CA3E185" w14:textId="77777777" w:rsidR="00110BB9" w:rsidRPr="008D6830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460F9C88" w14:textId="77777777" w:rsidR="00110BB9" w:rsidRPr="008D6830" w:rsidRDefault="00110BB9" w:rsidP="00436A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FF4F8DA" w14:textId="77777777" w:rsidR="00110BB9" w:rsidRPr="008D6830" w:rsidRDefault="00110BB9" w:rsidP="00436A1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6D11E59F" w14:textId="77777777" w:rsidR="007B34EE" w:rsidRPr="008D6830" w:rsidRDefault="007B34EE" w:rsidP="007B34EE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D6830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62A2E472" w14:textId="77777777" w:rsidR="007B34EE" w:rsidRPr="008D6830" w:rsidRDefault="007B34EE" w:rsidP="007B34EE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D6830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797BD4A4" w14:textId="0503C646" w:rsidR="00110BB9" w:rsidRPr="008D6830" w:rsidRDefault="00110BB9" w:rsidP="007B34EE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130F11" w:rsidRPr="008D6830" w14:paraId="220C9647" w14:textId="77777777" w:rsidTr="00436A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EE2C6BB" w14:textId="77777777" w:rsidR="00130F11" w:rsidRPr="008D6830" w:rsidRDefault="00130F11" w:rsidP="00130F11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CA88645" w14:textId="77777777" w:rsidR="00130F11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Recurso do Julgamento Final</w:t>
            </w:r>
          </w:p>
          <w:p w14:paraId="4833F04A" w14:textId="77777777" w:rsidR="00585945" w:rsidRDefault="00585945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1907CFAB" w14:textId="77777777" w:rsidR="00585945" w:rsidRDefault="00585945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 </w:t>
            </w:r>
          </w:p>
          <w:p w14:paraId="0CEEF5F0" w14:textId="4595F56D" w:rsidR="00585945" w:rsidRPr="008D6830" w:rsidRDefault="00585945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Reconsideração do Julgamento </w:t>
            </w:r>
          </w:p>
        </w:tc>
        <w:tc>
          <w:tcPr>
            <w:tcW w:w="1306" w:type="dxa"/>
          </w:tcPr>
          <w:p w14:paraId="1D4C1F7A" w14:textId="16FB18E2" w:rsidR="00130F11" w:rsidRDefault="00585945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Título</w:t>
            </w:r>
            <w:r w:rsidR="00130F11" w:rsidRPr="008D683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para Chapa UF </w:t>
            </w:r>
          </w:p>
          <w:p w14:paraId="64F3D728" w14:textId="77777777" w:rsidR="00585945" w:rsidRDefault="00585945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465DB15C" w14:textId="2C07F5E3" w:rsidR="00585945" w:rsidRPr="008D6830" w:rsidRDefault="00585945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 Titulo para Chapa IES</w:t>
            </w:r>
          </w:p>
        </w:tc>
        <w:tc>
          <w:tcPr>
            <w:tcW w:w="1246" w:type="dxa"/>
          </w:tcPr>
          <w:p w14:paraId="1369E09B" w14:textId="4AAEFA71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Alfanumérica</w:t>
            </w:r>
          </w:p>
        </w:tc>
        <w:tc>
          <w:tcPr>
            <w:tcW w:w="1034" w:type="dxa"/>
          </w:tcPr>
          <w:p w14:paraId="5FDA470A" w14:textId="35CAA980" w:rsidR="00130F11" w:rsidRPr="008D6830" w:rsidRDefault="00130F11" w:rsidP="00130F11">
            <w:pPr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3E43554" w14:textId="3AD57548" w:rsidR="00130F11" w:rsidRPr="008D6830" w:rsidRDefault="00130F11" w:rsidP="00130F11">
            <w:pPr>
              <w:spacing w:before="60" w:after="60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A012692" w14:textId="77777777" w:rsidR="00130F11" w:rsidRPr="008D6830" w:rsidRDefault="00130F11" w:rsidP="00130F11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D6830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09317999" w14:textId="77777777" w:rsidR="00130F11" w:rsidRPr="008D6830" w:rsidRDefault="00130F11" w:rsidP="00130F11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D6830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74DECA87" w14:textId="392D9878" w:rsidR="00130F11" w:rsidRPr="008D6830" w:rsidRDefault="00130F11" w:rsidP="00130F11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130F11" w:rsidRPr="008D6830" w14:paraId="2C809E78" w14:textId="77777777" w:rsidTr="0043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4EDAFC6" w14:textId="0C604997" w:rsidR="00130F11" w:rsidRPr="008D6830" w:rsidRDefault="00130F11" w:rsidP="00130F11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D7CE7C4" w14:textId="7B89544F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UF:</w:t>
            </w:r>
          </w:p>
        </w:tc>
        <w:tc>
          <w:tcPr>
            <w:tcW w:w="1306" w:type="dxa"/>
          </w:tcPr>
          <w:p w14:paraId="2BD423D2" w14:textId="66B57589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UF da chapa selecionada</w:t>
            </w:r>
          </w:p>
        </w:tc>
        <w:tc>
          <w:tcPr>
            <w:tcW w:w="1246" w:type="dxa"/>
          </w:tcPr>
          <w:p w14:paraId="046EEC0F" w14:textId="235E58BE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Alfanumérica</w:t>
            </w:r>
          </w:p>
        </w:tc>
        <w:tc>
          <w:tcPr>
            <w:tcW w:w="1034" w:type="dxa"/>
          </w:tcPr>
          <w:p w14:paraId="2E62BAD7" w14:textId="757F2F96" w:rsidR="00130F11" w:rsidRPr="008D6830" w:rsidRDefault="00130F11" w:rsidP="00130F11">
            <w:pPr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CA69736" w14:textId="2B518109" w:rsidR="00130F11" w:rsidRPr="008D6830" w:rsidRDefault="00130F11" w:rsidP="00130F11">
            <w:pPr>
              <w:spacing w:before="60" w:after="60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0CFED57" w14:textId="77777777" w:rsidR="00130F11" w:rsidRPr="008D6830" w:rsidRDefault="00130F11" w:rsidP="00130F11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D6830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73D10FD9" w14:textId="77777777" w:rsidR="00130F11" w:rsidRPr="008D6830" w:rsidRDefault="00130F11" w:rsidP="00130F11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D6830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3E03A292" w14:textId="77777777" w:rsidR="00130F11" w:rsidRPr="008D6830" w:rsidRDefault="00130F11" w:rsidP="00130F11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130F11" w:rsidRPr="008D6830" w14:paraId="2B8EDC0E" w14:textId="77777777" w:rsidTr="00436A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C905BF4" w14:textId="77777777" w:rsidR="00130F11" w:rsidRPr="008D6830" w:rsidRDefault="00130F11" w:rsidP="00130F11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9247CC7" w14:textId="3FC50768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da Chapa:</w:t>
            </w:r>
          </w:p>
        </w:tc>
        <w:tc>
          <w:tcPr>
            <w:tcW w:w="1306" w:type="dxa"/>
          </w:tcPr>
          <w:p w14:paraId="47D3AFAA" w14:textId="60F6BD6C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número da Chapa, conforme sorteio</w:t>
            </w:r>
          </w:p>
        </w:tc>
        <w:tc>
          <w:tcPr>
            <w:tcW w:w="1246" w:type="dxa"/>
          </w:tcPr>
          <w:p w14:paraId="1F06F0A4" w14:textId="66B91253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Alfanumérica</w:t>
            </w:r>
          </w:p>
        </w:tc>
        <w:tc>
          <w:tcPr>
            <w:tcW w:w="1034" w:type="dxa"/>
          </w:tcPr>
          <w:p w14:paraId="684A7BEC" w14:textId="6500F46F" w:rsidR="00130F11" w:rsidRPr="008D6830" w:rsidRDefault="00130F11" w:rsidP="00130F11">
            <w:pPr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C80FD5B" w14:textId="70AE30F2" w:rsidR="00130F11" w:rsidRPr="008D6830" w:rsidRDefault="00130F11" w:rsidP="00130F11">
            <w:pPr>
              <w:spacing w:before="60" w:after="60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5989FF5" w14:textId="77777777" w:rsidR="00130F11" w:rsidRPr="008D6830" w:rsidRDefault="00130F11" w:rsidP="00130F11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D6830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2B3D7783" w14:textId="77777777" w:rsidR="00130F11" w:rsidRPr="008D6830" w:rsidRDefault="00130F11" w:rsidP="00130F11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D6830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4B843FC2" w14:textId="77777777" w:rsidR="00130F11" w:rsidRPr="008D6830" w:rsidRDefault="00130F11" w:rsidP="00130F11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130F11" w:rsidRPr="008D6830" w14:paraId="563C651F" w14:textId="77777777" w:rsidTr="0043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0E73B79" w14:textId="77777777" w:rsidR="00130F11" w:rsidRPr="008D6830" w:rsidRDefault="00130F11" w:rsidP="00130F11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1E18194" w14:textId="40A3CE08" w:rsidR="00130F11" w:rsidRDefault="00130F11" w:rsidP="00414A7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e </w:t>
            </w:r>
            <w:r w:rsidR="00414A7B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ora do </w:t>
            </w:r>
            <w:r w:rsidR="00414A7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adastro:</w:t>
            </w:r>
          </w:p>
        </w:tc>
        <w:tc>
          <w:tcPr>
            <w:tcW w:w="1306" w:type="dxa"/>
          </w:tcPr>
          <w:p w14:paraId="6334BE77" w14:textId="5843E18F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data e hora que o cadastro do recurso foi realizado</w:t>
            </w:r>
          </w:p>
        </w:tc>
        <w:tc>
          <w:tcPr>
            <w:tcW w:w="1246" w:type="dxa"/>
          </w:tcPr>
          <w:p w14:paraId="797BC1CE" w14:textId="49066C90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Alfanumérica</w:t>
            </w:r>
          </w:p>
        </w:tc>
        <w:tc>
          <w:tcPr>
            <w:tcW w:w="1034" w:type="dxa"/>
          </w:tcPr>
          <w:p w14:paraId="1BC6EF3A" w14:textId="167FAD00" w:rsidR="00130F11" w:rsidRPr="008D6830" w:rsidRDefault="00130F11" w:rsidP="00130F11">
            <w:pPr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9D4536C" w14:textId="3B1CA6ED" w:rsidR="00130F11" w:rsidRPr="008D6830" w:rsidRDefault="00130F11" w:rsidP="00130F11">
            <w:pPr>
              <w:spacing w:before="60" w:after="60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53CA857" w14:textId="77777777" w:rsidR="00130F11" w:rsidRPr="008D6830" w:rsidRDefault="00130F11" w:rsidP="00130F11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D6830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1312EE12" w14:textId="77777777" w:rsidR="00130F11" w:rsidRPr="008D6830" w:rsidRDefault="00130F11" w:rsidP="00130F11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D6830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2191176D" w14:textId="77777777" w:rsidR="00130F11" w:rsidRPr="008D6830" w:rsidRDefault="00130F11" w:rsidP="00130F11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130F11" w:rsidRPr="008D6830" w14:paraId="7572C23A" w14:textId="77777777" w:rsidTr="00436A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55525ED" w14:textId="77777777" w:rsidR="00110BB9" w:rsidRPr="008D6830" w:rsidRDefault="00110BB9" w:rsidP="00FD5F6E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9F649BA" w14:textId="77777777" w:rsidR="00110BB9" w:rsidRDefault="007B34EE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Recurso do Julgamento Final</w:t>
            </w:r>
          </w:p>
          <w:p w14:paraId="7D0CEBE5" w14:textId="77777777" w:rsidR="00585945" w:rsidRDefault="00585945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</w:t>
            </w:r>
          </w:p>
          <w:p w14:paraId="2E9C9937" w14:textId="3126842E" w:rsidR="00585945" w:rsidRPr="008D6830" w:rsidRDefault="00585945" w:rsidP="00585945">
            <w:pPr>
              <w:spacing w:before="60" w:after="60"/>
              <w:jc w:val="center"/>
              <w:rPr>
                <w:noProof/>
              </w:rPr>
            </w:pPr>
            <w:r w:rsidRPr="008D6830">
              <w:rPr>
                <w:sz w:val="18"/>
                <w:szCs w:val="18"/>
              </w:rPr>
              <w:t>Rec</w:t>
            </w:r>
            <w:r>
              <w:rPr>
                <w:sz w:val="18"/>
                <w:szCs w:val="18"/>
              </w:rPr>
              <w:t>onsideração</w:t>
            </w:r>
            <w:r w:rsidRPr="008D6830">
              <w:rPr>
                <w:sz w:val="18"/>
                <w:szCs w:val="18"/>
              </w:rPr>
              <w:t xml:space="preserve"> do Julgamento Final</w:t>
            </w:r>
          </w:p>
        </w:tc>
        <w:tc>
          <w:tcPr>
            <w:tcW w:w="1306" w:type="dxa"/>
          </w:tcPr>
          <w:p w14:paraId="461559B9" w14:textId="77777777" w:rsidR="00585945" w:rsidRDefault="00585945" w:rsidP="0058594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 xml:space="preserve">Título </w:t>
            </w:r>
            <w:r>
              <w:rPr>
                <w:sz w:val="18"/>
                <w:szCs w:val="18"/>
              </w:rPr>
              <w:t xml:space="preserve">para Chapa UF </w:t>
            </w:r>
          </w:p>
          <w:p w14:paraId="3C1FDBFC" w14:textId="77777777" w:rsidR="00585945" w:rsidRDefault="00585945" w:rsidP="00585945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48AE9B96" w14:textId="2D471ADB" w:rsidR="00110BB9" w:rsidRPr="008D6830" w:rsidRDefault="00585945" w:rsidP="0058594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 Titulo para Chapa IES</w:t>
            </w:r>
          </w:p>
        </w:tc>
        <w:tc>
          <w:tcPr>
            <w:tcW w:w="1246" w:type="dxa"/>
          </w:tcPr>
          <w:p w14:paraId="0B209D25" w14:textId="109B05F4" w:rsidR="00110BB9" w:rsidRPr="008D6830" w:rsidRDefault="00130F11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Alfanumérica</w:t>
            </w:r>
          </w:p>
        </w:tc>
        <w:tc>
          <w:tcPr>
            <w:tcW w:w="1034" w:type="dxa"/>
          </w:tcPr>
          <w:p w14:paraId="7D394524" w14:textId="77777777" w:rsidR="00110BB9" w:rsidRPr="008D6830" w:rsidRDefault="00110BB9" w:rsidP="00436A1E">
            <w:pPr>
              <w:jc w:val="center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91E78D5" w14:textId="77777777" w:rsidR="00110BB9" w:rsidRPr="008D6830" w:rsidRDefault="00110BB9" w:rsidP="00436A1E">
            <w:pPr>
              <w:spacing w:before="60" w:after="60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10E3582" w14:textId="77777777" w:rsidR="00110BB9" w:rsidRPr="008D6830" w:rsidRDefault="00110BB9" w:rsidP="00FD5F6E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D6830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5927838F" w14:textId="77777777" w:rsidR="00110BB9" w:rsidRPr="008D6830" w:rsidRDefault="00110BB9" w:rsidP="00FD5F6E">
            <w:pPr>
              <w:pStyle w:val="PargrafodaLista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8D6830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5BEEDBCA" w14:textId="3F310D8E" w:rsidR="00110BB9" w:rsidRPr="008D6830" w:rsidRDefault="00110BB9" w:rsidP="007B34EE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130F11" w:rsidRPr="008D6830" w14:paraId="5835D8A2" w14:textId="77777777" w:rsidTr="0043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E920FD9" w14:textId="77777777" w:rsidR="00130F11" w:rsidRPr="008D6830" w:rsidRDefault="00130F11" w:rsidP="00130F11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476DD82" w14:textId="11DE6CCA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C00DB9">
              <w:rPr>
                <w:sz w:val="18"/>
                <w:szCs w:val="18"/>
              </w:rPr>
              <w:t>CKeditor</w:t>
            </w:r>
            <w:proofErr w:type="spellEnd"/>
          </w:p>
        </w:tc>
        <w:tc>
          <w:tcPr>
            <w:tcW w:w="1306" w:type="dxa"/>
          </w:tcPr>
          <w:p w14:paraId="6F1CB0B8" w14:textId="41F4A6E7" w:rsidR="00130F11" w:rsidRPr="008D6830" w:rsidRDefault="00130F11" w:rsidP="00130F11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</w:t>
            </w:r>
            <w:r>
              <w:rPr>
                <w:sz w:val="18"/>
                <w:szCs w:val="18"/>
              </w:rPr>
              <w:t>visualização</w:t>
            </w:r>
            <w:r w:rsidRPr="00C00DB9">
              <w:rPr>
                <w:sz w:val="18"/>
                <w:szCs w:val="18"/>
              </w:rPr>
              <w:t xml:space="preserve"> do texto do </w:t>
            </w:r>
            <w:r>
              <w:rPr>
                <w:sz w:val="18"/>
                <w:szCs w:val="18"/>
              </w:rPr>
              <w:t>recurso</w:t>
            </w:r>
            <w:r w:rsidRPr="00C00D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 julgamento final</w:t>
            </w:r>
          </w:p>
        </w:tc>
        <w:tc>
          <w:tcPr>
            <w:tcW w:w="1246" w:type="dxa"/>
          </w:tcPr>
          <w:p w14:paraId="3AB483A5" w14:textId="6B0A4AD3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A2B3412" w14:textId="7398A2C9" w:rsidR="00130F11" w:rsidRPr="008D6830" w:rsidRDefault="00130F11" w:rsidP="00130F11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6797C4B" w14:textId="2F4C82BB" w:rsidR="00130F11" w:rsidRPr="008D6830" w:rsidRDefault="00130F11" w:rsidP="00130F11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515CA87" w14:textId="77777777" w:rsidR="00130F11" w:rsidRPr="00C00DB9" w:rsidRDefault="00130F11" w:rsidP="00130F11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50077190" w14:textId="77777777" w:rsidR="00130F11" w:rsidRPr="00C00DB9" w:rsidRDefault="00130F11" w:rsidP="00130F11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2EB105BC" w14:textId="25400BEA" w:rsidR="00130F11" w:rsidRPr="008D6830" w:rsidRDefault="00130F11" w:rsidP="00130F11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130F11" w:rsidRPr="008D6830" w14:paraId="376AF508" w14:textId="77777777" w:rsidTr="00436A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DC9E899" w14:textId="77777777" w:rsidR="00130F11" w:rsidRPr="008D6830" w:rsidRDefault="00130F11" w:rsidP="00130F11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5ED163D" w14:textId="358C6015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237B084A" w14:textId="1DE59002" w:rsidR="00130F11" w:rsidRPr="008D6830" w:rsidRDefault="00130F11" w:rsidP="00130F11">
            <w:pPr>
              <w:spacing w:before="60" w:after="60"/>
              <w:rPr>
                <w:sz w:val="18"/>
                <w:szCs w:val="18"/>
              </w:rPr>
            </w:pPr>
            <w:proofErr w:type="spellStart"/>
            <w:r w:rsidRPr="00C00DB9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41F9C88A" w14:textId="45CDF959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034" w:type="dxa"/>
          </w:tcPr>
          <w:p w14:paraId="268F1ED1" w14:textId="7FD97CE8" w:rsidR="00130F11" w:rsidRPr="008D6830" w:rsidRDefault="00130F11" w:rsidP="00130F11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B9DF2BE" w14:textId="0A7DE42D" w:rsidR="00130F11" w:rsidRPr="008D6830" w:rsidRDefault="00130F11" w:rsidP="00130F11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C76B51D" w14:textId="77777777" w:rsidR="00130F11" w:rsidRPr="00C00DB9" w:rsidRDefault="00130F11" w:rsidP="00130F11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110EDD46" w14:textId="77777777" w:rsidR="00130F11" w:rsidRPr="00C00DB9" w:rsidRDefault="00130F11" w:rsidP="00130F11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5576536A" w14:textId="1AA73A5D" w:rsidR="00130F11" w:rsidRPr="008D6830" w:rsidRDefault="00130F11" w:rsidP="00130F11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130F11" w:rsidRPr="008D6830" w14:paraId="77B9B550" w14:textId="77777777" w:rsidTr="0043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4C4A8CD" w14:textId="77777777" w:rsidR="00130F11" w:rsidRPr="008D6830" w:rsidRDefault="00130F11" w:rsidP="00130F11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78C942B" w14:textId="25BB7D81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571D0B57" w14:textId="0A1C893A" w:rsidR="00130F11" w:rsidRPr="008D6830" w:rsidRDefault="00130F11" w:rsidP="00130F11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Componente para realizar </w:t>
            </w:r>
            <w:r>
              <w:rPr>
                <w:sz w:val="18"/>
                <w:szCs w:val="18"/>
              </w:rPr>
              <w:lastRenderedPageBreak/>
              <w:t>download</w:t>
            </w:r>
            <w:r w:rsidRPr="00C00DB9">
              <w:rPr>
                <w:sz w:val="18"/>
                <w:szCs w:val="18"/>
              </w:rPr>
              <w:t xml:space="preserve"> do arquivo</w:t>
            </w:r>
          </w:p>
        </w:tc>
        <w:tc>
          <w:tcPr>
            <w:tcW w:w="1246" w:type="dxa"/>
          </w:tcPr>
          <w:p w14:paraId="1048DAA8" w14:textId="566E5B7D" w:rsidR="00130F11" w:rsidRPr="008D6830" w:rsidRDefault="00130F11" w:rsidP="00130F1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Componente</w:t>
            </w:r>
          </w:p>
        </w:tc>
        <w:tc>
          <w:tcPr>
            <w:tcW w:w="1034" w:type="dxa"/>
          </w:tcPr>
          <w:p w14:paraId="55F90E89" w14:textId="62004BB8" w:rsidR="00130F11" w:rsidRPr="008D6830" w:rsidRDefault="00130F11" w:rsidP="00130F11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EAF7DC1" w14:textId="1B801BD2" w:rsidR="00130F11" w:rsidRPr="008D6830" w:rsidRDefault="00130F11" w:rsidP="00130F11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B8BC6CF" w14:textId="77777777" w:rsidR="00130F11" w:rsidRPr="00C00DB9" w:rsidRDefault="00130F11" w:rsidP="00130F11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1C56E70A" w14:textId="77777777" w:rsidR="00130F11" w:rsidRPr="00C00DB9" w:rsidRDefault="00130F11" w:rsidP="00130F11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69122246" w14:textId="1CB80B07" w:rsidR="00130F11" w:rsidRPr="008D6830" w:rsidRDefault="00130F11" w:rsidP="00130F11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bookmarkEnd w:id="10"/>
      <w:bookmarkEnd w:id="11"/>
    </w:tbl>
    <w:p w14:paraId="63CA6BA4" w14:textId="77777777" w:rsidR="00F70702" w:rsidRPr="008D6830" w:rsidRDefault="00F70702" w:rsidP="00F70702">
      <w:pPr>
        <w:pStyle w:val="EstiloPrototipo3"/>
      </w:pPr>
    </w:p>
    <w:p w14:paraId="0D7036F5" w14:textId="47881FB5" w:rsidR="00F70702" w:rsidRPr="008D6830" w:rsidRDefault="00F70702" w:rsidP="00F70702">
      <w:pPr>
        <w:pStyle w:val="EstiloPrototipo3"/>
        <w:numPr>
          <w:ilvl w:val="0"/>
          <w:numId w:val="4"/>
        </w:numPr>
      </w:pPr>
      <w:bookmarkStart w:id="12" w:name="_Ref35333852"/>
      <w:r w:rsidRPr="008D6830">
        <w:t>Visualizar informações da Reconsideração do Julgamento(IES)</w:t>
      </w:r>
      <w:bookmarkEnd w:id="12"/>
    </w:p>
    <w:p w14:paraId="4C352C1C" w14:textId="608E3965" w:rsidR="00F70702" w:rsidRPr="008D6830" w:rsidRDefault="00D43029" w:rsidP="00DE7DD2">
      <w:pPr>
        <w:pStyle w:val="EstiloPrototipo3"/>
        <w:ind w:left="426"/>
      </w:pPr>
      <w:r>
        <w:rPr>
          <w:noProof/>
        </w:rPr>
        <w:drawing>
          <wp:inline distT="0" distB="0" distL="0" distR="0" wp14:anchorId="4B3CB414" wp14:editId="0EAE7139">
            <wp:extent cx="5760085" cy="5743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0158" w14:textId="77777777" w:rsidR="00F70702" w:rsidRPr="008D6830" w:rsidRDefault="00F70702" w:rsidP="00F70702">
      <w:pPr>
        <w:pStyle w:val="EstiloPrototipo3"/>
        <w:ind w:left="720"/>
      </w:pPr>
    </w:p>
    <w:p w14:paraId="653B2916" w14:textId="77777777" w:rsidR="007A2C66" w:rsidRPr="008D6830" w:rsidRDefault="007A2C66" w:rsidP="008724F1"/>
    <w:p w14:paraId="29A41399" w14:textId="77777777" w:rsidR="007A2C66" w:rsidRPr="008D6830" w:rsidRDefault="007A2C66" w:rsidP="008724F1"/>
    <w:p w14:paraId="1690AFEC" w14:textId="77777777" w:rsidR="007A2C66" w:rsidRPr="008D6830" w:rsidRDefault="007A2C66" w:rsidP="008724F1"/>
    <w:p w14:paraId="218C9CDF" w14:textId="279369CF" w:rsidR="00C44E06" w:rsidRPr="008D6830" w:rsidRDefault="00C44E06" w:rsidP="008724F1"/>
    <w:p w14:paraId="70171C6F" w14:textId="77777777" w:rsidR="00DE7DD2" w:rsidRPr="008D6830" w:rsidRDefault="00DE7DD2" w:rsidP="008724F1"/>
    <w:p w14:paraId="41AAC5AF" w14:textId="77777777" w:rsidR="00DE7DD2" w:rsidRPr="008D6830" w:rsidRDefault="00DE7DD2" w:rsidP="008724F1"/>
    <w:p w14:paraId="4F6EB20D" w14:textId="77777777" w:rsidR="00DE7DD2" w:rsidRPr="008D6830" w:rsidRDefault="00DE7DD2" w:rsidP="008724F1"/>
    <w:p w14:paraId="64B170A4" w14:textId="77777777" w:rsidR="00DE7DD2" w:rsidRPr="008D6830" w:rsidRDefault="00DE7DD2" w:rsidP="008724F1"/>
    <w:p w14:paraId="2A6AD13C" w14:textId="77777777" w:rsidR="00C44E06" w:rsidRPr="008D6830" w:rsidRDefault="00C44E06" w:rsidP="008724F1"/>
    <w:p w14:paraId="4D9AAF67" w14:textId="3D9544E4" w:rsidR="00711451" w:rsidRPr="008D6830" w:rsidRDefault="00711451" w:rsidP="00711451">
      <w:pPr>
        <w:pStyle w:val="PargrafodaLista"/>
        <w:widowControl/>
        <w:autoSpaceDE/>
        <w:autoSpaceDN/>
        <w:adjustRightInd/>
        <w:spacing w:after="200" w:line="276" w:lineRule="auto"/>
        <w:ind w:left="0"/>
        <w:contextualSpacing/>
        <w:rPr>
          <w:b/>
          <w:color w:val="auto"/>
          <w:sz w:val="22"/>
          <w:szCs w:val="22"/>
        </w:rPr>
      </w:pPr>
      <w:r w:rsidRPr="008D6830">
        <w:rPr>
          <w:b/>
          <w:color w:val="auto"/>
          <w:sz w:val="22"/>
          <w:szCs w:val="22"/>
        </w:rPr>
        <w:t xml:space="preserve">CRITÉRIOS DE ACEITE </w:t>
      </w:r>
    </w:p>
    <w:p w14:paraId="2A67C236" w14:textId="77777777" w:rsidR="00711451" w:rsidRPr="008D6830" w:rsidRDefault="00711451" w:rsidP="00711451">
      <w:pPr>
        <w:pStyle w:val="PargrafodaLista"/>
        <w:widowControl/>
        <w:autoSpaceDE/>
        <w:autoSpaceDN/>
        <w:adjustRightInd/>
        <w:spacing w:after="200" w:line="276" w:lineRule="auto"/>
        <w:ind w:left="0"/>
        <w:contextualSpacing/>
        <w:rPr>
          <w:b/>
          <w:color w:val="auto"/>
          <w:sz w:val="22"/>
          <w:szCs w:val="22"/>
        </w:rPr>
      </w:pPr>
    </w:p>
    <w:p w14:paraId="3F47A926" w14:textId="77777777" w:rsidR="00711451" w:rsidRPr="008D6830" w:rsidRDefault="00711451" w:rsidP="0071145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8D6830">
        <w:rPr>
          <w:b/>
          <w:color w:val="auto"/>
        </w:rPr>
        <w:t xml:space="preserve">Premissa: </w:t>
      </w:r>
    </w:p>
    <w:p w14:paraId="59D902BF" w14:textId="2D5D0831" w:rsidR="00E93837" w:rsidRPr="008D6830" w:rsidRDefault="00E93837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8D6830">
        <w:t xml:space="preserve">Nessa estória trataremos da </w:t>
      </w:r>
      <w:r w:rsidRPr="008D6830">
        <w:rPr>
          <w:color w:val="31849B" w:themeColor="accent5" w:themeShade="BF"/>
        </w:rPr>
        <w:t xml:space="preserve">Visualização do Recurso </w:t>
      </w:r>
      <w:r w:rsidRPr="008D6830">
        <w:t xml:space="preserve">do </w:t>
      </w:r>
      <w:r w:rsidR="00D60B4E" w:rsidRPr="008D6830">
        <w:t>j</w:t>
      </w:r>
      <w:r w:rsidRPr="008D6830">
        <w:t xml:space="preserve">ulgamento </w:t>
      </w:r>
      <w:r w:rsidR="00D60B4E" w:rsidRPr="008D6830">
        <w:t>f</w:t>
      </w:r>
      <w:r w:rsidRPr="008D6830">
        <w:t>inal das chapas;</w:t>
      </w:r>
    </w:p>
    <w:p w14:paraId="7A5EEDC4" w14:textId="77777777" w:rsidR="00E93837" w:rsidRPr="008D6830" w:rsidRDefault="00E93837" w:rsidP="00E93837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4559430" w14:textId="06FC5EC2" w:rsidR="00F557A2" w:rsidRPr="008D6830" w:rsidRDefault="00F557A2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8D6830">
        <w:t>Esta história deve ser executada quando o usuário acessar no módulo profissional</w:t>
      </w:r>
      <w:r w:rsidR="00BB2FC2" w:rsidRPr="008D6830">
        <w:t>, acionando a aba “</w:t>
      </w:r>
      <w:r w:rsidR="00BB2FC2" w:rsidRPr="008D6830">
        <w:rPr>
          <w:color w:val="31849B" w:themeColor="accent5" w:themeShade="BF"/>
        </w:rPr>
        <w:t>Recurso</w:t>
      </w:r>
      <w:r w:rsidR="007E2562" w:rsidRPr="008D6830">
        <w:rPr>
          <w:color w:val="31849B" w:themeColor="accent5" w:themeShade="BF"/>
        </w:rPr>
        <w:t xml:space="preserve"> Responsável</w:t>
      </w:r>
      <w:r w:rsidR="00BB2FC2" w:rsidRPr="008D6830">
        <w:t>”;</w:t>
      </w:r>
      <w:r w:rsidRPr="008D6830">
        <w:t xml:space="preserve"> </w:t>
      </w:r>
      <w:r w:rsidR="00BB2FC2" w:rsidRPr="008D6830">
        <w:rPr>
          <w:color w:val="31849B" w:themeColor="accent5" w:themeShade="BF"/>
        </w:rPr>
        <w:t>[</w:t>
      </w:r>
      <w:r w:rsidR="00BB2FC2" w:rsidRPr="008D6830">
        <w:rPr>
          <w:color w:val="31849B" w:themeColor="accent5" w:themeShade="BF"/>
        </w:rPr>
        <w:fldChar w:fldCharType="begin"/>
      </w:r>
      <w:r w:rsidR="00BB2FC2" w:rsidRPr="008D6830">
        <w:rPr>
          <w:color w:val="31849B" w:themeColor="accent5" w:themeShade="BF"/>
        </w:rPr>
        <w:instrText xml:space="preserve"> REF _Ref35329273 \r \h </w:instrText>
      </w:r>
      <w:r w:rsidR="008D6830">
        <w:rPr>
          <w:color w:val="31849B" w:themeColor="accent5" w:themeShade="BF"/>
        </w:rPr>
        <w:instrText xml:space="preserve"> \* MERGEFORMAT </w:instrText>
      </w:r>
      <w:r w:rsidR="00BB2FC2" w:rsidRPr="008D6830">
        <w:rPr>
          <w:color w:val="31849B" w:themeColor="accent5" w:themeShade="BF"/>
        </w:rPr>
      </w:r>
      <w:r w:rsidR="00BB2FC2" w:rsidRPr="008D6830">
        <w:rPr>
          <w:color w:val="31849B" w:themeColor="accent5" w:themeShade="BF"/>
        </w:rPr>
        <w:fldChar w:fldCharType="separate"/>
      </w:r>
      <w:r w:rsidR="00BB2FC2" w:rsidRPr="008D6830">
        <w:rPr>
          <w:color w:val="31849B" w:themeColor="accent5" w:themeShade="BF"/>
        </w:rPr>
        <w:t>P01</w:t>
      </w:r>
      <w:r w:rsidR="00BB2FC2" w:rsidRPr="008D6830">
        <w:rPr>
          <w:color w:val="31849B" w:themeColor="accent5" w:themeShade="BF"/>
        </w:rPr>
        <w:fldChar w:fldCharType="end"/>
      </w:r>
      <w:r w:rsidR="00BB2FC2" w:rsidRPr="008D6830">
        <w:rPr>
          <w:color w:val="31849B" w:themeColor="accent5" w:themeShade="BF"/>
        </w:rPr>
        <w:t>]</w:t>
      </w:r>
      <w:r w:rsidR="00FE3D3C" w:rsidRPr="008D6830">
        <w:rPr>
          <w:color w:val="31849B" w:themeColor="accent5" w:themeShade="BF"/>
        </w:rPr>
        <w:t xml:space="preserve"> </w:t>
      </w:r>
      <w:r w:rsidR="00FE3D3C" w:rsidRPr="008D6830">
        <w:rPr>
          <w:color w:val="auto"/>
        </w:rPr>
        <w:t xml:space="preserve">ou </w:t>
      </w:r>
      <w:r w:rsidR="00D62C43" w:rsidRPr="008D6830">
        <w:rPr>
          <w:color w:val="auto"/>
        </w:rPr>
        <w:t xml:space="preserve">aba </w:t>
      </w:r>
      <w:r w:rsidR="00FE3D3C" w:rsidRPr="008D6830">
        <w:rPr>
          <w:color w:val="auto"/>
        </w:rPr>
        <w:t>“</w:t>
      </w:r>
      <w:r w:rsidR="00FE3D3C" w:rsidRPr="008D6830">
        <w:rPr>
          <w:color w:val="31849B" w:themeColor="accent5" w:themeShade="BF"/>
        </w:rPr>
        <w:t>Reconsideração Responsável</w:t>
      </w:r>
      <w:r w:rsidR="00FE3D3C" w:rsidRPr="008D6830">
        <w:rPr>
          <w:color w:val="auto"/>
        </w:rPr>
        <w:t xml:space="preserve">” </w:t>
      </w:r>
      <w:r w:rsidR="00FE3D3C" w:rsidRPr="008D6830">
        <w:rPr>
          <w:color w:val="31849B" w:themeColor="accent5" w:themeShade="BF"/>
        </w:rPr>
        <w:t>[</w:t>
      </w:r>
      <w:r w:rsidR="00FE3D3C" w:rsidRPr="008D6830">
        <w:rPr>
          <w:color w:val="31849B" w:themeColor="accent5" w:themeShade="BF"/>
        </w:rPr>
        <w:fldChar w:fldCharType="begin"/>
      </w:r>
      <w:r w:rsidR="00FE3D3C" w:rsidRPr="008D6830">
        <w:rPr>
          <w:color w:val="31849B" w:themeColor="accent5" w:themeShade="BF"/>
        </w:rPr>
        <w:instrText xml:space="preserve"> REF _Ref35333852 \r \h </w:instrText>
      </w:r>
      <w:r w:rsidR="008D6830">
        <w:rPr>
          <w:color w:val="31849B" w:themeColor="accent5" w:themeShade="BF"/>
        </w:rPr>
        <w:instrText xml:space="preserve"> \* MERGEFORMAT </w:instrText>
      </w:r>
      <w:r w:rsidR="00FE3D3C" w:rsidRPr="008D6830">
        <w:rPr>
          <w:color w:val="31849B" w:themeColor="accent5" w:themeShade="BF"/>
        </w:rPr>
      </w:r>
      <w:r w:rsidR="00FE3D3C" w:rsidRPr="008D6830">
        <w:rPr>
          <w:color w:val="31849B" w:themeColor="accent5" w:themeShade="BF"/>
        </w:rPr>
        <w:fldChar w:fldCharType="separate"/>
      </w:r>
      <w:r w:rsidR="00FE3D3C" w:rsidRPr="008D6830">
        <w:rPr>
          <w:color w:val="31849B" w:themeColor="accent5" w:themeShade="BF"/>
        </w:rPr>
        <w:t>P02</w:t>
      </w:r>
      <w:r w:rsidR="00FE3D3C" w:rsidRPr="008D6830">
        <w:rPr>
          <w:color w:val="31849B" w:themeColor="accent5" w:themeShade="BF"/>
        </w:rPr>
        <w:fldChar w:fldCharType="end"/>
      </w:r>
      <w:r w:rsidR="00FE3D3C" w:rsidRPr="008D6830">
        <w:rPr>
          <w:color w:val="31849B" w:themeColor="accent5" w:themeShade="BF"/>
        </w:rPr>
        <w:t>]</w:t>
      </w:r>
      <w:r w:rsidR="00FE3D3C" w:rsidRPr="008D6830">
        <w:rPr>
          <w:color w:val="auto"/>
        </w:rPr>
        <w:t>;</w:t>
      </w:r>
    </w:p>
    <w:p w14:paraId="7EDFBEDC" w14:textId="77777777" w:rsidR="007A5E9F" w:rsidRPr="008D6830" w:rsidRDefault="007A5E9F" w:rsidP="007A5E9F">
      <w:pPr>
        <w:pStyle w:val="PargrafodaLista"/>
      </w:pPr>
    </w:p>
    <w:p w14:paraId="5EC32142" w14:textId="4DBE3F7F" w:rsidR="007A5E9F" w:rsidRPr="008D6830" w:rsidRDefault="007A5E9F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8D6830">
        <w:t xml:space="preserve">Quando a chapa for IES, o sistema deve renomear o nome da Aba para </w:t>
      </w:r>
      <w:r w:rsidRPr="008D6830">
        <w:rPr>
          <w:color w:val="31849B" w:themeColor="accent5" w:themeShade="BF"/>
        </w:rPr>
        <w:t>Reconsideração Responsável</w:t>
      </w:r>
      <w:r w:rsidRPr="008D6830">
        <w:rPr>
          <w:color w:val="auto"/>
        </w:rPr>
        <w:t>;</w:t>
      </w:r>
    </w:p>
    <w:p w14:paraId="37E6068B" w14:textId="77777777" w:rsidR="00523D56" w:rsidRPr="008D6830" w:rsidRDefault="00523D56" w:rsidP="00523D5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24E392C1" w14:textId="4C8E7E48" w:rsidR="00AF126B" w:rsidRPr="008D6830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D6830">
        <w:t xml:space="preserve">O usuário (Profissional) deve estar autenticado no sistema eleitoral e deve ter as permissões </w:t>
      </w:r>
      <w:r w:rsidR="007E2562" w:rsidRPr="008D6830">
        <w:t>descritas na HST088</w:t>
      </w:r>
      <w:r w:rsidR="00D8084A" w:rsidRPr="008D6830">
        <w:t>;</w:t>
      </w:r>
    </w:p>
    <w:p w14:paraId="665F158B" w14:textId="77777777" w:rsidR="00B00B8B" w:rsidRPr="008D6830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E95C556" w14:textId="77777777" w:rsidR="00523D56" w:rsidRPr="008D6830" w:rsidRDefault="00523D56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8D6830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2024542"/>
      <w:r w:rsidRPr="008D6830">
        <w:rPr>
          <w:b/>
        </w:rPr>
        <w:t>Regras Gerais:</w:t>
      </w:r>
      <w:bookmarkEnd w:id="13"/>
    </w:p>
    <w:p w14:paraId="51FF33C7" w14:textId="77777777" w:rsidR="00155126" w:rsidRPr="008D6830" w:rsidRDefault="00D60B4E" w:rsidP="00B051F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D6830">
        <w:t>Para a visualização das informações do Recurso</w:t>
      </w:r>
      <w:r w:rsidR="00FE3D3C" w:rsidRPr="008D6830">
        <w:t xml:space="preserve"> (UF)</w:t>
      </w:r>
      <w:r w:rsidRPr="008D6830">
        <w:t>, o sistema deve permitir que o</w:t>
      </w:r>
      <w:r w:rsidR="00D446E2" w:rsidRPr="008D6830">
        <w:t>s</w:t>
      </w:r>
      <w:r w:rsidRPr="008D6830">
        <w:t xml:space="preserve"> profissionais </w:t>
      </w:r>
      <w:r w:rsidR="00D446E2" w:rsidRPr="008D6830">
        <w:t>a seguir</w:t>
      </w:r>
      <w:r w:rsidRPr="008D6830">
        <w:t xml:space="preserve"> possam ter acesso:</w:t>
      </w:r>
    </w:p>
    <w:p w14:paraId="52A56027" w14:textId="73676901" w:rsidR="00155126" w:rsidRPr="008D6830" w:rsidRDefault="00D60B4E" w:rsidP="00FD5F6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contextualSpacing/>
        <w:jc w:val="both"/>
      </w:pPr>
      <w:r w:rsidRPr="008D6830">
        <w:rPr>
          <w:color w:val="31849B" w:themeColor="accent5" w:themeShade="BF"/>
        </w:rPr>
        <w:t>Responsáveis da Chapa</w:t>
      </w:r>
      <w:r w:rsidR="00155126" w:rsidRPr="008D6830">
        <w:rPr>
          <w:color w:val="31849B" w:themeColor="accent5" w:themeShade="BF"/>
        </w:rPr>
        <w:t xml:space="preserve"> </w:t>
      </w:r>
      <w:r w:rsidR="00155126" w:rsidRPr="008D6830">
        <w:rPr>
          <w:color w:val="auto"/>
        </w:rPr>
        <w:t>– o sistema deve validar a chapa em que o ator é um responsável, e exibir a chapa em questão;</w:t>
      </w:r>
    </w:p>
    <w:p w14:paraId="39016642" w14:textId="77777777" w:rsidR="00155126" w:rsidRPr="008D6830" w:rsidRDefault="00155126" w:rsidP="00FD5F6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contextualSpacing/>
        <w:jc w:val="both"/>
      </w:pPr>
      <w:r w:rsidRPr="008D6830">
        <w:rPr>
          <w:color w:val="auto"/>
        </w:rPr>
        <w:t>T</w:t>
      </w:r>
      <w:r w:rsidR="00D446E2" w:rsidRPr="008D6830">
        <w:rPr>
          <w:color w:val="auto"/>
        </w:rPr>
        <w:t xml:space="preserve">odos da </w:t>
      </w:r>
      <w:r w:rsidR="00D446E2" w:rsidRPr="008D6830">
        <w:rPr>
          <w:color w:val="31849B" w:themeColor="accent5" w:themeShade="BF"/>
        </w:rPr>
        <w:t xml:space="preserve">Comissão Nacional </w:t>
      </w:r>
      <w:r w:rsidR="00FE3D3C" w:rsidRPr="008D6830">
        <w:rPr>
          <w:color w:val="31849B" w:themeColor="accent5" w:themeShade="BF"/>
        </w:rPr>
        <w:t>(CEN)</w:t>
      </w:r>
      <w:r w:rsidRPr="008D6830">
        <w:rPr>
          <w:color w:val="31849B" w:themeColor="accent5" w:themeShade="BF"/>
        </w:rPr>
        <w:t>;</w:t>
      </w:r>
      <w:r w:rsidR="00FE3D3C" w:rsidRPr="008D6830">
        <w:rPr>
          <w:color w:val="31849B" w:themeColor="accent5" w:themeShade="BF"/>
        </w:rPr>
        <w:t xml:space="preserve"> </w:t>
      </w:r>
      <w:r w:rsidR="00D446E2" w:rsidRPr="008D6830">
        <w:rPr>
          <w:color w:val="auto"/>
        </w:rPr>
        <w:t>e</w:t>
      </w:r>
      <w:r w:rsidR="00D446E2" w:rsidRPr="008D6830">
        <w:rPr>
          <w:color w:val="31849B" w:themeColor="accent5" w:themeShade="BF"/>
        </w:rPr>
        <w:t xml:space="preserve"> </w:t>
      </w:r>
    </w:p>
    <w:p w14:paraId="618BAB87" w14:textId="792B5EA7" w:rsidR="00D60B4E" w:rsidRPr="008D6830" w:rsidRDefault="00155126" w:rsidP="00FD5F6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contextualSpacing/>
        <w:jc w:val="both"/>
      </w:pPr>
      <w:r w:rsidRPr="008D6830">
        <w:rPr>
          <w:color w:val="auto"/>
        </w:rPr>
        <w:t>T</w:t>
      </w:r>
      <w:r w:rsidR="00D446E2" w:rsidRPr="008D6830">
        <w:rPr>
          <w:color w:val="auto"/>
        </w:rPr>
        <w:t xml:space="preserve">odos da </w:t>
      </w:r>
      <w:r w:rsidR="00D446E2" w:rsidRPr="008D6830">
        <w:rPr>
          <w:color w:val="31849B" w:themeColor="accent5" w:themeShade="BF"/>
        </w:rPr>
        <w:t>Comissão Estaduais</w:t>
      </w:r>
      <w:r w:rsidR="00FE3D3C" w:rsidRPr="008D6830">
        <w:rPr>
          <w:color w:val="31849B" w:themeColor="accent5" w:themeShade="BF"/>
        </w:rPr>
        <w:t xml:space="preserve"> (CE)</w:t>
      </w:r>
      <w:r w:rsidR="004900E1" w:rsidRPr="008D6830">
        <w:rPr>
          <w:color w:val="000000" w:themeColor="text1"/>
        </w:rPr>
        <w:t>;</w:t>
      </w:r>
      <w:r w:rsidR="00D446E2" w:rsidRPr="008D6830">
        <w:rPr>
          <w:color w:val="000000" w:themeColor="text1"/>
        </w:rPr>
        <w:t xml:space="preserve"> o sistema deve exibir apenas as chapas a qual a comissão estadual esteja vinculado;</w:t>
      </w:r>
    </w:p>
    <w:p w14:paraId="431CF378" w14:textId="77777777" w:rsidR="004900E1" w:rsidRPr="008D6830" w:rsidRDefault="004900E1" w:rsidP="004900E1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0122E76" w14:textId="17B3D8B7" w:rsidR="00FE3D3C" w:rsidRPr="008D6830" w:rsidRDefault="00FE3D3C" w:rsidP="00B051F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D6830">
        <w:t>Apenas a Comissão Nacional (CEN) poderá visualizar as informações das chapas IES(Reconsiderações);</w:t>
      </w:r>
    </w:p>
    <w:p w14:paraId="548D25AE" w14:textId="77777777" w:rsidR="00FE3D3C" w:rsidRPr="008D6830" w:rsidRDefault="00FE3D3C" w:rsidP="00FE3D3C">
      <w:pPr>
        <w:pStyle w:val="PargrafodaLista"/>
      </w:pPr>
    </w:p>
    <w:p w14:paraId="61A903C2" w14:textId="1B028E82" w:rsidR="004900E1" w:rsidRPr="008D6830" w:rsidRDefault="004900E1" w:rsidP="00B051F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D6830">
        <w:t xml:space="preserve">O sistema deve exibir a interface </w:t>
      </w:r>
      <w:r w:rsidRPr="008D6830">
        <w:rPr>
          <w:color w:val="31849B" w:themeColor="accent5" w:themeShade="BF"/>
        </w:rPr>
        <w:t>[</w:t>
      </w:r>
      <w:r w:rsidRPr="008D6830">
        <w:rPr>
          <w:color w:val="31849B" w:themeColor="accent5" w:themeShade="BF"/>
        </w:rPr>
        <w:fldChar w:fldCharType="begin"/>
      </w:r>
      <w:r w:rsidRPr="008D6830">
        <w:rPr>
          <w:color w:val="31849B" w:themeColor="accent5" w:themeShade="BF"/>
        </w:rPr>
        <w:instrText xml:space="preserve"> REF _Ref24546055 \r \h </w:instrText>
      </w:r>
      <w:r w:rsidR="008D6830">
        <w:rPr>
          <w:color w:val="31849B" w:themeColor="accent5" w:themeShade="BF"/>
        </w:rPr>
        <w:instrText xml:space="preserve"> \* MERGEFORMAT </w:instrText>
      </w:r>
      <w:r w:rsidRPr="008D6830">
        <w:rPr>
          <w:color w:val="31849B" w:themeColor="accent5" w:themeShade="BF"/>
        </w:rPr>
      </w:r>
      <w:r w:rsidRPr="008D6830">
        <w:rPr>
          <w:color w:val="31849B" w:themeColor="accent5" w:themeShade="BF"/>
        </w:rPr>
        <w:fldChar w:fldCharType="separate"/>
      </w:r>
      <w:r w:rsidRPr="008D6830">
        <w:rPr>
          <w:color w:val="31849B" w:themeColor="accent5" w:themeShade="BF"/>
        </w:rPr>
        <w:t>P01</w:t>
      </w:r>
      <w:r w:rsidRPr="008D6830">
        <w:rPr>
          <w:color w:val="31849B" w:themeColor="accent5" w:themeShade="BF"/>
        </w:rPr>
        <w:fldChar w:fldCharType="end"/>
      </w:r>
      <w:r w:rsidRPr="008D6830">
        <w:rPr>
          <w:color w:val="31849B" w:themeColor="accent5" w:themeShade="BF"/>
        </w:rPr>
        <w:t xml:space="preserve">] </w:t>
      </w:r>
      <w:r w:rsidR="00D62C43" w:rsidRPr="008D6830">
        <w:rPr>
          <w:color w:val="auto"/>
        </w:rPr>
        <w:t>e</w:t>
      </w:r>
      <w:r w:rsidR="00D62C43" w:rsidRPr="008D6830">
        <w:rPr>
          <w:color w:val="31849B" w:themeColor="accent5" w:themeShade="BF"/>
        </w:rPr>
        <w:t xml:space="preserve"> [</w:t>
      </w:r>
      <w:r w:rsidR="00D62C43" w:rsidRPr="008D6830">
        <w:rPr>
          <w:color w:val="31849B" w:themeColor="accent5" w:themeShade="BF"/>
        </w:rPr>
        <w:fldChar w:fldCharType="begin"/>
      </w:r>
      <w:r w:rsidR="00D62C43" w:rsidRPr="008D6830">
        <w:rPr>
          <w:color w:val="31849B" w:themeColor="accent5" w:themeShade="BF"/>
        </w:rPr>
        <w:instrText xml:space="preserve"> REF _Ref35333852 \r \h </w:instrText>
      </w:r>
      <w:r w:rsidR="008D6830">
        <w:rPr>
          <w:color w:val="31849B" w:themeColor="accent5" w:themeShade="BF"/>
        </w:rPr>
        <w:instrText xml:space="preserve"> \* MERGEFORMAT </w:instrText>
      </w:r>
      <w:r w:rsidR="00D62C43" w:rsidRPr="008D6830">
        <w:rPr>
          <w:color w:val="31849B" w:themeColor="accent5" w:themeShade="BF"/>
        </w:rPr>
      </w:r>
      <w:r w:rsidR="00D62C43" w:rsidRPr="008D6830">
        <w:rPr>
          <w:color w:val="31849B" w:themeColor="accent5" w:themeShade="BF"/>
        </w:rPr>
        <w:fldChar w:fldCharType="separate"/>
      </w:r>
      <w:r w:rsidR="00D62C43" w:rsidRPr="008D6830">
        <w:rPr>
          <w:color w:val="31849B" w:themeColor="accent5" w:themeShade="BF"/>
        </w:rPr>
        <w:t>P02</w:t>
      </w:r>
      <w:r w:rsidR="00D62C43" w:rsidRPr="008D6830">
        <w:rPr>
          <w:color w:val="31849B" w:themeColor="accent5" w:themeShade="BF"/>
        </w:rPr>
        <w:fldChar w:fldCharType="end"/>
      </w:r>
      <w:r w:rsidR="00D62C43" w:rsidRPr="008D6830">
        <w:rPr>
          <w:color w:val="31849B" w:themeColor="accent5" w:themeShade="BF"/>
        </w:rPr>
        <w:t xml:space="preserve">] </w:t>
      </w:r>
      <w:r w:rsidRPr="008D6830">
        <w:rPr>
          <w:color w:val="000000" w:themeColor="text1"/>
        </w:rPr>
        <w:t>desabilitada para edição;</w:t>
      </w:r>
    </w:p>
    <w:p w14:paraId="7C607F69" w14:textId="77777777" w:rsidR="00BD7D78" w:rsidRPr="008D6830" w:rsidRDefault="00BD7D78" w:rsidP="00BD7D78">
      <w:pPr>
        <w:pStyle w:val="PargrafodaLista"/>
      </w:pPr>
    </w:p>
    <w:p w14:paraId="621BB702" w14:textId="4C21C29B" w:rsidR="00BD7D78" w:rsidRPr="008D6830" w:rsidRDefault="00BD7D78" w:rsidP="00BD7D7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D6830">
        <w:t xml:space="preserve">Caso seja uma chapa </w:t>
      </w:r>
      <w:r w:rsidRPr="008D6830">
        <w:rPr>
          <w:color w:val="31849B" w:themeColor="accent5" w:themeShade="BF"/>
        </w:rPr>
        <w:t>IES</w:t>
      </w:r>
      <w:r w:rsidRPr="008D6830">
        <w:t>, a aba deverá ser renomeada para “</w:t>
      </w:r>
      <w:r w:rsidRPr="008D6830">
        <w:rPr>
          <w:color w:val="31849B" w:themeColor="accent5" w:themeShade="BF"/>
        </w:rPr>
        <w:t>Reconsideração Responsável</w:t>
      </w:r>
      <w:r w:rsidRPr="008D6830">
        <w:t xml:space="preserve">” </w:t>
      </w:r>
      <w:r w:rsidRPr="008D6830">
        <w:rPr>
          <w:color w:val="31849B" w:themeColor="accent5" w:themeShade="BF"/>
        </w:rPr>
        <w:t>[</w:t>
      </w:r>
      <w:r w:rsidRPr="008D6830">
        <w:rPr>
          <w:color w:val="31849B" w:themeColor="accent5" w:themeShade="BF"/>
        </w:rPr>
        <w:fldChar w:fldCharType="begin"/>
      </w:r>
      <w:r w:rsidRPr="008D6830">
        <w:rPr>
          <w:color w:val="31849B" w:themeColor="accent5" w:themeShade="BF"/>
        </w:rPr>
        <w:instrText xml:space="preserve"> REF _Ref35333852 \r \h </w:instrText>
      </w:r>
      <w:r w:rsidR="008D6830">
        <w:rPr>
          <w:color w:val="31849B" w:themeColor="accent5" w:themeShade="BF"/>
        </w:rPr>
        <w:instrText xml:space="preserve"> \* MERGEFORMAT </w:instrText>
      </w:r>
      <w:r w:rsidRPr="008D6830">
        <w:rPr>
          <w:color w:val="31849B" w:themeColor="accent5" w:themeShade="BF"/>
        </w:rPr>
      </w:r>
      <w:r w:rsidRPr="008D6830">
        <w:rPr>
          <w:color w:val="31849B" w:themeColor="accent5" w:themeShade="BF"/>
        </w:rPr>
        <w:fldChar w:fldCharType="separate"/>
      </w:r>
      <w:r w:rsidRPr="008D6830">
        <w:rPr>
          <w:color w:val="31849B" w:themeColor="accent5" w:themeShade="BF"/>
        </w:rPr>
        <w:t>P02</w:t>
      </w:r>
      <w:r w:rsidRPr="008D6830">
        <w:rPr>
          <w:color w:val="31849B" w:themeColor="accent5" w:themeShade="BF"/>
        </w:rPr>
        <w:fldChar w:fldCharType="end"/>
      </w:r>
      <w:r w:rsidRPr="008D6830">
        <w:rPr>
          <w:color w:val="31849B" w:themeColor="accent5" w:themeShade="BF"/>
        </w:rPr>
        <w:t>]</w:t>
      </w:r>
      <w:r w:rsidRPr="008D6830">
        <w:rPr>
          <w:color w:val="auto"/>
        </w:rPr>
        <w:t>;</w:t>
      </w:r>
    </w:p>
    <w:p w14:paraId="6DE7D9D0" w14:textId="77777777" w:rsidR="00237C89" w:rsidRPr="008D6830" w:rsidRDefault="00237C89" w:rsidP="00237C89">
      <w:pPr>
        <w:pStyle w:val="PargrafodaLista"/>
      </w:pPr>
    </w:p>
    <w:p w14:paraId="67FA5B25" w14:textId="35477674" w:rsidR="00237C89" w:rsidRPr="008D6830" w:rsidRDefault="00237C89" w:rsidP="00B051F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D6830">
        <w:t xml:space="preserve">O sistema deve exibir a interface, assim que o ator cadastrar com sucesso o Recurso </w:t>
      </w:r>
      <w:r w:rsidR="00B15193" w:rsidRPr="008D6830">
        <w:t xml:space="preserve">ou Reconsideração </w:t>
      </w:r>
      <w:r w:rsidRPr="008D6830">
        <w:t>na HST096;</w:t>
      </w:r>
    </w:p>
    <w:p w14:paraId="1EACBDD0" w14:textId="77777777" w:rsidR="00237C89" w:rsidRPr="008D6830" w:rsidRDefault="00237C89" w:rsidP="00237C89">
      <w:pPr>
        <w:pStyle w:val="PargrafodaLista"/>
      </w:pPr>
    </w:p>
    <w:p w14:paraId="05495CD8" w14:textId="32D08450" w:rsidR="00237C89" w:rsidRPr="008D6830" w:rsidRDefault="00237C89" w:rsidP="00B051F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D6830">
        <w:t>O sistema deve exibir a aba “</w:t>
      </w:r>
      <w:r w:rsidRPr="008D6830">
        <w:rPr>
          <w:color w:val="31849B" w:themeColor="accent5" w:themeShade="BF"/>
        </w:rPr>
        <w:t>Recurso Responsável</w:t>
      </w:r>
      <w:r w:rsidRPr="008D6830">
        <w:t>”</w:t>
      </w:r>
      <w:r w:rsidR="00AB320F" w:rsidRPr="008D6830">
        <w:t xml:space="preserve"> ou “</w:t>
      </w:r>
      <w:r w:rsidR="00AB320F" w:rsidRPr="008D6830">
        <w:rPr>
          <w:color w:val="31849B" w:themeColor="accent5" w:themeShade="BF"/>
        </w:rPr>
        <w:t>Reconsideração Responsável</w:t>
      </w:r>
      <w:r w:rsidR="00AB320F" w:rsidRPr="008D6830">
        <w:t>”</w:t>
      </w:r>
      <w:r w:rsidRPr="008D6830">
        <w:t xml:space="preserve"> logo após a aba “</w:t>
      </w:r>
      <w:r w:rsidRPr="008D6830">
        <w:rPr>
          <w:color w:val="31849B" w:themeColor="accent5" w:themeShade="BF"/>
        </w:rPr>
        <w:t>Julgamento 1ª instância</w:t>
      </w:r>
      <w:r w:rsidRPr="008D6830">
        <w:t>”</w:t>
      </w:r>
      <w:r w:rsidRPr="008D6830">
        <w:rPr>
          <w:color w:val="auto"/>
        </w:rPr>
        <w:t>. Caso exista uma solicitação de SUBSTITUIÇÃO, o sistema deve exibir a aba de substituição (HST100) após a aba de recurso;</w:t>
      </w:r>
    </w:p>
    <w:p w14:paraId="013D0143" w14:textId="77777777" w:rsidR="00237C89" w:rsidRPr="008D6830" w:rsidRDefault="00237C89" w:rsidP="00237C89">
      <w:pPr>
        <w:pStyle w:val="PargrafodaLista"/>
      </w:pPr>
    </w:p>
    <w:p w14:paraId="6376388E" w14:textId="59FC3339" w:rsidR="00237C89" w:rsidRPr="008D6830" w:rsidRDefault="00237C89" w:rsidP="00237C8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D6830">
        <w:t xml:space="preserve">As 23:59 hrs da Data Fim da </w:t>
      </w:r>
      <w:r w:rsidRPr="008D6830">
        <w:rPr>
          <w:color w:val="31849B" w:themeColor="accent5" w:themeShade="BF"/>
        </w:rPr>
        <w:t>5.2 Atividade Secundária (Recurso)</w:t>
      </w:r>
      <w:r w:rsidRPr="008D6830">
        <w:t>, o sistema deve validar se o ator (Responsá</w:t>
      </w:r>
      <w:r w:rsidR="00CB373A" w:rsidRPr="008D6830">
        <w:t>ve</w:t>
      </w:r>
      <w:r w:rsidR="00346C5B" w:rsidRPr="008D6830">
        <w:t>l</w:t>
      </w:r>
      <w:r w:rsidRPr="008D6830">
        <w:t xml:space="preserve"> pela Chapa) cadastr</w:t>
      </w:r>
      <w:r w:rsidR="00346C5B" w:rsidRPr="008D6830">
        <w:t>ou</w:t>
      </w:r>
      <w:r w:rsidRPr="008D6830">
        <w:t xml:space="preserve"> um RECURSO ou RECONSIDERAÇÃO;</w:t>
      </w:r>
    </w:p>
    <w:p w14:paraId="496497D8" w14:textId="593BD287" w:rsidR="00237C89" w:rsidRPr="008D6830" w:rsidRDefault="00237C89" w:rsidP="00237C8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  <w:rPr>
          <w:b/>
        </w:rPr>
      </w:pPr>
      <w:r w:rsidRPr="008D6830">
        <w:lastRenderedPageBreak/>
        <w:t xml:space="preserve">Caso </w:t>
      </w:r>
      <w:r w:rsidR="00346C5B" w:rsidRPr="008D6830">
        <w:rPr>
          <w:b/>
        </w:rPr>
        <w:t>NÃO</w:t>
      </w:r>
      <w:r w:rsidRPr="008D6830">
        <w:t xml:space="preserve"> tenha cadastrado, o sistema deve exibir a seguinte informação na Aba Recurso ou Aba Reconsideração: </w:t>
      </w:r>
      <w:r w:rsidRPr="008D6830">
        <w:rPr>
          <w:b/>
        </w:rPr>
        <w:t>Não houve interposição de recurso!</w:t>
      </w:r>
    </w:p>
    <w:p w14:paraId="176BDB80" w14:textId="77777777" w:rsidR="00237C89" w:rsidRPr="008D6830" w:rsidRDefault="00237C89" w:rsidP="00237C8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  <w:rPr>
          <w:b/>
        </w:rPr>
      </w:pPr>
    </w:p>
    <w:p w14:paraId="168B84EF" w14:textId="00EB8238" w:rsidR="00237C89" w:rsidRPr="008D6830" w:rsidRDefault="00237C89" w:rsidP="00237C8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D6830">
        <w:t xml:space="preserve">Caso seja Chapa </w:t>
      </w:r>
      <w:r w:rsidRPr="008D6830">
        <w:rPr>
          <w:color w:val="31849B" w:themeColor="accent5" w:themeShade="BF"/>
        </w:rPr>
        <w:t>IES</w:t>
      </w:r>
      <w:r w:rsidRPr="008D6830">
        <w:t>, o sistema deve seguir a informação:</w:t>
      </w:r>
      <w:r w:rsidRPr="008D6830">
        <w:rPr>
          <w:b/>
        </w:rPr>
        <w:t xml:space="preserve"> Não houve interposição de reconsideração!</w:t>
      </w:r>
    </w:p>
    <w:p w14:paraId="3B45EFAB" w14:textId="0859707E" w:rsidR="00CB373A" w:rsidRPr="008D6830" w:rsidRDefault="00CB373A" w:rsidP="003361D0">
      <w:pPr>
        <w:pStyle w:val="PargrafodaLista"/>
        <w:widowControl/>
        <w:autoSpaceDE/>
        <w:adjustRightInd/>
        <w:spacing w:after="200" w:line="276" w:lineRule="auto"/>
        <w:ind w:left="1985"/>
        <w:contextualSpacing/>
        <w:jc w:val="both"/>
      </w:pPr>
      <w:r w:rsidRPr="008D6830">
        <w:rPr>
          <w:noProof/>
        </w:rPr>
        <w:drawing>
          <wp:inline distT="0" distB="0" distL="0" distR="0" wp14:anchorId="6A3D354A" wp14:editId="0D8C72D3">
            <wp:extent cx="2596896" cy="14715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luid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987" cy="150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69C4" w14:textId="77777777" w:rsidR="003361D0" w:rsidRPr="008D6830" w:rsidRDefault="003361D0" w:rsidP="00CB373A">
      <w:pPr>
        <w:pStyle w:val="PargrafodaLista"/>
        <w:widowControl/>
        <w:autoSpaceDE/>
        <w:adjustRightInd/>
        <w:spacing w:after="200" w:line="276" w:lineRule="auto"/>
        <w:ind w:left="1418"/>
        <w:contextualSpacing/>
        <w:jc w:val="both"/>
      </w:pPr>
    </w:p>
    <w:p w14:paraId="6EFBED5C" w14:textId="41294D43" w:rsidR="003B3A79" w:rsidRPr="008D6830" w:rsidRDefault="00CB373A" w:rsidP="00326FF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14" w:name="_Ref25001067"/>
      <w:bookmarkStart w:id="15" w:name="_Ref15569690"/>
      <w:r w:rsidRPr="008D6830">
        <w:rPr>
          <w:b/>
        </w:rPr>
        <w:t>Visualizar aba Recurso ou aba Reconsideração</w:t>
      </w:r>
      <w:r w:rsidR="00B3537D" w:rsidRPr="008D6830">
        <w:rPr>
          <w:b/>
        </w:rPr>
        <w:t xml:space="preserve"> </w:t>
      </w:r>
      <w:r w:rsidR="00B3537D" w:rsidRPr="008D6830">
        <w:rPr>
          <w:color w:val="31849B" w:themeColor="accent5" w:themeShade="BF"/>
        </w:rPr>
        <w:t>[</w:t>
      </w:r>
      <w:r w:rsidRPr="008D6830">
        <w:rPr>
          <w:color w:val="31849B" w:themeColor="accent5" w:themeShade="BF"/>
        </w:rPr>
        <w:fldChar w:fldCharType="begin"/>
      </w:r>
      <w:r w:rsidRPr="008D6830">
        <w:rPr>
          <w:color w:val="31849B" w:themeColor="accent5" w:themeShade="BF"/>
        </w:rPr>
        <w:instrText xml:space="preserve"> REF _Ref35329273 \r \h </w:instrText>
      </w:r>
      <w:r w:rsidR="008D6830">
        <w:rPr>
          <w:color w:val="31849B" w:themeColor="accent5" w:themeShade="BF"/>
        </w:rPr>
        <w:instrText xml:space="preserve"> \* MERGEFORMAT </w:instrText>
      </w:r>
      <w:r w:rsidRPr="008D6830">
        <w:rPr>
          <w:color w:val="31849B" w:themeColor="accent5" w:themeShade="BF"/>
        </w:rPr>
      </w:r>
      <w:r w:rsidRPr="008D6830">
        <w:rPr>
          <w:color w:val="31849B" w:themeColor="accent5" w:themeShade="BF"/>
        </w:rPr>
        <w:fldChar w:fldCharType="separate"/>
      </w:r>
      <w:r w:rsidRPr="008D6830">
        <w:rPr>
          <w:color w:val="31849B" w:themeColor="accent5" w:themeShade="BF"/>
        </w:rPr>
        <w:t>P01</w:t>
      </w:r>
      <w:r w:rsidRPr="008D6830">
        <w:rPr>
          <w:color w:val="31849B" w:themeColor="accent5" w:themeShade="BF"/>
        </w:rPr>
        <w:fldChar w:fldCharType="end"/>
      </w:r>
      <w:r w:rsidR="00B3537D" w:rsidRPr="008D6830">
        <w:rPr>
          <w:color w:val="31849B" w:themeColor="accent5" w:themeShade="BF"/>
        </w:rPr>
        <w:t>]</w:t>
      </w:r>
      <w:bookmarkEnd w:id="14"/>
      <w:r w:rsidR="00770772" w:rsidRPr="008D6830">
        <w:rPr>
          <w:color w:val="31849B" w:themeColor="accent5" w:themeShade="BF"/>
        </w:rPr>
        <w:t xml:space="preserve"> </w:t>
      </w:r>
      <w:r w:rsidR="00417809" w:rsidRPr="008D6830">
        <w:rPr>
          <w:color w:val="31849B" w:themeColor="accent5" w:themeShade="BF"/>
        </w:rPr>
        <w:t>[</w:t>
      </w:r>
      <w:r w:rsidR="00417809" w:rsidRPr="008D6830">
        <w:rPr>
          <w:color w:val="31849B" w:themeColor="accent5" w:themeShade="BF"/>
        </w:rPr>
        <w:fldChar w:fldCharType="begin"/>
      </w:r>
      <w:r w:rsidR="00417809" w:rsidRPr="008D6830">
        <w:rPr>
          <w:color w:val="31849B" w:themeColor="accent5" w:themeShade="BF"/>
        </w:rPr>
        <w:instrText xml:space="preserve"> REF _Ref35333852 \r \h </w:instrText>
      </w:r>
      <w:r w:rsidR="008D6830">
        <w:rPr>
          <w:color w:val="31849B" w:themeColor="accent5" w:themeShade="BF"/>
        </w:rPr>
        <w:instrText xml:space="preserve"> \* MERGEFORMAT </w:instrText>
      </w:r>
      <w:r w:rsidR="00417809" w:rsidRPr="008D6830">
        <w:rPr>
          <w:color w:val="31849B" w:themeColor="accent5" w:themeShade="BF"/>
        </w:rPr>
      </w:r>
      <w:r w:rsidR="00417809" w:rsidRPr="008D6830">
        <w:rPr>
          <w:color w:val="31849B" w:themeColor="accent5" w:themeShade="BF"/>
        </w:rPr>
        <w:fldChar w:fldCharType="separate"/>
      </w:r>
      <w:r w:rsidR="00417809" w:rsidRPr="008D6830">
        <w:rPr>
          <w:color w:val="31849B" w:themeColor="accent5" w:themeShade="BF"/>
        </w:rPr>
        <w:t>P02</w:t>
      </w:r>
      <w:r w:rsidR="00417809" w:rsidRPr="008D6830">
        <w:rPr>
          <w:color w:val="31849B" w:themeColor="accent5" w:themeShade="BF"/>
        </w:rPr>
        <w:fldChar w:fldCharType="end"/>
      </w:r>
      <w:r w:rsidR="00417809" w:rsidRPr="008D6830">
        <w:rPr>
          <w:color w:val="31849B" w:themeColor="accent5" w:themeShade="BF"/>
        </w:rPr>
        <w:t>]</w:t>
      </w:r>
    </w:p>
    <w:p w14:paraId="6482AB54" w14:textId="07578BB4" w:rsidR="00B2125A" w:rsidRPr="008D6830" w:rsidRDefault="00B2125A" w:rsidP="00B2125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8D6830">
        <w:rPr>
          <w:color w:val="auto"/>
        </w:rPr>
        <w:t xml:space="preserve">O sistema deve validar quando </w:t>
      </w:r>
      <w:r w:rsidR="00417809" w:rsidRPr="008D6830">
        <w:rPr>
          <w:color w:val="auto"/>
        </w:rPr>
        <w:t xml:space="preserve">um </w:t>
      </w:r>
      <w:r w:rsidR="00417809" w:rsidRPr="008D6830">
        <w:rPr>
          <w:color w:val="31849B" w:themeColor="accent5" w:themeShade="BF"/>
        </w:rPr>
        <w:t>Recurso</w:t>
      </w:r>
      <w:r w:rsidR="00417809" w:rsidRPr="008D6830">
        <w:rPr>
          <w:color w:val="auto"/>
        </w:rPr>
        <w:t xml:space="preserve"> ou </w:t>
      </w:r>
      <w:r w:rsidR="00417809" w:rsidRPr="008D6830">
        <w:rPr>
          <w:color w:val="31849B" w:themeColor="accent5" w:themeShade="BF"/>
        </w:rPr>
        <w:t>Reconsideração</w:t>
      </w:r>
      <w:r w:rsidR="00417809" w:rsidRPr="008D6830">
        <w:rPr>
          <w:color w:val="auto"/>
        </w:rPr>
        <w:t xml:space="preserve"> do Julgamento, da chapa em</w:t>
      </w:r>
      <w:r w:rsidRPr="008D6830">
        <w:rPr>
          <w:color w:val="auto"/>
        </w:rPr>
        <w:t xml:space="preserve"> questão for concluído com sucesso</w:t>
      </w:r>
      <w:r w:rsidRPr="008D6830">
        <w:t>;</w:t>
      </w:r>
    </w:p>
    <w:p w14:paraId="269F0FE4" w14:textId="77777777" w:rsidR="00BF0097" w:rsidRPr="008D6830" w:rsidRDefault="00BF0097" w:rsidP="00BF009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  <w:position w:val="3"/>
        </w:rPr>
      </w:pPr>
    </w:p>
    <w:p w14:paraId="56281300" w14:textId="6B348839" w:rsidR="00B2125A" w:rsidRPr="00A85028" w:rsidRDefault="00B2125A" w:rsidP="00B2125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8D6830">
        <w:rPr>
          <w:color w:val="auto"/>
        </w:rPr>
        <w:t>Ao ser concluído</w:t>
      </w:r>
      <w:r w:rsidR="00A96CAA" w:rsidRPr="008D6830">
        <w:rPr>
          <w:color w:val="auto"/>
        </w:rPr>
        <w:t xml:space="preserve"> na HST0</w:t>
      </w:r>
      <w:r w:rsidR="00417809" w:rsidRPr="008D6830">
        <w:rPr>
          <w:color w:val="auto"/>
        </w:rPr>
        <w:t>96</w:t>
      </w:r>
      <w:r w:rsidRPr="008D6830">
        <w:rPr>
          <w:color w:val="auto"/>
        </w:rPr>
        <w:t xml:space="preserve">, o sistema deve exibir a </w:t>
      </w:r>
      <w:r w:rsidR="003361D0" w:rsidRPr="008D6830">
        <w:rPr>
          <w:color w:val="auto"/>
        </w:rPr>
        <w:t xml:space="preserve">Aba” </w:t>
      </w:r>
      <w:r w:rsidR="003361D0" w:rsidRPr="008D6830">
        <w:rPr>
          <w:color w:val="31849B" w:themeColor="accent5" w:themeShade="BF"/>
        </w:rPr>
        <w:t xml:space="preserve">Recurso </w:t>
      </w:r>
      <w:r w:rsidR="00417809" w:rsidRPr="008D6830">
        <w:rPr>
          <w:color w:val="31849B" w:themeColor="accent5" w:themeShade="BF"/>
        </w:rPr>
        <w:t>Responsável</w:t>
      </w:r>
      <w:r w:rsidR="00417809" w:rsidRPr="008D6830">
        <w:rPr>
          <w:color w:val="auto"/>
        </w:rPr>
        <w:t xml:space="preserve">” </w:t>
      </w:r>
      <w:r w:rsidR="00A85028" w:rsidRPr="00A85028">
        <w:rPr>
          <w:color w:val="31849B" w:themeColor="accent5" w:themeShade="BF"/>
        </w:rPr>
        <w:t>[</w:t>
      </w:r>
      <w:r w:rsidR="003361D0" w:rsidRPr="00A85028">
        <w:rPr>
          <w:color w:val="31849B" w:themeColor="accent5" w:themeShade="BF"/>
        </w:rPr>
        <w:fldChar w:fldCharType="begin"/>
      </w:r>
      <w:r w:rsidR="003361D0" w:rsidRPr="00A85028">
        <w:rPr>
          <w:color w:val="31849B" w:themeColor="accent5" w:themeShade="BF"/>
        </w:rPr>
        <w:instrText xml:space="preserve"> REF _Ref35329273 \r \h </w:instrText>
      </w:r>
      <w:r w:rsidR="008D6830" w:rsidRPr="00A85028">
        <w:rPr>
          <w:color w:val="31849B" w:themeColor="accent5" w:themeShade="BF"/>
        </w:rPr>
        <w:instrText xml:space="preserve"> \* MERGEFORMAT </w:instrText>
      </w:r>
      <w:r w:rsidR="003361D0" w:rsidRPr="00A85028">
        <w:rPr>
          <w:color w:val="31849B" w:themeColor="accent5" w:themeShade="BF"/>
        </w:rPr>
      </w:r>
      <w:r w:rsidR="003361D0" w:rsidRPr="00A85028">
        <w:rPr>
          <w:color w:val="31849B" w:themeColor="accent5" w:themeShade="BF"/>
        </w:rPr>
        <w:fldChar w:fldCharType="separate"/>
      </w:r>
      <w:r w:rsidR="003361D0" w:rsidRPr="00A85028">
        <w:rPr>
          <w:color w:val="31849B" w:themeColor="accent5" w:themeShade="BF"/>
        </w:rPr>
        <w:t>P01</w:t>
      </w:r>
      <w:r w:rsidR="003361D0" w:rsidRPr="00A85028">
        <w:rPr>
          <w:color w:val="31849B" w:themeColor="accent5" w:themeShade="BF"/>
        </w:rPr>
        <w:fldChar w:fldCharType="end"/>
      </w:r>
      <w:r w:rsidR="003361D0" w:rsidRPr="00A85028">
        <w:rPr>
          <w:color w:val="31849B" w:themeColor="accent5" w:themeShade="BF"/>
        </w:rPr>
        <w:t xml:space="preserve">] </w:t>
      </w:r>
      <w:r w:rsidR="00417809" w:rsidRPr="008D6830">
        <w:rPr>
          <w:color w:val="auto"/>
        </w:rPr>
        <w:t>ou “</w:t>
      </w:r>
      <w:r w:rsidR="00417809" w:rsidRPr="008D6830">
        <w:rPr>
          <w:color w:val="31849B" w:themeColor="accent5" w:themeShade="BF"/>
        </w:rPr>
        <w:t>Reconsideração Responsável</w:t>
      </w:r>
      <w:r w:rsidR="00417809" w:rsidRPr="008D6830">
        <w:rPr>
          <w:color w:val="auto"/>
        </w:rPr>
        <w:t>”</w:t>
      </w:r>
      <w:r w:rsidR="003361D0" w:rsidRPr="008D6830">
        <w:rPr>
          <w:color w:val="auto"/>
        </w:rPr>
        <w:t xml:space="preserve"> </w:t>
      </w:r>
      <w:r w:rsidR="003361D0" w:rsidRPr="008D6830">
        <w:rPr>
          <w:color w:val="31849B" w:themeColor="accent5" w:themeShade="BF"/>
        </w:rPr>
        <w:t>[</w:t>
      </w:r>
      <w:r w:rsidR="003361D0" w:rsidRPr="008D6830">
        <w:rPr>
          <w:color w:val="31849B" w:themeColor="accent5" w:themeShade="BF"/>
        </w:rPr>
        <w:fldChar w:fldCharType="begin"/>
      </w:r>
      <w:r w:rsidR="003361D0" w:rsidRPr="008D6830">
        <w:rPr>
          <w:color w:val="31849B" w:themeColor="accent5" w:themeShade="BF"/>
        </w:rPr>
        <w:instrText xml:space="preserve"> REF _Ref35333852 \r \h </w:instrText>
      </w:r>
      <w:r w:rsidR="008D6830">
        <w:rPr>
          <w:color w:val="31849B" w:themeColor="accent5" w:themeShade="BF"/>
        </w:rPr>
        <w:instrText xml:space="preserve"> \* MERGEFORMAT </w:instrText>
      </w:r>
      <w:r w:rsidR="003361D0" w:rsidRPr="008D6830">
        <w:rPr>
          <w:color w:val="31849B" w:themeColor="accent5" w:themeShade="BF"/>
        </w:rPr>
      </w:r>
      <w:r w:rsidR="003361D0" w:rsidRPr="008D6830">
        <w:rPr>
          <w:color w:val="31849B" w:themeColor="accent5" w:themeShade="BF"/>
        </w:rPr>
        <w:fldChar w:fldCharType="separate"/>
      </w:r>
      <w:r w:rsidR="003361D0" w:rsidRPr="008D6830">
        <w:rPr>
          <w:color w:val="31849B" w:themeColor="accent5" w:themeShade="BF"/>
        </w:rPr>
        <w:t>P02</w:t>
      </w:r>
      <w:r w:rsidR="003361D0" w:rsidRPr="008D6830">
        <w:rPr>
          <w:color w:val="31849B" w:themeColor="accent5" w:themeShade="BF"/>
        </w:rPr>
        <w:fldChar w:fldCharType="end"/>
      </w:r>
      <w:r w:rsidR="003361D0" w:rsidRPr="008D6830">
        <w:rPr>
          <w:color w:val="31849B" w:themeColor="accent5" w:themeShade="BF"/>
        </w:rPr>
        <w:t>]</w:t>
      </w:r>
      <w:r w:rsidR="00BF0097" w:rsidRPr="008D6830">
        <w:rPr>
          <w:color w:val="auto"/>
        </w:rPr>
        <w:t xml:space="preserve">, com as informações que o </w:t>
      </w:r>
      <w:r w:rsidR="00D879AC" w:rsidRPr="008D6830">
        <w:rPr>
          <w:color w:val="auto"/>
        </w:rPr>
        <w:t>responsável da chapa</w:t>
      </w:r>
      <w:r w:rsidR="00BF0097" w:rsidRPr="008D6830">
        <w:rPr>
          <w:color w:val="auto"/>
        </w:rPr>
        <w:t xml:space="preserve"> </w:t>
      </w:r>
      <w:r w:rsidR="00D879AC" w:rsidRPr="008D6830">
        <w:rPr>
          <w:color w:val="auto"/>
        </w:rPr>
        <w:t>incluiu</w:t>
      </w:r>
      <w:r w:rsidR="00BF0097" w:rsidRPr="008D6830">
        <w:rPr>
          <w:color w:val="auto"/>
        </w:rPr>
        <w:t xml:space="preserve"> na HST</w:t>
      </w:r>
      <w:r w:rsidR="00BF1280" w:rsidRPr="008D6830">
        <w:rPr>
          <w:color w:val="auto"/>
        </w:rPr>
        <w:t xml:space="preserve">096; </w:t>
      </w:r>
      <w:r w:rsidR="00BF1280" w:rsidRPr="008D6830">
        <w:rPr>
          <w:b/>
          <w:color w:val="auto"/>
        </w:rPr>
        <w:t>desabilitados para edição</w:t>
      </w:r>
      <w:r w:rsidR="00BF1280" w:rsidRPr="008D6830">
        <w:rPr>
          <w:color w:val="auto"/>
        </w:rPr>
        <w:t>;</w:t>
      </w:r>
    </w:p>
    <w:p w14:paraId="711D20A2" w14:textId="77777777" w:rsidR="00A85028" w:rsidRPr="00A85028" w:rsidRDefault="00A85028" w:rsidP="00A85028">
      <w:pPr>
        <w:pStyle w:val="PargrafodaLista"/>
        <w:rPr>
          <w:color w:val="auto"/>
          <w:position w:val="3"/>
        </w:rPr>
      </w:pPr>
    </w:p>
    <w:p w14:paraId="48153849" w14:textId="777B0CA6" w:rsidR="00A85028" w:rsidRPr="00A85028" w:rsidRDefault="00A85028" w:rsidP="00B2125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>
        <w:rPr>
          <w:color w:val="auto"/>
          <w:position w:val="3"/>
        </w:rPr>
        <w:t xml:space="preserve">Campo </w:t>
      </w:r>
      <w:r>
        <w:t>“</w:t>
      </w:r>
      <w:r w:rsidRPr="00483352">
        <w:rPr>
          <w:color w:val="31849B" w:themeColor="accent5" w:themeShade="BF"/>
        </w:rPr>
        <w:t>Membros com solicitação de recurso</w:t>
      </w:r>
      <w:r>
        <w:t>”, o</w:t>
      </w:r>
      <w:r w:rsidRPr="003E099E">
        <w:t xml:space="preserve"> </w:t>
      </w:r>
      <w:r w:rsidRPr="003E099E">
        <w:rPr>
          <w:position w:val="3"/>
        </w:rPr>
        <w:t xml:space="preserve">sistema deve exibir </w:t>
      </w:r>
      <w:r>
        <w:rPr>
          <w:position w:val="3"/>
        </w:rPr>
        <w:t xml:space="preserve">a </w:t>
      </w:r>
      <w:r w:rsidRPr="003E099E">
        <w:rPr>
          <w:position w:val="3"/>
        </w:rPr>
        <w:t>grid</w:t>
      </w:r>
      <w:r>
        <w:rPr>
          <w:position w:val="3"/>
        </w:rPr>
        <w:t>, conforme as informações que o responsável da chapa concluiu o cadastro do recurso;</w:t>
      </w:r>
      <w:r w:rsidR="00DD00A5">
        <w:rPr>
          <w:position w:val="3"/>
        </w:rPr>
        <w:t xml:space="preserve"> Na visualização o sistema não deve exibi</w:t>
      </w:r>
      <w:bookmarkStart w:id="16" w:name="_GoBack"/>
      <w:bookmarkEnd w:id="16"/>
      <w:r w:rsidR="00DD00A5">
        <w:rPr>
          <w:position w:val="3"/>
        </w:rPr>
        <w:t>r a opção de exclusão</w:t>
      </w:r>
    </w:p>
    <w:p w14:paraId="0AEB6134" w14:textId="77777777" w:rsidR="00A85028" w:rsidRPr="00A85028" w:rsidRDefault="00A85028" w:rsidP="00A85028">
      <w:pPr>
        <w:pStyle w:val="PargrafodaLista"/>
        <w:rPr>
          <w:color w:val="auto"/>
          <w:position w:val="3"/>
        </w:rPr>
      </w:pPr>
    </w:p>
    <w:p w14:paraId="3721133A" w14:textId="5F6FA5A3" w:rsidR="00A85028" w:rsidRPr="008D6830" w:rsidRDefault="00A85028" w:rsidP="00B2125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3E099E">
        <w:rPr>
          <w:color w:val="000000" w:themeColor="text1"/>
        </w:rPr>
        <w:t xml:space="preserve">Campo </w:t>
      </w:r>
      <w:r w:rsidRPr="003E099E">
        <w:rPr>
          <w:color w:val="31849B" w:themeColor="accent5" w:themeShade="BF"/>
        </w:rPr>
        <w:t xml:space="preserve">Recurso do Julgamento </w:t>
      </w:r>
      <w:r w:rsidRPr="003E099E">
        <w:rPr>
          <w:color w:val="000000" w:themeColor="text1"/>
        </w:rPr>
        <w:t>ou</w:t>
      </w:r>
      <w:r w:rsidRPr="003E099E">
        <w:rPr>
          <w:color w:val="31849B" w:themeColor="accent5" w:themeShade="BF"/>
        </w:rPr>
        <w:t xml:space="preserve"> Reconsideração do Julgamento</w:t>
      </w:r>
      <w:r>
        <w:rPr>
          <w:color w:val="auto"/>
        </w:rPr>
        <w:t>, o sistema deve exibir as informações conforme incluída pelo ator na HST096;</w:t>
      </w:r>
    </w:p>
    <w:p w14:paraId="67AF9560" w14:textId="77777777" w:rsidR="00BF1280" w:rsidRPr="008D6830" w:rsidRDefault="00BF1280" w:rsidP="00BF1280">
      <w:pPr>
        <w:pStyle w:val="PargrafodaLista"/>
        <w:rPr>
          <w:color w:val="auto"/>
          <w:position w:val="3"/>
        </w:rPr>
      </w:pPr>
    </w:p>
    <w:p w14:paraId="0F7FA32B" w14:textId="77777777" w:rsidR="00BF1280" w:rsidRPr="008D6830" w:rsidRDefault="00BF1280" w:rsidP="00BF1280">
      <w:pPr>
        <w:pStyle w:val="PargrafodaLista"/>
        <w:widowControl/>
        <w:numPr>
          <w:ilvl w:val="1"/>
          <w:numId w:val="3"/>
        </w:numPr>
        <w:autoSpaceDE/>
        <w:adjustRightInd/>
        <w:spacing w:before="60" w:after="60" w:line="276" w:lineRule="auto"/>
        <w:ind w:left="567"/>
        <w:contextualSpacing/>
        <w:jc w:val="both"/>
      </w:pPr>
      <w:r w:rsidRPr="008D6830">
        <w:t xml:space="preserve">Caso exista arquivo anexado, </w:t>
      </w:r>
      <w:r w:rsidRPr="008D6830">
        <w:rPr>
          <w:color w:val="000000" w:themeColor="text1"/>
        </w:rPr>
        <w:t>o sistema deve permitir que o ator realize o download:</w:t>
      </w:r>
    </w:p>
    <w:p w14:paraId="2EA350EF" w14:textId="77777777" w:rsidR="00BF1280" w:rsidRPr="008D6830" w:rsidRDefault="00BF1280" w:rsidP="00BF128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D6830">
        <w:rPr>
          <w:noProof/>
          <w:color w:val="000000" w:themeColor="text1"/>
        </w:rPr>
        <w:drawing>
          <wp:inline distT="0" distB="0" distL="0" distR="0" wp14:anchorId="16847FC0" wp14:editId="7425ACC8">
            <wp:extent cx="4686300" cy="491389"/>
            <wp:effectExtent l="0" t="0" r="0" b="444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B006" w14:textId="77777777" w:rsidR="00BF1280" w:rsidRPr="008D6830" w:rsidRDefault="00BF1280" w:rsidP="00BF128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13C1AFCC" w14:textId="51A8B56A" w:rsidR="00BF1280" w:rsidRPr="008D6830" w:rsidRDefault="00BF1280" w:rsidP="00BF1280">
      <w:pPr>
        <w:pStyle w:val="PargrafodaLista"/>
        <w:widowControl/>
        <w:numPr>
          <w:ilvl w:val="1"/>
          <w:numId w:val="3"/>
        </w:numPr>
        <w:autoSpaceDE/>
        <w:adjustRightInd/>
        <w:spacing w:before="60" w:after="60" w:line="276" w:lineRule="auto"/>
        <w:ind w:left="567"/>
        <w:contextualSpacing/>
        <w:jc w:val="both"/>
      </w:pPr>
      <w:r w:rsidRPr="008D6830">
        <w:t xml:space="preserve">Caso NÃO </w:t>
      </w:r>
      <w:r w:rsidRPr="008D6830">
        <w:rPr>
          <w:color w:val="000000" w:themeColor="text1"/>
        </w:rPr>
        <w:t>exista arquivo anexado, o sistema deve exibir a informação N/A:</w:t>
      </w:r>
    </w:p>
    <w:p w14:paraId="0881E1E1" w14:textId="77777777" w:rsidR="00BF1280" w:rsidRPr="008D6830" w:rsidRDefault="00BF1280" w:rsidP="00BF128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8D6830">
        <w:rPr>
          <w:noProof/>
          <w:color w:val="000000" w:themeColor="text1"/>
        </w:rPr>
        <w:drawing>
          <wp:inline distT="0" distB="0" distL="0" distR="0" wp14:anchorId="64627229" wp14:editId="2FC27253">
            <wp:extent cx="4660265" cy="503535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63" cy="5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3420" w14:textId="77777777" w:rsidR="00BF1280" w:rsidRPr="008D6830" w:rsidRDefault="00BF1280" w:rsidP="00BF128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DEFE490" w14:textId="6742C51C" w:rsidR="00DF0CC7" w:rsidRPr="008D6830" w:rsidRDefault="00DF0CC7" w:rsidP="00DF0CC7">
      <w:pPr>
        <w:pStyle w:val="PargrafodaLista"/>
        <w:widowControl/>
        <w:numPr>
          <w:ilvl w:val="1"/>
          <w:numId w:val="3"/>
        </w:numPr>
        <w:autoSpaceDE/>
        <w:adjustRightInd/>
        <w:spacing w:before="60" w:after="60" w:line="276" w:lineRule="auto"/>
        <w:ind w:left="567"/>
        <w:contextualSpacing/>
        <w:jc w:val="both"/>
      </w:pPr>
      <w:r w:rsidRPr="008D6830">
        <w:t xml:space="preserve">Acima do componente com as informações do texto do Recurso ou Reconsideração, o sistema deve exibir a Data e </w:t>
      </w:r>
      <w:r w:rsidR="00414A7B">
        <w:t>H</w:t>
      </w:r>
      <w:r w:rsidRPr="008D6830">
        <w:t>ora que foram criados/Incluídos na HST096;</w:t>
      </w:r>
    </w:p>
    <w:p w14:paraId="089893D3" w14:textId="77777777" w:rsidR="00DF0CC7" w:rsidRPr="008D6830" w:rsidRDefault="00DF0CC7" w:rsidP="00DF0CC7">
      <w:pPr>
        <w:pStyle w:val="PargrafodaLista"/>
        <w:widowControl/>
        <w:autoSpaceDE/>
        <w:adjustRightInd/>
        <w:spacing w:before="60" w:after="60" w:line="276" w:lineRule="auto"/>
        <w:ind w:left="567"/>
        <w:contextualSpacing/>
        <w:jc w:val="both"/>
      </w:pPr>
    </w:p>
    <w:p w14:paraId="6361EF08" w14:textId="77777777" w:rsidR="00DF0CC7" w:rsidRPr="008D6830" w:rsidRDefault="00DF0CC7" w:rsidP="00DF0CC7">
      <w:pPr>
        <w:pStyle w:val="PargrafodaLista"/>
        <w:widowControl/>
        <w:autoSpaceDE/>
        <w:adjustRightInd/>
        <w:spacing w:before="60" w:after="60" w:line="276" w:lineRule="auto"/>
        <w:ind w:left="567"/>
        <w:contextualSpacing/>
        <w:jc w:val="both"/>
      </w:pPr>
    </w:p>
    <w:bookmarkEnd w:id="15"/>
    <w:p w14:paraId="1C2C1DE2" w14:textId="6383158E" w:rsidR="00626053" w:rsidRPr="008D6830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8D6830">
        <w:rPr>
          <w:b/>
        </w:rPr>
        <w:t>URL</w:t>
      </w:r>
    </w:p>
    <w:p w14:paraId="47BBE243" w14:textId="30ED4756" w:rsidR="0069512D" w:rsidRPr="008D6830" w:rsidRDefault="0069512D" w:rsidP="0069512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8D6830">
        <w:rPr>
          <w:color w:val="auto"/>
          <w:position w:val="3"/>
        </w:rPr>
        <w:t xml:space="preserve">Caso o ator </w:t>
      </w:r>
      <w:r w:rsidRPr="008D6830">
        <w:t>copie e cole a URL desta estória, o sistema deve validar primeiramente se o ator está logado no sistema eleitoral</w:t>
      </w:r>
      <w:r w:rsidRPr="008D6830">
        <w:rPr>
          <w:color w:val="auto"/>
          <w:position w:val="3"/>
        </w:rPr>
        <w:t>;</w:t>
      </w:r>
    </w:p>
    <w:p w14:paraId="7CCC6066" w14:textId="77777777" w:rsidR="0069512D" w:rsidRPr="008D6830" w:rsidRDefault="0069512D" w:rsidP="0069512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  <w:position w:val="3"/>
        </w:rPr>
      </w:pPr>
    </w:p>
    <w:p w14:paraId="19D683BD" w14:textId="03BB3DA0" w:rsidR="0069512D" w:rsidRPr="008D6830" w:rsidRDefault="0069512D" w:rsidP="0069512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8D6830">
        <w:rPr>
          <w:color w:val="auto"/>
          <w:position w:val="3"/>
        </w:rPr>
        <w:lastRenderedPageBreak/>
        <w:t xml:space="preserve">Caso </w:t>
      </w:r>
      <w:r w:rsidRPr="008D6830">
        <w:t xml:space="preserve">não esteja logado, o sistema deve exibir a mensagem </w:t>
      </w:r>
      <w:r w:rsidRPr="008D6830">
        <w:rPr>
          <w:color w:val="31849B" w:themeColor="accent5" w:themeShade="BF"/>
        </w:rPr>
        <w:t>[</w:t>
      </w:r>
      <w:r w:rsidRPr="008D6830">
        <w:rPr>
          <w:color w:val="31849B" w:themeColor="accent5" w:themeShade="BF"/>
        </w:rPr>
        <w:fldChar w:fldCharType="begin"/>
      </w:r>
      <w:r w:rsidRPr="008D6830">
        <w:rPr>
          <w:color w:val="31849B" w:themeColor="accent5" w:themeShade="BF"/>
        </w:rPr>
        <w:instrText xml:space="preserve"> REF _Ref24548430 \r \h </w:instrText>
      </w:r>
      <w:r w:rsidR="006A17F1" w:rsidRPr="008D6830">
        <w:rPr>
          <w:color w:val="31849B" w:themeColor="accent5" w:themeShade="BF"/>
        </w:rPr>
        <w:instrText xml:space="preserve"> \* MERGEFORMAT </w:instrText>
      </w:r>
      <w:r w:rsidRPr="008D6830">
        <w:rPr>
          <w:color w:val="31849B" w:themeColor="accent5" w:themeShade="BF"/>
        </w:rPr>
      </w:r>
      <w:r w:rsidRPr="008D6830">
        <w:rPr>
          <w:color w:val="31849B" w:themeColor="accent5" w:themeShade="BF"/>
        </w:rPr>
        <w:fldChar w:fldCharType="separate"/>
      </w:r>
      <w:r w:rsidRPr="008D6830">
        <w:rPr>
          <w:color w:val="31849B" w:themeColor="accent5" w:themeShade="BF"/>
        </w:rPr>
        <w:t>ME02</w:t>
      </w:r>
      <w:r w:rsidRPr="008D6830">
        <w:rPr>
          <w:color w:val="31849B" w:themeColor="accent5" w:themeShade="BF"/>
        </w:rPr>
        <w:fldChar w:fldCharType="end"/>
      </w:r>
      <w:r w:rsidRPr="008D6830">
        <w:rPr>
          <w:color w:val="31849B" w:themeColor="accent5" w:themeShade="BF"/>
        </w:rPr>
        <w:t>]</w:t>
      </w:r>
      <w:r w:rsidRPr="008D6830">
        <w:rPr>
          <w:color w:val="auto"/>
        </w:rPr>
        <w:t>;</w:t>
      </w:r>
    </w:p>
    <w:p w14:paraId="3A225B66" w14:textId="77777777" w:rsidR="0069512D" w:rsidRPr="008D6830" w:rsidRDefault="0069512D" w:rsidP="0069512D">
      <w:pPr>
        <w:pStyle w:val="PargrafodaLista"/>
        <w:rPr>
          <w:color w:val="auto"/>
          <w:position w:val="3"/>
        </w:rPr>
      </w:pPr>
    </w:p>
    <w:p w14:paraId="28E58417" w14:textId="4BD89984" w:rsidR="0069512D" w:rsidRPr="008D6830" w:rsidRDefault="0069512D" w:rsidP="0069512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8D6830">
        <w:rPr>
          <w:color w:val="auto"/>
          <w:position w:val="3"/>
        </w:rPr>
        <w:t xml:space="preserve">Caso </w:t>
      </w:r>
      <w:r w:rsidRPr="008D6830">
        <w:t>esteja logado, o sistema deve validar o ator logado:</w:t>
      </w:r>
    </w:p>
    <w:p w14:paraId="659493F9" w14:textId="77777777" w:rsidR="0069512D" w:rsidRPr="008D6830" w:rsidRDefault="0069512D" w:rsidP="0069512D">
      <w:pPr>
        <w:pStyle w:val="PargrafodaLista"/>
      </w:pPr>
    </w:p>
    <w:p w14:paraId="1768D25A" w14:textId="1BFDB481" w:rsidR="0069512D" w:rsidRPr="008D6830" w:rsidRDefault="0069512D" w:rsidP="0069512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8D6830">
        <w:t>Caso seja um membro da Comissão CEN/BR</w:t>
      </w:r>
      <w:r w:rsidR="00007F43" w:rsidRPr="008D6830">
        <w:t xml:space="preserve"> ou CE/UF ou Responsável por uma chapa</w:t>
      </w:r>
      <w:r w:rsidRPr="008D6830">
        <w:t xml:space="preserve">, </w:t>
      </w:r>
      <w:r w:rsidR="00007F43" w:rsidRPr="008D6830">
        <w:t>o sistema deve permitir o acesso conforme informações da HST088</w:t>
      </w:r>
      <w:r w:rsidRPr="008D6830">
        <w:rPr>
          <w:color w:val="000000" w:themeColor="text1"/>
        </w:rPr>
        <w:t>;</w:t>
      </w:r>
    </w:p>
    <w:p w14:paraId="1A042A73" w14:textId="77777777" w:rsidR="0069512D" w:rsidRPr="008D6830" w:rsidRDefault="0069512D" w:rsidP="0069512D">
      <w:pPr>
        <w:pStyle w:val="PargrafodaLista"/>
      </w:pPr>
    </w:p>
    <w:p w14:paraId="26C6F7EF" w14:textId="3F938939" w:rsidR="0069512D" w:rsidRPr="008D6830" w:rsidRDefault="0069512D" w:rsidP="0069512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8D6830">
        <w:t>O sistema deve validar nas HST07 e HST08, os conselheiros que compõem os membros da eleição em questão</w:t>
      </w:r>
    </w:p>
    <w:p w14:paraId="6EA421BB" w14:textId="203BEE44" w:rsidR="00FC0B57" w:rsidRPr="008D6830" w:rsidRDefault="00FC0B57" w:rsidP="00FD5F6E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8D6830">
        <w:t xml:space="preserve">Caso esteja logado, e não seja um Conselheiro CEN ou CE, o sistema deve exibir a mensagem </w:t>
      </w:r>
      <w:r w:rsidRPr="008D6830">
        <w:rPr>
          <w:color w:val="31849B" w:themeColor="accent5" w:themeShade="BF"/>
        </w:rPr>
        <w:t>[</w:t>
      </w:r>
      <w:r w:rsidR="008822D1" w:rsidRPr="008D6830">
        <w:rPr>
          <w:color w:val="31849B" w:themeColor="accent5" w:themeShade="BF"/>
        </w:rPr>
        <w:fldChar w:fldCharType="begin"/>
      </w:r>
      <w:r w:rsidR="008822D1" w:rsidRPr="008D6830">
        <w:rPr>
          <w:color w:val="31849B" w:themeColor="accent5" w:themeShade="BF"/>
        </w:rPr>
        <w:instrText xml:space="preserve"> REF _Ref24548577 \r \h </w:instrText>
      </w:r>
      <w:r w:rsidR="008D6830">
        <w:rPr>
          <w:color w:val="31849B" w:themeColor="accent5" w:themeShade="BF"/>
        </w:rPr>
        <w:instrText xml:space="preserve"> \* MERGEFORMAT </w:instrText>
      </w:r>
      <w:r w:rsidR="008822D1" w:rsidRPr="008D6830">
        <w:rPr>
          <w:color w:val="31849B" w:themeColor="accent5" w:themeShade="BF"/>
        </w:rPr>
      </w:r>
      <w:r w:rsidR="008822D1" w:rsidRPr="008D6830">
        <w:rPr>
          <w:color w:val="31849B" w:themeColor="accent5" w:themeShade="BF"/>
        </w:rPr>
        <w:fldChar w:fldCharType="separate"/>
      </w:r>
      <w:r w:rsidR="008822D1" w:rsidRPr="008D6830">
        <w:rPr>
          <w:color w:val="31849B" w:themeColor="accent5" w:themeShade="BF"/>
        </w:rPr>
        <w:t>ME03</w:t>
      </w:r>
      <w:r w:rsidR="008822D1" w:rsidRPr="008D6830">
        <w:rPr>
          <w:color w:val="31849B" w:themeColor="accent5" w:themeShade="BF"/>
        </w:rPr>
        <w:fldChar w:fldCharType="end"/>
      </w:r>
      <w:r w:rsidRPr="008D6830">
        <w:rPr>
          <w:color w:val="31849B" w:themeColor="accent5" w:themeShade="BF"/>
        </w:rPr>
        <w:t>]</w:t>
      </w:r>
      <w:r w:rsidRPr="008D6830">
        <w:t>;</w:t>
      </w:r>
    </w:p>
    <w:p w14:paraId="55DA55C3" w14:textId="363079A6" w:rsidR="008822D1" w:rsidRPr="008D6830" w:rsidRDefault="008822D1" w:rsidP="00FD5F6E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8D6830">
        <w:t xml:space="preserve">Caso não seja um Responsável da chapa, o sistema deve exibir a mensagem </w:t>
      </w:r>
      <w:r w:rsidRPr="008D6830">
        <w:rPr>
          <w:color w:val="31849B" w:themeColor="accent5" w:themeShade="BF"/>
        </w:rPr>
        <w:t>[</w:t>
      </w:r>
      <w:r w:rsidRPr="008D6830">
        <w:rPr>
          <w:color w:val="31849B" w:themeColor="accent5" w:themeShade="BF"/>
        </w:rPr>
        <w:fldChar w:fldCharType="begin"/>
      </w:r>
      <w:r w:rsidRPr="008D6830">
        <w:rPr>
          <w:color w:val="31849B" w:themeColor="accent5" w:themeShade="BF"/>
        </w:rPr>
        <w:instrText xml:space="preserve"> REF _Ref24551944 \r \h </w:instrText>
      </w:r>
      <w:r w:rsidR="008D6830">
        <w:rPr>
          <w:color w:val="31849B" w:themeColor="accent5" w:themeShade="BF"/>
        </w:rPr>
        <w:instrText xml:space="preserve"> \* MERGEFORMAT </w:instrText>
      </w:r>
      <w:r w:rsidRPr="008D6830">
        <w:rPr>
          <w:color w:val="31849B" w:themeColor="accent5" w:themeShade="BF"/>
        </w:rPr>
      </w:r>
      <w:r w:rsidRPr="008D6830">
        <w:rPr>
          <w:color w:val="31849B" w:themeColor="accent5" w:themeShade="BF"/>
        </w:rPr>
        <w:fldChar w:fldCharType="separate"/>
      </w:r>
      <w:r w:rsidRPr="008D6830">
        <w:rPr>
          <w:color w:val="31849B" w:themeColor="accent5" w:themeShade="BF"/>
        </w:rPr>
        <w:t>ME04</w:t>
      </w:r>
      <w:r w:rsidRPr="008D6830">
        <w:rPr>
          <w:color w:val="31849B" w:themeColor="accent5" w:themeShade="BF"/>
        </w:rPr>
        <w:fldChar w:fldCharType="end"/>
      </w:r>
      <w:r w:rsidRPr="008D6830">
        <w:rPr>
          <w:color w:val="31849B" w:themeColor="accent5" w:themeShade="BF"/>
        </w:rPr>
        <w:t>]</w:t>
      </w:r>
      <w:r w:rsidRPr="008D6830">
        <w:t>;</w:t>
      </w:r>
    </w:p>
    <w:p w14:paraId="07A84A40" w14:textId="77777777" w:rsidR="00841B29" w:rsidRPr="008D6830" w:rsidRDefault="00841B29" w:rsidP="00841B29">
      <w:pPr>
        <w:pStyle w:val="PargrafodaLista"/>
      </w:pPr>
    </w:p>
    <w:p w14:paraId="759670EE" w14:textId="77777777" w:rsidR="00841B29" w:rsidRPr="008D6830" w:rsidRDefault="00841B29" w:rsidP="00841B29">
      <w:pPr>
        <w:pStyle w:val="PargrafodaLista"/>
      </w:pPr>
    </w:p>
    <w:p w14:paraId="79B90106" w14:textId="68B324F9" w:rsidR="00841B29" w:rsidRPr="008D6830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8D6830">
        <w:rPr>
          <w:b/>
        </w:rPr>
        <w:t>Visão Geral</w:t>
      </w:r>
    </w:p>
    <w:p w14:paraId="33153DAB" w14:textId="2D968D66" w:rsidR="00841B29" w:rsidRPr="008D6830" w:rsidRDefault="00841B29" w:rsidP="00FD5F6E">
      <w:pPr>
        <w:pStyle w:val="PargrafodaLista"/>
        <w:widowControl/>
        <w:numPr>
          <w:ilvl w:val="0"/>
          <w:numId w:val="9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8D6830">
        <w:t xml:space="preserve">Ao acionar a opção </w:t>
      </w:r>
      <w:r w:rsidRPr="008D6830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830">
        <w:t xml:space="preserve"> , ou selecionar a Aba </w:t>
      </w:r>
      <w:r w:rsidRPr="008D6830">
        <w:rPr>
          <w:b/>
        </w:rPr>
        <w:t>Visão Geral</w:t>
      </w:r>
      <w:r w:rsidRPr="008D6830">
        <w:t xml:space="preserve">, o sistema deve exibir a </w:t>
      </w:r>
      <w:r w:rsidRPr="008D6830">
        <w:rPr>
          <w:color w:val="auto"/>
        </w:rPr>
        <w:t xml:space="preserve">interface </w:t>
      </w:r>
      <w:r w:rsidR="006A17F1" w:rsidRPr="008D6830">
        <w:rPr>
          <w:color w:val="auto"/>
        </w:rPr>
        <w:t>da</w:t>
      </w:r>
      <w:r w:rsidR="00656397" w:rsidRPr="008D6830">
        <w:rPr>
          <w:color w:val="auto"/>
        </w:rPr>
        <w:t xml:space="preserve"> </w:t>
      </w:r>
      <w:r w:rsidR="00656397" w:rsidRPr="008D6830">
        <w:rPr>
          <w:color w:val="000000" w:themeColor="text1"/>
        </w:rPr>
        <w:t>Tela Inicial do modulo Profissional;</w:t>
      </w:r>
    </w:p>
    <w:p w14:paraId="0AB61DF7" w14:textId="77777777" w:rsidR="00841B29" w:rsidRPr="008D6830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C9BC271" w14:textId="77777777" w:rsidR="002366BB" w:rsidRPr="008D6830" w:rsidRDefault="002366BB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427A60C2" w14:textId="77777777" w:rsidR="003361D0" w:rsidRPr="008D6830" w:rsidRDefault="003361D0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545AB52" w14:textId="75CD9D5B" w:rsidR="00EB6FEF" w:rsidRPr="008D6830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8D6830">
        <w:rPr>
          <w:b/>
        </w:rPr>
        <w:t>Mensagem:</w:t>
      </w:r>
    </w:p>
    <w:p w14:paraId="77D17B16" w14:textId="2CF61081" w:rsidR="00EE30B5" w:rsidRPr="008D6830" w:rsidRDefault="00EE30B5" w:rsidP="006B4BE8">
      <w:pPr>
        <w:pStyle w:val="PargrafodaLista"/>
        <w:numPr>
          <w:ilvl w:val="0"/>
          <w:numId w:val="7"/>
        </w:numPr>
        <w:ind w:left="426"/>
      </w:pPr>
      <w:r w:rsidRPr="008D6830">
        <w:t xml:space="preserve">As mensagens </w:t>
      </w:r>
      <w:r w:rsidR="006E5559" w:rsidRPr="008D6830">
        <w:t xml:space="preserve">de </w:t>
      </w:r>
      <w:r w:rsidR="006E5559" w:rsidRPr="008D6830">
        <w:rPr>
          <w:u w:val="single"/>
        </w:rPr>
        <w:t>Sucesso, Alerta e Erro</w:t>
      </w:r>
      <w:r w:rsidR="006E5559" w:rsidRPr="008D6830">
        <w:t xml:space="preserve">, </w:t>
      </w:r>
      <w:r w:rsidRPr="008D6830">
        <w:t>devem ser exibidas</w:t>
      </w:r>
      <w:r w:rsidR="006E5559" w:rsidRPr="008D6830">
        <w:t xml:space="preserve"> no canto superior </w:t>
      </w:r>
      <w:r w:rsidR="004C7131" w:rsidRPr="008D6830">
        <w:t xml:space="preserve">direito </w:t>
      </w:r>
      <w:r w:rsidR="006E5559" w:rsidRPr="008D6830">
        <w:t xml:space="preserve">da tela, </w:t>
      </w:r>
      <w:r w:rsidRPr="008D6830">
        <w:t>com o seguinte padrão:</w:t>
      </w:r>
    </w:p>
    <w:p w14:paraId="4769E07E" w14:textId="77777777" w:rsidR="00EE30B5" w:rsidRPr="008D6830" w:rsidRDefault="00EE30B5" w:rsidP="006B4BE8">
      <w:pPr>
        <w:pStyle w:val="PargrafodaLista"/>
        <w:numPr>
          <w:ilvl w:val="0"/>
          <w:numId w:val="7"/>
        </w:numPr>
        <w:ind w:left="426"/>
      </w:pPr>
      <w:r w:rsidRPr="008D6830">
        <w:t>O sistema deve ter um temporizador de 5 segundos para cada mensagem exibida.</w:t>
      </w:r>
    </w:p>
    <w:p w14:paraId="43D6261A" w14:textId="77777777" w:rsidR="00EE30B5" w:rsidRPr="008D6830" w:rsidRDefault="00EE30B5" w:rsidP="006B4BE8">
      <w:pPr>
        <w:pStyle w:val="PargrafodaLista"/>
        <w:numPr>
          <w:ilvl w:val="0"/>
          <w:numId w:val="7"/>
        </w:numPr>
        <w:ind w:left="426"/>
      </w:pPr>
      <w:r w:rsidRPr="008D6830">
        <w:t>Ao final dos 5 segundos, o sistema deve fechar a caixa de mensagem e não exibi-la na tela.</w:t>
      </w:r>
    </w:p>
    <w:p w14:paraId="60CEF1D2" w14:textId="7C9C2D44" w:rsidR="00004F8B" w:rsidRPr="008D6830" w:rsidRDefault="00004F8B" w:rsidP="006B4BE8">
      <w:pPr>
        <w:pStyle w:val="PargrafodaLista"/>
        <w:numPr>
          <w:ilvl w:val="0"/>
          <w:numId w:val="7"/>
        </w:numPr>
        <w:ind w:left="426"/>
      </w:pPr>
      <w:r w:rsidRPr="008D6830">
        <w:t xml:space="preserve">Caso surja uma nova mensagem, o sistema deve </w:t>
      </w:r>
      <w:r w:rsidR="0013080E" w:rsidRPr="008D6830">
        <w:t>exibi-la</w:t>
      </w:r>
      <w:r w:rsidRPr="008D6830">
        <w:t xml:space="preserve"> logo abaixo daquela que foi anteriormente criada.</w:t>
      </w:r>
    </w:p>
    <w:p w14:paraId="670F5D56" w14:textId="77777777" w:rsidR="00B42219" w:rsidRPr="008D6830" w:rsidRDefault="00B42219" w:rsidP="00B42219">
      <w:pPr>
        <w:pStyle w:val="PargrafodaLista"/>
        <w:ind w:left="426"/>
      </w:pPr>
    </w:p>
    <w:p w14:paraId="026203D4" w14:textId="77777777" w:rsidR="002366BB" w:rsidRPr="008D6830" w:rsidRDefault="002366BB" w:rsidP="00B42219">
      <w:pPr>
        <w:pStyle w:val="PargrafodaLista"/>
        <w:ind w:left="426"/>
      </w:pPr>
    </w:p>
    <w:p w14:paraId="053991D1" w14:textId="77777777" w:rsidR="002366BB" w:rsidRPr="008D6830" w:rsidRDefault="002366BB" w:rsidP="00B42219">
      <w:pPr>
        <w:pStyle w:val="PargrafodaLista"/>
        <w:ind w:left="426"/>
      </w:pPr>
    </w:p>
    <w:p w14:paraId="4E7F2668" w14:textId="77777777" w:rsidR="002366BB" w:rsidRPr="008D6830" w:rsidRDefault="002366BB" w:rsidP="00B42219">
      <w:pPr>
        <w:pStyle w:val="PargrafodaLista"/>
        <w:ind w:left="426"/>
      </w:pPr>
    </w:p>
    <w:p w14:paraId="7EF14BA8" w14:textId="77777777" w:rsidR="002366BB" w:rsidRPr="008D6830" w:rsidRDefault="002366BB" w:rsidP="00B42219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8D6830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8D6830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8D6830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8D6830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8D6830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8D6830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8D6830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8D6830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8D6830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8D6830">
              <w:rPr>
                <w:b/>
                <w:sz w:val="20"/>
              </w:rPr>
              <w:t>Ações</w:t>
            </w:r>
          </w:p>
        </w:tc>
      </w:tr>
      <w:tr w:rsidR="00FB3C8F" w:rsidRPr="008D6830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8D6830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6276" w:type="dxa"/>
          </w:tcPr>
          <w:p w14:paraId="19465BB6" w14:textId="7B788B2C" w:rsidR="00596253" w:rsidRPr="008D6830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8D6830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8D6830">
              <w:rPr>
                <w:rFonts w:cs="Arial"/>
                <w:sz w:val="18"/>
                <w:szCs w:val="18"/>
              </w:rPr>
              <w:t>c</w:t>
            </w:r>
            <w:r w:rsidRPr="008D6830">
              <w:rPr>
                <w:rFonts w:cs="Arial"/>
                <w:sz w:val="18"/>
                <w:szCs w:val="18"/>
              </w:rPr>
              <w:t>omunicação</w:t>
            </w:r>
            <w:r w:rsidR="007303C6" w:rsidRPr="008D6830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8D6830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8D6830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Erro</w:t>
            </w:r>
          </w:p>
        </w:tc>
      </w:tr>
      <w:tr w:rsidR="00CD4453" w:rsidRPr="008D6830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8D6830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4548430"/>
          </w:p>
        </w:tc>
        <w:bookmarkEnd w:id="18"/>
        <w:tc>
          <w:tcPr>
            <w:tcW w:w="6276" w:type="dxa"/>
          </w:tcPr>
          <w:p w14:paraId="6BD120C6" w14:textId="2D61E5F8" w:rsidR="00CD4453" w:rsidRPr="008D6830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8D6830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8D6830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8D6830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8D6830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8D6830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8D6830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Alerta</w:t>
            </w:r>
          </w:p>
        </w:tc>
      </w:tr>
      <w:tr w:rsidR="0039202E" w:rsidRPr="008D6830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8D6830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4548577"/>
          </w:p>
        </w:tc>
        <w:bookmarkEnd w:id="19"/>
        <w:tc>
          <w:tcPr>
            <w:tcW w:w="6276" w:type="dxa"/>
          </w:tcPr>
          <w:p w14:paraId="2EEC0388" w14:textId="5878F0AF" w:rsidR="0039202E" w:rsidRPr="008D6830" w:rsidRDefault="008822D1" w:rsidP="001F20B4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8D6830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8D6830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8D6830">
              <w:rPr>
                <w:rFonts w:cs="Arial"/>
                <w:color w:val="000000" w:themeColor="text1"/>
                <w:sz w:val="18"/>
                <w:szCs w:val="18"/>
              </w:rPr>
              <w:t>), a visualização da atividade selecionada só está disponível para membros da Comissão Eleitoral!</w:t>
            </w:r>
          </w:p>
        </w:tc>
        <w:tc>
          <w:tcPr>
            <w:tcW w:w="1555" w:type="dxa"/>
          </w:tcPr>
          <w:p w14:paraId="2F504762" w14:textId="72FE4504" w:rsidR="0039202E" w:rsidRPr="008D6830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Alerta</w:t>
            </w:r>
          </w:p>
        </w:tc>
      </w:tr>
      <w:tr w:rsidR="00E44083" w:rsidRPr="008D6830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8D6830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4551944"/>
          </w:p>
        </w:tc>
        <w:bookmarkEnd w:id="20"/>
        <w:tc>
          <w:tcPr>
            <w:tcW w:w="6276" w:type="dxa"/>
          </w:tcPr>
          <w:p w14:paraId="270FA991" w14:textId="1CA779F1" w:rsidR="00E44083" w:rsidRPr="008D6830" w:rsidRDefault="00E44083" w:rsidP="00082FF8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8D6830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8D6830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8D6830">
              <w:rPr>
                <w:rFonts w:cs="Arial"/>
                <w:color w:val="000000" w:themeColor="text1"/>
                <w:sz w:val="18"/>
                <w:szCs w:val="18"/>
              </w:rPr>
              <w:t xml:space="preserve">), a visualização da atividade selecionada só está disponível para </w:t>
            </w:r>
            <w:r w:rsidR="00082FF8">
              <w:rPr>
                <w:rFonts w:cs="Arial"/>
                <w:color w:val="000000" w:themeColor="text1"/>
                <w:sz w:val="18"/>
                <w:szCs w:val="18"/>
              </w:rPr>
              <w:t>os R</w:t>
            </w:r>
            <w:r w:rsidR="00082FF8" w:rsidRPr="008D6830">
              <w:rPr>
                <w:rFonts w:cs="Arial"/>
                <w:color w:val="000000" w:themeColor="text1"/>
                <w:sz w:val="18"/>
                <w:szCs w:val="18"/>
              </w:rPr>
              <w:t>esponsáveis</w:t>
            </w:r>
            <w:r w:rsidR="008822D1" w:rsidRPr="008D6830">
              <w:rPr>
                <w:rFonts w:cs="Arial"/>
                <w:color w:val="000000" w:themeColor="text1"/>
                <w:sz w:val="18"/>
                <w:szCs w:val="18"/>
              </w:rPr>
              <w:t xml:space="preserve"> da </w:t>
            </w:r>
            <w:r w:rsidR="00082FF8">
              <w:rPr>
                <w:rFonts w:cs="Arial"/>
                <w:color w:val="000000" w:themeColor="text1"/>
                <w:sz w:val="18"/>
                <w:szCs w:val="18"/>
              </w:rPr>
              <w:t>C</w:t>
            </w:r>
            <w:r w:rsidR="008822D1" w:rsidRPr="008D6830">
              <w:rPr>
                <w:rFonts w:cs="Arial"/>
                <w:color w:val="000000" w:themeColor="text1"/>
                <w:sz w:val="18"/>
                <w:szCs w:val="18"/>
              </w:rPr>
              <w:t>hapa</w:t>
            </w:r>
            <w:r w:rsidR="00FC0B57" w:rsidRPr="008D6830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8D6830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8D6830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8D6830" w:rsidRDefault="00FC6098" w:rsidP="002B1554">
      <w:pPr>
        <w:pStyle w:val="Dica"/>
      </w:pPr>
    </w:p>
    <w:p w14:paraId="63F33EE0" w14:textId="77777777" w:rsidR="00BC778D" w:rsidRPr="008D6830" w:rsidRDefault="00BC778D" w:rsidP="00BC778D">
      <w:pPr>
        <w:pStyle w:val="Ttulo2"/>
        <w:numPr>
          <w:ilvl w:val="0"/>
          <w:numId w:val="0"/>
        </w:numPr>
        <w:spacing w:before="240"/>
      </w:pPr>
      <w:bookmarkStart w:id="21" w:name="_Toc36731824"/>
      <w:r w:rsidRPr="008D6830">
        <w:t>INFORMAÇÕES COMPLEMENTARES</w:t>
      </w:r>
      <w:bookmarkEnd w:id="21"/>
    </w:p>
    <w:p w14:paraId="62D7BC18" w14:textId="08866AFC" w:rsidR="00654E1A" w:rsidRPr="008D6830" w:rsidRDefault="00654E1A" w:rsidP="00654E1A">
      <w:pPr>
        <w:rPr>
          <w:b/>
        </w:rPr>
      </w:pPr>
      <w:r w:rsidRPr="008D6830">
        <w:rPr>
          <w:b/>
        </w:rPr>
        <w:t>Histórias relacionadas:</w:t>
      </w:r>
    </w:p>
    <w:p w14:paraId="4F46EB30" w14:textId="3AC29398" w:rsidR="00726E36" w:rsidRPr="008D6830" w:rsidRDefault="00726E36" w:rsidP="00654E1A">
      <w:pPr>
        <w:rPr>
          <w:sz w:val="20"/>
        </w:rPr>
      </w:pPr>
      <w:r w:rsidRPr="008D6830">
        <w:rPr>
          <w:sz w:val="20"/>
        </w:rPr>
        <w:lastRenderedPageBreak/>
        <w:t>Eleitoral_HST02_Manter_Calendario_Eleitoral_AbaPeriodo_Incluir_Alterar</w:t>
      </w:r>
    </w:p>
    <w:p w14:paraId="55A4FEB1" w14:textId="2CCBF28C" w:rsidR="00726E36" w:rsidRPr="008D6830" w:rsidRDefault="00726E36" w:rsidP="00654E1A">
      <w:pPr>
        <w:rPr>
          <w:sz w:val="20"/>
        </w:rPr>
      </w:pPr>
      <w:r w:rsidRPr="008D6830">
        <w:rPr>
          <w:sz w:val="20"/>
        </w:rPr>
        <w:t>Eleitoral_HST07_Manter_Membros_Comissao_Incluir_Consultar</w:t>
      </w:r>
    </w:p>
    <w:p w14:paraId="2724C2D2" w14:textId="15CF0840" w:rsidR="00726E36" w:rsidRPr="008D6830" w:rsidRDefault="00726E36" w:rsidP="00654E1A">
      <w:pPr>
        <w:rPr>
          <w:sz w:val="20"/>
        </w:rPr>
      </w:pPr>
      <w:r w:rsidRPr="008D6830">
        <w:rPr>
          <w:sz w:val="20"/>
        </w:rPr>
        <w:t>Eleitoral_HST08_Manter_Membros_Comissao_Visualizar_Alterar</w:t>
      </w:r>
    </w:p>
    <w:p w14:paraId="427C4921" w14:textId="0BAB35DD" w:rsidR="00726E36" w:rsidRPr="008D6830" w:rsidRDefault="00726E36" w:rsidP="00654E1A">
      <w:pPr>
        <w:rPr>
          <w:sz w:val="20"/>
        </w:rPr>
      </w:pPr>
      <w:r w:rsidRPr="008D6830">
        <w:rPr>
          <w:sz w:val="20"/>
        </w:rPr>
        <w:t>Eleitoral_HST022_Monitorar_Pendencias_Membros_Chapa</w:t>
      </w:r>
    </w:p>
    <w:p w14:paraId="4F922666" w14:textId="75AED5A4" w:rsidR="005412C1" w:rsidRPr="008D6830" w:rsidRDefault="00726E36" w:rsidP="00726E36">
      <w:pPr>
        <w:pStyle w:val="Dica"/>
        <w:rPr>
          <w:color w:val="auto"/>
          <w:sz w:val="20"/>
          <w:szCs w:val="20"/>
        </w:rPr>
      </w:pPr>
      <w:r w:rsidRPr="008D6830">
        <w:rPr>
          <w:color w:val="auto"/>
          <w:sz w:val="20"/>
          <w:szCs w:val="20"/>
        </w:rPr>
        <w:t>Eleitoral_HST078_Incluir_JulgamentoFinal_1ª_Instancia_Corporativo</w:t>
      </w:r>
    </w:p>
    <w:p w14:paraId="423E19E2" w14:textId="24BDCFEB" w:rsidR="00726E36" w:rsidRPr="00726E36" w:rsidRDefault="00726E36" w:rsidP="00726E36">
      <w:pPr>
        <w:pStyle w:val="Dica"/>
        <w:rPr>
          <w:color w:val="auto"/>
          <w:sz w:val="20"/>
          <w:szCs w:val="20"/>
        </w:rPr>
      </w:pPr>
      <w:r w:rsidRPr="008D6830">
        <w:rPr>
          <w:color w:val="auto"/>
          <w:sz w:val="20"/>
          <w:szCs w:val="20"/>
        </w:rPr>
        <w:t>Eleitoral_HST079_Visualizar_Julgamento_1ª_Instancia_Corporativo</w:t>
      </w:r>
    </w:p>
    <w:sectPr w:rsidR="00726E36" w:rsidRPr="00726E36" w:rsidSect="00757A62">
      <w:headerReference w:type="even" r:id="rId18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EF79A" w14:textId="77777777" w:rsidR="007F4A30" w:rsidRDefault="007F4A30">
      <w:r>
        <w:separator/>
      </w:r>
    </w:p>
    <w:p w14:paraId="478DA410" w14:textId="77777777" w:rsidR="007F4A30" w:rsidRDefault="007F4A30"/>
  </w:endnote>
  <w:endnote w:type="continuationSeparator" w:id="0">
    <w:p w14:paraId="514D6894" w14:textId="77777777" w:rsidR="007F4A30" w:rsidRDefault="007F4A30">
      <w:r>
        <w:continuationSeparator/>
      </w:r>
    </w:p>
    <w:p w14:paraId="21B1D2C1" w14:textId="77777777" w:rsidR="007F4A30" w:rsidRDefault="007F4A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CF333D" w:rsidRDefault="00CF333D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CF333D" w:rsidRPr="003D59E6" w14:paraId="2B97DD6D" w14:textId="77777777">
      <w:tc>
        <w:tcPr>
          <w:tcW w:w="4605" w:type="dxa"/>
          <w:vAlign w:val="center"/>
        </w:tcPr>
        <w:p w14:paraId="0297AE86" w14:textId="77777777" w:rsidR="00CF333D" w:rsidRPr="003D59E6" w:rsidRDefault="00CF333D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CF333D" w:rsidRPr="0017543C" w:rsidRDefault="00CF333D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D00A5">
            <w:rPr>
              <w:rStyle w:val="Nmerodepgina"/>
              <w:rFonts w:ascii="Verdana" w:hAnsi="Verdana" w:cs="Arial"/>
              <w:b/>
              <w:noProof/>
            </w:rPr>
            <w:t>10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CF333D" w:rsidRPr="0057652B" w:rsidRDefault="00CF33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8ABC3" w14:textId="77777777" w:rsidR="007F4A30" w:rsidRDefault="007F4A30">
      <w:r>
        <w:separator/>
      </w:r>
    </w:p>
    <w:p w14:paraId="39024217" w14:textId="77777777" w:rsidR="007F4A30" w:rsidRDefault="007F4A30"/>
  </w:footnote>
  <w:footnote w:type="continuationSeparator" w:id="0">
    <w:p w14:paraId="04499A8D" w14:textId="77777777" w:rsidR="007F4A30" w:rsidRDefault="007F4A30">
      <w:r>
        <w:continuationSeparator/>
      </w:r>
    </w:p>
    <w:p w14:paraId="16BAC068" w14:textId="77777777" w:rsidR="007F4A30" w:rsidRDefault="007F4A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CF333D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CF333D" w:rsidRPr="0017543C" w:rsidRDefault="00CF333D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47505827" r:id="rId2"/>
            </w:object>
          </w:r>
        </w:p>
      </w:tc>
      <w:tc>
        <w:tcPr>
          <w:tcW w:w="4111" w:type="dxa"/>
          <w:vAlign w:val="center"/>
        </w:tcPr>
        <w:p w14:paraId="2CC77D67" w14:textId="2FA5F0A4" w:rsidR="00CF333D" w:rsidRPr="00C6532E" w:rsidRDefault="00CF333D" w:rsidP="00A77036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09</w:t>
          </w:r>
          <w:r w:rsidR="00A77036">
            <w:rPr>
              <w:rFonts w:ascii="Verdana" w:hAnsi="Verdana"/>
            </w:rPr>
            <w:t>7</w:t>
          </w:r>
          <w:r>
            <w:rPr>
              <w:rFonts w:ascii="Verdana" w:hAnsi="Verdana"/>
            </w:rPr>
            <w:t xml:space="preserve"> – Acompanhar Recurso do Julgamento Final das Chapas – Profissional</w:t>
          </w:r>
        </w:p>
      </w:tc>
      <w:tc>
        <w:tcPr>
          <w:tcW w:w="3260" w:type="dxa"/>
          <w:vAlign w:val="center"/>
        </w:tcPr>
        <w:p w14:paraId="7C22B301" w14:textId="6B6D790E" w:rsidR="00CF333D" w:rsidRPr="004A2AAB" w:rsidRDefault="00CF333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CF333D" w:rsidRPr="004A2AAB" w:rsidRDefault="00CF333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CF333D" w:rsidRDefault="00CF333D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CF333D" w:rsidRDefault="00CF333D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CF333D" w:rsidRDefault="00CF33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">
    <w:nsid w:val="14244D3D"/>
    <w:multiLevelType w:val="hybridMultilevel"/>
    <w:tmpl w:val="C4824C8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A91FC6"/>
    <w:multiLevelType w:val="hybridMultilevel"/>
    <w:tmpl w:val="4BD8FBAA"/>
    <w:lvl w:ilvl="0" w:tplc="0416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6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8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3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7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3"/>
  </w:num>
  <w:num w:numId="5">
    <w:abstractNumId w:val="20"/>
  </w:num>
  <w:num w:numId="6">
    <w:abstractNumId w:val="8"/>
  </w:num>
  <w:num w:numId="7">
    <w:abstractNumId w:val="9"/>
  </w:num>
  <w:num w:numId="8">
    <w:abstractNumId w:val="15"/>
  </w:num>
  <w:num w:numId="9">
    <w:abstractNumId w:val="19"/>
  </w:num>
  <w:num w:numId="10">
    <w:abstractNumId w:val="14"/>
  </w:num>
  <w:num w:numId="11">
    <w:abstractNumId w:val="6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07F43"/>
    <w:rsid w:val="0001114E"/>
    <w:rsid w:val="0001320A"/>
    <w:rsid w:val="0001571F"/>
    <w:rsid w:val="00022829"/>
    <w:rsid w:val="00022931"/>
    <w:rsid w:val="00022A78"/>
    <w:rsid w:val="00022F50"/>
    <w:rsid w:val="0002353B"/>
    <w:rsid w:val="00025925"/>
    <w:rsid w:val="000263F7"/>
    <w:rsid w:val="00027629"/>
    <w:rsid w:val="00030DC2"/>
    <w:rsid w:val="00031CBE"/>
    <w:rsid w:val="00032841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30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286A"/>
    <w:rsid w:val="00076318"/>
    <w:rsid w:val="0007671A"/>
    <w:rsid w:val="00076C07"/>
    <w:rsid w:val="000772BC"/>
    <w:rsid w:val="000809E1"/>
    <w:rsid w:val="00080AD9"/>
    <w:rsid w:val="000825ED"/>
    <w:rsid w:val="00082DAB"/>
    <w:rsid w:val="00082FF8"/>
    <w:rsid w:val="00084624"/>
    <w:rsid w:val="00086AFE"/>
    <w:rsid w:val="00086C2C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5692"/>
    <w:rsid w:val="000B624B"/>
    <w:rsid w:val="000B67A3"/>
    <w:rsid w:val="000B7C76"/>
    <w:rsid w:val="000C00AA"/>
    <w:rsid w:val="000C03AE"/>
    <w:rsid w:val="000C0B01"/>
    <w:rsid w:val="000C3B7B"/>
    <w:rsid w:val="000C57C9"/>
    <w:rsid w:val="000C599D"/>
    <w:rsid w:val="000C6128"/>
    <w:rsid w:val="000D0BCB"/>
    <w:rsid w:val="000D0FF9"/>
    <w:rsid w:val="000D1E64"/>
    <w:rsid w:val="000D1ECD"/>
    <w:rsid w:val="000D2F33"/>
    <w:rsid w:val="000D367A"/>
    <w:rsid w:val="000D3E78"/>
    <w:rsid w:val="000D463E"/>
    <w:rsid w:val="000D480E"/>
    <w:rsid w:val="000D6620"/>
    <w:rsid w:val="000E0D1E"/>
    <w:rsid w:val="000E10A0"/>
    <w:rsid w:val="000E2797"/>
    <w:rsid w:val="000E4445"/>
    <w:rsid w:val="000E4DD0"/>
    <w:rsid w:val="000E5674"/>
    <w:rsid w:val="000E5825"/>
    <w:rsid w:val="000E5F1F"/>
    <w:rsid w:val="000E7293"/>
    <w:rsid w:val="000F1575"/>
    <w:rsid w:val="000F1853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0F11"/>
    <w:rsid w:val="001316B2"/>
    <w:rsid w:val="0013215F"/>
    <w:rsid w:val="00132D20"/>
    <w:rsid w:val="001330C5"/>
    <w:rsid w:val="00133BD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FEF"/>
    <w:rsid w:val="001437C3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126"/>
    <w:rsid w:val="00155D6C"/>
    <w:rsid w:val="0015725F"/>
    <w:rsid w:val="00157E00"/>
    <w:rsid w:val="00157E66"/>
    <w:rsid w:val="001653E6"/>
    <w:rsid w:val="00165A72"/>
    <w:rsid w:val="00165B69"/>
    <w:rsid w:val="001671BC"/>
    <w:rsid w:val="001701BE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5C82"/>
    <w:rsid w:val="00187019"/>
    <w:rsid w:val="001908C0"/>
    <w:rsid w:val="001922C3"/>
    <w:rsid w:val="0019233D"/>
    <w:rsid w:val="001927C0"/>
    <w:rsid w:val="001935F8"/>
    <w:rsid w:val="00193996"/>
    <w:rsid w:val="0019459B"/>
    <w:rsid w:val="00197520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C15FC"/>
    <w:rsid w:val="001C2348"/>
    <w:rsid w:val="001C2583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20B4"/>
    <w:rsid w:val="001F3225"/>
    <w:rsid w:val="001F3BFC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6991"/>
    <w:rsid w:val="00207573"/>
    <w:rsid w:val="002126C5"/>
    <w:rsid w:val="00213558"/>
    <w:rsid w:val="0021764A"/>
    <w:rsid w:val="002178D8"/>
    <w:rsid w:val="00220632"/>
    <w:rsid w:val="00221EAB"/>
    <w:rsid w:val="00225616"/>
    <w:rsid w:val="002264A6"/>
    <w:rsid w:val="00230F1B"/>
    <w:rsid w:val="0023318E"/>
    <w:rsid w:val="00234A5B"/>
    <w:rsid w:val="0023598C"/>
    <w:rsid w:val="002359C8"/>
    <w:rsid w:val="00236123"/>
    <w:rsid w:val="002366BB"/>
    <w:rsid w:val="00237C89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4569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D1CAA"/>
    <w:rsid w:val="002D21B7"/>
    <w:rsid w:val="002D44DB"/>
    <w:rsid w:val="002D4C32"/>
    <w:rsid w:val="002D62BD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321"/>
    <w:rsid w:val="003004EA"/>
    <w:rsid w:val="00300FCD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00A"/>
    <w:rsid w:val="003257C7"/>
    <w:rsid w:val="00326FC1"/>
    <w:rsid w:val="00326FFF"/>
    <w:rsid w:val="0032720B"/>
    <w:rsid w:val="00330CA7"/>
    <w:rsid w:val="00331AEC"/>
    <w:rsid w:val="00332B3F"/>
    <w:rsid w:val="00332D08"/>
    <w:rsid w:val="00333D71"/>
    <w:rsid w:val="00333F4A"/>
    <w:rsid w:val="00334710"/>
    <w:rsid w:val="0033587E"/>
    <w:rsid w:val="003361D0"/>
    <w:rsid w:val="003364C3"/>
    <w:rsid w:val="00336922"/>
    <w:rsid w:val="00337531"/>
    <w:rsid w:val="003375E6"/>
    <w:rsid w:val="0033793F"/>
    <w:rsid w:val="003419D8"/>
    <w:rsid w:val="00341AD3"/>
    <w:rsid w:val="00342AFD"/>
    <w:rsid w:val="00344F6E"/>
    <w:rsid w:val="00344FF0"/>
    <w:rsid w:val="00346C5B"/>
    <w:rsid w:val="00347052"/>
    <w:rsid w:val="00350329"/>
    <w:rsid w:val="00350655"/>
    <w:rsid w:val="0035123B"/>
    <w:rsid w:val="0035129F"/>
    <w:rsid w:val="003518FB"/>
    <w:rsid w:val="00353104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2E63"/>
    <w:rsid w:val="00383088"/>
    <w:rsid w:val="003833F0"/>
    <w:rsid w:val="003834B2"/>
    <w:rsid w:val="00386BAA"/>
    <w:rsid w:val="00386DA6"/>
    <w:rsid w:val="003876C2"/>
    <w:rsid w:val="0039202E"/>
    <w:rsid w:val="00392629"/>
    <w:rsid w:val="003934FC"/>
    <w:rsid w:val="0039391D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053E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D7DCE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4A7B"/>
    <w:rsid w:val="004161B2"/>
    <w:rsid w:val="004166D4"/>
    <w:rsid w:val="004170F9"/>
    <w:rsid w:val="0041780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5457"/>
    <w:rsid w:val="00450AAD"/>
    <w:rsid w:val="004513D3"/>
    <w:rsid w:val="004540A0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322"/>
    <w:rsid w:val="004768F8"/>
    <w:rsid w:val="00476E64"/>
    <w:rsid w:val="00477865"/>
    <w:rsid w:val="00480B53"/>
    <w:rsid w:val="0048296C"/>
    <w:rsid w:val="00483149"/>
    <w:rsid w:val="00483969"/>
    <w:rsid w:val="00484037"/>
    <w:rsid w:val="0048552E"/>
    <w:rsid w:val="0048608F"/>
    <w:rsid w:val="00487920"/>
    <w:rsid w:val="004900E1"/>
    <w:rsid w:val="004919A9"/>
    <w:rsid w:val="00491AD6"/>
    <w:rsid w:val="00491E8C"/>
    <w:rsid w:val="004923A4"/>
    <w:rsid w:val="0049481B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B7637"/>
    <w:rsid w:val="004C00BD"/>
    <w:rsid w:val="004C0512"/>
    <w:rsid w:val="004C3E38"/>
    <w:rsid w:val="004C7131"/>
    <w:rsid w:val="004C74DC"/>
    <w:rsid w:val="004C76D1"/>
    <w:rsid w:val="004D1536"/>
    <w:rsid w:val="004D2C9F"/>
    <w:rsid w:val="004D6D0E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57B"/>
    <w:rsid w:val="00510997"/>
    <w:rsid w:val="0051146E"/>
    <w:rsid w:val="00511AC5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229A"/>
    <w:rsid w:val="005227B6"/>
    <w:rsid w:val="005229D8"/>
    <w:rsid w:val="00523D56"/>
    <w:rsid w:val="00525A01"/>
    <w:rsid w:val="0052645A"/>
    <w:rsid w:val="005271AF"/>
    <w:rsid w:val="00527BDD"/>
    <w:rsid w:val="00527F6D"/>
    <w:rsid w:val="0053231D"/>
    <w:rsid w:val="00532649"/>
    <w:rsid w:val="00533F5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5945"/>
    <w:rsid w:val="00586708"/>
    <w:rsid w:val="00586C0A"/>
    <w:rsid w:val="00586C69"/>
    <w:rsid w:val="00586DB7"/>
    <w:rsid w:val="005870CB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6CE"/>
    <w:rsid w:val="005A6505"/>
    <w:rsid w:val="005B04B8"/>
    <w:rsid w:val="005B145C"/>
    <w:rsid w:val="005B419F"/>
    <w:rsid w:val="005B4FFD"/>
    <w:rsid w:val="005B61CC"/>
    <w:rsid w:val="005B660B"/>
    <w:rsid w:val="005B77D4"/>
    <w:rsid w:val="005B7E6C"/>
    <w:rsid w:val="005C14FF"/>
    <w:rsid w:val="005C2E3C"/>
    <w:rsid w:val="005C2EB9"/>
    <w:rsid w:val="005C4E28"/>
    <w:rsid w:val="005C68A7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60CD"/>
    <w:rsid w:val="005E7697"/>
    <w:rsid w:val="005E77FA"/>
    <w:rsid w:val="005F3223"/>
    <w:rsid w:val="005F3A99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D9"/>
    <w:rsid w:val="00611CE1"/>
    <w:rsid w:val="00612B06"/>
    <w:rsid w:val="006148E4"/>
    <w:rsid w:val="00614C81"/>
    <w:rsid w:val="00617807"/>
    <w:rsid w:val="00617E79"/>
    <w:rsid w:val="006230B2"/>
    <w:rsid w:val="00626053"/>
    <w:rsid w:val="006271D7"/>
    <w:rsid w:val="00627F94"/>
    <w:rsid w:val="006308AA"/>
    <w:rsid w:val="0063147B"/>
    <w:rsid w:val="00631BCC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817"/>
    <w:rsid w:val="0065342B"/>
    <w:rsid w:val="00653873"/>
    <w:rsid w:val="0065445B"/>
    <w:rsid w:val="00654E1A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3C6F"/>
    <w:rsid w:val="006840D4"/>
    <w:rsid w:val="00684905"/>
    <w:rsid w:val="0068572C"/>
    <w:rsid w:val="00687599"/>
    <w:rsid w:val="00687721"/>
    <w:rsid w:val="00690084"/>
    <w:rsid w:val="00691541"/>
    <w:rsid w:val="006935BD"/>
    <w:rsid w:val="006946C6"/>
    <w:rsid w:val="0069512D"/>
    <w:rsid w:val="006959CB"/>
    <w:rsid w:val="00695C93"/>
    <w:rsid w:val="00696929"/>
    <w:rsid w:val="006A17F1"/>
    <w:rsid w:val="006B00AA"/>
    <w:rsid w:val="006B132D"/>
    <w:rsid w:val="006B1FB8"/>
    <w:rsid w:val="006B3090"/>
    <w:rsid w:val="006B3D75"/>
    <w:rsid w:val="006B4BE8"/>
    <w:rsid w:val="006B5A95"/>
    <w:rsid w:val="006B608E"/>
    <w:rsid w:val="006B6098"/>
    <w:rsid w:val="006B66D3"/>
    <w:rsid w:val="006B707D"/>
    <w:rsid w:val="006B7A75"/>
    <w:rsid w:val="006C309F"/>
    <w:rsid w:val="006C31D5"/>
    <w:rsid w:val="006C4B54"/>
    <w:rsid w:val="006C6B04"/>
    <w:rsid w:val="006C6F0B"/>
    <w:rsid w:val="006D008F"/>
    <w:rsid w:val="006D1264"/>
    <w:rsid w:val="006D13B8"/>
    <w:rsid w:val="006D1C81"/>
    <w:rsid w:val="006D220C"/>
    <w:rsid w:val="006D3B07"/>
    <w:rsid w:val="006D4FCE"/>
    <w:rsid w:val="006D7627"/>
    <w:rsid w:val="006D7B16"/>
    <w:rsid w:val="006E02BE"/>
    <w:rsid w:val="006E2521"/>
    <w:rsid w:val="006E3414"/>
    <w:rsid w:val="006E5559"/>
    <w:rsid w:val="006E721D"/>
    <w:rsid w:val="006E7F06"/>
    <w:rsid w:val="006F1B24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FCC"/>
    <w:rsid w:val="00710361"/>
    <w:rsid w:val="0071116C"/>
    <w:rsid w:val="007112FF"/>
    <w:rsid w:val="00711451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6E36"/>
    <w:rsid w:val="007275C1"/>
    <w:rsid w:val="00727873"/>
    <w:rsid w:val="007303C6"/>
    <w:rsid w:val="0073076A"/>
    <w:rsid w:val="00732E6B"/>
    <w:rsid w:val="0073392B"/>
    <w:rsid w:val="00734B9A"/>
    <w:rsid w:val="007353E6"/>
    <w:rsid w:val="00735C4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4EB"/>
    <w:rsid w:val="007565DE"/>
    <w:rsid w:val="007569F0"/>
    <w:rsid w:val="00756E52"/>
    <w:rsid w:val="00757A62"/>
    <w:rsid w:val="00757FC8"/>
    <w:rsid w:val="00760A31"/>
    <w:rsid w:val="0076390A"/>
    <w:rsid w:val="00763AAB"/>
    <w:rsid w:val="0076485A"/>
    <w:rsid w:val="00764E8A"/>
    <w:rsid w:val="00765709"/>
    <w:rsid w:val="00766202"/>
    <w:rsid w:val="007664DD"/>
    <w:rsid w:val="00766665"/>
    <w:rsid w:val="00767FC6"/>
    <w:rsid w:val="00770772"/>
    <w:rsid w:val="00771810"/>
    <w:rsid w:val="00771A3C"/>
    <w:rsid w:val="00771B74"/>
    <w:rsid w:val="00773231"/>
    <w:rsid w:val="00773C31"/>
    <w:rsid w:val="007749F3"/>
    <w:rsid w:val="007750AF"/>
    <w:rsid w:val="007767B7"/>
    <w:rsid w:val="007776D0"/>
    <w:rsid w:val="00780E27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009F"/>
    <w:rsid w:val="007A1EDD"/>
    <w:rsid w:val="007A26E9"/>
    <w:rsid w:val="007A27C8"/>
    <w:rsid w:val="007A2C66"/>
    <w:rsid w:val="007A3A8D"/>
    <w:rsid w:val="007A50DB"/>
    <w:rsid w:val="007A5E9F"/>
    <w:rsid w:val="007A6A54"/>
    <w:rsid w:val="007B204E"/>
    <w:rsid w:val="007B2CA7"/>
    <w:rsid w:val="007B34EE"/>
    <w:rsid w:val="007B4F93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2562"/>
    <w:rsid w:val="007E25CB"/>
    <w:rsid w:val="007E3A74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490F"/>
    <w:rsid w:val="007F4A30"/>
    <w:rsid w:val="007F5723"/>
    <w:rsid w:val="007F645D"/>
    <w:rsid w:val="007F73E6"/>
    <w:rsid w:val="007F7CB9"/>
    <w:rsid w:val="00801120"/>
    <w:rsid w:val="008015AC"/>
    <w:rsid w:val="008018D4"/>
    <w:rsid w:val="00801F64"/>
    <w:rsid w:val="00802633"/>
    <w:rsid w:val="00802D45"/>
    <w:rsid w:val="00802F41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15B29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653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62B"/>
    <w:rsid w:val="00845A02"/>
    <w:rsid w:val="00846014"/>
    <w:rsid w:val="00846B53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22D1"/>
    <w:rsid w:val="0088554D"/>
    <w:rsid w:val="008912FB"/>
    <w:rsid w:val="00891704"/>
    <w:rsid w:val="00892E5E"/>
    <w:rsid w:val="00895FC8"/>
    <w:rsid w:val="008A08DC"/>
    <w:rsid w:val="008A1465"/>
    <w:rsid w:val="008A364F"/>
    <w:rsid w:val="008A4A85"/>
    <w:rsid w:val="008A4B40"/>
    <w:rsid w:val="008A4BE8"/>
    <w:rsid w:val="008A5457"/>
    <w:rsid w:val="008A5BE9"/>
    <w:rsid w:val="008A5EF7"/>
    <w:rsid w:val="008A6D46"/>
    <w:rsid w:val="008A77EA"/>
    <w:rsid w:val="008A7A9B"/>
    <w:rsid w:val="008B2790"/>
    <w:rsid w:val="008B34ED"/>
    <w:rsid w:val="008B36D5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2244"/>
    <w:rsid w:val="008D2309"/>
    <w:rsid w:val="008D2C1A"/>
    <w:rsid w:val="008D2E4C"/>
    <w:rsid w:val="008D3E34"/>
    <w:rsid w:val="008D3F6A"/>
    <w:rsid w:val="008D4ACA"/>
    <w:rsid w:val="008D5A8E"/>
    <w:rsid w:val="008D6202"/>
    <w:rsid w:val="008D6830"/>
    <w:rsid w:val="008D7460"/>
    <w:rsid w:val="008D74E8"/>
    <w:rsid w:val="008E139D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2C25"/>
    <w:rsid w:val="00924DAF"/>
    <w:rsid w:val="009250A2"/>
    <w:rsid w:val="00925335"/>
    <w:rsid w:val="00925560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5C3A"/>
    <w:rsid w:val="00945F27"/>
    <w:rsid w:val="00950A2C"/>
    <w:rsid w:val="00953602"/>
    <w:rsid w:val="009538E4"/>
    <w:rsid w:val="0095405C"/>
    <w:rsid w:val="00955C95"/>
    <w:rsid w:val="00957A91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87F12"/>
    <w:rsid w:val="0099075D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C0740"/>
    <w:rsid w:val="009C1F30"/>
    <w:rsid w:val="009C1FA4"/>
    <w:rsid w:val="009C3447"/>
    <w:rsid w:val="009C3F0F"/>
    <w:rsid w:val="009C52E9"/>
    <w:rsid w:val="009D01A3"/>
    <w:rsid w:val="009D06F0"/>
    <w:rsid w:val="009D2824"/>
    <w:rsid w:val="009D28D4"/>
    <w:rsid w:val="009D5099"/>
    <w:rsid w:val="009D57AF"/>
    <w:rsid w:val="009D674D"/>
    <w:rsid w:val="009D68F9"/>
    <w:rsid w:val="009D6B86"/>
    <w:rsid w:val="009D6BBF"/>
    <w:rsid w:val="009D73D6"/>
    <w:rsid w:val="009E1D13"/>
    <w:rsid w:val="009E4BFE"/>
    <w:rsid w:val="009E6A31"/>
    <w:rsid w:val="009E6DA5"/>
    <w:rsid w:val="009E73AC"/>
    <w:rsid w:val="009F071B"/>
    <w:rsid w:val="009F0D48"/>
    <w:rsid w:val="009F1056"/>
    <w:rsid w:val="009F10A4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1D2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163"/>
    <w:rsid w:val="00A418C5"/>
    <w:rsid w:val="00A41999"/>
    <w:rsid w:val="00A4247F"/>
    <w:rsid w:val="00A42683"/>
    <w:rsid w:val="00A44225"/>
    <w:rsid w:val="00A44DF5"/>
    <w:rsid w:val="00A455EC"/>
    <w:rsid w:val="00A46E54"/>
    <w:rsid w:val="00A500D4"/>
    <w:rsid w:val="00A51E6D"/>
    <w:rsid w:val="00A52615"/>
    <w:rsid w:val="00A52ABA"/>
    <w:rsid w:val="00A5790C"/>
    <w:rsid w:val="00A60C1F"/>
    <w:rsid w:val="00A61F41"/>
    <w:rsid w:val="00A62338"/>
    <w:rsid w:val="00A62450"/>
    <w:rsid w:val="00A63E91"/>
    <w:rsid w:val="00A64695"/>
    <w:rsid w:val="00A6595F"/>
    <w:rsid w:val="00A67B79"/>
    <w:rsid w:val="00A67F4B"/>
    <w:rsid w:val="00A70153"/>
    <w:rsid w:val="00A71D3B"/>
    <w:rsid w:val="00A735A5"/>
    <w:rsid w:val="00A7541F"/>
    <w:rsid w:val="00A761F8"/>
    <w:rsid w:val="00A762BD"/>
    <w:rsid w:val="00A763A5"/>
    <w:rsid w:val="00A765D3"/>
    <w:rsid w:val="00A77036"/>
    <w:rsid w:val="00A7720C"/>
    <w:rsid w:val="00A77C61"/>
    <w:rsid w:val="00A77E91"/>
    <w:rsid w:val="00A80390"/>
    <w:rsid w:val="00A81BAA"/>
    <w:rsid w:val="00A8269A"/>
    <w:rsid w:val="00A84BE6"/>
    <w:rsid w:val="00A85028"/>
    <w:rsid w:val="00A865C7"/>
    <w:rsid w:val="00A907D0"/>
    <w:rsid w:val="00A908EF"/>
    <w:rsid w:val="00A92378"/>
    <w:rsid w:val="00A9241D"/>
    <w:rsid w:val="00A93271"/>
    <w:rsid w:val="00A95A7B"/>
    <w:rsid w:val="00A95C3C"/>
    <w:rsid w:val="00A96CAA"/>
    <w:rsid w:val="00A97A60"/>
    <w:rsid w:val="00AA11EA"/>
    <w:rsid w:val="00AA2B3D"/>
    <w:rsid w:val="00AA2D5D"/>
    <w:rsid w:val="00AA33C4"/>
    <w:rsid w:val="00AA3B1E"/>
    <w:rsid w:val="00AA55F2"/>
    <w:rsid w:val="00AA5D0E"/>
    <w:rsid w:val="00AB1061"/>
    <w:rsid w:val="00AB1445"/>
    <w:rsid w:val="00AB320F"/>
    <w:rsid w:val="00AB3E2B"/>
    <w:rsid w:val="00AB426F"/>
    <w:rsid w:val="00AC1451"/>
    <w:rsid w:val="00AC3CDD"/>
    <w:rsid w:val="00AC4988"/>
    <w:rsid w:val="00AC794B"/>
    <w:rsid w:val="00AC7F43"/>
    <w:rsid w:val="00AD062C"/>
    <w:rsid w:val="00AD081F"/>
    <w:rsid w:val="00AD08CE"/>
    <w:rsid w:val="00AD1139"/>
    <w:rsid w:val="00AD25A6"/>
    <w:rsid w:val="00AD2D1C"/>
    <w:rsid w:val="00AD2E70"/>
    <w:rsid w:val="00AD499E"/>
    <w:rsid w:val="00AD5365"/>
    <w:rsid w:val="00AD6364"/>
    <w:rsid w:val="00AD70C1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3656"/>
    <w:rsid w:val="00B14C7E"/>
    <w:rsid w:val="00B15193"/>
    <w:rsid w:val="00B1581B"/>
    <w:rsid w:val="00B2056D"/>
    <w:rsid w:val="00B20794"/>
    <w:rsid w:val="00B20A22"/>
    <w:rsid w:val="00B2125A"/>
    <w:rsid w:val="00B219DA"/>
    <w:rsid w:val="00B219F6"/>
    <w:rsid w:val="00B23EF2"/>
    <w:rsid w:val="00B24A6D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2219"/>
    <w:rsid w:val="00B42391"/>
    <w:rsid w:val="00B437B6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2BAD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3D6"/>
    <w:rsid w:val="00B92F7C"/>
    <w:rsid w:val="00B941F5"/>
    <w:rsid w:val="00B94BC8"/>
    <w:rsid w:val="00B958FE"/>
    <w:rsid w:val="00BA1F75"/>
    <w:rsid w:val="00BA1F8B"/>
    <w:rsid w:val="00BA3777"/>
    <w:rsid w:val="00BA39E5"/>
    <w:rsid w:val="00BA5E5D"/>
    <w:rsid w:val="00BA6AD6"/>
    <w:rsid w:val="00BB220D"/>
    <w:rsid w:val="00BB2FC2"/>
    <w:rsid w:val="00BB3B8C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D7D78"/>
    <w:rsid w:val="00BE06C6"/>
    <w:rsid w:val="00BE3355"/>
    <w:rsid w:val="00BE33F0"/>
    <w:rsid w:val="00BE3F47"/>
    <w:rsid w:val="00BE4545"/>
    <w:rsid w:val="00BE5E4C"/>
    <w:rsid w:val="00BF0097"/>
    <w:rsid w:val="00BF0B33"/>
    <w:rsid w:val="00BF0F39"/>
    <w:rsid w:val="00BF1280"/>
    <w:rsid w:val="00BF4B7D"/>
    <w:rsid w:val="00BF5239"/>
    <w:rsid w:val="00BF540A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0777C"/>
    <w:rsid w:val="00C100FA"/>
    <w:rsid w:val="00C11A1A"/>
    <w:rsid w:val="00C12959"/>
    <w:rsid w:val="00C149D6"/>
    <w:rsid w:val="00C1528E"/>
    <w:rsid w:val="00C157E6"/>
    <w:rsid w:val="00C1669A"/>
    <w:rsid w:val="00C17004"/>
    <w:rsid w:val="00C2096D"/>
    <w:rsid w:val="00C20CD2"/>
    <w:rsid w:val="00C21931"/>
    <w:rsid w:val="00C225F6"/>
    <w:rsid w:val="00C26758"/>
    <w:rsid w:val="00C304F3"/>
    <w:rsid w:val="00C309C7"/>
    <w:rsid w:val="00C3100A"/>
    <w:rsid w:val="00C31800"/>
    <w:rsid w:val="00C3388A"/>
    <w:rsid w:val="00C33D6A"/>
    <w:rsid w:val="00C33EA1"/>
    <w:rsid w:val="00C33F3C"/>
    <w:rsid w:val="00C34037"/>
    <w:rsid w:val="00C34170"/>
    <w:rsid w:val="00C34DD5"/>
    <w:rsid w:val="00C351D6"/>
    <w:rsid w:val="00C35C3F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4E06"/>
    <w:rsid w:val="00C45F31"/>
    <w:rsid w:val="00C47BB2"/>
    <w:rsid w:val="00C47E32"/>
    <w:rsid w:val="00C47ECD"/>
    <w:rsid w:val="00C503FA"/>
    <w:rsid w:val="00C50E03"/>
    <w:rsid w:val="00C522E6"/>
    <w:rsid w:val="00C52CCC"/>
    <w:rsid w:val="00C53226"/>
    <w:rsid w:val="00C53283"/>
    <w:rsid w:val="00C542D6"/>
    <w:rsid w:val="00C56715"/>
    <w:rsid w:val="00C56B52"/>
    <w:rsid w:val="00C5729F"/>
    <w:rsid w:val="00C57726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5EA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3C04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970F2"/>
    <w:rsid w:val="00CA1A7C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B08DB"/>
    <w:rsid w:val="00CB2214"/>
    <w:rsid w:val="00CB2563"/>
    <w:rsid w:val="00CB2C92"/>
    <w:rsid w:val="00CB373A"/>
    <w:rsid w:val="00CB45A5"/>
    <w:rsid w:val="00CB5BEA"/>
    <w:rsid w:val="00CB5C8B"/>
    <w:rsid w:val="00CB71FD"/>
    <w:rsid w:val="00CB7BD2"/>
    <w:rsid w:val="00CC08CC"/>
    <w:rsid w:val="00CC54AE"/>
    <w:rsid w:val="00CC72FE"/>
    <w:rsid w:val="00CC7748"/>
    <w:rsid w:val="00CD002C"/>
    <w:rsid w:val="00CD05E4"/>
    <w:rsid w:val="00CD3A83"/>
    <w:rsid w:val="00CD3FF5"/>
    <w:rsid w:val="00CD43C5"/>
    <w:rsid w:val="00CD4453"/>
    <w:rsid w:val="00CD531D"/>
    <w:rsid w:val="00CD5EBE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33D"/>
    <w:rsid w:val="00CF373C"/>
    <w:rsid w:val="00CF43DE"/>
    <w:rsid w:val="00D00F47"/>
    <w:rsid w:val="00D02587"/>
    <w:rsid w:val="00D0270F"/>
    <w:rsid w:val="00D039BF"/>
    <w:rsid w:val="00D03FE8"/>
    <w:rsid w:val="00D049C7"/>
    <w:rsid w:val="00D04F1D"/>
    <w:rsid w:val="00D0578A"/>
    <w:rsid w:val="00D057E4"/>
    <w:rsid w:val="00D07480"/>
    <w:rsid w:val="00D10622"/>
    <w:rsid w:val="00D10626"/>
    <w:rsid w:val="00D12DC2"/>
    <w:rsid w:val="00D148D1"/>
    <w:rsid w:val="00D15404"/>
    <w:rsid w:val="00D158EE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6378"/>
    <w:rsid w:val="00D36EB3"/>
    <w:rsid w:val="00D415E9"/>
    <w:rsid w:val="00D41AAE"/>
    <w:rsid w:val="00D420D5"/>
    <w:rsid w:val="00D43029"/>
    <w:rsid w:val="00D43605"/>
    <w:rsid w:val="00D446E2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7DA7"/>
    <w:rsid w:val="00D60B4E"/>
    <w:rsid w:val="00D61C43"/>
    <w:rsid w:val="00D62C43"/>
    <w:rsid w:val="00D63F3F"/>
    <w:rsid w:val="00D643D1"/>
    <w:rsid w:val="00D6474E"/>
    <w:rsid w:val="00D66782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879AC"/>
    <w:rsid w:val="00D90031"/>
    <w:rsid w:val="00D903E7"/>
    <w:rsid w:val="00D908D1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00A5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7BA6"/>
    <w:rsid w:val="00DE7DD2"/>
    <w:rsid w:val="00DF03B4"/>
    <w:rsid w:val="00DF0CC7"/>
    <w:rsid w:val="00DF20A5"/>
    <w:rsid w:val="00DF2836"/>
    <w:rsid w:val="00DF3810"/>
    <w:rsid w:val="00DF3B9A"/>
    <w:rsid w:val="00DF43B9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1197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2DEE"/>
    <w:rsid w:val="00E44083"/>
    <w:rsid w:val="00E466B7"/>
    <w:rsid w:val="00E47B89"/>
    <w:rsid w:val="00E50668"/>
    <w:rsid w:val="00E51F20"/>
    <w:rsid w:val="00E52755"/>
    <w:rsid w:val="00E5283B"/>
    <w:rsid w:val="00E54D1A"/>
    <w:rsid w:val="00E607E2"/>
    <w:rsid w:val="00E60E17"/>
    <w:rsid w:val="00E61288"/>
    <w:rsid w:val="00E61D79"/>
    <w:rsid w:val="00E67BB7"/>
    <w:rsid w:val="00E7186D"/>
    <w:rsid w:val="00E71967"/>
    <w:rsid w:val="00E735A7"/>
    <w:rsid w:val="00E7430B"/>
    <w:rsid w:val="00E75886"/>
    <w:rsid w:val="00E75A3A"/>
    <w:rsid w:val="00E76CD8"/>
    <w:rsid w:val="00E7718D"/>
    <w:rsid w:val="00E778AB"/>
    <w:rsid w:val="00E807A3"/>
    <w:rsid w:val="00E83BC4"/>
    <w:rsid w:val="00E8733F"/>
    <w:rsid w:val="00E9383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C175D"/>
    <w:rsid w:val="00EC222D"/>
    <w:rsid w:val="00EC4E0E"/>
    <w:rsid w:val="00EC726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E715C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1A71"/>
    <w:rsid w:val="00F041E8"/>
    <w:rsid w:val="00F052A6"/>
    <w:rsid w:val="00F05640"/>
    <w:rsid w:val="00F06185"/>
    <w:rsid w:val="00F07F21"/>
    <w:rsid w:val="00F1354F"/>
    <w:rsid w:val="00F13B56"/>
    <w:rsid w:val="00F13C9A"/>
    <w:rsid w:val="00F1434A"/>
    <w:rsid w:val="00F1683E"/>
    <w:rsid w:val="00F174AF"/>
    <w:rsid w:val="00F21BCE"/>
    <w:rsid w:val="00F22E6E"/>
    <w:rsid w:val="00F315EB"/>
    <w:rsid w:val="00F32646"/>
    <w:rsid w:val="00F32A73"/>
    <w:rsid w:val="00F331F9"/>
    <w:rsid w:val="00F33C3F"/>
    <w:rsid w:val="00F3632A"/>
    <w:rsid w:val="00F434F3"/>
    <w:rsid w:val="00F460A6"/>
    <w:rsid w:val="00F46C45"/>
    <w:rsid w:val="00F46D1D"/>
    <w:rsid w:val="00F50392"/>
    <w:rsid w:val="00F50694"/>
    <w:rsid w:val="00F53D8E"/>
    <w:rsid w:val="00F5457B"/>
    <w:rsid w:val="00F548E8"/>
    <w:rsid w:val="00F550AD"/>
    <w:rsid w:val="00F557A2"/>
    <w:rsid w:val="00F56DC8"/>
    <w:rsid w:val="00F60666"/>
    <w:rsid w:val="00F62645"/>
    <w:rsid w:val="00F6300F"/>
    <w:rsid w:val="00F66BB2"/>
    <w:rsid w:val="00F66E71"/>
    <w:rsid w:val="00F702AD"/>
    <w:rsid w:val="00F70702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62A8"/>
    <w:rsid w:val="00FB177D"/>
    <w:rsid w:val="00FB3C8F"/>
    <w:rsid w:val="00FB3EE1"/>
    <w:rsid w:val="00FB4E0E"/>
    <w:rsid w:val="00FB5814"/>
    <w:rsid w:val="00FB60C1"/>
    <w:rsid w:val="00FB6C89"/>
    <w:rsid w:val="00FC08C1"/>
    <w:rsid w:val="00FC0B57"/>
    <w:rsid w:val="00FC15E6"/>
    <w:rsid w:val="00FC39EE"/>
    <w:rsid w:val="00FC3E07"/>
    <w:rsid w:val="00FC3FB0"/>
    <w:rsid w:val="00FC55E9"/>
    <w:rsid w:val="00FC5988"/>
    <w:rsid w:val="00FC6098"/>
    <w:rsid w:val="00FC7F10"/>
    <w:rsid w:val="00FD1FEF"/>
    <w:rsid w:val="00FD25BD"/>
    <w:rsid w:val="00FD4D6F"/>
    <w:rsid w:val="00FD50DF"/>
    <w:rsid w:val="00FD5F6E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3D3C"/>
    <w:rsid w:val="00FE407D"/>
    <w:rsid w:val="00FE48C8"/>
    <w:rsid w:val="00FE562C"/>
    <w:rsid w:val="00FE5F83"/>
    <w:rsid w:val="00FE5FAE"/>
    <w:rsid w:val="00FE7A97"/>
    <w:rsid w:val="00FF0D53"/>
    <w:rsid w:val="00FF20F5"/>
    <w:rsid w:val="00FF2AE5"/>
    <w:rsid w:val="00FF2E3F"/>
    <w:rsid w:val="00FF36AB"/>
    <w:rsid w:val="00FF38AF"/>
    <w:rsid w:val="00FF3DCD"/>
    <w:rsid w:val="00FF4A44"/>
    <w:rsid w:val="00FF53E2"/>
    <w:rsid w:val="00FF5586"/>
    <w:rsid w:val="00FF582E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FE26B-0133-46AB-B9D3-34E55FAAF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317</TotalTime>
  <Pages>10</Pages>
  <Words>1319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8431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43</cp:revision>
  <cp:lastPrinted>2006-08-08T20:14:00Z</cp:lastPrinted>
  <dcterms:created xsi:type="dcterms:W3CDTF">2020-03-16T19:30:00Z</dcterms:created>
  <dcterms:modified xsi:type="dcterms:W3CDTF">2020-04-04T14:44:00Z</dcterms:modified>
</cp:coreProperties>
</file>