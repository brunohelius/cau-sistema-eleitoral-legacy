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4D4E5DF" w:rsidR="00A735A5" w:rsidRPr="00F96408" w:rsidRDefault="00825F00">
      <w:pPr>
        <w:pStyle w:val="TituloDocumento"/>
        <w:rPr>
          <w:sz w:val="52"/>
          <w:szCs w:val="52"/>
        </w:rPr>
      </w:pPr>
      <w:r w:rsidRPr="00F96408">
        <w:rPr>
          <w:sz w:val="52"/>
          <w:szCs w:val="52"/>
        </w:rPr>
        <w:fldChar w:fldCharType="begin"/>
      </w:r>
      <w:r w:rsidR="00C03F98" w:rsidRPr="00F96408">
        <w:rPr>
          <w:sz w:val="52"/>
          <w:szCs w:val="52"/>
        </w:rPr>
        <w:instrText xml:space="preserve"> ASK  NomeCasoUso "Inserir a identificaç</w:instrText>
      </w:r>
      <w:r w:rsidR="00C03F98" w:rsidRPr="00F9640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F96408">
        <w:rPr>
          <w:sz w:val="52"/>
          <w:szCs w:val="52"/>
        </w:rPr>
        <w:fldChar w:fldCharType="separate"/>
      </w:r>
      <w:bookmarkStart w:id="0" w:name="NomeCasoUso"/>
      <w:r w:rsidR="00C03F98" w:rsidRPr="00F96408">
        <w:rPr>
          <w:sz w:val="52"/>
          <w:szCs w:val="52"/>
        </w:rPr>
        <w:t>### - Nome do Caso de Uso</w:t>
      </w:r>
      <w:bookmarkEnd w:id="0"/>
      <w:r w:rsidRPr="00F96408">
        <w:rPr>
          <w:sz w:val="52"/>
          <w:szCs w:val="52"/>
        </w:rPr>
        <w:fldChar w:fldCharType="end"/>
      </w:r>
      <w:r w:rsidR="00C3388A" w:rsidRPr="00F96408">
        <w:rPr>
          <w:sz w:val="52"/>
          <w:szCs w:val="52"/>
        </w:rPr>
        <w:t>HST0</w:t>
      </w:r>
      <w:r w:rsidR="009C0740" w:rsidRPr="00F96408">
        <w:rPr>
          <w:sz w:val="52"/>
          <w:szCs w:val="52"/>
        </w:rPr>
        <w:t>2</w:t>
      </w:r>
      <w:r w:rsidR="00AC1451" w:rsidRPr="00F96408">
        <w:rPr>
          <w:sz w:val="52"/>
          <w:szCs w:val="52"/>
        </w:rPr>
        <w:t>7</w:t>
      </w:r>
      <w:r w:rsidR="00C3388A" w:rsidRPr="00F96408">
        <w:rPr>
          <w:sz w:val="52"/>
          <w:szCs w:val="52"/>
        </w:rPr>
        <w:t>-</w:t>
      </w:r>
      <w:r w:rsidR="00AC1451" w:rsidRPr="00F96408">
        <w:rPr>
          <w:sz w:val="52"/>
          <w:szCs w:val="52"/>
        </w:rPr>
        <w:t xml:space="preserve"> Interposição </w:t>
      </w:r>
      <w:r w:rsidR="0049667E" w:rsidRPr="00F96408">
        <w:rPr>
          <w:sz w:val="52"/>
          <w:szCs w:val="52"/>
        </w:rPr>
        <w:t>–</w:t>
      </w:r>
      <w:r w:rsidR="00AC1451" w:rsidRPr="00F96408">
        <w:rPr>
          <w:sz w:val="52"/>
          <w:szCs w:val="52"/>
        </w:rPr>
        <w:t xml:space="preserve"> </w:t>
      </w:r>
      <w:r w:rsidR="0049667E" w:rsidRPr="00F96408">
        <w:rPr>
          <w:sz w:val="52"/>
          <w:szCs w:val="52"/>
        </w:rPr>
        <w:t xml:space="preserve">Pedido de </w:t>
      </w:r>
      <w:r w:rsidR="00AC1451" w:rsidRPr="00F96408">
        <w:rPr>
          <w:sz w:val="52"/>
          <w:szCs w:val="52"/>
        </w:rPr>
        <w:t>Substituição</w:t>
      </w:r>
    </w:p>
    <w:p w14:paraId="5ECACC84" w14:textId="0710FF88" w:rsidR="00AF2B52" w:rsidRPr="00F96408" w:rsidRDefault="00825F00" w:rsidP="00AF2B52">
      <w:pPr>
        <w:pStyle w:val="NomeProjeto"/>
      </w:pPr>
      <w:r w:rsidRPr="00F96408">
        <w:fldChar w:fldCharType="begin"/>
      </w:r>
      <w:r w:rsidR="00A735A5" w:rsidRPr="00F96408">
        <w:instrText xml:space="preserve"> ASK  NomePr</w:instrText>
      </w:r>
      <w:r w:rsidR="00C03F98" w:rsidRPr="00F96408">
        <w:instrText>oduto</w:instrText>
      </w:r>
      <w:r w:rsidR="00A735A5" w:rsidRPr="00F96408">
        <w:instrText xml:space="preserve"> "Informe o nome do </w:instrText>
      </w:r>
      <w:r w:rsidR="00C03F98" w:rsidRPr="00F96408">
        <w:instrText>produto</w:instrText>
      </w:r>
      <w:r w:rsidR="00A735A5" w:rsidRPr="00F96408">
        <w:instrText xml:space="preserve">"  \* MERGEFORMAT </w:instrText>
      </w:r>
      <w:r w:rsidRPr="00F96408">
        <w:fldChar w:fldCharType="separate"/>
      </w:r>
      <w:bookmarkStart w:id="1" w:name="NomeProjeto"/>
      <w:bookmarkStart w:id="2" w:name="NomeProduto"/>
      <w:r w:rsidR="00C03F98" w:rsidRPr="00F96408">
        <w:t>&lt;Nome do Produto&gt;</w:t>
      </w:r>
      <w:bookmarkEnd w:id="1"/>
      <w:bookmarkEnd w:id="2"/>
      <w:r w:rsidRPr="00F96408">
        <w:fldChar w:fldCharType="end"/>
      </w:r>
      <w:r w:rsidR="008E139D" w:rsidRPr="00F96408">
        <w:t xml:space="preserve">Sistema </w:t>
      </w:r>
      <w:r w:rsidR="00675004" w:rsidRPr="00F96408">
        <w:t>Processo Eleitoral</w:t>
      </w:r>
    </w:p>
    <w:p w14:paraId="5A8E73EC" w14:textId="19F2A185" w:rsidR="00A735A5" w:rsidRPr="00F96408" w:rsidRDefault="00825F00">
      <w:pPr>
        <w:pStyle w:val="NomeCliente"/>
      </w:pPr>
      <w:r w:rsidRPr="00F96408">
        <w:fldChar w:fldCharType="begin"/>
      </w:r>
      <w:r w:rsidR="00A735A5" w:rsidRPr="00F96408">
        <w:instrText xml:space="preserve"> ASK  NomeCliente "Informe o nome do cliente"  \* MERGEFORMAT </w:instrText>
      </w:r>
      <w:r w:rsidRPr="00F96408">
        <w:fldChar w:fldCharType="separate"/>
      </w:r>
      <w:bookmarkStart w:id="3" w:name="NomeCliente"/>
      <w:r w:rsidR="00C03F98" w:rsidRPr="00F96408">
        <w:t>&lt;Nome do cliente&gt;</w:t>
      </w:r>
      <w:bookmarkEnd w:id="3"/>
      <w:r w:rsidRPr="00F96408">
        <w:fldChar w:fldCharType="end"/>
      </w:r>
      <w:r w:rsidR="00FA0C73" w:rsidRPr="00F96408">
        <w:t>CAU</w:t>
      </w:r>
    </w:p>
    <w:p w14:paraId="26020D1D" w14:textId="77777777" w:rsidR="00A735A5" w:rsidRPr="00F96408" w:rsidRDefault="00A735A5">
      <w:pPr>
        <w:pStyle w:val="NomeCliente"/>
        <w:sectPr w:rsidR="00A735A5" w:rsidRPr="00F9640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F96408" w:rsidRDefault="00E25943" w:rsidP="00E25943">
      <w:pPr>
        <w:pStyle w:val="Dica"/>
        <w:spacing w:after="0"/>
      </w:pPr>
    </w:p>
    <w:p w14:paraId="09D3AC62" w14:textId="77777777" w:rsidR="00A735A5" w:rsidRPr="00F9640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F96408">
        <w:br w:type="page"/>
      </w:r>
      <w:r w:rsidRPr="00F9640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F9640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F9640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F96408" w:rsidRDefault="00A735A5">
            <w:pPr>
              <w:jc w:val="center"/>
              <w:rPr>
                <w:b/>
                <w:bCs/>
              </w:rPr>
            </w:pPr>
            <w:r w:rsidRPr="00F96408">
              <w:rPr>
                <w:b/>
                <w:bCs/>
              </w:rPr>
              <w:t>Observações</w:t>
            </w:r>
          </w:p>
        </w:tc>
      </w:tr>
      <w:tr w:rsidR="00D45825" w:rsidRPr="00F96408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F96408" w:rsidRDefault="00076318">
            <w:pPr>
              <w:jc w:val="center"/>
            </w:pPr>
            <w:r w:rsidRPr="00F96408">
              <w:t>1.0</w:t>
            </w:r>
          </w:p>
        </w:tc>
        <w:tc>
          <w:tcPr>
            <w:tcW w:w="1425" w:type="dxa"/>
            <w:vAlign w:val="bottom"/>
          </w:tcPr>
          <w:p w14:paraId="3828512A" w14:textId="3B1BF225" w:rsidR="00A735A5" w:rsidRPr="00F96408" w:rsidRDefault="00511FE7" w:rsidP="00511FE7">
            <w:pPr>
              <w:jc w:val="center"/>
            </w:pPr>
            <w:r w:rsidRPr="00F96408">
              <w:t>13</w:t>
            </w:r>
            <w:r w:rsidR="005D249C" w:rsidRPr="00F96408">
              <w:t>/</w:t>
            </w:r>
            <w:r w:rsidR="00386BAA" w:rsidRPr="00F96408">
              <w:t>1</w:t>
            </w:r>
            <w:r w:rsidR="009C0740" w:rsidRPr="00F96408">
              <w:t>1</w:t>
            </w:r>
            <w:r w:rsidR="00076318" w:rsidRPr="00F9640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F96408" w:rsidRDefault="00675004" w:rsidP="00675004">
            <w:pPr>
              <w:ind w:left="169"/>
              <w:jc w:val="left"/>
            </w:pPr>
            <w:r w:rsidRPr="00F96408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F96408" w:rsidRDefault="00076318">
            <w:pPr>
              <w:ind w:left="174"/>
              <w:jc w:val="left"/>
            </w:pPr>
            <w:r w:rsidRPr="00F96408">
              <w:t>Criação da história.</w:t>
            </w:r>
          </w:p>
        </w:tc>
      </w:tr>
    </w:tbl>
    <w:p w14:paraId="7FCD6DB3" w14:textId="77777777" w:rsidR="00A735A5" w:rsidRPr="00F9640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F9640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F96408" w:rsidRDefault="00A4247F" w:rsidP="00A4247F">
      <w:pPr>
        <w:rPr>
          <w:rFonts w:cs="Arial"/>
          <w:szCs w:val="22"/>
        </w:rPr>
      </w:pPr>
    </w:p>
    <w:p w14:paraId="7AE1C47C" w14:textId="77777777" w:rsidR="00A4247F" w:rsidRPr="00F96408" w:rsidRDefault="00A4247F" w:rsidP="00A4247F">
      <w:pPr>
        <w:rPr>
          <w:rFonts w:cs="Arial"/>
          <w:szCs w:val="22"/>
        </w:rPr>
      </w:pPr>
    </w:p>
    <w:p w14:paraId="423BB385" w14:textId="77777777" w:rsidR="00A4247F" w:rsidRPr="00F96408" w:rsidRDefault="00A4247F" w:rsidP="00A4247F">
      <w:pPr>
        <w:rPr>
          <w:rFonts w:cs="Arial"/>
          <w:szCs w:val="22"/>
        </w:rPr>
      </w:pPr>
    </w:p>
    <w:p w14:paraId="0762D381" w14:textId="77777777" w:rsidR="00A4247F" w:rsidRPr="00F96408" w:rsidRDefault="00A4247F" w:rsidP="00A4247F">
      <w:pPr>
        <w:rPr>
          <w:rFonts w:cs="Arial"/>
          <w:szCs w:val="22"/>
        </w:rPr>
      </w:pPr>
    </w:p>
    <w:p w14:paraId="7558BBB3" w14:textId="77777777" w:rsidR="00A4247F" w:rsidRPr="00F96408" w:rsidRDefault="00A4247F" w:rsidP="00A4247F">
      <w:pPr>
        <w:rPr>
          <w:rFonts w:cs="Arial"/>
          <w:szCs w:val="22"/>
        </w:rPr>
      </w:pPr>
    </w:p>
    <w:p w14:paraId="6825B8F0" w14:textId="77777777" w:rsidR="00A4247F" w:rsidRPr="00F9640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F9640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F96408">
        <w:rPr>
          <w:rFonts w:cs="Arial"/>
          <w:szCs w:val="22"/>
        </w:rPr>
        <w:tab/>
      </w:r>
    </w:p>
    <w:p w14:paraId="22CC31A1" w14:textId="77777777" w:rsidR="00A735A5" w:rsidRPr="00F9640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F96408">
        <w:rPr>
          <w:rFonts w:cs="Arial"/>
          <w:szCs w:val="22"/>
        </w:rPr>
        <w:br w:type="page"/>
      </w:r>
      <w:r w:rsidRPr="00F9640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F96408" w:rsidRDefault="00A735A5">
      <w:pPr>
        <w:jc w:val="center"/>
        <w:rPr>
          <w:rFonts w:cs="Arial"/>
          <w:b/>
          <w:szCs w:val="22"/>
        </w:rPr>
      </w:pPr>
    </w:p>
    <w:p w14:paraId="01FFB32B" w14:textId="77777777" w:rsidR="00A87135" w:rsidRPr="00F9640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F96408">
        <w:fldChar w:fldCharType="begin"/>
      </w:r>
      <w:r w:rsidR="00A735A5" w:rsidRPr="00F96408">
        <w:instrText xml:space="preserve"> TOC \o "1-2" \h \z \u </w:instrText>
      </w:r>
      <w:r w:rsidRPr="00F96408">
        <w:fldChar w:fldCharType="separate"/>
      </w:r>
      <w:hyperlink w:anchor="_Toc24977299" w:history="1">
        <w:r w:rsidR="00A87135" w:rsidRPr="00F96408">
          <w:rPr>
            <w:rStyle w:val="Hyperlink"/>
            <w:noProof/>
          </w:rPr>
          <w:t>HST-027– Interposição – Pedido de Substituição.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_Toc24977299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4</w:t>
        </w:r>
        <w:r w:rsidR="00A87135" w:rsidRPr="00F96408">
          <w:rPr>
            <w:noProof/>
            <w:webHidden/>
          </w:rPr>
          <w:fldChar w:fldCharType="end"/>
        </w:r>
      </w:hyperlink>
    </w:p>
    <w:p w14:paraId="4989352A" w14:textId="77777777" w:rsidR="00A87135" w:rsidRPr="00F96408" w:rsidRDefault="002C58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977300" w:history="1">
        <w:r w:rsidR="00A87135" w:rsidRPr="00F96408">
          <w:rPr>
            <w:rStyle w:val="Hyperlink"/>
            <w:noProof/>
          </w:rPr>
          <w:t>COMO Profissional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_Toc24977300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4</w:t>
        </w:r>
        <w:r w:rsidR="00A87135" w:rsidRPr="00F96408">
          <w:rPr>
            <w:noProof/>
            <w:webHidden/>
          </w:rPr>
          <w:fldChar w:fldCharType="end"/>
        </w:r>
      </w:hyperlink>
    </w:p>
    <w:p w14:paraId="2FC95D1C" w14:textId="77777777" w:rsidR="00A87135" w:rsidRPr="00F96408" w:rsidRDefault="002C58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977301" w:history="1">
        <w:r w:rsidR="00A87135" w:rsidRPr="00F96408">
          <w:rPr>
            <w:rStyle w:val="Hyperlink"/>
            <w:noProof/>
          </w:rPr>
          <w:t>PARA substituir um dos membro da chapa.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_Toc24977301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4</w:t>
        </w:r>
        <w:r w:rsidR="00A87135" w:rsidRPr="00F96408">
          <w:rPr>
            <w:noProof/>
            <w:webHidden/>
          </w:rPr>
          <w:fldChar w:fldCharType="end"/>
        </w:r>
      </w:hyperlink>
    </w:p>
    <w:p w14:paraId="5B05C546" w14:textId="77777777" w:rsidR="00A87135" w:rsidRPr="00F96408" w:rsidRDefault="002C58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977302" w:history="1">
        <w:r w:rsidR="00A87135" w:rsidRPr="00F96408">
          <w:rPr>
            <w:rStyle w:val="Hyperlink"/>
            <w:noProof/>
          </w:rPr>
          <w:t>PROTÓTIPO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_Toc24977302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4</w:t>
        </w:r>
        <w:r w:rsidR="00A87135" w:rsidRPr="00F96408">
          <w:rPr>
            <w:noProof/>
            <w:webHidden/>
          </w:rPr>
          <w:fldChar w:fldCharType="end"/>
        </w:r>
      </w:hyperlink>
    </w:p>
    <w:p w14:paraId="076E00ED" w14:textId="77777777" w:rsidR="00A87135" w:rsidRPr="00F96408" w:rsidRDefault="002C58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977303" w:history="1">
        <w:r w:rsidR="00A87135" w:rsidRPr="00F96408">
          <w:rPr>
            <w:rStyle w:val="Hyperlink"/>
            <w:noProof/>
          </w:rPr>
          <w:t>CRITÉRIOS DE ACEITE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_Toc24977303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9</w:t>
        </w:r>
        <w:r w:rsidR="00A87135" w:rsidRPr="00F96408">
          <w:rPr>
            <w:noProof/>
            <w:webHidden/>
          </w:rPr>
          <w:fldChar w:fldCharType="end"/>
        </w:r>
      </w:hyperlink>
    </w:p>
    <w:p w14:paraId="22262631" w14:textId="77777777" w:rsidR="00A87135" w:rsidRPr="00F96408" w:rsidRDefault="002C58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4977304" w:history="1">
        <w:r w:rsidR="00A87135" w:rsidRPr="00F96408">
          <w:rPr>
            <w:rStyle w:val="Hyperlink"/>
            <w:noProof/>
          </w:rPr>
          <w:t>INFORMAÇÕES COMPLEMENTARES</w:t>
        </w:r>
        <w:r w:rsidR="00A87135" w:rsidRPr="00F96408">
          <w:rPr>
            <w:noProof/>
            <w:webHidden/>
          </w:rPr>
          <w:tab/>
        </w:r>
        <w:r w:rsidR="00A87135" w:rsidRPr="00F96408">
          <w:rPr>
            <w:noProof/>
            <w:webHidden/>
          </w:rPr>
          <w:fldChar w:fldCharType="begin"/>
        </w:r>
        <w:r w:rsidR="00A87135" w:rsidRPr="00F96408">
          <w:rPr>
            <w:noProof/>
            <w:webHidden/>
          </w:rPr>
          <w:instrText xml:space="preserve"> PAGEREF _Toc24977304 \h </w:instrText>
        </w:r>
        <w:r w:rsidR="00A87135" w:rsidRPr="00F96408">
          <w:rPr>
            <w:noProof/>
            <w:webHidden/>
          </w:rPr>
        </w:r>
        <w:r w:rsidR="00A87135" w:rsidRPr="00F96408">
          <w:rPr>
            <w:noProof/>
            <w:webHidden/>
          </w:rPr>
          <w:fldChar w:fldCharType="separate"/>
        </w:r>
        <w:r w:rsidR="00A87135" w:rsidRPr="00F96408">
          <w:rPr>
            <w:noProof/>
            <w:webHidden/>
          </w:rPr>
          <w:t>20</w:t>
        </w:r>
        <w:r w:rsidR="00A87135" w:rsidRPr="00F96408">
          <w:rPr>
            <w:noProof/>
            <w:webHidden/>
          </w:rPr>
          <w:fldChar w:fldCharType="end"/>
        </w:r>
      </w:hyperlink>
    </w:p>
    <w:p w14:paraId="46621B27" w14:textId="77777777" w:rsidR="00A735A5" w:rsidRPr="00F96408" w:rsidRDefault="00825F00">
      <w:r w:rsidRPr="00F96408">
        <w:fldChar w:fldCharType="end"/>
      </w:r>
    </w:p>
    <w:p w14:paraId="3CB87937" w14:textId="77777777" w:rsidR="00A735A5" w:rsidRPr="00F96408" w:rsidRDefault="00A735A5">
      <w:pPr>
        <w:pStyle w:val="Dica"/>
      </w:pPr>
    </w:p>
    <w:p w14:paraId="0C0F08DA" w14:textId="6805972A" w:rsidR="00A735A5" w:rsidRPr="00F9640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F96408">
        <w:br w:type="page"/>
      </w:r>
      <w:bookmarkStart w:id="4" w:name="_Toc24977299"/>
      <w:r w:rsidR="00CE176F" w:rsidRPr="00F96408">
        <w:lastRenderedPageBreak/>
        <w:t>HST</w:t>
      </w:r>
      <w:r w:rsidR="00C03F98" w:rsidRPr="00F96408">
        <w:t>-</w:t>
      </w:r>
      <w:r w:rsidR="00AF2B52" w:rsidRPr="00F96408">
        <w:t>0</w:t>
      </w:r>
      <w:r w:rsidR="00EA00E0" w:rsidRPr="00F96408">
        <w:t>2</w:t>
      </w:r>
      <w:r w:rsidR="00703731" w:rsidRPr="00F96408">
        <w:t>7</w:t>
      </w:r>
      <w:r w:rsidR="0035649F" w:rsidRPr="00F96408">
        <w:t xml:space="preserve">– </w:t>
      </w:r>
      <w:r w:rsidR="00703731" w:rsidRPr="00F96408">
        <w:t xml:space="preserve">Interposição </w:t>
      </w:r>
      <w:r w:rsidR="00EA00E0" w:rsidRPr="00F96408">
        <w:t xml:space="preserve">– </w:t>
      </w:r>
      <w:r w:rsidR="00153838" w:rsidRPr="00F96408">
        <w:t xml:space="preserve">Pedido de </w:t>
      </w:r>
      <w:r w:rsidR="00703731" w:rsidRPr="00F96408">
        <w:t>Substituição</w:t>
      </w:r>
      <w:r w:rsidR="005D249C" w:rsidRPr="00F96408">
        <w:t>.</w:t>
      </w:r>
      <w:bookmarkEnd w:id="4"/>
      <w:r w:rsidR="005E1A06" w:rsidRPr="00F96408">
        <w:t xml:space="preserve"> </w:t>
      </w:r>
    </w:p>
    <w:p w14:paraId="37D34CD1" w14:textId="24080D73" w:rsidR="002B1554" w:rsidRPr="00F96408" w:rsidRDefault="00CE176F" w:rsidP="00C64B05">
      <w:pPr>
        <w:pStyle w:val="Ttulo2"/>
        <w:numPr>
          <w:ilvl w:val="0"/>
          <w:numId w:val="0"/>
        </w:numPr>
      </w:pPr>
      <w:bookmarkStart w:id="5" w:name="_Toc24977300"/>
      <w:r w:rsidRPr="00F96408">
        <w:t>COMO</w:t>
      </w:r>
      <w:r w:rsidR="00C64B05" w:rsidRPr="00F96408">
        <w:t xml:space="preserve"> </w:t>
      </w:r>
      <w:r w:rsidR="00703731" w:rsidRPr="00F96408">
        <w:rPr>
          <w:b w:val="0"/>
        </w:rPr>
        <w:t>Profissional</w:t>
      </w:r>
      <w:bookmarkEnd w:id="5"/>
    </w:p>
    <w:p w14:paraId="405BA23E" w14:textId="576478DA" w:rsidR="005D249C" w:rsidRPr="00F96408" w:rsidRDefault="00CE176F" w:rsidP="005D249C">
      <w:pPr>
        <w:pStyle w:val="EstiloPrototipo3"/>
      </w:pPr>
      <w:r w:rsidRPr="00F96408">
        <w:t>QUERO</w:t>
      </w:r>
      <w:r w:rsidR="005A4527" w:rsidRPr="00F96408">
        <w:t xml:space="preserve"> </w:t>
      </w:r>
      <w:r w:rsidR="00361BF5" w:rsidRPr="00F96408">
        <w:rPr>
          <w:b w:val="0"/>
        </w:rPr>
        <w:t>solicitar substituição de um membro da chapa</w:t>
      </w:r>
      <w:r w:rsidR="00204372" w:rsidRPr="00F96408">
        <w:rPr>
          <w:b w:val="0"/>
        </w:rPr>
        <w:t>.</w:t>
      </w:r>
    </w:p>
    <w:p w14:paraId="38E7497A" w14:textId="4D6BF564" w:rsidR="00A735A5" w:rsidRPr="00F96408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4977301"/>
      <w:r w:rsidRPr="00F96408">
        <w:t>PAR</w:t>
      </w:r>
      <w:r w:rsidR="00CE176F" w:rsidRPr="00F96408">
        <w:t>A</w:t>
      </w:r>
      <w:r w:rsidR="005A4527" w:rsidRPr="00F96408">
        <w:t xml:space="preserve"> </w:t>
      </w:r>
      <w:r w:rsidR="00FE2B2B" w:rsidRPr="00F96408">
        <w:rPr>
          <w:b w:val="0"/>
        </w:rPr>
        <w:t>substituir um dos membro da chapa</w:t>
      </w:r>
      <w:r w:rsidR="00204372" w:rsidRPr="00F96408">
        <w:rPr>
          <w:b w:val="0"/>
        </w:rPr>
        <w:t>.</w:t>
      </w:r>
      <w:bookmarkEnd w:id="6"/>
    </w:p>
    <w:p w14:paraId="3F8EBB06" w14:textId="77777777" w:rsidR="00EF4113" w:rsidRPr="00F96408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F96408" w:rsidRDefault="007569F0" w:rsidP="007569F0">
      <w:pPr>
        <w:pStyle w:val="Ttulo2"/>
        <w:numPr>
          <w:ilvl w:val="0"/>
          <w:numId w:val="0"/>
        </w:numPr>
      </w:pPr>
      <w:bookmarkStart w:id="8" w:name="_Toc24977302"/>
      <w:r w:rsidRPr="00F96408">
        <w:t>PROTÓTIPO</w:t>
      </w:r>
      <w:bookmarkEnd w:id="7"/>
      <w:bookmarkEnd w:id="8"/>
    </w:p>
    <w:p w14:paraId="4AD30F2F" w14:textId="009DD1EF" w:rsidR="00D471A9" w:rsidRPr="00F96408" w:rsidRDefault="0003494B" w:rsidP="006B4BE8">
      <w:pPr>
        <w:pStyle w:val="EstiloPrototipo3"/>
        <w:numPr>
          <w:ilvl w:val="0"/>
          <w:numId w:val="4"/>
        </w:numPr>
      </w:pPr>
      <w:bookmarkStart w:id="9" w:name="_Ref24546055"/>
      <w:r w:rsidRPr="00F96408">
        <w:t>Pedido de Substituição</w:t>
      </w:r>
      <w:bookmarkEnd w:id="9"/>
    </w:p>
    <w:p w14:paraId="25B19174" w14:textId="508C5EDC" w:rsidR="00B57A2F" w:rsidRPr="00F96408" w:rsidRDefault="00B74DA2" w:rsidP="00795436">
      <w:pPr>
        <w:pStyle w:val="EstiloPrototipo3"/>
        <w:tabs>
          <w:tab w:val="clear" w:pos="425"/>
        </w:tabs>
        <w:ind w:left="426"/>
      </w:pPr>
      <w:r w:rsidRPr="00F96408">
        <w:rPr>
          <w:noProof/>
        </w:rPr>
        <w:drawing>
          <wp:inline distT="0" distB="0" distL="0" distR="0" wp14:anchorId="341FF00B" wp14:editId="024662E5">
            <wp:extent cx="5760085" cy="3515995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DB5" w14:textId="2C1064EA" w:rsidR="00B57A2F" w:rsidRPr="00F96408" w:rsidRDefault="00B57A2F" w:rsidP="00FF65AE">
      <w:pPr>
        <w:pStyle w:val="EstiloPrototipo3"/>
        <w:jc w:val="center"/>
        <w:rPr>
          <w:noProof/>
        </w:rPr>
      </w:pPr>
    </w:p>
    <w:p w14:paraId="54167702" w14:textId="26DAAE2A" w:rsidR="00901138" w:rsidRPr="00F96408" w:rsidRDefault="00901138" w:rsidP="00246E9D">
      <w:pPr>
        <w:pStyle w:val="EstiloPrototipo3"/>
        <w:ind w:left="360" w:hanging="360"/>
      </w:pPr>
      <w:bookmarkStart w:id="10" w:name="_Ref13579649"/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BB220D" w:rsidRPr="00F96408" w14:paraId="4B5A70E2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329CFB1E" w14:textId="77777777" w:rsidR="00BB220D" w:rsidRPr="00F96408" w:rsidRDefault="00BB220D" w:rsidP="008D00DB">
            <w:pPr>
              <w:pStyle w:val="EstiloPrototipo3"/>
              <w:jc w:val="center"/>
            </w:pPr>
            <w:r w:rsidRPr="00F96408">
              <w:rPr>
                <w:sz w:val="24"/>
                <w:szCs w:val="24"/>
              </w:rPr>
              <w:t>Campos</w:t>
            </w:r>
          </w:p>
        </w:tc>
      </w:tr>
      <w:tr w:rsidR="00BB220D" w:rsidRPr="00F96408" w14:paraId="4829A95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A976C6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6B3E809D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7D8FC72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A599388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197D9463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01B2547D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15FED91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</w:t>
            </w:r>
          </w:p>
        </w:tc>
      </w:tr>
      <w:tr w:rsidR="001274BF" w:rsidRPr="00F96408" w14:paraId="3D0542EB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5190E0" w14:textId="77777777" w:rsidR="001274BF" w:rsidRPr="00F96408" w:rsidRDefault="001274BF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12F8BEF" w14:textId="2C19A516" w:rsidR="001274BF" w:rsidRPr="00F96408" w:rsidRDefault="00533F84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6EDF0EBD" wp14:editId="7E454904">
                  <wp:extent cx="200000" cy="20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8183043" w14:textId="42179EB7" w:rsidR="001274BF" w:rsidRPr="00F96408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2300308D" w14:textId="28B75552" w:rsidR="001274BF" w:rsidRPr="00F96408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595367E0" w14:textId="67FB0AE3" w:rsidR="001274BF" w:rsidRPr="00F96408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FC4EBFA" w14:textId="636A2128" w:rsidR="001274BF" w:rsidRPr="00F96408" w:rsidRDefault="001274BF" w:rsidP="001274B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B0F073" w14:textId="7986F057" w:rsidR="001274BF" w:rsidRPr="00F96408" w:rsidRDefault="001274BF" w:rsidP="001274B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BB220D" w:rsidRPr="00F96408" w14:paraId="7BD278A3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DE514BB" w14:textId="77777777" w:rsidR="00BB220D" w:rsidRPr="00F96408" w:rsidRDefault="00BB220D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858F7DE" w14:textId="498F6C7D" w:rsidR="00BB220D" w:rsidRPr="00F96408" w:rsidRDefault="007D6EE9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Pedido de Substituição de Candidatura</w:t>
            </w:r>
          </w:p>
        </w:tc>
        <w:tc>
          <w:tcPr>
            <w:tcW w:w="1306" w:type="dxa"/>
            <w:gridSpan w:val="2"/>
          </w:tcPr>
          <w:p w14:paraId="7829C062" w14:textId="1E41C0C4" w:rsidR="00BB220D" w:rsidRPr="00F96408" w:rsidRDefault="00BB220D" w:rsidP="007D6EE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o </w:t>
            </w:r>
            <w:r w:rsidR="008044D1" w:rsidRPr="00F96408">
              <w:rPr>
                <w:sz w:val="18"/>
                <w:szCs w:val="18"/>
              </w:rPr>
              <w:t xml:space="preserve">título </w:t>
            </w:r>
          </w:p>
        </w:tc>
        <w:tc>
          <w:tcPr>
            <w:tcW w:w="1246" w:type="dxa"/>
          </w:tcPr>
          <w:p w14:paraId="74C66D67" w14:textId="77777777" w:rsidR="00BB220D" w:rsidRPr="00F9640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7B6007B8" w14:textId="77777777" w:rsidR="00BB220D" w:rsidRPr="00F9640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E150F10" w14:textId="77777777" w:rsidR="00BB220D" w:rsidRPr="00F9640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9BF352" w14:textId="3DBBF24B" w:rsidR="00BB220D" w:rsidRPr="00F96408" w:rsidRDefault="008044D1" w:rsidP="006B4BE8">
            <w:pPr>
              <w:pStyle w:val="PargrafodaLista"/>
              <w:numPr>
                <w:ilvl w:val="0"/>
                <w:numId w:val="12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Sim</w:t>
            </w:r>
          </w:p>
        </w:tc>
      </w:tr>
      <w:tr w:rsidR="002C308A" w:rsidRPr="00F96408" w14:paraId="43C4246D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A56306" w14:textId="77777777" w:rsidR="002C308A" w:rsidRPr="00F96408" w:rsidRDefault="002C308A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4ADA8" w14:textId="2E20F274" w:rsidR="002C308A" w:rsidRPr="00F96408" w:rsidRDefault="007D6EE9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Dados do profissional a ser </w:t>
            </w:r>
            <w:r w:rsidRPr="00F96408">
              <w:rPr>
                <w:sz w:val="18"/>
                <w:szCs w:val="18"/>
              </w:rPr>
              <w:lastRenderedPageBreak/>
              <w:t>substituído(a)</w:t>
            </w:r>
          </w:p>
        </w:tc>
        <w:tc>
          <w:tcPr>
            <w:tcW w:w="1306" w:type="dxa"/>
            <w:gridSpan w:val="2"/>
          </w:tcPr>
          <w:p w14:paraId="4816BCA7" w14:textId="064246ED" w:rsidR="002C308A" w:rsidRPr="00F96408" w:rsidRDefault="00DD1BCD" w:rsidP="007D6EE9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lastRenderedPageBreak/>
              <w:t xml:space="preserve">Exibe </w:t>
            </w:r>
            <w:r w:rsidR="007D6EE9" w:rsidRPr="00F96408">
              <w:rPr>
                <w:sz w:val="18"/>
                <w:szCs w:val="18"/>
              </w:rPr>
              <w:t xml:space="preserve">campo para que o ator incluía o </w:t>
            </w:r>
            <w:r w:rsidR="00D74802" w:rsidRPr="00F96408">
              <w:rPr>
                <w:sz w:val="18"/>
                <w:szCs w:val="18"/>
              </w:rPr>
              <w:t xml:space="preserve">Nome ou </w:t>
            </w:r>
            <w:r w:rsidR="007D6EE9" w:rsidRPr="00F96408">
              <w:rPr>
                <w:sz w:val="18"/>
                <w:szCs w:val="18"/>
              </w:rPr>
              <w:lastRenderedPageBreak/>
              <w:t>CPF desejado</w:t>
            </w:r>
          </w:p>
        </w:tc>
        <w:tc>
          <w:tcPr>
            <w:tcW w:w="1246" w:type="dxa"/>
          </w:tcPr>
          <w:p w14:paraId="2B503C78" w14:textId="7A5C2693" w:rsidR="002C308A" w:rsidRPr="00F96408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034" w:type="dxa"/>
            <w:gridSpan w:val="2"/>
          </w:tcPr>
          <w:p w14:paraId="402C8D5A" w14:textId="1B3330F5" w:rsidR="002C308A" w:rsidRPr="00F96408" w:rsidRDefault="00DD1BC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793A9" w14:textId="393ADE2A" w:rsidR="002C308A" w:rsidRPr="00F96408" w:rsidRDefault="002C308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D45CD1" w14:textId="77777777" w:rsidR="002C308A" w:rsidRPr="00F96408" w:rsidRDefault="00DD1BCD" w:rsidP="007D6EE9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 xml:space="preserve">: </w:t>
            </w:r>
            <w:r w:rsidR="007D6EE9" w:rsidRPr="00F96408">
              <w:t xml:space="preserve">Não </w:t>
            </w:r>
          </w:p>
          <w:p w14:paraId="57286554" w14:textId="6A737343" w:rsidR="0056283E" w:rsidRPr="00F96408" w:rsidRDefault="00D74802" w:rsidP="007D6EE9">
            <w:pPr>
              <w:pStyle w:val="PargrafodaLista"/>
              <w:numPr>
                <w:ilvl w:val="0"/>
                <w:numId w:val="12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 </w:t>
            </w:r>
            <w:r w:rsidR="0056283E" w:rsidRPr="00F96408">
              <w:t>[</w:t>
            </w:r>
            <w:r w:rsidR="00286F27" w:rsidRPr="00F96408">
              <w:t>Regra</w:t>
            </w:r>
            <w:r w:rsidR="0056283E" w:rsidRPr="00F96408">
              <w:t xml:space="preserve"> </w:t>
            </w:r>
            <w:r w:rsidR="0056283E" w:rsidRPr="00F96408">
              <w:rPr>
                <w:color w:val="31849B" w:themeColor="accent5" w:themeShade="BF"/>
              </w:rPr>
              <w:fldChar w:fldCharType="begin"/>
            </w:r>
            <w:r w:rsidR="0056283E"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="0056283E" w:rsidRPr="00F96408">
              <w:rPr>
                <w:color w:val="31849B" w:themeColor="accent5" w:themeShade="BF"/>
              </w:rPr>
            </w:r>
            <w:r w:rsidR="0056283E" w:rsidRPr="00F96408">
              <w:rPr>
                <w:color w:val="31849B" w:themeColor="accent5" w:themeShade="BF"/>
              </w:rPr>
              <w:fldChar w:fldCharType="separate"/>
            </w:r>
            <w:r w:rsidR="0056283E" w:rsidRPr="00F96408">
              <w:rPr>
                <w:color w:val="31849B" w:themeColor="accent5" w:themeShade="BF"/>
              </w:rPr>
              <w:t>3</w:t>
            </w:r>
            <w:r w:rsidR="0056283E" w:rsidRPr="00F96408">
              <w:rPr>
                <w:color w:val="31849B" w:themeColor="accent5" w:themeShade="BF"/>
              </w:rPr>
              <w:fldChar w:fldCharType="end"/>
            </w:r>
            <w:r w:rsidR="0056283E" w:rsidRPr="00F96408">
              <w:t>]</w:t>
            </w:r>
          </w:p>
        </w:tc>
      </w:tr>
      <w:tr w:rsidR="00BB220D" w:rsidRPr="00F96408" w14:paraId="6AE3C70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B0506B9" w14:textId="56F28704" w:rsidR="00BB220D" w:rsidRPr="00F96408" w:rsidRDefault="005D606C" w:rsidP="006B4BE8">
            <w:pPr>
              <w:pStyle w:val="PargrafodaLista"/>
              <w:numPr>
                <w:ilvl w:val="0"/>
                <w:numId w:val="11"/>
              </w:num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F96408">
              <w:rPr>
                <w:sz w:val="18"/>
                <w:szCs w:val="18"/>
              </w:rPr>
              <w:lastRenderedPageBreak/>
              <w:t>hint</w:t>
            </w:r>
            <w:proofErr w:type="spellEnd"/>
            <w:proofErr w:type="gramEnd"/>
          </w:p>
        </w:tc>
        <w:tc>
          <w:tcPr>
            <w:tcW w:w="1303" w:type="dxa"/>
            <w:gridSpan w:val="2"/>
          </w:tcPr>
          <w:p w14:paraId="1ADFD2BB" w14:textId="7456D2D3" w:rsidR="00BB220D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Informações Importante</w:t>
            </w:r>
          </w:p>
        </w:tc>
        <w:tc>
          <w:tcPr>
            <w:tcW w:w="1306" w:type="dxa"/>
            <w:gridSpan w:val="2"/>
          </w:tcPr>
          <w:p w14:paraId="17A41C83" w14:textId="4AAB0A06" w:rsidR="00BB220D" w:rsidRPr="00F96408" w:rsidRDefault="00DD1BCD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</w:t>
            </w:r>
            <w:r w:rsidR="0056283E" w:rsidRPr="00F96408">
              <w:rPr>
                <w:sz w:val="18"/>
                <w:szCs w:val="18"/>
              </w:rPr>
              <w:t xml:space="preserve">a informação importante da interface </w:t>
            </w:r>
          </w:p>
        </w:tc>
        <w:tc>
          <w:tcPr>
            <w:tcW w:w="1246" w:type="dxa"/>
          </w:tcPr>
          <w:p w14:paraId="0DE6997F" w14:textId="66E06A0C" w:rsidR="00BB220D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29B50B0" w14:textId="77777777" w:rsidR="00BB220D" w:rsidRPr="00F96408" w:rsidRDefault="00BB220D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B734893" w14:textId="18B99A34" w:rsidR="00BB220D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34ACF8E" w14:textId="77777777" w:rsidR="00BB220D" w:rsidRPr="00F96408" w:rsidRDefault="00DD1BCD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10B42B0A" w14:textId="6A19B1C5" w:rsidR="0056283E" w:rsidRPr="00F96408" w:rsidRDefault="0056283E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>[</w:t>
            </w:r>
            <w:r w:rsidR="00286F27" w:rsidRPr="00F96408">
              <w:t>Regra</w:t>
            </w:r>
            <w:r w:rsidRPr="00F96408">
              <w:t xml:space="preserve">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</w:tc>
      </w:tr>
      <w:tr w:rsidR="00BB220D" w:rsidRPr="00F96408" w14:paraId="0301F93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F56E0FC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4"/>
                <w:szCs w:val="24"/>
              </w:rPr>
              <w:t>Comandos</w:t>
            </w:r>
          </w:p>
        </w:tc>
      </w:tr>
      <w:tr w:rsidR="00BB220D" w:rsidRPr="00F96408" w14:paraId="254E5C8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7DC197E0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06EC6CBC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3714122F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180A5D28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60A49754" w14:textId="77777777" w:rsidR="00BB220D" w:rsidRPr="00F96408" w:rsidRDefault="00BB220D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Regras</w:t>
            </w:r>
          </w:p>
        </w:tc>
      </w:tr>
      <w:tr w:rsidR="00C94E81" w:rsidRPr="00F96408" w14:paraId="31893781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4A3FF61D" w14:textId="6FB08B6F" w:rsidR="00C94E81" w:rsidRPr="00F96408" w:rsidRDefault="00C94E81" w:rsidP="00C94E8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12D19F4A" w14:textId="77B604E3" w:rsidR="00C94E81" w:rsidRPr="00F96408" w:rsidRDefault="0056283E" w:rsidP="00C94E81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Pesquisar </w:t>
            </w:r>
          </w:p>
        </w:tc>
        <w:tc>
          <w:tcPr>
            <w:tcW w:w="2417" w:type="dxa"/>
            <w:gridSpan w:val="3"/>
          </w:tcPr>
          <w:p w14:paraId="0ED88AD0" w14:textId="1F8C855E" w:rsidR="00C94E81" w:rsidRPr="00F96408" w:rsidRDefault="00C94E81" w:rsidP="0056283E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botão </w:t>
            </w:r>
            <w:r w:rsidR="0056283E" w:rsidRPr="00F96408">
              <w:rPr>
                <w:sz w:val="18"/>
                <w:szCs w:val="18"/>
              </w:rPr>
              <w:t>pesquisar o CPF informado</w:t>
            </w:r>
          </w:p>
        </w:tc>
        <w:tc>
          <w:tcPr>
            <w:tcW w:w="894" w:type="dxa"/>
            <w:gridSpan w:val="2"/>
          </w:tcPr>
          <w:p w14:paraId="2452187E" w14:textId="04D9BDBF" w:rsidR="00C94E81" w:rsidRPr="00F96408" w:rsidRDefault="00C94E81" w:rsidP="00C94E81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C8265D3" w14:textId="76C5CA00" w:rsidR="00C94E81" w:rsidRPr="00F96408" w:rsidRDefault="0056283E" w:rsidP="00C94E81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F96408">
              <w:t>[</w:t>
            </w:r>
            <w:r w:rsidR="00286F27" w:rsidRPr="00F96408">
              <w:t>Regra</w:t>
            </w:r>
            <w:r w:rsidRPr="00F96408">
              <w:t xml:space="preserve">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</w:tc>
      </w:tr>
    </w:tbl>
    <w:p w14:paraId="69E37654" w14:textId="66623E19" w:rsidR="00977771" w:rsidRPr="00F96408" w:rsidRDefault="003A6418" w:rsidP="006B4BE8">
      <w:pPr>
        <w:pStyle w:val="EstiloPrototipo3"/>
        <w:numPr>
          <w:ilvl w:val="0"/>
          <w:numId w:val="4"/>
        </w:numPr>
      </w:pPr>
      <w:bookmarkStart w:id="11" w:name="_Ref24553135"/>
      <w:bookmarkStart w:id="12" w:name="_Ref24641744"/>
      <w:r w:rsidRPr="00F96408">
        <w:lastRenderedPageBreak/>
        <w:t>Substituição</w:t>
      </w:r>
      <w:bookmarkEnd w:id="11"/>
      <w:r w:rsidR="00D965B4" w:rsidRPr="00F96408">
        <w:t xml:space="preserve"> dos Membros da Chapa</w:t>
      </w:r>
      <w:bookmarkEnd w:id="12"/>
    </w:p>
    <w:p w14:paraId="083BA5F6" w14:textId="0AA56349" w:rsidR="00977771" w:rsidRPr="00F96408" w:rsidRDefault="00993A86" w:rsidP="003A6418">
      <w:pPr>
        <w:pStyle w:val="EstiloPrototipo3"/>
        <w:ind w:left="284"/>
      </w:pPr>
      <w:r w:rsidRPr="00F96408">
        <w:rPr>
          <w:noProof/>
        </w:rPr>
        <w:drawing>
          <wp:inline distT="0" distB="0" distL="0" distR="0" wp14:anchorId="05DEAC4F" wp14:editId="0AA6D96C">
            <wp:extent cx="5760085" cy="703834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Pr="00F96408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F96408" w14:paraId="544BA118" w14:textId="77777777" w:rsidTr="008D0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F96408" w:rsidRDefault="00D8551A" w:rsidP="008D00DB">
            <w:pPr>
              <w:pStyle w:val="EstiloPrototipo3"/>
              <w:jc w:val="center"/>
            </w:pPr>
            <w:bookmarkStart w:id="13" w:name="_Ref20153475"/>
            <w:bookmarkStart w:id="14" w:name="_Ref17572350"/>
            <w:r w:rsidRPr="00F96408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D8551A" w:rsidRPr="00F96408" w14:paraId="07B016D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00702C28" w:rsidR="00D8551A" w:rsidRPr="00F96408" w:rsidRDefault="00D8551A" w:rsidP="008D00DB">
            <w:pPr>
              <w:pStyle w:val="EstiloPrototipo3"/>
              <w:jc w:val="center"/>
              <w:rPr>
                <w:sz w:val="24"/>
                <w:szCs w:val="24"/>
              </w:rPr>
            </w:pPr>
            <w:r w:rsidRPr="00F96408">
              <w:rPr>
                <w:sz w:val="24"/>
                <w:szCs w:val="24"/>
              </w:rPr>
              <w:t>Visualizar</w:t>
            </w:r>
            <w:r w:rsidR="00CD5EBE" w:rsidRPr="00F96408">
              <w:rPr>
                <w:sz w:val="24"/>
                <w:szCs w:val="24"/>
              </w:rPr>
              <w:t xml:space="preserve"> Histórico</w:t>
            </w:r>
          </w:p>
        </w:tc>
      </w:tr>
      <w:tr w:rsidR="00D8551A" w:rsidRPr="00F96408" w14:paraId="3BB17402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</w:t>
            </w:r>
          </w:p>
        </w:tc>
      </w:tr>
      <w:tr w:rsidR="00D8551A" w:rsidRPr="00F96408" w14:paraId="1C3D35F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BC3284" w14:textId="77777777" w:rsidR="00D8551A" w:rsidRPr="00F96408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4BEAB7DC" w14:textId="3EFEA935" w:rsidR="00D8551A" w:rsidRPr="00F96408" w:rsidRDefault="00533F84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4AAE2CF2" wp14:editId="16FF1FD3">
                  <wp:extent cx="200000" cy="20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069C5ED3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37EE6758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4FFF78A1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C39447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81C2ED3" w14:textId="4BBB9994" w:rsidR="00D8551A" w:rsidRPr="00F96408" w:rsidRDefault="00D8551A" w:rsidP="00F8682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56283E" w:rsidRPr="00F96408" w14:paraId="3540BC34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56283E" w:rsidRPr="00F96408" w:rsidRDefault="0056283E" w:rsidP="0056283E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02A075E5" w:rsidR="0056283E" w:rsidRPr="00F96408" w:rsidRDefault="005628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Informações importante </w:t>
            </w:r>
          </w:p>
        </w:tc>
        <w:tc>
          <w:tcPr>
            <w:tcW w:w="1306" w:type="dxa"/>
            <w:gridSpan w:val="2"/>
          </w:tcPr>
          <w:p w14:paraId="335AE86A" w14:textId="415B0AEA" w:rsidR="0056283E" w:rsidRPr="00F96408" w:rsidRDefault="005628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a informação importante da interface </w:t>
            </w:r>
          </w:p>
        </w:tc>
        <w:tc>
          <w:tcPr>
            <w:tcW w:w="1246" w:type="dxa"/>
          </w:tcPr>
          <w:p w14:paraId="4192F656" w14:textId="13DB01C4" w:rsidR="0056283E" w:rsidRPr="00F96408" w:rsidRDefault="005628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E011430" w14:textId="419D8BEA" w:rsidR="0056283E" w:rsidRPr="00F96408" w:rsidRDefault="005628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3D585C" w14:textId="1E8EDEF1" w:rsidR="0056283E" w:rsidRPr="00F96408" w:rsidRDefault="0056283E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4EFD48" w14:textId="77777777" w:rsidR="0056283E" w:rsidRPr="00F96408" w:rsidRDefault="0056283E" w:rsidP="0056283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3263AF16" w14:textId="1CE3505F" w:rsidR="0056283E" w:rsidRPr="00F96408" w:rsidRDefault="0056283E" w:rsidP="0056283E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F96408">
              <w:t>[</w:t>
            </w:r>
            <w:r w:rsidR="00286F27" w:rsidRPr="00F96408">
              <w:t>Regra</w:t>
            </w:r>
            <w:r w:rsidRPr="00F96408">
              <w:t xml:space="preserve">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</w:tc>
      </w:tr>
      <w:tr w:rsidR="00D8551A" w:rsidRPr="00F96408" w14:paraId="091FEE7B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F96408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DFDC22F" w:rsidR="00D8551A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Substituição</w:t>
            </w:r>
          </w:p>
        </w:tc>
        <w:tc>
          <w:tcPr>
            <w:tcW w:w="1306" w:type="dxa"/>
            <w:gridSpan w:val="2"/>
          </w:tcPr>
          <w:p w14:paraId="58D058E2" w14:textId="6E253EC7" w:rsidR="00D8551A" w:rsidRPr="00F96408" w:rsidRDefault="00D8551A" w:rsidP="0056283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Exibe</w:t>
            </w:r>
            <w:r w:rsidR="0056283E" w:rsidRPr="00F96408">
              <w:rPr>
                <w:sz w:val="18"/>
                <w:szCs w:val="18"/>
              </w:rPr>
              <w:t xml:space="preserve"> titulo </w:t>
            </w:r>
          </w:p>
        </w:tc>
        <w:tc>
          <w:tcPr>
            <w:tcW w:w="1246" w:type="dxa"/>
          </w:tcPr>
          <w:p w14:paraId="4BEEC332" w14:textId="6C0438BF" w:rsidR="00D8551A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2AADC676" w:rsidR="00D6474E" w:rsidRPr="00F96408" w:rsidRDefault="00C372D0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69DBD671" w:rsidR="00D8551A" w:rsidRPr="00F96408" w:rsidRDefault="0056283E" w:rsidP="00C372D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284D1994" w:rsidR="00D8551A" w:rsidRPr="00F96408" w:rsidRDefault="00C372D0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Sim</w:t>
            </w:r>
          </w:p>
          <w:p w14:paraId="6800FE12" w14:textId="2B4CBB7C" w:rsidR="00D8551A" w:rsidRPr="00F96408" w:rsidRDefault="00D8551A" w:rsidP="008D00D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D8551A" w:rsidRPr="00F96408" w14:paraId="268D3C59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F96408" w:rsidRDefault="00D8551A" w:rsidP="006B4BE8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5670BA25" w:rsidR="00D8551A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  <w:gridSpan w:val="2"/>
          </w:tcPr>
          <w:p w14:paraId="26E49B89" w14:textId="68E71D5F" w:rsidR="00D8551A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5B0AF6B8" w14:textId="7A1A3374" w:rsidR="00D8551A" w:rsidRPr="00F96408" w:rsidRDefault="0056283E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Numérico</w:t>
            </w:r>
            <w:r w:rsidR="00F85244" w:rsidRPr="00F9640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  <w:gridSpan w:val="2"/>
          </w:tcPr>
          <w:p w14:paraId="4EA7DDA4" w14:textId="77777777" w:rsidR="00D8551A" w:rsidRPr="00F96408" w:rsidRDefault="00D8551A" w:rsidP="008D00DB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56208A56" w:rsidR="00D8551A" w:rsidRPr="00F96408" w:rsidRDefault="00D8551A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</w:t>
            </w:r>
            <w:r w:rsidR="00C372D0" w:rsidRPr="00F96408">
              <w:rPr>
                <w:sz w:val="18"/>
                <w:szCs w:val="18"/>
              </w:rPr>
              <w:t>: Sim</w:t>
            </w:r>
          </w:p>
          <w:p w14:paraId="5C187E28" w14:textId="578F156A" w:rsidR="0056283E" w:rsidRPr="00F96408" w:rsidRDefault="0056283E" w:rsidP="006B4BE8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>[</w:t>
            </w:r>
            <w:r w:rsidR="00286F27" w:rsidRPr="00F96408">
              <w:t>Regra</w:t>
            </w:r>
            <w:r w:rsidRPr="00F96408">
              <w:t xml:space="preserve">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7C3208EC" w14:textId="3967E7EC" w:rsidR="00D8551A" w:rsidRPr="00F96408" w:rsidRDefault="00D8551A" w:rsidP="008D00DB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86F27" w:rsidRPr="00F96408" w14:paraId="57438C01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E713513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80E0162" w14:textId="650418C5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  <w:gridSpan w:val="2"/>
          </w:tcPr>
          <w:p w14:paraId="6C57BA28" w14:textId="0267188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7C8D7B27" w14:textId="1736104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  <w:gridSpan w:val="2"/>
          </w:tcPr>
          <w:p w14:paraId="5ABA734A" w14:textId="55719861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DE5BBEB" w14:textId="5FE96244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5A16705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5BF9FF8F" w14:textId="27357999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3166FEA3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5215D948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1D6C6E5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7990926" w14:textId="176BA18D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  <w:gridSpan w:val="2"/>
          </w:tcPr>
          <w:p w14:paraId="6500B4FE" w14:textId="17215659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672C6B55" w14:textId="74FA49AE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0E97EA3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Titular</w:t>
            </w:r>
          </w:p>
          <w:p w14:paraId="58AC18BE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  <w:p w14:paraId="2E1E8DC5" w14:textId="5D3E0F95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  <w:gridSpan w:val="2"/>
          </w:tcPr>
          <w:p w14:paraId="65319C00" w14:textId="30E8A9D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0CDFB80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19361C38" w14:textId="4986A03F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3B3A993F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77A5751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AD4B876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DB53793" w14:textId="68C74C81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  <w:gridSpan w:val="2"/>
          </w:tcPr>
          <w:p w14:paraId="4C21B86D" w14:textId="40CED6B1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44AD0603" w14:textId="5A0F185E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3CCC87D1" w14:textId="1026C6B6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D8337E4" w14:textId="3AA1F18F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BE54518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35987EC3" w14:textId="4CBE7D88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7E03ECEE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6C75C36A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8B2079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697F52" w14:textId="71BCD2B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  <w:gridSpan w:val="2"/>
          </w:tcPr>
          <w:p w14:paraId="774663EC" w14:textId="73EB9EAC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registro do usuário conforme base a do SICCAU e habilita um link no registro para visualizar dados detalhados</w:t>
            </w:r>
          </w:p>
        </w:tc>
        <w:tc>
          <w:tcPr>
            <w:tcW w:w="1246" w:type="dxa"/>
          </w:tcPr>
          <w:p w14:paraId="62744DBE" w14:textId="31332CB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2D7595A" w14:textId="13462DB0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A8B97AE" w14:textId="065372F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643DEE6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64CAF226" w14:textId="42E2B2C8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1846BAB7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4A9D37E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B6B9175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8B83928" w14:textId="4A6D04EE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  <w:gridSpan w:val="2"/>
          </w:tcPr>
          <w:p w14:paraId="6E756C8D" w14:textId="5362EA96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29D23FD4" w14:textId="14CE6B5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01E7835B" w14:textId="25E09495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9A6FDA5" w14:textId="33B0E528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8B8786A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37F067D4" w14:textId="0DF17D79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065D76A4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3FE413B7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C77BB2C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8543750" w14:textId="4DF7A85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  <w:gridSpan w:val="2"/>
          </w:tcPr>
          <w:p w14:paraId="01DAD7FA" w14:textId="61F3A929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439C321D" w14:textId="2453FEE2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5A3B6764" w14:textId="4565E54A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FA448A" w14:textId="711A22C5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CCC0A62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5AB70753" w14:textId="04674422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23243A7A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0CB292C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D53291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12E0C09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Status validação </w:t>
            </w:r>
          </w:p>
          <w:p w14:paraId="2D01AB69" w14:textId="4E908C69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1A677B81" wp14:editId="0EF9B1CC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3419A09B" w14:textId="1C269FDA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10CF1F47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  <w:p w14:paraId="56331C65" w14:textId="12B4C612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01D5307A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6AB16D5E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AA0DE0F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4873B64C" w14:textId="08AD702C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33BDA012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4C79069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9B4C324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6D8BC6C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Status validação</w:t>
            </w:r>
          </w:p>
          <w:p w14:paraId="66AF0B6D" w14:textId="63C13D8B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0762F430" wp14:editId="7A3E7E1F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64563C26" w14:textId="4A795D4D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2CFD3E7F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  <w:p w14:paraId="5B4E58B1" w14:textId="0A535AB8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Hint</w:t>
            </w:r>
          </w:p>
        </w:tc>
        <w:tc>
          <w:tcPr>
            <w:tcW w:w="1034" w:type="dxa"/>
            <w:gridSpan w:val="2"/>
          </w:tcPr>
          <w:p w14:paraId="67AD64CD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0200F8E6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1A255B14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2623BD19" w14:textId="00B4F4B9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 xml:space="preserve"> e </w:t>
            </w:r>
            <w:r w:rsidRPr="00F96408">
              <w:rPr>
                <w:color w:val="31849B" w:themeColor="accent5" w:themeShade="BF"/>
              </w:rPr>
              <w:t>4</w:t>
            </w:r>
            <w:r w:rsidRPr="00F96408">
              <w:t>]</w:t>
            </w:r>
          </w:p>
          <w:p w14:paraId="7A593CA9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7185ED74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0EDD1A0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3ACBEA62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Responsável </w:t>
            </w:r>
          </w:p>
          <w:p w14:paraId="2E8FBF9E" w14:textId="3BEB8B84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56541F98" wp14:editId="744CDF7C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5BB6D7BB" w14:textId="44268D03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107EF7C7" w14:textId="15FC7466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71F454C6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456514B5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41A2FB7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3BA54BD5" w14:textId="391CFB2E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51D8496E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58FE1376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9F37BF1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0A2B66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Responsável </w:t>
            </w:r>
          </w:p>
          <w:p w14:paraId="4CE6AFAE" w14:textId="4E2FA053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</w:rPr>
              <w:drawing>
                <wp:inline distT="0" distB="0" distL="0" distR="0" wp14:anchorId="142679CE" wp14:editId="231B8BA9">
                  <wp:extent cx="200025" cy="238125"/>
                  <wp:effectExtent l="0" t="0" r="9525" b="9525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8EE8BF7" w14:textId="72C9923B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Campo a ser selecionado para definir o membro como um dos </w:t>
            </w:r>
            <w:r w:rsidRPr="00F96408">
              <w:rPr>
                <w:sz w:val="18"/>
                <w:szCs w:val="18"/>
              </w:rPr>
              <w:lastRenderedPageBreak/>
              <w:t>responsáveis pela chapa</w:t>
            </w:r>
          </w:p>
        </w:tc>
        <w:tc>
          <w:tcPr>
            <w:tcW w:w="1246" w:type="dxa"/>
          </w:tcPr>
          <w:p w14:paraId="027C4FD6" w14:textId="39FBD858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lastRenderedPageBreak/>
              <w:t>Botão</w:t>
            </w:r>
          </w:p>
        </w:tc>
        <w:tc>
          <w:tcPr>
            <w:tcW w:w="1034" w:type="dxa"/>
            <w:gridSpan w:val="2"/>
          </w:tcPr>
          <w:p w14:paraId="760F74B1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49FCB419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4F5B07BD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7244C3EF" w14:textId="27DCE05E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 xml:space="preserve">[Regra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A734CB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7E95EEFB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286F27" w:rsidRPr="00F96408" w14:paraId="0741AD40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63D6E82" w14:textId="77777777" w:rsidR="00286F27" w:rsidRPr="00F96408" w:rsidRDefault="00286F27" w:rsidP="00286F27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DC5467F" w14:textId="0DA78C0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drawing>
                <wp:inline distT="0" distB="0" distL="0" distR="0" wp14:anchorId="6FB2A248" wp14:editId="33088C88">
                  <wp:extent cx="238125" cy="285750"/>
                  <wp:effectExtent l="0" t="0" r="9525" b="0"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342E44BD" w14:textId="6A04184B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Campo preenchido informando que o membro é o responsável principal pela chapa</w:t>
            </w:r>
          </w:p>
        </w:tc>
        <w:tc>
          <w:tcPr>
            <w:tcW w:w="1246" w:type="dxa"/>
          </w:tcPr>
          <w:p w14:paraId="6E0FCEE3" w14:textId="3A24DBC0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6F80DE90" w14:textId="77777777" w:rsidR="00286F27" w:rsidRPr="00F96408" w:rsidRDefault="00286F27" w:rsidP="00286F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  <w:gridSpan w:val="2"/>
          </w:tcPr>
          <w:p w14:paraId="3DE71D25" w14:textId="77777777" w:rsidR="00286F27" w:rsidRPr="00F96408" w:rsidRDefault="00286F27" w:rsidP="00286F27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531DA5B4" w14:textId="77777777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Somente Leitura: Sim</w:t>
            </w:r>
          </w:p>
          <w:p w14:paraId="336ACA3A" w14:textId="3F1CC313" w:rsidR="00286F27" w:rsidRPr="00F96408" w:rsidRDefault="00286F27" w:rsidP="00286F2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t>[</w:t>
            </w:r>
            <w:proofErr w:type="gramStart"/>
            <w:r w:rsidRPr="00F96408">
              <w:t>regra</w:t>
            </w:r>
            <w:proofErr w:type="gramEnd"/>
            <w:r w:rsidRPr="00F96408">
              <w:t xml:space="preserve"> </w:t>
            </w:r>
            <w:r w:rsidRPr="00F96408">
              <w:rPr>
                <w:color w:val="31849B" w:themeColor="accent5" w:themeShade="BF"/>
              </w:rPr>
              <w:fldChar w:fldCharType="begin"/>
            </w:r>
            <w:r w:rsidRPr="00F96408">
              <w:rPr>
                <w:color w:val="31849B" w:themeColor="accent5" w:themeShade="BF"/>
              </w:rPr>
              <w:instrText xml:space="preserve"> REF _Ref24987723 \r \h </w:instrText>
            </w:r>
            <w:r w:rsidR="0077596F" w:rsidRPr="00F96408">
              <w:rPr>
                <w:color w:val="31849B" w:themeColor="accent5" w:themeShade="BF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</w:rPr>
            </w:r>
            <w:r w:rsidRPr="00F96408">
              <w:rPr>
                <w:color w:val="31849B" w:themeColor="accent5" w:themeShade="BF"/>
              </w:rPr>
              <w:fldChar w:fldCharType="separate"/>
            </w:r>
            <w:r w:rsidRPr="00F96408">
              <w:rPr>
                <w:color w:val="31849B" w:themeColor="accent5" w:themeShade="BF"/>
              </w:rPr>
              <w:t>3</w:t>
            </w:r>
            <w:r w:rsidRPr="00F96408">
              <w:rPr>
                <w:color w:val="31849B" w:themeColor="accent5" w:themeShade="BF"/>
              </w:rPr>
              <w:fldChar w:fldCharType="end"/>
            </w:r>
            <w:r w:rsidRPr="00F96408">
              <w:t>]</w:t>
            </w:r>
          </w:p>
          <w:p w14:paraId="6655DE65" w14:textId="77777777" w:rsidR="00286F27" w:rsidRPr="00F96408" w:rsidRDefault="00286F27" w:rsidP="00286F27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86FE0" w:rsidRPr="00F96408" w14:paraId="4B794FCF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0D687C7" w14:textId="77777777" w:rsidR="00686FE0" w:rsidRPr="00F96408" w:rsidRDefault="00686FE0" w:rsidP="00686FE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123CD62" w14:textId="7B328BE3" w:rsidR="00686FE0" w:rsidRPr="00F96408" w:rsidRDefault="00686FE0" w:rsidP="00686FE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 xml:space="preserve">Substituir Por </w:t>
            </w:r>
          </w:p>
        </w:tc>
        <w:tc>
          <w:tcPr>
            <w:tcW w:w="1306" w:type="dxa"/>
            <w:gridSpan w:val="2"/>
          </w:tcPr>
          <w:p w14:paraId="058B1E9E" w14:textId="27999967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45224A2C" w14:textId="4A9ECA1A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4F844B5B" w14:textId="48BC1E70" w:rsidR="00686FE0" w:rsidRPr="00F96408" w:rsidRDefault="00686FE0" w:rsidP="00686FE0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14BC5F1" w14:textId="73E8841A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A20DC59" w14:textId="77777777" w:rsidR="00686FE0" w:rsidRPr="00F96408" w:rsidRDefault="00686FE0" w:rsidP="00686FE0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Sim</w:t>
            </w:r>
          </w:p>
          <w:p w14:paraId="72F566E5" w14:textId="77777777" w:rsidR="00686FE0" w:rsidRPr="00F96408" w:rsidRDefault="00686FE0" w:rsidP="00D7480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86FE0" w:rsidRPr="00F96408" w14:paraId="5C68F612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401FE9" w14:textId="77777777" w:rsidR="00686FE0" w:rsidRPr="00F96408" w:rsidRDefault="00686FE0" w:rsidP="00686FE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15010A" w14:textId="30CC20B8" w:rsidR="00686FE0" w:rsidRPr="00F96408" w:rsidRDefault="00407628" w:rsidP="00686FE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>Componente</w:t>
            </w:r>
          </w:p>
        </w:tc>
        <w:tc>
          <w:tcPr>
            <w:tcW w:w="1306" w:type="dxa"/>
            <w:gridSpan w:val="2"/>
          </w:tcPr>
          <w:p w14:paraId="36D5BCD7" w14:textId="0FF7C30A" w:rsidR="00686FE0" w:rsidRPr="00F96408" w:rsidRDefault="00407628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Componente para informar </w:t>
            </w:r>
            <w:r w:rsidR="00D74802" w:rsidRPr="00F96408">
              <w:rPr>
                <w:sz w:val="18"/>
                <w:szCs w:val="18"/>
              </w:rPr>
              <w:t xml:space="preserve">Nome ou </w:t>
            </w:r>
            <w:r w:rsidRPr="00F96408">
              <w:rPr>
                <w:sz w:val="18"/>
                <w:szCs w:val="18"/>
              </w:rPr>
              <w:t>CPF do titular e do suplente</w:t>
            </w:r>
          </w:p>
        </w:tc>
        <w:tc>
          <w:tcPr>
            <w:tcW w:w="1246" w:type="dxa"/>
          </w:tcPr>
          <w:p w14:paraId="40BA66A3" w14:textId="57AA032B" w:rsidR="00686FE0" w:rsidRPr="00F96408" w:rsidRDefault="00407628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4A004F95" w14:textId="304864DC" w:rsidR="00686FE0" w:rsidRPr="00F96408" w:rsidRDefault="00407628" w:rsidP="00686FE0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8F9F534" w14:textId="64521666" w:rsidR="00686FE0" w:rsidRPr="00F96408" w:rsidRDefault="00407628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E614DC9" w14:textId="5A6F1BCD" w:rsidR="00D74802" w:rsidRPr="00F96408" w:rsidRDefault="00D74802" w:rsidP="00D74802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Não</w:t>
            </w:r>
          </w:p>
          <w:p w14:paraId="784078D8" w14:textId="3C323606" w:rsidR="00686FE0" w:rsidRPr="00F96408" w:rsidRDefault="00686FE0" w:rsidP="00D74802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686FE0" w:rsidRPr="00F96408" w14:paraId="156E34D3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09ED2AA" w14:textId="77777777" w:rsidR="00686FE0" w:rsidRPr="00F96408" w:rsidRDefault="00686FE0" w:rsidP="00686FE0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80498CC" w14:textId="384B9BDB" w:rsidR="00686FE0" w:rsidRPr="00F96408" w:rsidRDefault="00686FE0" w:rsidP="00686FE0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 xml:space="preserve">Justificativa/ Inserir Documento </w:t>
            </w:r>
          </w:p>
        </w:tc>
        <w:tc>
          <w:tcPr>
            <w:tcW w:w="1306" w:type="dxa"/>
            <w:gridSpan w:val="2"/>
          </w:tcPr>
          <w:p w14:paraId="6366D087" w14:textId="42B91C13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7A5AC626" w14:textId="5276E52F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07708A5B" w14:textId="36432593" w:rsidR="00686FE0" w:rsidRPr="00F96408" w:rsidRDefault="00686FE0" w:rsidP="00686FE0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37883ED" w14:textId="490548A6" w:rsidR="00686FE0" w:rsidRPr="00F96408" w:rsidRDefault="00686FE0" w:rsidP="00686FE0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C0F6BF" w14:textId="77777777" w:rsidR="00686FE0" w:rsidRPr="00F96408" w:rsidRDefault="00686FE0" w:rsidP="00686FE0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Sim</w:t>
            </w:r>
          </w:p>
          <w:p w14:paraId="4169DDC9" w14:textId="77777777" w:rsidR="00686FE0" w:rsidRPr="00F96408" w:rsidRDefault="00686FE0" w:rsidP="00686FE0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4A426E" w:rsidRPr="00F96408" w14:paraId="2B11561A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D978D5" w14:textId="77777777" w:rsidR="004A426E" w:rsidRPr="00F96408" w:rsidRDefault="004A426E" w:rsidP="004A426E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4FD47A4" w14:textId="33512ED0" w:rsidR="004A426E" w:rsidRPr="00F96408" w:rsidRDefault="004A426E" w:rsidP="004A426E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 xml:space="preserve">Justificativa </w:t>
            </w:r>
          </w:p>
        </w:tc>
        <w:tc>
          <w:tcPr>
            <w:tcW w:w="1306" w:type="dxa"/>
            <w:gridSpan w:val="2"/>
          </w:tcPr>
          <w:p w14:paraId="53B22443" w14:textId="5256BC35" w:rsidR="004A426E" w:rsidRPr="00F96408" w:rsidRDefault="004A426E" w:rsidP="004A42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Exibe campo informar a justificativa obrigatória para substituição</w:t>
            </w:r>
          </w:p>
        </w:tc>
        <w:tc>
          <w:tcPr>
            <w:tcW w:w="1246" w:type="dxa"/>
          </w:tcPr>
          <w:p w14:paraId="7425F554" w14:textId="46B784FF" w:rsidR="004A426E" w:rsidRPr="00F96408" w:rsidRDefault="004A426E" w:rsidP="004A42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6F41934B" w14:textId="65FB7F13" w:rsidR="004A426E" w:rsidRPr="00F96408" w:rsidRDefault="004A426E" w:rsidP="004A426E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1BCA725" w14:textId="7C46DE0E" w:rsidR="004A426E" w:rsidRPr="00F96408" w:rsidRDefault="004A426E" w:rsidP="004A426E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4898EFE" w14:textId="08E7955E" w:rsidR="004A426E" w:rsidRPr="00F96408" w:rsidRDefault="004A426E" w:rsidP="004A426E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Não</w:t>
            </w:r>
          </w:p>
          <w:p w14:paraId="435D0E43" w14:textId="77777777" w:rsidR="004A426E" w:rsidRPr="00F96408" w:rsidRDefault="00772580" w:rsidP="004A426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[Regra 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F96408">
              <w:rPr>
                <w:color w:val="31849B" w:themeColor="accent5" w:themeShade="BF"/>
                <w:sz w:val="18"/>
                <w:szCs w:val="18"/>
              </w:rPr>
              <w:instrText xml:space="preserve"> REF _Ref24989107 \r \h </w:instrText>
            </w:r>
            <w:r w:rsidR="0077596F" w:rsidRPr="00F9640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  <w:sz w:val="18"/>
                <w:szCs w:val="18"/>
              </w:rPr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F96408">
              <w:rPr>
                <w:color w:val="31849B" w:themeColor="accent5" w:themeShade="BF"/>
                <w:sz w:val="18"/>
                <w:szCs w:val="18"/>
              </w:rPr>
              <w:t>5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F96408">
              <w:rPr>
                <w:color w:val="auto"/>
                <w:sz w:val="18"/>
                <w:szCs w:val="18"/>
              </w:rPr>
              <w:t>]</w:t>
            </w:r>
          </w:p>
          <w:p w14:paraId="7D651CDD" w14:textId="63F8EC17" w:rsidR="008578B5" w:rsidRPr="00F96408" w:rsidRDefault="008578B5" w:rsidP="004A426E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color w:val="auto"/>
                <w:sz w:val="18"/>
                <w:szCs w:val="18"/>
              </w:rPr>
              <w:t>1000 caracteres</w:t>
            </w:r>
          </w:p>
        </w:tc>
      </w:tr>
      <w:tr w:rsidR="0077596F" w:rsidRPr="00F96408" w14:paraId="780D254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DF0449" w14:textId="77777777" w:rsidR="0077596F" w:rsidRPr="00F96408" w:rsidRDefault="0077596F" w:rsidP="0077596F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B44148" w14:textId="4D747356" w:rsidR="0077596F" w:rsidRPr="00F96408" w:rsidRDefault="0077596F" w:rsidP="0077596F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 xml:space="preserve">Inserir Documentos </w:t>
            </w:r>
          </w:p>
        </w:tc>
        <w:tc>
          <w:tcPr>
            <w:tcW w:w="1306" w:type="dxa"/>
            <w:gridSpan w:val="2"/>
          </w:tcPr>
          <w:p w14:paraId="78393C0C" w14:textId="68C8A97C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46C190D8" w14:textId="5240D32E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0ADE8B4F" w14:textId="1BF27F2E" w:rsidR="0077596F" w:rsidRPr="00F96408" w:rsidRDefault="0077596F" w:rsidP="0077596F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6930B33" w14:textId="4105C60D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58BBF5C" w14:textId="359A3B47" w:rsidR="0077596F" w:rsidRPr="00F96408" w:rsidRDefault="0077596F" w:rsidP="0077596F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Sim</w:t>
            </w:r>
          </w:p>
          <w:p w14:paraId="22217188" w14:textId="457119B9" w:rsidR="0077596F" w:rsidRPr="00F96408" w:rsidRDefault="0077596F" w:rsidP="0077596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7596F" w:rsidRPr="00F96408" w14:paraId="673D73BF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1D098E" w14:textId="77777777" w:rsidR="0077596F" w:rsidRPr="00F96408" w:rsidRDefault="0077596F" w:rsidP="0077596F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020492C9" w14:textId="611C5F5D" w:rsidR="0077596F" w:rsidRPr="00F96408" w:rsidRDefault="0077596F" w:rsidP="0077596F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F96408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  <w:gridSpan w:val="2"/>
          </w:tcPr>
          <w:p w14:paraId="047FE8CA" w14:textId="003F0661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componente para realizar upload dos arquivos </w:t>
            </w:r>
          </w:p>
        </w:tc>
        <w:tc>
          <w:tcPr>
            <w:tcW w:w="1246" w:type="dxa"/>
          </w:tcPr>
          <w:p w14:paraId="3A12309A" w14:textId="7132A351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Componente</w:t>
            </w:r>
          </w:p>
        </w:tc>
        <w:tc>
          <w:tcPr>
            <w:tcW w:w="1034" w:type="dxa"/>
            <w:gridSpan w:val="2"/>
          </w:tcPr>
          <w:p w14:paraId="66DF5CA6" w14:textId="3E32C44A" w:rsidR="0077596F" w:rsidRPr="00F96408" w:rsidRDefault="0077596F" w:rsidP="0077596F">
            <w:pPr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1F23F9F" w14:textId="3CA12CD1" w:rsidR="0077596F" w:rsidRPr="00F96408" w:rsidRDefault="0077596F" w:rsidP="0077596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9D32044" w14:textId="77777777" w:rsidR="00051AF1" w:rsidRPr="00F96408" w:rsidRDefault="00051AF1" w:rsidP="00051AF1">
            <w:pPr>
              <w:pStyle w:val="PargrafodaLista"/>
              <w:numPr>
                <w:ilvl w:val="0"/>
                <w:numId w:val="6"/>
              </w:numPr>
              <w:spacing w:before="60" w:after="60"/>
            </w:pPr>
            <w:r w:rsidRPr="00F96408">
              <w:rPr>
                <w:sz w:val="18"/>
                <w:szCs w:val="18"/>
              </w:rPr>
              <w:t>Somente Leitura</w:t>
            </w:r>
            <w:r w:rsidRPr="00F96408">
              <w:t>: Não</w:t>
            </w:r>
          </w:p>
          <w:p w14:paraId="657F7F24" w14:textId="7389AF8F" w:rsidR="0077596F" w:rsidRPr="00F96408" w:rsidRDefault="00051AF1" w:rsidP="00051AF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[Regra 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F96408">
              <w:rPr>
                <w:color w:val="31849B" w:themeColor="accent5" w:themeShade="BF"/>
                <w:sz w:val="18"/>
                <w:szCs w:val="18"/>
              </w:rPr>
              <w:instrText xml:space="preserve"> REF _Ref24989107 \r \h  \* MERGEFORMAT </w:instrText>
            </w:r>
            <w:r w:rsidRPr="00F96408">
              <w:rPr>
                <w:color w:val="31849B" w:themeColor="accent5" w:themeShade="BF"/>
                <w:sz w:val="18"/>
                <w:szCs w:val="18"/>
              </w:rPr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F96408">
              <w:rPr>
                <w:color w:val="31849B" w:themeColor="accent5" w:themeShade="BF"/>
                <w:sz w:val="18"/>
                <w:szCs w:val="18"/>
              </w:rPr>
              <w:t>5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F96408">
              <w:rPr>
                <w:color w:val="auto"/>
                <w:sz w:val="18"/>
                <w:szCs w:val="18"/>
              </w:rPr>
              <w:t>]</w:t>
            </w:r>
          </w:p>
        </w:tc>
      </w:tr>
      <w:tr w:rsidR="00D8551A" w:rsidRPr="00F96408" w14:paraId="282AA08F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F96408" w14:paraId="115412C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F96408" w:rsidRDefault="00D8551A" w:rsidP="008D00DB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Regras</w:t>
            </w:r>
          </w:p>
        </w:tc>
      </w:tr>
      <w:tr w:rsidR="004A426E" w:rsidRPr="00F96408" w14:paraId="788A0EE0" w14:textId="77777777" w:rsidTr="008D0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F96408" w:rsidRDefault="00D8551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3F335F59" w:rsidR="00D8551A" w:rsidRPr="00F96408" w:rsidRDefault="00550EFA" w:rsidP="008D00DB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Cancelar </w:t>
            </w:r>
          </w:p>
        </w:tc>
        <w:tc>
          <w:tcPr>
            <w:tcW w:w="2417" w:type="dxa"/>
            <w:gridSpan w:val="3"/>
          </w:tcPr>
          <w:p w14:paraId="74EF34DC" w14:textId="44E4BE9C" w:rsidR="00D8551A" w:rsidRPr="00F96408" w:rsidRDefault="00DC59F0" w:rsidP="0045208D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Exibe botão </w:t>
            </w:r>
            <w:r w:rsidR="0045208D" w:rsidRPr="00F96408">
              <w:rPr>
                <w:sz w:val="18"/>
                <w:szCs w:val="18"/>
              </w:rPr>
              <w:t>para cancelar o pedido de substituição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F96408" w:rsidRDefault="00D8551A" w:rsidP="008D00DB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5F982E1E" w:rsidR="00D8551A" w:rsidRPr="00F96408" w:rsidRDefault="0045208D" w:rsidP="008D00D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[Regra 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F96408">
              <w:rPr>
                <w:color w:val="31849B" w:themeColor="accent5" w:themeShade="BF"/>
                <w:sz w:val="18"/>
                <w:szCs w:val="18"/>
              </w:rPr>
              <w:instrText xml:space="preserve"> REF _Ref24989529 \r \h </w:instrText>
            </w:r>
            <w:r w:rsidR="00A734CB" w:rsidRPr="00F9640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  <w:sz w:val="18"/>
                <w:szCs w:val="18"/>
              </w:rPr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F96408">
              <w:rPr>
                <w:color w:val="31849B" w:themeColor="accent5" w:themeShade="BF"/>
                <w:sz w:val="18"/>
                <w:szCs w:val="18"/>
              </w:rPr>
              <w:t>6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F96408">
              <w:rPr>
                <w:sz w:val="18"/>
                <w:szCs w:val="18"/>
              </w:rPr>
              <w:t>]</w:t>
            </w:r>
          </w:p>
        </w:tc>
      </w:tr>
      <w:tr w:rsidR="00550EFA" w:rsidRPr="00F96408" w14:paraId="27C6EA0D" w14:textId="77777777" w:rsidTr="008D0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08E884D5" w14:textId="77777777" w:rsidR="00550EFA" w:rsidRPr="00F96408" w:rsidRDefault="00550EFA" w:rsidP="008D00D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5B3C8285" w14:textId="4C2D8DD5" w:rsidR="00550EFA" w:rsidRPr="00F96408" w:rsidRDefault="00550EFA" w:rsidP="008D00DB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Concluir </w:t>
            </w:r>
          </w:p>
        </w:tc>
        <w:tc>
          <w:tcPr>
            <w:tcW w:w="2417" w:type="dxa"/>
            <w:gridSpan w:val="3"/>
          </w:tcPr>
          <w:p w14:paraId="3B68096D" w14:textId="56229197" w:rsidR="00550EFA" w:rsidRPr="00F96408" w:rsidRDefault="0045208D" w:rsidP="0045208D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Exibe botão para confirmar o pedido de substituição</w:t>
            </w:r>
          </w:p>
        </w:tc>
        <w:tc>
          <w:tcPr>
            <w:tcW w:w="894" w:type="dxa"/>
            <w:gridSpan w:val="2"/>
          </w:tcPr>
          <w:p w14:paraId="213E5DA9" w14:textId="77777777" w:rsidR="00550EFA" w:rsidRPr="00F96408" w:rsidRDefault="00550EFA" w:rsidP="008D00DB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038" w:type="dxa"/>
            <w:gridSpan w:val="2"/>
          </w:tcPr>
          <w:p w14:paraId="709BE5AC" w14:textId="6C2E2909" w:rsidR="00550EFA" w:rsidRPr="00F96408" w:rsidRDefault="0045208D" w:rsidP="0045208D">
            <w:pPr>
              <w:pStyle w:val="PargrafodaLista"/>
              <w:numPr>
                <w:ilvl w:val="0"/>
                <w:numId w:val="42"/>
              </w:numPr>
              <w:spacing w:before="60" w:after="60"/>
              <w:ind w:left="808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 xml:space="preserve">[Regra 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F96408">
              <w:rPr>
                <w:color w:val="31849B" w:themeColor="accent5" w:themeShade="BF"/>
                <w:sz w:val="18"/>
                <w:szCs w:val="18"/>
              </w:rPr>
              <w:instrText xml:space="preserve"> REF _Ref24989529 \r \h </w:instrText>
            </w:r>
            <w:r w:rsidR="00A734CB" w:rsidRPr="00F96408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F96408">
              <w:rPr>
                <w:color w:val="31849B" w:themeColor="accent5" w:themeShade="BF"/>
                <w:sz w:val="18"/>
                <w:szCs w:val="18"/>
              </w:rPr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F96408">
              <w:rPr>
                <w:color w:val="31849B" w:themeColor="accent5" w:themeShade="BF"/>
                <w:sz w:val="18"/>
                <w:szCs w:val="18"/>
              </w:rPr>
              <w:t>6</w:t>
            </w:r>
            <w:r w:rsidRPr="00F96408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F96408">
              <w:rPr>
                <w:sz w:val="18"/>
                <w:szCs w:val="18"/>
              </w:rPr>
              <w:t>]</w:t>
            </w:r>
          </w:p>
        </w:tc>
      </w:tr>
      <w:bookmarkEnd w:id="10"/>
      <w:bookmarkEnd w:id="13"/>
      <w:bookmarkEnd w:id="14"/>
    </w:tbl>
    <w:p w14:paraId="5599C18F" w14:textId="77777777" w:rsidR="008724F1" w:rsidRPr="00F96408" w:rsidRDefault="008724F1" w:rsidP="008724F1"/>
    <w:p w14:paraId="06A3653E" w14:textId="77777777" w:rsidR="008724F1" w:rsidRPr="00F96408" w:rsidRDefault="008724F1" w:rsidP="008724F1"/>
    <w:p w14:paraId="544C074B" w14:textId="77777777" w:rsidR="00AC794B" w:rsidRPr="00F96408" w:rsidRDefault="00AC794B" w:rsidP="008724F1"/>
    <w:p w14:paraId="03C0A204" w14:textId="77777777" w:rsidR="00AC794B" w:rsidRPr="00F96408" w:rsidRDefault="00AC794B" w:rsidP="008724F1"/>
    <w:p w14:paraId="101417CC" w14:textId="77777777" w:rsidR="00AC794B" w:rsidRPr="00F96408" w:rsidRDefault="00AC794B" w:rsidP="008724F1"/>
    <w:p w14:paraId="6DE1A441" w14:textId="77777777" w:rsidR="00AC794B" w:rsidRPr="00F96408" w:rsidRDefault="00AC794B" w:rsidP="008724F1"/>
    <w:p w14:paraId="046745D5" w14:textId="77777777" w:rsidR="00AC794B" w:rsidRPr="00F96408" w:rsidRDefault="00AC794B" w:rsidP="008724F1"/>
    <w:p w14:paraId="08EEA55E" w14:textId="77777777" w:rsidR="00AC794B" w:rsidRPr="00F96408" w:rsidRDefault="00AC794B" w:rsidP="008724F1"/>
    <w:p w14:paraId="464AC856" w14:textId="77777777" w:rsidR="00AC794B" w:rsidRPr="00F96408" w:rsidRDefault="00AC794B" w:rsidP="008724F1"/>
    <w:p w14:paraId="456FAA47" w14:textId="77777777" w:rsidR="008724F1" w:rsidRPr="00F96408" w:rsidRDefault="008724F1" w:rsidP="008724F1"/>
    <w:p w14:paraId="61FBCF96" w14:textId="186D1ED5" w:rsidR="00AC794B" w:rsidRPr="00F96408" w:rsidRDefault="00AC794B" w:rsidP="00AC794B">
      <w:pPr>
        <w:pStyle w:val="EstiloPrototipo3"/>
        <w:numPr>
          <w:ilvl w:val="0"/>
          <w:numId w:val="4"/>
        </w:numPr>
      </w:pPr>
      <w:bookmarkStart w:id="15" w:name="_Ref24965019"/>
      <w:r w:rsidRPr="00F96408">
        <w:t xml:space="preserve">Concluir </w:t>
      </w:r>
      <w:r w:rsidR="00153838" w:rsidRPr="00F96408">
        <w:t>P</w:t>
      </w:r>
      <w:r w:rsidRPr="00F96408">
        <w:t>edido de Substituição dos Membros da Chapa</w:t>
      </w:r>
      <w:bookmarkEnd w:id="15"/>
    </w:p>
    <w:p w14:paraId="67E44CD1" w14:textId="01A585F2" w:rsidR="008724F1" w:rsidRPr="00F96408" w:rsidRDefault="00B74DA2" w:rsidP="00AC794B">
      <w:pPr>
        <w:ind w:left="284"/>
      </w:pPr>
      <w:r w:rsidRPr="00F96408">
        <w:rPr>
          <w:noProof/>
        </w:rPr>
        <w:drawing>
          <wp:inline distT="0" distB="0" distL="0" distR="0" wp14:anchorId="46104219" wp14:editId="342640E3">
            <wp:extent cx="5760085" cy="70383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cluid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E4C3" w14:textId="77777777" w:rsidR="008724F1" w:rsidRPr="00F96408" w:rsidRDefault="008724F1" w:rsidP="008724F1"/>
    <w:p w14:paraId="4B1A80E6" w14:textId="7BFFA66A" w:rsidR="008724F1" w:rsidRPr="00F96408" w:rsidRDefault="008724F1" w:rsidP="008724F1"/>
    <w:p w14:paraId="6AA39EDE" w14:textId="77777777" w:rsidR="00656397" w:rsidRPr="00F96408" w:rsidRDefault="00656397" w:rsidP="00656397"/>
    <w:p w14:paraId="2212A0BD" w14:textId="3D2A7758" w:rsidR="00656397" w:rsidRPr="00F96408" w:rsidRDefault="00656397" w:rsidP="00656397">
      <w:pPr>
        <w:pStyle w:val="EstiloPrototipo3"/>
        <w:numPr>
          <w:ilvl w:val="0"/>
          <w:numId w:val="4"/>
        </w:numPr>
      </w:pPr>
      <w:bookmarkStart w:id="16" w:name="_Ref24976076"/>
      <w:r w:rsidRPr="00F96408">
        <w:t>Tela Inicial</w:t>
      </w:r>
      <w:bookmarkEnd w:id="16"/>
    </w:p>
    <w:p w14:paraId="03718D4A" w14:textId="3645F5CC" w:rsidR="00656397" w:rsidRPr="00F96408" w:rsidRDefault="00656397" w:rsidP="00656397">
      <w:pPr>
        <w:pStyle w:val="EstiloPrototipo3"/>
        <w:ind w:left="720"/>
      </w:pPr>
      <w:r w:rsidRPr="00F96408">
        <w:rPr>
          <w:noProof/>
        </w:rPr>
        <w:drawing>
          <wp:inline distT="0" distB="0" distL="0" distR="0" wp14:anchorId="34F36981" wp14:editId="7AE232FA">
            <wp:extent cx="5760085" cy="4333240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blicar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F96408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24977303"/>
      <w:r w:rsidRPr="00F96408">
        <w:t>CRITÉRIOS DE ACEITE</w:t>
      </w:r>
      <w:bookmarkEnd w:id="17"/>
    </w:p>
    <w:p w14:paraId="34F179F8" w14:textId="77777777" w:rsidR="0030370F" w:rsidRPr="00F964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F96408">
        <w:rPr>
          <w:b/>
          <w:color w:val="auto"/>
        </w:rPr>
        <w:t xml:space="preserve">Premissa: </w:t>
      </w:r>
    </w:p>
    <w:p w14:paraId="74559430" w14:textId="41E92CF0" w:rsidR="00F557A2" w:rsidRPr="00F96408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F96408">
        <w:t>Esta história deve ser executada quando o usuário acessar no módulo profissional a opção “Menu&gt;&gt;</w:t>
      </w:r>
      <w:r w:rsidR="0057276D" w:rsidRPr="00F96408">
        <w:t>Substituição</w:t>
      </w:r>
      <w:r w:rsidRPr="00F96408">
        <w:t>&gt;&gt;</w:t>
      </w:r>
      <w:r w:rsidRPr="00F96408">
        <w:rPr>
          <w:color w:val="31849B" w:themeColor="accent5" w:themeShade="BF"/>
        </w:rPr>
        <w:t xml:space="preserve">Cadastrar </w:t>
      </w:r>
      <w:r w:rsidR="0057276D" w:rsidRPr="00F96408">
        <w:rPr>
          <w:color w:val="31849B" w:themeColor="accent5" w:themeShade="BF"/>
        </w:rPr>
        <w:t>Substituição</w:t>
      </w:r>
      <w:r w:rsidRPr="00F96408">
        <w:t xml:space="preserve">. </w:t>
      </w:r>
      <w:r w:rsidRPr="00F96408">
        <w:rPr>
          <w:color w:val="31849B" w:themeColor="accent5" w:themeShade="BF"/>
        </w:rPr>
        <w:t>[</w:t>
      </w:r>
      <w:r w:rsidR="0057276D" w:rsidRPr="00F96408">
        <w:rPr>
          <w:color w:val="31849B" w:themeColor="accent5" w:themeShade="BF"/>
        </w:rPr>
        <w:fldChar w:fldCharType="begin"/>
      </w:r>
      <w:r w:rsidR="0057276D" w:rsidRPr="00F96408">
        <w:rPr>
          <w:color w:val="31849B" w:themeColor="accent5" w:themeShade="BF"/>
        </w:rPr>
        <w:instrText xml:space="preserve"> REF _Ref24546055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57276D" w:rsidRPr="00F96408">
        <w:rPr>
          <w:color w:val="31849B" w:themeColor="accent5" w:themeShade="BF"/>
        </w:rPr>
      </w:r>
      <w:r w:rsidR="0057276D" w:rsidRPr="00F96408">
        <w:rPr>
          <w:color w:val="31849B" w:themeColor="accent5" w:themeShade="BF"/>
        </w:rPr>
        <w:fldChar w:fldCharType="separate"/>
      </w:r>
      <w:r w:rsidR="0057276D" w:rsidRPr="00F96408">
        <w:rPr>
          <w:color w:val="31849B" w:themeColor="accent5" w:themeShade="BF"/>
        </w:rPr>
        <w:t>P01</w:t>
      </w:r>
      <w:r w:rsidR="0057276D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 xml:space="preserve">] </w:t>
      </w:r>
    </w:p>
    <w:p w14:paraId="24E392C1" w14:textId="562DC8FF" w:rsidR="00AF126B" w:rsidRPr="00F96408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F96408">
        <w:t xml:space="preserve">O usuário (Profissional) deve estar autenticado no sistema eleitoral e deve ter as permissões </w:t>
      </w:r>
      <w:r w:rsidR="00D8084A" w:rsidRPr="00F96408">
        <w:t>conforme regras abaixo informadas;</w:t>
      </w:r>
    </w:p>
    <w:p w14:paraId="665F158B" w14:textId="77777777" w:rsidR="00B00B8B" w:rsidRPr="00F96408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F96408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F96408">
        <w:rPr>
          <w:b/>
        </w:rPr>
        <w:t>Regras Gerais:</w:t>
      </w:r>
      <w:bookmarkEnd w:id="18"/>
    </w:p>
    <w:p w14:paraId="3667960E" w14:textId="296DD7F8" w:rsidR="008D17BE" w:rsidRPr="00F96408" w:rsidRDefault="008D17BE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lastRenderedPageBreak/>
        <w:t xml:space="preserve">O submenu </w:t>
      </w:r>
      <w:r w:rsidRPr="00F96408">
        <w:rPr>
          <w:color w:val="31849B" w:themeColor="accent5" w:themeShade="BF"/>
        </w:rPr>
        <w:t>Cadastrar Substituição</w:t>
      </w:r>
      <w:r w:rsidR="001B66EA" w:rsidRPr="00F96408">
        <w:rPr>
          <w:rStyle w:val="Refdenotaderodap"/>
          <w:color w:val="31849B" w:themeColor="accent5" w:themeShade="BF"/>
        </w:rPr>
        <w:footnoteReference w:id="1"/>
      </w:r>
      <w:r w:rsidRPr="00F96408">
        <w:rPr>
          <w:color w:val="000000" w:themeColor="text1"/>
        </w:rPr>
        <w:t xml:space="preserve">, só será </w:t>
      </w:r>
      <w:r w:rsidR="00372C4A" w:rsidRPr="00F96408">
        <w:rPr>
          <w:color w:val="000000" w:themeColor="text1"/>
        </w:rPr>
        <w:t>disponibilizado</w:t>
      </w:r>
      <w:r w:rsidRPr="00F96408">
        <w:rPr>
          <w:color w:val="000000" w:themeColor="text1"/>
        </w:rPr>
        <w:t xml:space="preserve"> </w:t>
      </w:r>
      <w:r w:rsidR="0024243A" w:rsidRPr="00F96408">
        <w:rPr>
          <w:color w:val="000000" w:themeColor="text1"/>
        </w:rPr>
        <w:t>na Data de Início d</w:t>
      </w:r>
      <w:r w:rsidRPr="00F96408">
        <w:rPr>
          <w:color w:val="000000" w:themeColor="text1"/>
        </w:rPr>
        <w:t xml:space="preserve">a </w:t>
      </w:r>
      <w:r w:rsidRPr="00F96408">
        <w:rPr>
          <w:b/>
          <w:color w:val="000000" w:themeColor="text1"/>
        </w:rPr>
        <w:t>2.3 Atividade Secundária</w:t>
      </w:r>
      <w:r w:rsidR="00372C4A" w:rsidRPr="00F96408">
        <w:rPr>
          <w:color w:val="000000" w:themeColor="text1"/>
        </w:rPr>
        <w:t>;</w:t>
      </w:r>
      <w:r w:rsidR="001B66EA" w:rsidRPr="00F96408">
        <w:rPr>
          <w:color w:val="000000" w:themeColor="text1"/>
        </w:rPr>
        <w:t xml:space="preserve"> caso o ator aciona este submenu fora da data de vigência, ou seja, antes da data de início ou depois da data fim, o sistema deve exibir a mensagem informativa [</w:t>
      </w:r>
      <w:r w:rsidR="00D74802" w:rsidRPr="00F96408">
        <w:rPr>
          <w:color w:val="31849B" w:themeColor="accent5" w:themeShade="BF"/>
        </w:rPr>
        <w:fldChar w:fldCharType="begin"/>
      </w:r>
      <w:r w:rsidR="00D74802" w:rsidRPr="00F96408">
        <w:rPr>
          <w:color w:val="31849B" w:themeColor="accent5" w:themeShade="BF"/>
        </w:rPr>
        <w:instrText xml:space="preserve"> REF _Ref24548577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D74802" w:rsidRPr="00F96408">
        <w:rPr>
          <w:color w:val="31849B" w:themeColor="accent5" w:themeShade="BF"/>
        </w:rPr>
      </w:r>
      <w:r w:rsidR="00D74802" w:rsidRPr="00F96408">
        <w:rPr>
          <w:color w:val="31849B" w:themeColor="accent5" w:themeShade="BF"/>
        </w:rPr>
        <w:fldChar w:fldCharType="separate"/>
      </w:r>
      <w:r w:rsidR="00D74802" w:rsidRPr="00F96408">
        <w:rPr>
          <w:color w:val="31849B" w:themeColor="accent5" w:themeShade="BF"/>
        </w:rPr>
        <w:t>ME03</w:t>
      </w:r>
      <w:r w:rsidR="00D74802" w:rsidRPr="00F96408">
        <w:rPr>
          <w:color w:val="31849B" w:themeColor="accent5" w:themeShade="BF"/>
        </w:rPr>
        <w:fldChar w:fldCharType="end"/>
      </w:r>
      <w:r w:rsidR="001B66EA" w:rsidRPr="00F96408">
        <w:rPr>
          <w:color w:val="000000" w:themeColor="text1"/>
        </w:rPr>
        <w:t>]</w:t>
      </w:r>
    </w:p>
    <w:p w14:paraId="523EA780" w14:textId="77777777" w:rsidR="00372C4A" w:rsidRPr="00F96408" w:rsidRDefault="00372C4A" w:rsidP="00372C4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259F5450" w14:textId="76030455" w:rsidR="00372C4A" w:rsidRPr="00F96408" w:rsidRDefault="00372C4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Caso esteja fora do prazo, ou seja, </w:t>
      </w:r>
      <w:r w:rsidR="00E3618C" w:rsidRPr="00F96408">
        <w:rPr>
          <w:color w:val="000000" w:themeColor="text1" w:themeShade="BF"/>
        </w:rPr>
        <w:t>antes d</w:t>
      </w:r>
      <w:r w:rsidRPr="00F96408">
        <w:rPr>
          <w:color w:val="000000" w:themeColor="text1" w:themeShade="BF"/>
        </w:rPr>
        <w:t xml:space="preserve">a Data Início </w:t>
      </w:r>
      <w:r w:rsidR="00E3618C" w:rsidRPr="00F96408">
        <w:rPr>
          <w:color w:val="000000" w:themeColor="text1" w:themeShade="BF"/>
        </w:rPr>
        <w:t>ou depois Data</w:t>
      </w:r>
      <w:r w:rsidRPr="00F96408">
        <w:rPr>
          <w:color w:val="000000" w:themeColor="text1" w:themeShade="BF"/>
        </w:rPr>
        <w:t xml:space="preserve"> Fim da 2.3 Atividade Secundária, e o menu </w:t>
      </w:r>
      <w:r w:rsidRPr="00F96408">
        <w:rPr>
          <w:color w:val="31849B" w:themeColor="accent5" w:themeShade="BF"/>
        </w:rPr>
        <w:t xml:space="preserve">Cadastrar Substituição </w:t>
      </w:r>
      <w:r w:rsidRPr="00F96408">
        <w:rPr>
          <w:color w:val="auto"/>
        </w:rPr>
        <w:t>seja acionado, o sistema deve exibir mensagem</w:t>
      </w:r>
      <w:r w:rsidRPr="00F96408">
        <w:rPr>
          <w:color w:val="31849B" w:themeColor="accent5" w:themeShade="BF"/>
        </w:rPr>
        <w:t xml:space="preserve"> [</w:t>
      </w:r>
      <w:r w:rsidR="00D8084A" w:rsidRPr="00F96408">
        <w:rPr>
          <w:color w:val="31849B" w:themeColor="accent5" w:themeShade="BF"/>
        </w:rPr>
        <w:fldChar w:fldCharType="begin"/>
      </w:r>
      <w:r w:rsidR="00D8084A" w:rsidRPr="00F96408">
        <w:rPr>
          <w:color w:val="31849B" w:themeColor="accent5" w:themeShade="BF"/>
        </w:rPr>
        <w:instrText xml:space="preserve"> REF _Ref24548577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D8084A" w:rsidRPr="00F96408">
        <w:rPr>
          <w:color w:val="31849B" w:themeColor="accent5" w:themeShade="BF"/>
        </w:rPr>
      </w:r>
      <w:r w:rsidR="00D8084A" w:rsidRPr="00F96408">
        <w:rPr>
          <w:color w:val="31849B" w:themeColor="accent5" w:themeShade="BF"/>
        </w:rPr>
        <w:fldChar w:fldCharType="separate"/>
      </w:r>
      <w:r w:rsidR="00D8084A" w:rsidRPr="00F96408">
        <w:rPr>
          <w:color w:val="31849B" w:themeColor="accent5" w:themeShade="BF"/>
        </w:rPr>
        <w:t>ME03</w:t>
      </w:r>
      <w:r w:rsidR="00D8084A" w:rsidRPr="00F96408">
        <w:rPr>
          <w:color w:val="31849B" w:themeColor="accent5" w:themeShade="BF"/>
        </w:rPr>
        <w:fldChar w:fldCharType="end"/>
      </w:r>
      <w:r w:rsidR="00D8084A" w:rsidRPr="00F96408">
        <w:rPr>
          <w:color w:val="31849B" w:themeColor="accent5" w:themeShade="BF"/>
        </w:rPr>
        <w:t>]</w:t>
      </w:r>
      <w:r w:rsidR="00D8084A" w:rsidRPr="00F96408">
        <w:rPr>
          <w:color w:val="auto"/>
        </w:rPr>
        <w:t>;</w:t>
      </w:r>
      <w:r w:rsidR="00173D8B" w:rsidRPr="00F96408">
        <w:rPr>
          <w:color w:val="auto"/>
        </w:rPr>
        <w:t xml:space="preserve"> </w:t>
      </w:r>
      <w:r w:rsidR="00D8084A" w:rsidRPr="00F96408">
        <w:rPr>
          <w:rStyle w:val="Refdenotaderodap"/>
          <w:color w:val="31849B" w:themeColor="accent5" w:themeShade="BF"/>
        </w:rPr>
        <w:footnoteReference w:id="2"/>
      </w:r>
    </w:p>
    <w:p w14:paraId="6C72435F" w14:textId="77777777" w:rsidR="00372C4A" w:rsidRPr="00F96408" w:rsidRDefault="00372C4A" w:rsidP="00372C4A">
      <w:pPr>
        <w:pStyle w:val="PargrafodaLista"/>
        <w:rPr>
          <w:color w:val="000000" w:themeColor="text1"/>
        </w:rPr>
      </w:pPr>
    </w:p>
    <w:p w14:paraId="4CB2E84C" w14:textId="2A4B9808" w:rsidR="00E44083" w:rsidRPr="00F96408" w:rsidRDefault="00D8084A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O sistema deve permitir o acesso a essa funciona</w:t>
      </w:r>
      <w:r w:rsidR="00E44083" w:rsidRPr="00F96408">
        <w:rPr>
          <w:color w:val="000000" w:themeColor="text1" w:themeShade="BF"/>
        </w:rPr>
        <w:t xml:space="preserve">lidade APENAS para os Membros </w:t>
      </w:r>
      <w:r w:rsidR="00E44083" w:rsidRPr="00F96408">
        <w:rPr>
          <w:b/>
          <w:color w:val="000000" w:themeColor="text1" w:themeShade="BF"/>
        </w:rPr>
        <w:t>RESPONSÁVEIS</w:t>
      </w:r>
      <w:r w:rsidR="00E44083" w:rsidRPr="00F96408">
        <w:rPr>
          <w:color w:val="000000" w:themeColor="text1" w:themeShade="BF"/>
        </w:rPr>
        <w:t xml:space="preserve"> de cada chapa;</w:t>
      </w:r>
      <w:r w:rsidR="00D74802" w:rsidRPr="00F96408">
        <w:rPr>
          <w:color w:val="000000" w:themeColor="text1" w:themeShade="BF"/>
        </w:rPr>
        <w:t xml:space="preserve"> </w:t>
      </w:r>
    </w:p>
    <w:p w14:paraId="5B9C0964" w14:textId="77777777" w:rsidR="00D74802" w:rsidRPr="00F96408" w:rsidRDefault="00D74802" w:rsidP="00D74802">
      <w:pPr>
        <w:pStyle w:val="PargrafodaLista"/>
        <w:rPr>
          <w:color w:val="000000" w:themeColor="text1" w:themeShade="BF"/>
        </w:rPr>
      </w:pPr>
    </w:p>
    <w:p w14:paraId="6E708375" w14:textId="6CCA1668" w:rsidR="00D74802" w:rsidRPr="00F96408" w:rsidRDefault="00D74802" w:rsidP="00D74802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Caso NÃO seja responsável por nenhuma chapa, o sistema deve exibir mensagem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_Ref24551944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ME04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 xml:space="preserve">] </w:t>
      </w:r>
      <w:r w:rsidRPr="00F96408">
        <w:rPr>
          <w:rStyle w:val="Refdenotaderodap"/>
          <w:color w:val="31849B" w:themeColor="accent5" w:themeShade="BF"/>
        </w:rPr>
        <w:footnoteReference w:id="3"/>
      </w:r>
    </w:p>
    <w:p w14:paraId="73808A03" w14:textId="77777777" w:rsidR="00E44083" w:rsidRPr="00F96408" w:rsidRDefault="00E44083" w:rsidP="00E44083">
      <w:pPr>
        <w:pStyle w:val="PargrafodaLista"/>
        <w:rPr>
          <w:color w:val="000000" w:themeColor="text1" w:themeShade="BF"/>
        </w:rPr>
      </w:pPr>
    </w:p>
    <w:p w14:paraId="117239C1" w14:textId="4DD4D2AA" w:rsidR="004F6FEC" w:rsidRPr="00F96408" w:rsidRDefault="004F6FEC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Os responsáveis pela chapa, podem solicitar substituição de um membros quantas vezes achar necessário, desde que, esteja dentro do período de vigência da 2.3 Atividade Secundária;</w:t>
      </w:r>
    </w:p>
    <w:p w14:paraId="661E4CA5" w14:textId="77777777" w:rsidR="004F6FEC" w:rsidRPr="00F96408" w:rsidRDefault="004F6FEC" w:rsidP="004F6FEC">
      <w:pPr>
        <w:pStyle w:val="PargrafodaLista"/>
        <w:rPr>
          <w:color w:val="000000" w:themeColor="text1" w:themeShade="BF"/>
        </w:rPr>
      </w:pPr>
    </w:p>
    <w:p w14:paraId="7FB88C34" w14:textId="0DDB439A" w:rsidR="00E44083" w:rsidRPr="00F96408" w:rsidRDefault="00E44083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O sistema deve validar o CPF do ator logado, e deve exibir a chapa a qual ele é um integrante Responsável; </w:t>
      </w:r>
    </w:p>
    <w:p w14:paraId="65E7A5F8" w14:textId="77777777" w:rsidR="00E44083" w:rsidRPr="00F96408" w:rsidRDefault="00E44083" w:rsidP="00E44083">
      <w:pPr>
        <w:pStyle w:val="PargrafodaLista"/>
        <w:rPr>
          <w:color w:val="000000" w:themeColor="text1" w:themeShade="BF"/>
        </w:rPr>
      </w:pPr>
    </w:p>
    <w:p w14:paraId="5484114F" w14:textId="77777777" w:rsidR="00754AA5" w:rsidRPr="00F96408" w:rsidRDefault="00754AA5" w:rsidP="00754AA5">
      <w:pPr>
        <w:pStyle w:val="PargrafodaLista"/>
        <w:rPr>
          <w:color w:val="000000" w:themeColor="text1" w:themeShade="BF"/>
        </w:rPr>
      </w:pPr>
    </w:p>
    <w:p w14:paraId="55846E30" w14:textId="54D70097" w:rsidR="00754AA5" w:rsidRPr="00F96408" w:rsidRDefault="00754AA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Os </w:t>
      </w:r>
      <w:r w:rsidR="00FB7E0F" w:rsidRPr="00F96408">
        <w:rPr>
          <w:color w:val="000000" w:themeColor="text1" w:themeShade="BF"/>
        </w:rPr>
        <w:t>Assessores</w:t>
      </w:r>
      <w:r w:rsidRPr="00F96408">
        <w:rPr>
          <w:color w:val="000000" w:themeColor="text1" w:themeShade="BF"/>
        </w:rPr>
        <w:t xml:space="preserve"> da comissão eleitoral da mesma </w:t>
      </w:r>
      <w:r w:rsidR="00E3618C" w:rsidRPr="00F96408">
        <w:rPr>
          <w:color w:val="000000" w:themeColor="text1" w:themeShade="BF"/>
        </w:rPr>
        <w:t>CEN e CE</w:t>
      </w:r>
      <w:r w:rsidRPr="00F96408">
        <w:rPr>
          <w:color w:val="000000" w:themeColor="text1" w:themeShade="BF"/>
        </w:rPr>
        <w:t>, poderão acompanhar as solicitações através da estória HST028;</w:t>
      </w:r>
    </w:p>
    <w:p w14:paraId="7889139D" w14:textId="77777777" w:rsidR="00D8084A" w:rsidRPr="00F96408" w:rsidRDefault="00D8084A" w:rsidP="00D8084A">
      <w:pPr>
        <w:pStyle w:val="PargrafodaLista"/>
        <w:rPr>
          <w:color w:val="000000" w:themeColor="text1"/>
        </w:rPr>
      </w:pPr>
    </w:p>
    <w:p w14:paraId="4479959F" w14:textId="77777777" w:rsidR="00DB3486" w:rsidRPr="00F96408" w:rsidRDefault="00DB3486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1FCA726B" w:rsidR="00DB3486" w:rsidRPr="00F96408" w:rsidRDefault="00DC0A4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24987723"/>
      <w:r w:rsidRPr="00F96408">
        <w:rPr>
          <w:b/>
        </w:rPr>
        <w:t>Pedido de substituição de candidatura</w:t>
      </w:r>
      <w:r w:rsidR="00DB3486" w:rsidRPr="00F96408">
        <w:rPr>
          <w:b/>
        </w:rPr>
        <w:t>:</w:t>
      </w:r>
      <w:r w:rsidR="00443201" w:rsidRPr="00F96408">
        <w:rPr>
          <w:b/>
        </w:rPr>
        <w:t xml:space="preserve"> </w:t>
      </w:r>
      <w:r w:rsidR="009D01A3"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_Ref24546055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P01</w:t>
      </w:r>
      <w:r w:rsidRPr="00F96408">
        <w:rPr>
          <w:color w:val="31849B" w:themeColor="accent5" w:themeShade="BF"/>
        </w:rPr>
        <w:fldChar w:fldCharType="end"/>
      </w:r>
      <w:r w:rsidR="009D01A3" w:rsidRPr="00F96408">
        <w:rPr>
          <w:color w:val="31849B" w:themeColor="accent5" w:themeShade="BF"/>
        </w:rPr>
        <w:t>]</w:t>
      </w:r>
      <w:bookmarkEnd w:id="19"/>
    </w:p>
    <w:p w14:paraId="62565718" w14:textId="3494363C" w:rsidR="008A1465" w:rsidRPr="00F96408" w:rsidRDefault="008A1465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bookmarkStart w:id="20" w:name="_Ref15911404"/>
      <w:r w:rsidRPr="00F96408">
        <w:rPr>
          <w:color w:val="000000" w:themeColor="text1"/>
        </w:rPr>
        <w:t xml:space="preserve">Ao acionar o submenu </w:t>
      </w:r>
      <w:r w:rsidRPr="00F96408">
        <w:rPr>
          <w:color w:val="31849B" w:themeColor="accent5" w:themeShade="BF"/>
        </w:rPr>
        <w:t>Cadastrar Substituição</w:t>
      </w:r>
      <w:r w:rsidRPr="00F96408">
        <w:rPr>
          <w:color w:val="auto"/>
        </w:rPr>
        <w:t xml:space="preserve">, o sistema deve exibir 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_Ref24546055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P01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="00AD2D1C" w:rsidRPr="00F96408">
        <w:rPr>
          <w:color w:val="auto"/>
        </w:rPr>
        <w:t xml:space="preserve">, com um campo para que o ator informe </w:t>
      </w:r>
      <w:r w:rsidR="00D74802" w:rsidRPr="00F96408">
        <w:rPr>
          <w:color w:val="auto"/>
        </w:rPr>
        <w:t xml:space="preserve">o Nome ou </w:t>
      </w:r>
      <w:r w:rsidR="00AD2D1C" w:rsidRPr="00F96408">
        <w:rPr>
          <w:color w:val="auto"/>
        </w:rPr>
        <w:t xml:space="preserve">CPF do membro que </w:t>
      </w:r>
      <w:r w:rsidR="004923A4" w:rsidRPr="00F96408">
        <w:rPr>
          <w:color w:val="auto"/>
        </w:rPr>
        <w:t>deseja substituir;</w:t>
      </w:r>
    </w:p>
    <w:p w14:paraId="686AE6C7" w14:textId="77777777" w:rsidR="008A1465" w:rsidRPr="00F96408" w:rsidRDefault="008A1465" w:rsidP="008A146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1522C20" w14:textId="233B534D" w:rsidR="004923A4" w:rsidRPr="00F96408" w:rsidRDefault="004923A4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Abaixo do pedido de substituição o sistema deve exibir o campo </w:t>
      </w:r>
      <w:r w:rsidRPr="00F96408">
        <w:rPr>
          <w:b/>
          <w:color w:val="000000" w:themeColor="text1"/>
        </w:rPr>
        <w:t>Informações Importante</w:t>
      </w:r>
      <w:r w:rsidRPr="00F96408">
        <w:rPr>
          <w:color w:val="000000" w:themeColor="text1"/>
        </w:rPr>
        <w:t xml:space="preserve">, com o seguinte texto: </w:t>
      </w:r>
    </w:p>
    <w:p w14:paraId="70147317" w14:textId="77777777" w:rsidR="00795436" w:rsidRPr="00F96408" w:rsidRDefault="00795436" w:rsidP="00795436">
      <w:pPr>
        <w:pStyle w:val="PargrafodaLista"/>
        <w:rPr>
          <w:color w:val="000000" w:themeColor="text1"/>
        </w:rPr>
      </w:pPr>
    </w:p>
    <w:p w14:paraId="35F76CC4" w14:textId="16A15887" w:rsidR="00795436" w:rsidRPr="00F96408" w:rsidRDefault="00795436" w:rsidP="0079543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172B4D"/>
          <w:shd w:val="clear" w:color="auto" w:fill="FFFFFF"/>
        </w:rPr>
        <w:t>Prezado(a) arquiteto (a) e urbanista, responsável pela chapa cadastrada, o cadastramento do pedido de substituição de membros de chapa será realizado através da pesquisa de CPF dos membros de sua chapa. Para isso o senhor deverá realizar primeiro a busca desse membro para posteriormente selecionar o CPF do membro e suplente à ser substituído. Após cadastramento, o acompanhamento poderá ser feito através do menu "acompanhar substituição".</w:t>
      </w:r>
    </w:p>
    <w:p w14:paraId="0F1067BF" w14:textId="77777777" w:rsidR="00653873" w:rsidRPr="00F96408" w:rsidRDefault="00653873" w:rsidP="00653873">
      <w:pPr>
        <w:pStyle w:val="PargrafodaLista"/>
        <w:rPr>
          <w:color w:val="000000" w:themeColor="text1"/>
        </w:rPr>
      </w:pPr>
    </w:p>
    <w:p w14:paraId="4BE977C7" w14:textId="34F15A96" w:rsidR="00653873" w:rsidRPr="00F96408" w:rsidRDefault="00653873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Ao informar o </w:t>
      </w:r>
      <w:r w:rsidR="00D74802" w:rsidRPr="00F96408">
        <w:rPr>
          <w:color w:val="000000" w:themeColor="text1"/>
        </w:rPr>
        <w:t xml:space="preserve">Nome ou </w:t>
      </w:r>
      <w:r w:rsidRPr="00F96408">
        <w:rPr>
          <w:color w:val="000000" w:themeColor="text1"/>
        </w:rPr>
        <w:t xml:space="preserve">CPF desejado e acionar a </w:t>
      </w:r>
      <w:proofErr w:type="gramStart"/>
      <w:r w:rsidRPr="00F96408">
        <w:rPr>
          <w:color w:val="000000" w:themeColor="text1"/>
        </w:rPr>
        <w:t xml:space="preserve">opção  </w:t>
      </w:r>
      <w:r w:rsidRPr="00F96408">
        <w:rPr>
          <w:noProof/>
        </w:rPr>
        <w:drawing>
          <wp:inline distT="0" distB="0" distL="0" distR="0" wp14:anchorId="56A4F30B" wp14:editId="110CE077">
            <wp:extent cx="431597" cy="104179"/>
            <wp:effectExtent l="0" t="0" r="698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4" cy="1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,</w:t>
      </w:r>
      <w:proofErr w:type="gramEnd"/>
      <w:r w:rsidRPr="00F96408">
        <w:rPr>
          <w:color w:val="000000" w:themeColor="text1"/>
        </w:rPr>
        <w:t xml:space="preserve"> o sistema deve exibir 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_Ref24553135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P02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rPr>
          <w:color w:val="000000" w:themeColor="text1"/>
        </w:rPr>
        <w:t>;</w:t>
      </w:r>
    </w:p>
    <w:p w14:paraId="5FE82BE0" w14:textId="77777777" w:rsidR="00D5102E" w:rsidRPr="00F96408" w:rsidRDefault="00D5102E" w:rsidP="00D5102E">
      <w:pPr>
        <w:pStyle w:val="PargrafodaLista"/>
        <w:rPr>
          <w:color w:val="000000" w:themeColor="text1"/>
        </w:rPr>
      </w:pPr>
    </w:p>
    <w:p w14:paraId="1AFDA0D9" w14:textId="085C134B" w:rsidR="00653873" w:rsidRPr="00F96408" w:rsidRDefault="00CA3846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lastRenderedPageBreak/>
        <w:t xml:space="preserve">O sistema deve exibir o card o qual o CPF informado pertence, exibindo as </w:t>
      </w:r>
      <w:proofErr w:type="gramStart"/>
      <w:r w:rsidRPr="00F96408">
        <w:rPr>
          <w:color w:val="000000" w:themeColor="text1"/>
        </w:rPr>
        <w:t>informações  do</w:t>
      </w:r>
      <w:proofErr w:type="gramEnd"/>
      <w:r w:rsidRPr="00F96408">
        <w:rPr>
          <w:color w:val="000000" w:themeColor="text1"/>
        </w:rPr>
        <w:t xml:space="preserve"> Titular e do Suplente</w:t>
      </w:r>
      <w:r w:rsidR="00FB7E0F" w:rsidRPr="00F96408">
        <w:rPr>
          <w:color w:val="000000" w:themeColor="text1"/>
        </w:rPr>
        <w:t>, este campo deve ser exibido</w:t>
      </w:r>
      <w:r w:rsidR="00173D8B" w:rsidRPr="00F96408">
        <w:rPr>
          <w:color w:val="000000" w:themeColor="text1"/>
        </w:rPr>
        <w:t xml:space="preserve"> </w:t>
      </w:r>
      <w:r w:rsidR="00173D8B" w:rsidRPr="00F96408">
        <w:rPr>
          <w:color w:val="000000" w:themeColor="text1"/>
          <w:u w:val="single"/>
        </w:rPr>
        <w:t>desabilitad</w:t>
      </w:r>
      <w:r w:rsidR="00FB7E0F" w:rsidRPr="00F96408">
        <w:rPr>
          <w:color w:val="000000" w:themeColor="text1"/>
          <w:u w:val="single"/>
        </w:rPr>
        <w:t>o</w:t>
      </w:r>
      <w:r w:rsidR="00173D8B" w:rsidRPr="00F96408">
        <w:rPr>
          <w:color w:val="000000" w:themeColor="text1"/>
          <w:u w:val="single"/>
        </w:rPr>
        <w:t xml:space="preserve"> para edição</w:t>
      </w:r>
      <w:r w:rsidR="00173D8B" w:rsidRPr="00F96408">
        <w:rPr>
          <w:color w:val="000000" w:themeColor="text1"/>
        </w:rPr>
        <w:t>; E</w:t>
      </w:r>
    </w:p>
    <w:p w14:paraId="7947E9E8" w14:textId="77777777" w:rsidR="004923A4" w:rsidRPr="00F96408" w:rsidRDefault="004923A4" w:rsidP="004923A4">
      <w:pPr>
        <w:pStyle w:val="PargrafodaLista"/>
        <w:rPr>
          <w:color w:val="000000" w:themeColor="text1"/>
        </w:rPr>
      </w:pPr>
    </w:p>
    <w:p w14:paraId="51C9F345" w14:textId="642D2EE9" w:rsidR="00B219DA" w:rsidRPr="00F96408" w:rsidRDefault="00173D8B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t>Abaixo</w:t>
      </w:r>
      <w:r w:rsidR="00FB7E0F" w:rsidRPr="00F96408">
        <w:rPr>
          <w:color w:val="000000" w:themeColor="text1"/>
        </w:rPr>
        <w:t>,</w:t>
      </w:r>
      <w:r w:rsidRPr="00F96408">
        <w:rPr>
          <w:color w:val="000000" w:themeColor="text1"/>
        </w:rPr>
        <w:t xml:space="preserve"> </w:t>
      </w:r>
      <w:r w:rsidR="000F71F0" w:rsidRPr="00F96408">
        <w:rPr>
          <w:color w:val="000000" w:themeColor="text1"/>
        </w:rPr>
        <w:t xml:space="preserve">o sistema deve exibir </w:t>
      </w:r>
      <w:r w:rsidR="00FB7E0F" w:rsidRPr="00F96408">
        <w:rPr>
          <w:color w:val="000000" w:themeColor="text1"/>
        </w:rPr>
        <w:t xml:space="preserve">outro </w:t>
      </w:r>
      <w:proofErr w:type="spellStart"/>
      <w:proofErr w:type="gramStart"/>
      <w:r w:rsidR="00FB7E0F" w:rsidRPr="00F96408">
        <w:rPr>
          <w:color w:val="000000" w:themeColor="text1"/>
        </w:rPr>
        <w:t>card</w:t>
      </w:r>
      <w:proofErr w:type="spellEnd"/>
      <w:r w:rsidR="00FB7E0F" w:rsidRPr="00F96408">
        <w:rPr>
          <w:color w:val="000000" w:themeColor="text1"/>
        </w:rPr>
        <w:t xml:space="preserve"> ,com</w:t>
      </w:r>
      <w:proofErr w:type="gramEnd"/>
      <w:r w:rsidR="00FB7E0F" w:rsidRPr="00F96408">
        <w:rPr>
          <w:color w:val="000000" w:themeColor="text1"/>
        </w:rPr>
        <w:t xml:space="preserve"> </w:t>
      </w:r>
      <w:r w:rsidRPr="00F96408">
        <w:rPr>
          <w:color w:val="000000" w:themeColor="text1"/>
        </w:rPr>
        <w:t xml:space="preserve">um campo </w:t>
      </w:r>
      <w:r w:rsidRPr="00F96408">
        <w:rPr>
          <w:color w:val="000000" w:themeColor="text1"/>
          <w:u w:val="single"/>
        </w:rPr>
        <w:t>habilitado para edição</w:t>
      </w:r>
      <w:r w:rsidR="00FB7E0F" w:rsidRPr="00F96408">
        <w:rPr>
          <w:color w:val="000000" w:themeColor="text1"/>
        </w:rPr>
        <w:t>, aonde o ator deve inserir o</w:t>
      </w:r>
      <w:r w:rsidRPr="00F96408">
        <w:rPr>
          <w:color w:val="000000" w:themeColor="text1"/>
        </w:rPr>
        <w:t xml:space="preserve"> novo CPF, para que a solicitação de substituição ocorra:</w:t>
      </w:r>
    </w:p>
    <w:p w14:paraId="24976A38" w14:textId="77777777" w:rsidR="00173D8B" w:rsidRPr="00F96408" w:rsidRDefault="00173D8B" w:rsidP="00173D8B">
      <w:pPr>
        <w:pStyle w:val="PargrafodaLista"/>
        <w:rPr>
          <w:color w:val="000000" w:themeColor="text1"/>
        </w:rPr>
      </w:pPr>
    </w:p>
    <w:p w14:paraId="4B7D64F8" w14:textId="53870FC4" w:rsidR="00173D8B" w:rsidRPr="00F96408" w:rsidRDefault="00173D8B" w:rsidP="00173D8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noProof/>
          <w:color w:val="000000" w:themeColor="text1"/>
        </w:rPr>
        <w:drawing>
          <wp:inline distT="0" distB="0" distL="0" distR="0" wp14:anchorId="6EA357B5" wp14:editId="79733361">
            <wp:extent cx="5756910" cy="209931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73B6" w14:textId="77777777" w:rsidR="00173D8B" w:rsidRPr="00F96408" w:rsidRDefault="00173D8B" w:rsidP="00173D8B">
      <w:pPr>
        <w:pStyle w:val="PargrafodaLista"/>
        <w:rPr>
          <w:color w:val="000000" w:themeColor="text1"/>
        </w:rPr>
      </w:pPr>
    </w:p>
    <w:p w14:paraId="64FBDAB1" w14:textId="77777777" w:rsidR="000F71F0" w:rsidRPr="00F96408" w:rsidRDefault="000F71F0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>Ao incluir o número do CPF e acionar a opção “</w:t>
      </w:r>
      <w:r w:rsidRPr="00F96408">
        <w:rPr>
          <w:b/>
          <w:color w:val="auto"/>
        </w:rPr>
        <w:t>enter</w:t>
      </w:r>
      <w:r w:rsidRPr="00F96408">
        <w:rPr>
          <w:color w:val="auto"/>
        </w:rPr>
        <w:t>“ do teclado, o sistema deve buscar o CPF informado na base de dados, e deve preencher as demais colunas com as informações buscada na base de dados;</w:t>
      </w:r>
    </w:p>
    <w:p w14:paraId="2D019A9C" w14:textId="77777777" w:rsidR="000F71F0" w:rsidRPr="00F96408" w:rsidRDefault="000F71F0" w:rsidP="000F71F0">
      <w:pPr>
        <w:pStyle w:val="PargrafodaLista"/>
        <w:rPr>
          <w:color w:val="auto"/>
        </w:rPr>
      </w:pPr>
    </w:p>
    <w:p w14:paraId="31951D9A" w14:textId="72779F99" w:rsidR="000F71F0" w:rsidRPr="00F96408" w:rsidRDefault="000F71F0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o sistema não encontre nenhum CPF, conforme informação incluída pelo ator, o sistema deve exibir a mensagem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_Ref24556058 \r \h </w:instrText>
      </w:r>
      <w:r w:rsidR="003E7CC3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ME05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63EEAAE5" w14:textId="77777777" w:rsidR="002F1677" w:rsidRPr="00F96408" w:rsidRDefault="002F1677" w:rsidP="002F1677">
      <w:pPr>
        <w:pStyle w:val="PargrafodaLista"/>
        <w:rPr>
          <w:color w:val="auto"/>
        </w:rPr>
      </w:pPr>
    </w:p>
    <w:p w14:paraId="17B7095B" w14:textId="27BAA687" w:rsidR="002F1677" w:rsidRPr="00F96408" w:rsidRDefault="002F1677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O ator só poderá pedir substituição de membro que seja integrante da chapa a qual o ator é um dos RESPONSÁVEIS; Caso o ator Responsável informe um número de CPF que não pertence a nenhum dos membro da sua chapa,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_Ref25155682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ME021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="001C7630" w:rsidRPr="00F96408">
        <w:rPr>
          <w:color w:val="000000" w:themeColor="text1"/>
        </w:rPr>
        <w:t>;</w:t>
      </w:r>
      <w:r w:rsidRPr="00F96408">
        <w:rPr>
          <w:color w:val="000000" w:themeColor="text1"/>
        </w:rPr>
        <w:t xml:space="preserve"> Ou seja, o sistema não deve permitir </w:t>
      </w:r>
      <w:r w:rsidR="001C7630" w:rsidRPr="00F96408">
        <w:rPr>
          <w:color w:val="000000" w:themeColor="text1"/>
        </w:rPr>
        <w:t>inclusão de pedido de substituição de membros que não são integrantes da chapa do ator;</w:t>
      </w:r>
    </w:p>
    <w:p w14:paraId="6FF8B43C" w14:textId="77777777" w:rsidR="00A734CB" w:rsidRPr="00F96408" w:rsidRDefault="00A734CB" w:rsidP="00A734CB">
      <w:pPr>
        <w:pStyle w:val="PargrafodaLista"/>
        <w:rPr>
          <w:color w:val="auto"/>
        </w:rPr>
      </w:pPr>
    </w:p>
    <w:p w14:paraId="70BD4535" w14:textId="664F968A" w:rsidR="00DA7D98" w:rsidRPr="00F96408" w:rsidRDefault="00A734CB" w:rsidP="002C5874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o ator solicite mais de uma substituição para o mesmo membro, o sistema deve exibir mensagem impeditiva </w:t>
      </w:r>
      <w:r w:rsidRPr="00F96408">
        <w:rPr>
          <w:color w:val="31849B" w:themeColor="accent5" w:themeShade="BF"/>
        </w:rPr>
        <w:t>[</w:t>
      </w:r>
      <w:r w:rsidR="002C3963" w:rsidRPr="00F96408">
        <w:rPr>
          <w:color w:val="31849B" w:themeColor="accent5" w:themeShade="BF"/>
        </w:rPr>
        <w:fldChar w:fldCharType="begin"/>
      </w:r>
      <w:r w:rsidR="002C3963" w:rsidRPr="00F96408">
        <w:rPr>
          <w:color w:val="31849B" w:themeColor="accent5" w:themeShade="BF"/>
        </w:rPr>
        <w:instrText xml:space="preserve"> REF _Ref34123178 \r \h  \* MERGEFORMAT </w:instrText>
      </w:r>
      <w:r w:rsidR="002C3963" w:rsidRPr="00F96408">
        <w:rPr>
          <w:color w:val="31849B" w:themeColor="accent5" w:themeShade="BF"/>
        </w:rPr>
      </w:r>
      <w:r w:rsidR="002C3963" w:rsidRPr="00F96408">
        <w:rPr>
          <w:color w:val="31849B" w:themeColor="accent5" w:themeShade="BF"/>
        </w:rPr>
        <w:fldChar w:fldCharType="separate"/>
      </w:r>
      <w:r w:rsidR="002C3963" w:rsidRPr="00F96408">
        <w:rPr>
          <w:color w:val="31849B" w:themeColor="accent5" w:themeShade="BF"/>
        </w:rPr>
        <w:t>ME026</w:t>
      </w:r>
      <w:r w:rsidR="002C3963" w:rsidRPr="00F96408">
        <w:rPr>
          <w:color w:val="31849B" w:themeColor="accent5" w:themeShade="BF"/>
        </w:rPr>
        <w:fldChar w:fldCharType="end"/>
      </w:r>
      <w:r w:rsidR="002C3963" w:rsidRPr="00F96408">
        <w:rPr>
          <w:color w:val="31849B" w:themeColor="accent5" w:themeShade="BF"/>
        </w:rPr>
        <w:t>]</w:t>
      </w:r>
    </w:p>
    <w:p w14:paraId="2DA9A568" w14:textId="77777777" w:rsidR="00C713F8" w:rsidRPr="00F96408" w:rsidRDefault="00C713F8" w:rsidP="00C713F8">
      <w:pPr>
        <w:pStyle w:val="PargrafodaLista"/>
        <w:rPr>
          <w:color w:val="auto"/>
        </w:rPr>
      </w:pPr>
    </w:p>
    <w:p w14:paraId="50D099D2" w14:textId="77777777" w:rsidR="00C713F8" w:rsidRPr="00F96408" w:rsidRDefault="00C713F8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>Ao acionar a opção “</w:t>
      </w:r>
      <w:r w:rsidRPr="00F96408">
        <w:rPr>
          <w:b/>
          <w:color w:val="auto"/>
        </w:rPr>
        <w:t>enter”</w:t>
      </w:r>
      <w:r w:rsidRPr="00F96408">
        <w:rPr>
          <w:color w:val="auto"/>
        </w:rPr>
        <w:t xml:space="preserve"> do teclado, o sistema deverá também realizar a validação e apresentar o resultado na coluna </w:t>
      </w:r>
      <w:r w:rsidRPr="00F96408">
        <w:rPr>
          <w:b/>
          <w:color w:val="auto"/>
        </w:rPr>
        <w:t>Status da Validação</w:t>
      </w:r>
      <w:r w:rsidRPr="00F96408">
        <w:rPr>
          <w:color w:val="auto"/>
        </w:rPr>
        <w:t>, conforme regra citada sobre os status da validação;</w:t>
      </w:r>
    </w:p>
    <w:p w14:paraId="61AB1913" w14:textId="77777777" w:rsidR="00C713F8" w:rsidRPr="00F96408" w:rsidRDefault="00C713F8" w:rsidP="00C713F8">
      <w:pPr>
        <w:pStyle w:val="PargrafodaLista"/>
        <w:rPr>
          <w:color w:val="auto"/>
        </w:rPr>
      </w:pPr>
    </w:p>
    <w:p w14:paraId="713911D6" w14:textId="697F77E8" w:rsidR="00C713F8" w:rsidRPr="00F96408" w:rsidRDefault="00C713F8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Quando o ator incluir um membro na chapa, o sistema deve validar se o CPF do membro indicado já </w:t>
      </w:r>
      <w:r w:rsidRPr="00F96408">
        <w:rPr>
          <w:b/>
          <w:color w:val="auto"/>
        </w:rPr>
        <w:t>ACEITOU</w:t>
      </w:r>
      <w:r w:rsidRPr="00F96408">
        <w:rPr>
          <w:color w:val="auto"/>
        </w:rPr>
        <w:t xml:space="preserve"> algum convite para ser integrante de </w:t>
      </w:r>
      <w:r w:rsidRPr="00F96408">
        <w:rPr>
          <w:b/>
          <w:color w:val="auto"/>
        </w:rPr>
        <w:t>outra Chapa</w:t>
      </w:r>
      <w:r w:rsidRPr="00F96408">
        <w:rPr>
          <w:color w:val="auto"/>
        </w:rPr>
        <w:t xml:space="preserve"> (HST024). Caso já tenha aceitado, o sistema </w:t>
      </w:r>
      <w:r w:rsidRPr="00F96408">
        <w:rPr>
          <w:b/>
          <w:color w:val="auto"/>
        </w:rPr>
        <w:t>NÃO</w:t>
      </w:r>
      <w:r w:rsidRPr="00F96408">
        <w:rPr>
          <w:color w:val="auto"/>
        </w:rPr>
        <w:t xml:space="preserve"> deve permitir a inclusão deste CPF, e deve exibir mensagem impeditiva </w:t>
      </w:r>
      <w:r w:rsidRPr="00F96408">
        <w:rPr>
          <w:color w:val="31849B" w:themeColor="accent5" w:themeShade="BF"/>
        </w:rPr>
        <w:t>[</w:t>
      </w:r>
      <w:r w:rsidR="006D1C81" w:rsidRPr="00F96408">
        <w:rPr>
          <w:color w:val="31849B" w:themeColor="accent5" w:themeShade="BF"/>
        </w:rPr>
        <w:fldChar w:fldCharType="begin"/>
      </w:r>
      <w:r w:rsidR="006D1C81" w:rsidRPr="00F96408">
        <w:rPr>
          <w:color w:val="31849B" w:themeColor="accent5" w:themeShade="BF"/>
        </w:rPr>
        <w:instrText xml:space="preserve"> REF _Ref24557183 \r \h </w:instrText>
      </w:r>
      <w:r w:rsidR="0089211C" w:rsidRPr="00F96408">
        <w:rPr>
          <w:color w:val="31849B" w:themeColor="accent5" w:themeShade="BF"/>
        </w:rPr>
        <w:instrText xml:space="preserve"> \* MERGEFORMAT </w:instrText>
      </w:r>
      <w:r w:rsidR="006D1C81" w:rsidRPr="00F96408">
        <w:rPr>
          <w:color w:val="31849B" w:themeColor="accent5" w:themeShade="BF"/>
        </w:rPr>
      </w:r>
      <w:r w:rsidR="006D1C81" w:rsidRPr="00F96408">
        <w:rPr>
          <w:color w:val="31849B" w:themeColor="accent5" w:themeShade="BF"/>
        </w:rPr>
        <w:fldChar w:fldCharType="separate"/>
      </w:r>
      <w:r w:rsidR="006D1C81" w:rsidRPr="00F96408">
        <w:rPr>
          <w:color w:val="31849B" w:themeColor="accent5" w:themeShade="BF"/>
        </w:rPr>
        <w:t>ME06</w:t>
      </w:r>
      <w:r w:rsidR="006D1C81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41A495D4" w14:textId="77777777" w:rsidR="00C713F8" w:rsidRPr="00F96408" w:rsidRDefault="00C713F8" w:rsidP="00C713F8">
      <w:pPr>
        <w:pStyle w:val="PargrafodaLista"/>
        <w:rPr>
          <w:color w:val="auto"/>
        </w:rPr>
      </w:pPr>
    </w:p>
    <w:p w14:paraId="79DD5311" w14:textId="77777777" w:rsidR="00C713F8" w:rsidRPr="00F96408" w:rsidRDefault="00C713F8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o membro indicado não tenha </w:t>
      </w:r>
      <w:r w:rsidRPr="00F96408">
        <w:rPr>
          <w:b/>
          <w:color w:val="auto"/>
        </w:rPr>
        <w:t>ACEITADO</w:t>
      </w:r>
      <w:r w:rsidRPr="00F96408">
        <w:rPr>
          <w:color w:val="auto"/>
        </w:rPr>
        <w:t xml:space="preserve"> nenhum convite na (HST024), o sistema deve permitir a inclusão do CPF, na chapa em questão. Na estória (HST024) o ator deverá escolher em qual chapa ele quer integrar para ser um membro;</w:t>
      </w:r>
    </w:p>
    <w:p w14:paraId="0296498A" w14:textId="77777777" w:rsidR="003B156C" w:rsidRPr="00F96408" w:rsidRDefault="003B156C" w:rsidP="003B156C">
      <w:pPr>
        <w:pStyle w:val="PargrafodaLista"/>
        <w:rPr>
          <w:color w:val="auto"/>
        </w:rPr>
      </w:pPr>
    </w:p>
    <w:p w14:paraId="267BA6BC" w14:textId="2A2D0E93" w:rsidR="00DB01CC" w:rsidRPr="00F96408" w:rsidRDefault="00402615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lastRenderedPageBreak/>
        <w:t xml:space="preserve">Em regra geral, </w:t>
      </w:r>
      <w:r w:rsidR="002508D0" w:rsidRPr="00F96408">
        <w:rPr>
          <w:color w:val="auto"/>
        </w:rPr>
        <w:t>a</w:t>
      </w:r>
      <w:r w:rsidR="00DB01CC" w:rsidRPr="00F96408">
        <w:rPr>
          <w:color w:val="auto"/>
        </w:rPr>
        <w:t>o solicitar um</w:t>
      </w:r>
      <w:r w:rsidR="002508D0" w:rsidRPr="00F96408">
        <w:rPr>
          <w:color w:val="auto"/>
        </w:rPr>
        <w:t>a</w:t>
      </w:r>
      <w:r w:rsidR="00DB01CC" w:rsidRPr="00F96408">
        <w:rPr>
          <w:color w:val="auto"/>
        </w:rPr>
        <w:t xml:space="preserve"> substituição</w:t>
      </w:r>
      <w:r w:rsidR="002508D0" w:rsidRPr="00F96408">
        <w:rPr>
          <w:color w:val="auto"/>
        </w:rPr>
        <w:t>,</w:t>
      </w:r>
      <w:r w:rsidR="00DB01CC" w:rsidRPr="00F96408">
        <w:rPr>
          <w:color w:val="auto"/>
        </w:rPr>
        <w:t xml:space="preserve"> o sistema deve permitir a substituição da dupla que compõem cada Card; Porém o ator poderá também optar em substituir apenas um dos </w:t>
      </w:r>
      <w:proofErr w:type="gramStart"/>
      <w:r w:rsidR="00DB01CC" w:rsidRPr="00F96408">
        <w:rPr>
          <w:color w:val="auto"/>
        </w:rPr>
        <w:t xml:space="preserve">membros;  </w:t>
      </w:r>
      <w:r w:rsidR="00D827DF" w:rsidRPr="00F96408">
        <w:rPr>
          <w:color w:val="31849B" w:themeColor="accent5" w:themeShade="BF"/>
        </w:rPr>
        <w:t>[</w:t>
      </w:r>
      <w:proofErr w:type="gramEnd"/>
      <w:r w:rsidR="00D827DF" w:rsidRPr="00F96408">
        <w:rPr>
          <w:color w:val="31849B" w:themeColor="accent5" w:themeShade="BF"/>
        </w:rPr>
        <w:fldChar w:fldCharType="begin"/>
      </w:r>
      <w:r w:rsidR="00D827DF" w:rsidRPr="00F96408">
        <w:rPr>
          <w:color w:val="31849B" w:themeColor="accent5" w:themeShade="BF"/>
        </w:rPr>
        <w:instrText xml:space="preserve"> REF _Ref24641744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D827DF" w:rsidRPr="00F96408">
        <w:rPr>
          <w:color w:val="31849B" w:themeColor="accent5" w:themeShade="BF"/>
        </w:rPr>
      </w:r>
      <w:r w:rsidR="00D827DF" w:rsidRPr="00F96408">
        <w:rPr>
          <w:color w:val="31849B" w:themeColor="accent5" w:themeShade="BF"/>
        </w:rPr>
        <w:fldChar w:fldCharType="separate"/>
      </w:r>
      <w:r w:rsidR="00D827DF" w:rsidRPr="00F96408">
        <w:rPr>
          <w:color w:val="31849B" w:themeColor="accent5" w:themeShade="BF"/>
        </w:rPr>
        <w:t>P02</w:t>
      </w:r>
      <w:r w:rsidR="00D827DF" w:rsidRPr="00F96408">
        <w:rPr>
          <w:color w:val="31849B" w:themeColor="accent5" w:themeShade="BF"/>
        </w:rPr>
        <w:fldChar w:fldCharType="end"/>
      </w:r>
      <w:r w:rsidR="00D827DF" w:rsidRPr="00F96408">
        <w:rPr>
          <w:color w:val="31849B" w:themeColor="accent5" w:themeShade="BF"/>
        </w:rPr>
        <w:t>]</w:t>
      </w:r>
    </w:p>
    <w:p w14:paraId="7788EBFE" w14:textId="77777777" w:rsidR="002508D0" w:rsidRPr="00F96408" w:rsidRDefault="002508D0" w:rsidP="00DB01CC">
      <w:pPr>
        <w:pStyle w:val="PargrafodaLista"/>
        <w:rPr>
          <w:color w:val="auto"/>
        </w:rPr>
      </w:pPr>
    </w:p>
    <w:p w14:paraId="5A72404C" w14:textId="3CB82F38" w:rsidR="00DB01CC" w:rsidRPr="00F96408" w:rsidRDefault="00DB01CC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o ator queira substituir APENAS um dos membros de um card, o ator deve </w:t>
      </w:r>
      <w:r w:rsidR="00C01593" w:rsidRPr="00F96408">
        <w:rPr>
          <w:color w:val="auto"/>
        </w:rPr>
        <w:t>inserir novamente o CPF do membro que o ator não quer substituir;</w:t>
      </w:r>
    </w:p>
    <w:p w14:paraId="4CB0B65C" w14:textId="77777777" w:rsidR="00513B1A" w:rsidRPr="00F96408" w:rsidRDefault="00513B1A" w:rsidP="00513B1A">
      <w:pPr>
        <w:pStyle w:val="PargrafodaLista"/>
        <w:rPr>
          <w:color w:val="auto"/>
        </w:rPr>
      </w:pPr>
    </w:p>
    <w:p w14:paraId="5A27FC69" w14:textId="3F4C9EF3" w:rsidR="0089211C" w:rsidRPr="00F96408" w:rsidRDefault="0089211C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o ator informe apenas um dos CPF, deixando o outro </w:t>
      </w:r>
      <w:proofErr w:type="spellStart"/>
      <w:r w:rsidRPr="00F96408">
        <w:rPr>
          <w:color w:val="auto"/>
        </w:rPr>
        <w:t>card</w:t>
      </w:r>
      <w:proofErr w:type="spellEnd"/>
      <w:r w:rsidRPr="00F96408">
        <w:rPr>
          <w:color w:val="auto"/>
        </w:rPr>
        <w:t xml:space="preserve"> em branco, o sistema deve exibir mensagem impeditiva [</w:t>
      </w:r>
      <w:r w:rsidR="00513B1A" w:rsidRPr="00F96408">
        <w:rPr>
          <w:color w:val="31849B" w:themeColor="accent5" w:themeShade="BF"/>
        </w:rPr>
        <w:fldChar w:fldCharType="begin"/>
      </w:r>
      <w:r w:rsidR="00513B1A" w:rsidRPr="00F96408">
        <w:rPr>
          <w:color w:val="31849B" w:themeColor="accent5" w:themeShade="BF"/>
        </w:rPr>
        <w:instrText xml:space="preserve"> REF _Ref33087314 \r \h  \* MERGEFORMAT </w:instrText>
      </w:r>
      <w:r w:rsidR="00513B1A" w:rsidRPr="00F96408">
        <w:rPr>
          <w:color w:val="31849B" w:themeColor="accent5" w:themeShade="BF"/>
        </w:rPr>
      </w:r>
      <w:r w:rsidR="00513B1A" w:rsidRPr="00F96408">
        <w:rPr>
          <w:color w:val="31849B" w:themeColor="accent5" w:themeShade="BF"/>
        </w:rPr>
        <w:fldChar w:fldCharType="separate"/>
      </w:r>
      <w:r w:rsidR="00513B1A" w:rsidRPr="00F96408">
        <w:rPr>
          <w:color w:val="31849B" w:themeColor="accent5" w:themeShade="BF"/>
        </w:rPr>
        <w:t>ME023</w:t>
      </w:r>
      <w:r w:rsidR="00513B1A" w:rsidRPr="00F96408">
        <w:rPr>
          <w:color w:val="31849B" w:themeColor="accent5" w:themeShade="BF"/>
        </w:rPr>
        <w:fldChar w:fldCharType="end"/>
      </w:r>
      <w:r w:rsidRPr="00F96408">
        <w:rPr>
          <w:color w:val="auto"/>
        </w:rPr>
        <w:t>]</w:t>
      </w:r>
    </w:p>
    <w:p w14:paraId="6C1997D2" w14:textId="77777777" w:rsidR="00DB01CC" w:rsidRPr="00F96408" w:rsidRDefault="00DB01CC" w:rsidP="00DB01CC">
      <w:pPr>
        <w:pStyle w:val="PargrafodaLista"/>
        <w:rPr>
          <w:color w:val="auto"/>
        </w:rPr>
      </w:pPr>
    </w:p>
    <w:p w14:paraId="3CEC9ACC" w14:textId="414FE146" w:rsidR="00CC2C9E" w:rsidRPr="00F96408" w:rsidRDefault="00CC2C9E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>Ao pedir uma substituição (Titular ou Suplente) o sistema deve validar os membros</w:t>
      </w:r>
      <w:r w:rsidR="00825911" w:rsidRPr="00F96408">
        <w:rPr>
          <w:color w:val="auto"/>
        </w:rPr>
        <w:t>,</w:t>
      </w:r>
      <w:r w:rsidRPr="00F96408">
        <w:rPr>
          <w:color w:val="auto"/>
        </w:rPr>
        <w:t xml:space="preserve"> conforme regra Status da Validação, mesmo que um deste membros já tenha sido validado anteriormente na criação da chapa.</w:t>
      </w:r>
    </w:p>
    <w:p w14:paraId="6A8A8B1E" w14:textId="7CF79659" w:rsidR="00CC2C9E" w:rsidRPr="00F96408" w:rsidRDefault="00CC2C9E" w:rsidP="00CC2C9E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  <w:r w:rsidRPr="00F96408">
        <w:rPr>
          <w:color w:val="auto"/>
        </w:rPr>
        <w:t>Na coluna Status da Confirmação</w:t>
      </w:r>
      <w:r w:rsidR="00825911" w:rsidRPr="00F96408">
        <w:rPr>
          <w:color w:val="auto"/>
        </w:rPr>
        <w:t>,</w:t>
      </w:r>
      <w:r w:rsidRPr="00F96408">
        <w:rPr>
          <w:color w:val="auto"/>
        </w:rPr>
        <w:t xml:space="preserve"> </w:t>
      </w:r>
      <w:r w:rsidR="00825911" w:rsidRPr="00F96408">
        <w:rPr>
          <w:color w:val="auto"/>
        </w:rPr>
        <w:t>APENAS</w:t>
      </w:r>
      <w:r w:rsidRPr="00F96408">
        <w:rPr>
          <w:color w:val="auto"/>
        </w:rPr>
        <w:t xml:space="preserve"> na interface de Substituição, o sistema deve exibir a informação igual a  </w:t>
      </w:r>
      <w:r w:rsidRPr="00F96408">
        <w:rPr>
          <w:noProof/>
        </w:rPr>
        <w:drawing>
          <wp:inline distT="0" distB="0" distL="0" distR="0" wp14:anchorId="1F6DE902" wp14:editId="5690ACFE">
            <wp:extent cx="436729" cy="73908"/>
            <wp:effectExtent l="0" t="0" r="1905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. Caso seja julgado Deferido a substituição, um novo convite será encaminhado para o membro. O Julgamento será tratado em etapa posterior do pedido de substituição.</w:t>
      </w:r>
    </w:p>
    <w:p w14:paraId="30820788" w14:textId="03D53072" w:rsidR="00825911" w:rsidRPr="00F96408" w:rsidRDefault="00825911" w:rsidP="00CC2C9E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  <w:r w:rsidRPr="00F96408">
        <w:rPr>
          <w:color w:val="auto"/>
        </w:rPr>
        <w:t>Ressaltando que nas demais estórias o sistema NÃO deve alterar as informações das colunas Status Confirmação e Status Validação, enquanto o JULGAMENTO não for realizado, ou seja, nesta etapa apenas a interface de Substituição estão sendo modificada.</w:t>
      </w:r>
    </w:p>
    <w:p w14:paraId="1D144B3B" w14:textId="6A98A30B" w:rsidR="00CC2C9E" w:rsidRPr="00F96408" w:rsidRDefault="00CC2C9E" w:rsidP="00CC2C9E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</w:p>
    <w:p w14:paraId="3E72FA1F" w14:textId="0CB32C24" w:rsidR="007D25C5" w:rsidRPr="00F96408" w:rsidRDefault="007D25C5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>Após a validação na coluna Status da Validação, o sistema deve congelar as informações. O Julgamento será realizado com base nas informações geradas no ato do pedido de substituição. As interfaces de acompanhamento do Pedido de Substituição, deverão buscar as informações congelada na HST027.</w:t>
      </w:r>
    </w:p>
    <w:p w14:paraId="5B8B073A" w14:textId="77777777" w:rsidR="007D25C5" w:rsidRPr="00F96408" w:rsidRDefault="007D25C5" w:rsidP="007D25C5">
      <w:pPr>
        <w:pStyle w:val="PargrafodaLista"/>
        <w:widowControl/>
        <w:autoSpaceDE/>
        <w:adjustRightInd/>
        <w:spacing w:after="200" w:line="276" w:lineRule="auto"/>
        <w:ind w:left="720"/>
        <w:contextualSpacing/>
        <w:jc w:val="both"/>
        <w:rPr>
          <w:color w:val="auto"/>
        </w:rPr>
      </w:pPr>
    </w:p>
    <w:p w14:paraId="4093F4F4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>Preenchimento das colunas:</w:t>
      </w:r>
    </w:p>
    <w:p w14:paraId="0AB14DFA" w14:textId="54F04F86" w:rsidR="00A30458" w:rsidRPr="00F96408" w:rsidRDefault="003A15ED" w:rsidP="00A3045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Posição</w:t>
      </w:r>
      <w:r w:rsidR="00A30458" w:rsidRPr="00F96408">
        <w:rPr>
          <w:color w:val="auto"/>
        </w:rPr>
        <w:t>: O sistema deve exibir a MESMA numeração do card o qual está ocorrendo a substituição. O sistema não deve permitir alterar a posição dos card dentro da chapa.</w:t>
      </w:r>
    </w:p>
    <w:p w14:paraId="4F091B47" w14:textId="7A440FC6" w:rsidR="00A30458" w:rsidRPr="00F96408" w:rsidRDefault="00A30458" w:rsidP="00A30458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Para o </w:t>
      </w:r>
      <w:r w:rsidRPr="00F96408">
        <w:rPr>
          <w:b/>
          <w:color w:val="auto"/>
        </w:rPr>
        <w:t>Representante IES</w:t>
      </w:r>
      <w:r w:rsidRPr="00F96408">
        <w:rPr>
          <w:color w:val="auto"/>
        </w:rPr>
        <w:t xml:space="preserve">, o sistema não deverá exibir a coluna </w:t>
      </w:r>
      <w:r w:rsidR="006416E0" w:rsidRPr="00F96408">
        <w:rPr>
          <w:b/>
          <w:color w:val="auto"/>
        </w:rPr>
        <w:t>Posição</w:t>
      </w:r>
      <w:r w:rsidRPr="00F96408">
        <w:rPr>
          <w:b/>
          <w:color w:val="auto"/>
        </w:rPr>
        <w:t>;</w:t>
      </w:r>
    </w:p>
    <w:p w14:paraId="2EDA6068" w14:textId="77777777" w:rsidR="00A30458" w:rsidRPr="00F96408" w:rsidRDefault="00A30458" w:rsidP="00A30458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0728F874" w14:textId="787E6E96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CPF do Profissional</w:t>
      </w:r>
      <w:r w:rsidRPr="00F96408">
        <w:rPr>
          <w:color w:val="auto"/>
        </w:rPr>
        <w:t xml:space="preserve">: o sistema deve buscar na base de dados e exibir o CPF do </w:t>
      </w:r>
      <w:r w:rsidR="0049342E" w:rsidRPr="00F96408">
        <w:rPr>
          <w:color w:val="auto"/>
        </w:rPr>
        <w:t>membro</w:t>
      </w:r>
      <w:r w:rsidRPr="00F96408">
        <w:rPr>
          <w:color w:val="auto"/>
        </w:rPr>
        <w:t>;</w:t>
      </w:r>
    </w:p>
    <w:p w14:paraId="49D03C61" w14:textId="77777777" w:rsidR="006D1C81" w:rsidRPr="00F96408" w:rsidRDefault="006D1C81" w:rsidP="006D1C81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54A91E98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Tipo de Participação</w:t>
      </w:r>
      <w:r w:rsidRPr="00F96408">
        <w:rPr>
          <w:color w:val="auto"/>
        </w:rPr>
        <w:t>: o sistema deve exibir a informação:</w:t>
      </w:r>
    </w:p>
    <w:p w14:paraId="77078063" w14:textId="3E88F600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No registro do Conselheiro Federal, o sistema deve exibir na coluna Tipo de Participação as informações: </w:t>
      </w:r>
      <w:r w:rsidR="00224D21" w:rsidRPr="00F96408">
        <w:rPr>
          <w:b/>
          <w:color w:val="auto"/>
        </w:rPr>
        <w:t>Titular</w:t>
      </w:r>
      <w:r w:rsidRPr="00F96408">
        <w:rPr>
          <w:color w:val="auto"/>
        </w:rPr>
        <w:t xml:space="preserve"> e abaixo dele o seu </w:t>
      </w:r>
      <w:r w:rsidRPr="00F96408">
        <w:rPr>
          <w:b/>
          <w:color w:val="auto"/>
        </w:rPr>
        <w:t>Suplente;</w:t>
      </w:r>
    </w:p>
    <w:p w14:paraId="75D547A1" w14:textId="77777777" w:rsidR="006D1C81" w:rsidRPr="00F96408" w:rsidRDefault="006D1C81" w:rsidP="006D1C81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1229DA76" w14:textId="5B83AF8F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No registro do Conselheiro Estadual, o sistema deve exibir na coluna Tipo de Participação as informações: </w:t>
      </w:r>
      <w:r w:rsidR="00FD7EF5" w:rsidRPr="00F96408">
        <w:rPr>
          <w:b/>
          <w:color w:val="auto"/>
        </w:rPr>
        <w:t>Titular</w:t>
      </w:r>
      <w:r w:rsidR="00FD7EF5" w:rsidRPr="00F96408">
        <w:rPr>
          <w:color w:val="auto"/>
        </w:rPr>
        <w:t xml:space="preserve"> </w:t>
      </w:r>
      <w:r w:rsidRPr="00F96408">
        <w:rPr>
          <w:color w:val="auto"/>
        </w:rPr>
        <w:t xml:space="preserve">e abaixo dele o seu </w:t>
      </w:r>
      <w:r w:rsidRPr="00F96408">
        <w:rPr>
          <w:b/>
          <w:color w:val="auto"/>
        </w:rPr>
        <w:t>Suplente</w:t>
      </w:r>
      <w:r w:rsidRPr="00F96408">
        <w:rPr>
          <w:color w:val="auto"/>
        </w:rPr>
        <w:t xml:space="preserve">; </w:t>
      </w:r>
    </w:p>
    <w:p w14:paraId="6AAE94CA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468F04DD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Nome</w:t>
      </w:r>
      <w:r w:rsidRPr="00F96408">
        <w:rPr>
          <w:color w:val="auto"/>
        </w:rPr>
        <w:t>: o sistema deve buscar na base de dados e exibir o Nome do conselheiro;</w:t>
      </w:r>
    </w:p>
    <w:p w14:paraId="77BA794F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47CCC289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Registro</w:t>
      </w:r>
      <w:r w:rsidRPr="00F96408">
        <w:rPr>
          <w:color w:val="auto"/>
        </w:rPr>
        <w:t>: o sistema deve buscar na base de dados e exibir o registro do CAU do conselheiro em questão;</w:t>
      </w:r>
    </w:p>
    <w:p w14:paraId="154FDEE9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34273BA8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E-mail</w:t>
      </w:r>
      <w:r w:rsidRPr="00F96408">
        <w:rPr>
          <w:color w:val="auto"/>
        </w:rPr>
        <w:t>: o sistema deve buscar na base de dados e exibir o E-mail do conselheiro em questão;</w:t>
      </w:r>
    </w:p>
    <w:p w14:paraId="6028598C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45D94093" w14:textId="77777777" w:rsidR="00D01AB1" w:rsidRPr="00F96408" w:rsidRDefault="0049342E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Status da Confirmação</w:t>
      </w:r>
      <w:r w:rsidRPr="00F96408">
        <w:rPr>
          <w:color w:val="auto"/>
        </w:rPr>
        <w:t>: o sistema deve validar se o membro já aceitou ou rejeitou o convite para participar da chapa</w:t>
      </w:r>
      <w:r w:rsidR="00D01AB1" w:rsidRPr="00F96408">
        <w:rPr>
          <w:color w:val="auto"/>
        </w:rPr>
        <w:t>:</w:t>
      </w:r>
    </w:p>
    <w:p w14:paraId="1FBBDC0B" w14:textId="77777777" w:rsidR="00D01AB1" w:rsidRPr="00F96408" w:rsidRDefault="00D01AB1" w:rsidP="00D01AB1">
      <w:pPr>
        <w:pStyle w:val="PargrafodaLista"/>
        <w:rPr>
          <w:color w:val="auto"/>
        </w:rPr>
      </w:pPr>
    </w:p>
    <w:p w14:paraId="5704CD90" w14:textId="77E84E99" w:rsidR="00D01AB1" w:rsidRPr="00F96408" w:rsidRDefault="0049342E" w:rsidP="00D01AB1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tenha aceitado o sistema deve exibir </w:t>
      </w:r>
      <w:r w:rsidRPr="00F96408">
        <w:rPr>
          <w:noProof/>
        </w:rPr>
        <w:drawing>
          <wp:inline distT="0" distB="0" distL="0" distR="0" wp14:anchorId="6C9B74DB" wp14:editId="0571D36B">
            <wp:extent cx="477671" cy="808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AB1" w:rsidRPr="00F96408">
        <w:rPr>
          <w:color w:val="auto"/>
        </w:rPr>
        <w:t>;</w:t>
      </w:r>
    </w:p>
    <w:p w14:paraId="67E92817" w14:textId="77777777" w:rsidR="00D01AB1" w:rsidRPr="00F96408" w:rsidRDefault="00D01AB1" w:rsidP="00D01AB1">
      <w:pPr>
        <w:pStyle w:val="PargrafodaLista"/>
        <w:ind w:left="1843"/>
        <w:rPr>
          <w:color w:val="auto"/>
        </w:rPr>
      </w:pPr>
    </w:p>
    <w:p w14:paraId="7A4CEE4B" w14:textId="324432DF" w:rsidR="00D01AB1" w:rsidRPr="00F96408" w:rsidRDefault="0049342E" w:rsidP="00D01AB1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F96408">
        <w:rPr>
          <w:color w:val="auto"/>
        </w:rPr>
        <w:t>Caso tenha rejeitado</w:t>
      </w:r>
      <w:r w:rsidR="00D01AB1" w:rsidRPr="00F96408">
        <w:rPr>
          <w:color w:val="auto"/>
        </w:rPr>
        <w:t>, o sistema de exibir</w:t>
      </w:r>
      <w:r w:rsidRPr="00F96408">
        <w:rPr>
          <w:color w:val="auto"/>
        </w:rPr>
        <w:t xml:space="preserve"> </w:t>
      </w:r>
      <w:r w:rsidR="00D01AB1" w:rsidRPr="00F96408">
        <w:rPr>
          <w:noProof/>
        </w:rPr>
        <w:drawing>
          <wp:inline distT="0" distB="0" distL="0" distR="0" wp14:anchorId="2F616490" wp14:editId="0F0B1102">
            <wp:extent cx="477672" cy="808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AB1" w:rsidRPr="00F96408">
        <w:rPr>
          <w:color w:val="auto"/>
        </w:rPr>
        <w:t xml:space="preserve">; </w:t>
      </w:r>
    </w:p>
    <w:p w14:paraId="6D53F456" w14:textId="77777777" w:rsidR="00D01AB1" w:rsidRPr="00F96408" w:rsidRDefault="00D01AB1" w:rsidP="00D01AB1">
      <w:pPr>
        <w:pStyle w:val="PargrafodaLista"/>
        <w:ind w:left="1843"/>
        <w:rPr>
          <w:color w:val="auto"/>
        </w:rPr>
      </w:pPr>
    </w:p>
    <w:p w14:paraId="23361E5C" w14:textId="78A47B6B" w:rsidR="0049342E" w:rsidRPr="00F96408" w:rsidRDefault="00D01AB1" w:rsidP="00D01AB1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Caso não tenha nem Confirmado ou Rejeitado, o sistema deve exibir </w:t>
      </w:r>
      <w:r w:rsidRPr="00F96408">
        <w:rPr>
          <w:noProof/>
        </w:rPr>
        <w:drawing>
          <wp:inline distT="0" distB="0" distL="0" distR="0" wp14:anchorId="019399B9" wp14:editId="697AE9D7">
            <wp:extent cx="436729" cy="73908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;</w:t>
      </w:r>
    </w:p>
    <w:p w14:paraId="6E37867C" w14:textId="77777777" w:rsidR="0049342E" w:rsidRPr="00F96408" w:rsidRDefault="0049342E" w:rsidP="0049342E">
      <w:pPr>
        <w:pStyle w:val="PargrafodaLista"/>
        <w:rPr>
          <w:b/>
          <w:color w:val="auto"/>
        </w:rPr>
      </w:pPr>
    </w:p>
    <w:p w14:paraId="07002E93" w14:textId="77777777" w:rsidR="006D1C81" w:rsidRPr="00F96408" w:rsidRDefault="006D1C81" w:rsidP="006B4BE8">
      <w:pPr>
        <w:pStyle w:val="PargrafodaLista"/>
        <w:widowControl/>
        <w:numPr>
          <w:ilvl w:val="0"/>
          <w:numId w:val="14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b/>
          <w:color w:val="auto"/>
        </w:rPr>
        <w:t>Status da Validação</w:t>
      </w:r>
      <w:r w:rsidRPr="00F96408">
        <w:rPr>
          <w:color w:val="auto"/>
        </w:rPr>
        <w:t>: o sistema deve validar na base de dados, as seguinte informações:</w:t>
      </w:r>
    </w:p>
    <w:p w14:paraId="2D07614B" w14:textId="77777777" w:rsidR="006D1C81" w:rsidRPr="00F96408" w:rsidRDefault="006D1C81" w:rsidP="006D1C81">
      <w:pPr>
        <w:spacing w:after="0"/>
        <w:ind w:left="2160"/>
        <w:rPr>
          <w:rFonts w:cs="Arial"/>
          <w:sz w:val="20"/>
        </w:rPr>
      </w:pPr>
    </w:p>
    <w:p w14:paraId="08FC4A9A" w14:textId="77777777" w:rsidR="00A82EDB" w:rsidRPr="00F96408" w:rsidRDefault="00A82EDB" w:rsidP="00A82EDB">
      <w:pPr>
        <w:numPr>
          <w:ilvl w:val="3"/>
          <w:numId w:val="19"/>
        </w:numPr>
        <w:spacing w:after="0"/>
        <w:rPr>
          <w:rFonts w:cs="Arial"/>
          <w:sz w:val="20"/>
        </w:rPr>
      </w:pPr>
      <w:r w:rsidRPr="00F96408">
        <w:rPr>
          <w:rFonts w:cs="Arial"/>
          <w:sz w:val="20"/>
        </w:rPr>
        <w:t xml:space="preserve">Por membro candidato à Conselheiro do </w:t>
      </w:r>
      <w:r w:rsidRPr="00F96408">
        <w:rPr>
          <w:rFonts w:cs="Arial"/>
          <w:b/>
          <w:sz w:val="20"/>
        </w:rPr>
        <w:t>CAU/UF-BR</w:t>
      </w:r>
      <w:r w:rsidRPr="00F96408">
        <w:rPr>
          <w:rFonts w:cs="Arial"/>
          <w:sz w:val="20"/>
        </w:rPr>
        <w:t xml:space="preserve"> {</w:t>
      </w:r>
      <w:r w:rsidRPr="00F96408">
        <w:rPr>
          <w:rFonts w:cs="Arial"/>
          <w:b/>
          <w:sz w:val="20"/>
        </w:rPr>
        <w:t>art. 18</w:t>
      </w:r>
      <w:r w:rsidRPr="00F96408">
        <w:rPr>
          <w:rFonts w:cs="Arial"/>
          <w:sz w:val="20"/>
        </w:rPr>
        <w:t>}</w:t>
      </w:r>
    </w:p>
    <w:p w14:paraId="51C6AFDD" w14:textId="77777777" w:rsidR="00A82EDB" w:rsidRPr="00F96408" w:rsidRDefault="00A82EDB" w:rsidP="00A82EDB">
      <w:pPr>
        <w:numPr>
          <w:ilvl w:val="4"/>
          <w:numId w:val="23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Possuir registro definitivo, ativo</w:t>
      </w:r>
    </w:p>
    <w:p w14:paraId="4E559AC9" w14:textId="77777777" w:rsidR="00A82EDB" w:rsidRPr="00F96408" w:rsidRDefault="00A82EDB" w:rsidP="00A82EDB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auto"/>
        </w:rPr>
        <w:t>O sistema deve Validar a situação do registro do profissional que está sendo incluído pelo ator.</w:t>
      </w:r>
    </w:p>
    <w:p w14:paraId="451FE145" w14:textId="77777777" w:rsidR="00A82EDB" w:rsidRPr="00F96408" w:rsidRDefault="00A82EDB" w:rsidP="00A82EDB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Os CPF com a situação diferente de </w:t>
      </w:r>
      <w:r w:rsidRPr="00F96408">
        <w:rPr>
          <w:b/>
          <w:color w:val="auto"/>
        </w:rPr>
        <w:t>ATIVO</w:t>
      </w:r>
      <w:r w:rsidRPr="00F96408">
        <w:rPr>
          <w:color w:val="auto"/>
        </w:rPr>
        <w:t xml:space="preserve">, o sistema deve permitir a inclusão, porém será uma pendencias a qual o sistema deve alertar com o </w:t>
      </w:r>
      <w:proofErr w:type="gramStart"/>
      <w:r w:rsidRPr="00F96408">
        <w:rPr>
          <w:color w:val="auto"/>
        </w:rPr>
        <w:t xml:space="preserve">símbolo  </w:t>
      </w:r>
      <w:r w:rsidRPr="00F96408">
        <w:rPr>
          <w:noProof/>
        </w:rPr>
        <w:drawing>
          <wp:inline distT="0" distB="0" distL="0" distR="0" wp14:anchorId="29491C9D" wp14:editId="74DB780B">
            <wp:extent cx="148442" cy="148442"/>
            <wp:effectExtent l="0" t="0" r="444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.</w:t>
      </w:r>
      <w:proofErr w:type="gramEnd"/>
      <w:r w:rsidRPr="00F96408">
        <w:rPr>
          <w:color w:val="31849B" w:themeColor="accent5" w:themeShade="BF"/>
        </w:rPr>
        <w:t xml:space="preserve"> </w:t>
      </w:r>
    </w:p>
    <w:p w14:paraId="7311DC25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0F376D9B" w14:textId="77777777" w:rsidR="00A82EDB" w:rsidRPr="00F96408" w:rsidRDefault="00A82EDB" w:rsidP="00A82EDB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</w:t>
      </w:r>
      <w:proofErr w:type="gramStart"/>
      <w:r w:rsidRPr="00F96408">
        <w:rPr>
          <w:color w:val="000000" w:themeColor="text1"/>
        </w:rPr>
        <w:t xml:space="preserve">símbolo </w:t>
      </w:r>
      <w:r w:rsidRPr="00F96408">
        <w:rPr>
          <w:noProof/>
        </w:rPr>
        <w:drawing>
          <wp:inline distT="0" distB="0" distL="0" distR="0" wp14:anchorId="22992300" wp14:editId="67E08B24">
            <wp:extent cx="148442" cy="148442"/>
            <wp:effectExtent l="0" t="0" r="4445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.</w:t>
      </w:r>
      <w:proofErr w:type="gramEnd"/>
      <w:r w:rsidRPr="00F96408">
        <w:rPr>
          <w:color w:val="000000" w:themeColor="text1"/>
        </w:rPr>
        <w:t xml:space="preserve"> </w:t>
      </w:r>
    </w:p>
    <w:p w14:paraId="5C749804" w14:textId="77777777" w:rsidR="00A82EDB" w:rsidRPr="00F96408" w:rsidRDefault="00A82EDB" w:rsidP="00A82EDB">
      <w:pPr>
        <w:pStyle w:val="PargrafodaLista"/>
        <w:rPr>
          <w:color w:val="auto"/>
        </w:rPr>
      </w:pPr>
    </w:p>
    <w:p w14:paraId="7FF8C0F1" w14:textId="77777777" w:rsidR="00A82EDB" w:rsidRPr="00F96408" w:rsidRDefault="00A82EDB" w:rsidP="00A82EDB">
      <w:pPr>
        <w:pStyle w:val="PargrafodaLista"/>
        <w:rPr>
          <w:color w:val="auto"/>
        </w:rPr>
      </w:pPr>
    </w:p>
    <w:p w14:paraId="050EE88C" w14:textId="77777777" w:rsidR="00A82EDB" w:rsidRPr="00F96408" w:rsidRDefault="00A82EDB" w:rsidP="00A82EDB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 xml:space="preserve">O sistema deve validar se o registro do CPF informado é Definitivo ou Provisório. Caso seja Provisório, o sistema deve alertar com o </w:t>
      </w:r>
      <w:proofErr w:type="gramStart"/>
      <w:r w:rsidRPr="00F96408">
        <w:rPr>
          <w:color w:val="000000" w:themeColor="text1"/>
        </w:rPr>
        <w:t xml:space="preserve">símbolo </w:t>
      </w:r>
      <w:r w:rsidRPr="00F96408">
        <w:rPr>
          <w:noProof/>
        </w:rPr>
        <w:drawing>
          <wp:inline distT="0" distB="0" distL="0" distR="0" wp14:anchorId="2C46E39C" wp14:editId="369690FE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.</w:t>
      </w:r>
      <w:proofErr w:type="gramEnd"/>
    </w:p>
    <w:p w14:paraId="27FBF43D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07D5968A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27FCDF76" w14:textId="77777777" w:rsidR="00A82EDB" w:rsidRPr="00F96408" w:rsidRDefault="00A82EDB" w:rsidP="00A82EDB">
      <w:pPr>
        <w:pStyle w:val="PargrafodaLista"/>
        <w:rPr>
          <w:color w:val="auto"/>
        </w:rPr>
      </w:pPr>
    </w:p>
    <w:p w14:paraId="2B15759B" w14:textId="77777777" w:rsidR="00A82EDB" w:rsidRPr="00F96408" w:rsidRDefault="00A82EDB" w:rsidP="00A82EDB">
      <w:pPr>
        <w:numPr>
          <w:ilvl w:val="4"/>
          <w:numId w:val="23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714D7693" w14:textId="77777777" w:rsidR="00A82EDB" w:rsidRPr="00F96408" w:rsidRDefault="00A82EDB" w:rsidP="00A82EDB">
      <w:pPr>
        <w:pStyle w:val="PargrafodaLista"/>
        <w:numPr>
          <w:ilvl w:val="0"/>
          <w:numId w:val="30"/>
        </w:numPr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Caso o ator NÃO esteja adimplente com as anuidades do CAU, o sistema deve alertar com o </w:t>
      </w:r>
      <w:proofErr w:type="gramStart"/>
      <w:r w:rsidRPr="00F96408">
        <w:rPr>
          <w:color w:val="000000" w:themeColor="text1"/>
        </w:rPr>
        <w:t xml:space="preserve">símbolo </w:t>
      </w:r>
      <w:r w:rsidRPr="00F96408">
        <w:rPr>
          <w:noProof/>
        </w:rPr>
        <w:drawing>
          <wp:inline distT="0" distB="0" distL="0" distR="0" wp14:anchorId="49453864" wp14:editId="7F911F2E">
            <wp:extent cx="148442" cy="148442"/>
            <wp:effectExtent l="0" t="0" r="444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.</w:t>
      </w:r>
      <w:proofErr w:type="gramEnd"/>
    </w:p>
    <w:p w14:paraId="43CAD93E" w14:textId="77777777" w:rsidR="00A82EDB" w:rsidRPr="00F96408" w:rsidRDefault="00A82EDB" w:rsidP="00A82EDB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57FCF278" w14:textId="77777777" w:rsidR="00A82EDB" w:rsidRPr="00F96408" w:rsidRDefault="00A82EDB" w:rsidP="00A82EDB">
      <w:pPr>
        <w:numPr>
          <w:ilvl w:val="4"/>
          <w:numId w:val="23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 xml:space="preserve">Pertencer ao colégio eleitoral da Unidade da Federação da qual esteja se candidatando; </w:t>
      </w:r>
    </w:p>
    <w:p w14:paraId="1DEEC25B" w14:textId="1D94EE54" w:rsidR="00A82EDB" w:rsidRPr="00F96408" w:rsidRDefault="00A82EDB" w:rsidP="00A82EDB">
      <w:pPr>
        <w:pStyle w:val="PargrafodaLista"/>
        <w:widowControl/>
        <w:numPr>
          <w:ilvl w:val="0"/>
          <w:numId w:val="22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t xml:space="preserve">O sistema deve permitir APENAS o cadastramento de membros da mesma UF da chapa, ou seja, membros de outras </w:t>
      </w:r>
      <w:proofErr w:type="spellStart"/>
      <w:r w:rsidRPr="00F96408">
        <w:t>UFs</w:t>
      </w:r>
      <w:proofErr w:type="spellEnd"/>
      <w:r w:rsidRPr="00F96408">
        <w:t xml:space="preserve"> não poderão participar/integrar de uma chapa de UF diferente da qual está vinculado/cadastrado. Caso seja incluído </w:t>
      </w:r>
      <w:r w:rsidRPr="00F96408">
        <w:lastRenderedPageBreak/>
        <w:t xml:space="preserve">CPF de um membro de UF diferente, o sistema deve exibir a mensagem impeditiva </w:t>
      </w:r>
      <w:r w:rsidRPr="00F96408">
        <w:rPr>
          <w:color w:val="31849B" w:themeColor="accent5" w:themeShade="BF"/>
        </w:rPr>
        <w:t>[</w:t>
      </w:r>
      <w:r w:rsidR="00955DD9" w:rsidRPr="00F96408">
        <w:rPr>
          <w:color w:val="31849B" w:themeColor="accent5" w:themeShade="BF"/>
        </w:rPr>
        <w:fldChar w:fldCharType="begin"/>
      </w:r>
      <w:r w:rsidR="00955DD9" w:rsidRPr="00F96408">
        <w:rPr>
          <w:color w:val="31849B" w:themeColor="accent5" w:themeShade="BF"/>
        </w:rPr>
        <w:instrText xml:space="preserve"> REF _Ref24637330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955DD9" w:rsidRPr="00F96408">
        <w:rPr>
          <w:color w:val="31849B" w:themeColor="accent5" w:themeShade="BF"/>
        </w:rPr>
      </w:r>
      <w:r w:rsidR="00955DD9" w:rsidRPr="00F96408">
        <w:rPr>
          <w:color w:val="31849B" w:themeColor="accent5" w:themeShade="BF"/>
        </w:rPr>
        <w:fldChar w:fldCharType="separate"/>
      </w:r>
      <w:r w:rsidR="00955DD9" w:rsidRPr="00F96408">
        <w:rPr>
          <w:color w:val="31849B" w:themeColor="accent5" w:themeShade="BF"/>
        </w:rPr>
        <w:t>ME08</w:t>
      </w:r>
      <w:r w:rsidR="00955DD9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6BA2F1F3" w14:textId="77777777" w:rsidR="00A82EDB" w:rsidRPr="00F96408" w:rsidRDefault="00A82EDB" w:rsidP="00A82EDB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6528EFC3" w14:textId="77777777" w:rsidR="00A82EDB" w:rsidRPr="00F96408" w:rsidRDefault="00A82EDB" w:rsidP="00A82EDB">
      <w:pPr>
        <w:numPr>
          <w:ilvl w:val="3"/>
          <w:numId w:val="19"/>
        </w:numPr>
        <w:spacing w:after="0"/>
        <w:rPr>
          <w:rFonts w:cs="Arial"/>
          <w:sz w:val="20"/>
        </w:rPr>
      </w:pPr>
      <w:r w:rsidRPr="00F96408">
        <w:rPr>
          <w:rFonts w:cs="Arial"/>
          <w:sz w:val="20"/>
        </w:rPr>
        <w:t xml:space="preserve">Por membro candidato à Conselheiro </w:t>
      </w:r>
      <w:r w:rsidRPr="00F96408">
        <w:rPr>
          <w:rFonts w:cs="Arial"/>
          <w:b/>
          <w:sz w:val="20"/>
        </w:rPr>
        <w:t>IES</w:t>
      </w:r>
      <w:r w:rsidRPr="00F96408">
        <w:rPr>
          <w:rFonts w:cs="Arial"/>
          <w:sz w:val="20"/>
        </w:rPr>
        <w:t xml:space="preserve"> {</w:t>
      </w:r>
      <w:r w:rsidRPr="00F96408">
        <w:rPr>
          <w:rFonts w:cs="Arial"/>
          <w:b/>
          <w:sz w:val="20"/>
        </w:rPr>
        <w:t>art. 19</w:t>
      </w:r>
      <w:r w:rsidRPr="00F96408">
        <w:rPr>
          <w:rFonts w:cs="Arial"/>
          <w:sz w:val="20"/>
        </w:rPr>
        <w:t>}</w:t>
      </w:r>
    </w:p>
    <w:p w14:paraId="6E82E8AC" w14:textId="77777777" w:rsidR="00A82EDB" w:rsidRPr="00F96408" w:rsidRDefault="00A82EDB" w:rsidP="00A82EDB">
      <w:pPr>
        <w:pStyle w:val="PargrafodaLista"/>
        <w:numPr>
          <w:ilvl w:val="0"/>
          <w:numId w:val="25"/>
        </w:numPr>
        <w:rPr>
          <w:color w:val="000000" w:themeColor="text1"/>
        </w:rPr>
      </w:pPr>
      <w:r w:rsidRPr="00F96408">
        <w:rPr>
          <w:color w:val="000000" w:themeColor="text1"/>
        </w:rPr>
        <w:t xml:space="preserve">Possuir registro definitivo, ativo. </w:t>
      </w:r>
      <w:proofErr w:type="gramStart"/>
      <w:r w:rsidRPr="00F96408">
        <w:rPr>
          <w:color w:val="000000" w:themeColor="text1"/>
        </w:rPr>
        <w:t>e</w:t>
      </w:r>
      <w:proofErr w:type="gramEnd"/>
      <w:r w:rsidRPr="00F96408">
        <w:rPr>
          <w:color w:val="000000" w:themeColor="text1"/>
        </w:rPr>
        <w:t xml:space="preserve"> estar adimplente com as anuidades do CAU até o término do prazo de pedido de registro de candidatura. </w:t>
      </w:r>
    </w:p>
    <w:p w14:paraId="2F2510B6" w14:textId="77777777" w:rsidR="00A82EDB" w:rsidRPr="00F96408" w:rsidRDefault="00A82EDB" w:rsidP="00A82EDB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auto"/>
        </w:rPr>
        <w:t>O sistema deve Validar a situação do registro do profissional que está sendo incluído pelo ator.</w:t>
      </w:r>
    </w:p>
    <w:p w14:paraId="3BFEE445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3C87EFDA" w14:textId="77777777" w:rsidR="00A82EDB" w:rsidRPr="00F96408" w:rsidRDefault="00A82EDB" w:rsidP="00A82EDB">
      <w:pPr>
        <w:pStyle w:val="PargrafodaLista"/>
        <w:widowControl/>
        <w:numPr>
          <w:ilvl w:val="0"/>
          <w:numId w:val="24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Os CPF com a situação diferente de </w:t>
      </w:r>
      <w:r w:rsidRPr="00F96408">
        <w:rPr>
          <w:b/>
          <w:color w:val="auto"/>
        </w:rPr>
        <w:t>ATIVO</w:t>
      </w:r>
      <w:r w:rsidRPr="00F96408">
        <w:rPr>
          <w:color w:val="auto"/>
        </w:rPr>
        <w:t xml:space="preserve">, o sistema deve permitir a inclusão, porém será uma pendencias a qual o sistema deve alertar com o </w:t>
      </w:r>
      <w:proofErr w:type="gramStart"/>
      <w:r w:rsidRPr="00F96408">
        <w:rPr>
          <w:color w:val="auto"/>
        </w:rPr>
        <w:t xml:space="preserve">símbolo  </w:t>
      </w:r>
      <w:r w:rsidRPr="00F96408">
        <w:rPr>
          <w:noProof/>
        </w:rPr>
        <w:drawing>
          <wp:inline distT="0" distB="0" distL="0" distR="0" wp14:anchorId="7D661328" wp14:editId="4FF9D1A7">
            <wp:extent cx="148442" cy="148442"/>
            <wp:effectExtent l="0" t="0" r="4445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.</w:t>
      </w:r>
      <w:proofErr w:type="gramEnd"/>
      <w:r w:rsidRPr="00F96408">
        <w:rPr>
          <w:color w:val="31849B" w:themeColor="accent5" w:themeShade="BF"/>
        </w:rPr>
        <w:t xml:space="preserve"> </w:t>
      </w:r>
    </w:p>
    <w:p w14:paraId="46094E4B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6E0D73C0" w14:textId="77777777" w:rsidR="00A82EDB" w:rsidRPr="00F96408" w:rsidRDefault="00A82EDB" w:rsidP="00A82EDB">
      <w:pPr>
        <w:pStyle w:val="PargrafodaLista"/>
        <w:widowControl/>
        <w:numPr>
          <w:ilvl w:val="0"/>
          <w:numId w:val="26"/>
        </w:numPr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 xml:space="preserve">O sistema deve validar se a Data Fim do registro do profissional está vigente, caso a Data Fim esteja menor que a data atual, o sistema deve alertar com o </w:t>
      </w:r>
      <w:proofErr w:type="gramStart"/>
      <w:r w:rsidRPr="00F96408">
        <w:rPr>
          <w:color w:val="000000" w:themeColor="text1"/>
        </w:rPr>
        <w:t xml:space="preserve">símbolo </w:t>
      </w:r>
      <w:r w:rsidRPr="00F96408">
        <w:rPr>
          <w:noProof/>
        </w:rPr>
        <w:drawing>
          <wp:inline distT="0" distB="0" distL="0" distR="0" wp14:anchorId="3DECD1B4" wp14:editId="4135BEA8">
            <wp:extent cx="148442" cy="148442"/>
            <wp:effectExtent l="0" t="0" r="4445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.</w:t>
      </w:r>
      <w:proofErr w:type="gramEnd"/>
      <w:r w:rsidRPr="00F96408">
        <w:rPr>
          <w:color w:val="000000" w:themeColor="text1"/>
        </w:rPr>
        <w:t xml:space="preserve"> </w:t>
      </w:r>
    </w:p>
    <w:p w14:paraId="151E8B28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000000" w:themeColor="text1"/>
        </w:rPr>
      </w:pPr>
    </w:p>
    <w:p w14:paraId="4FCD417E" w14:textId="77777777" w:rsidR="00A82EDB" w:rsidRPr="00F96408" w:rsidRDefault="00A82EDB" w:rsidP="00A82EDB">
      <w:pPr>
        <w:numPr>
          <w:ilvl w:val="0"/>
          <w:numId w:val="25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(...) E estar adimplente com as anuidades do CAU até o término do prazo de pedido de registro de candidatura;</w:t>
      </w:r>
    </w:p>
    <w:p w14:paraId="10564EF3" w14:textId="77777777" w:rsidR="00A82EDB" w:rsidRPr="00F96408" w:rsidRDefault="00A82EDB" w:rsidP="00A82EDB">
      <w:pPr>
        <w:pStyle w:val="PargrafodaLista"/>
        <w:numPr>
          <w:ilvl w:val="0"/>
          <w:numId w:val="30"/>
        </w:numPr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Caso o ator NÃO esteja adimplente com as anuidades do CAU, o sistema deve alertar com o </w:t>
      </w:r>
      <w:proofErr w:type="gramStart"/>
      <w:r w:rsidRPr="00F96408">
        <w:rPr>
          <w:color w:val="000000" w:themeColor="text1"/>
        </w:rPr>
        <w:t xml:space="preserve">símbolo </w:t>
      </w:r>
      <w:r w:rsidRPr="00F96408">
        <w:rPr>
          <w:noProof/>
        </w:rPr>
        <w:drawing>
          <wp:inline distT="0" distB="0" distL="0" distR="0" wp14:anchorId="45E00BD2" wp14:editId="3F325A7F">
            <wp:extent cx="148442" cy="148442"/>
            <wp:effectExtent l="0" t="0" r="444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/>
        </w:rPr>
        <w:t>.</w:t>
      </w:r>
      <w:proofErr w:type="gramEnd"/>
    </w:p>
    <w:p w14:paraId="5A1F8164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4395"/>
        <w:contextualSpacing/>
        <w:jc w:val="both"/>
        <w:rPr>
          <w:color w:val="auto"/>
        </w:rPr>
      </w:pPr>
    </w:p>
    <w:p w14:paraId="05B3AD40" w14:textId="77777777" w:rsidR="00A82EDB" w:rsidRPr="00F96408" w:rsidRDefault="00A82EDB" w:rsidP="00A82EDB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590A3482" w14:textId="77777777" w:rsidR="00A82EDB" w:rsidRPr="00F96408" w:rsidRDefault="00A82EDB" w:rsidP="00A82EDB">
      <w:pPr>
        <w:numPr>
          <w:ilvl w:val="3"/>
          <w:numId w:val="19"/>
        </w:numPr>
        <w:spacing w:after="0"/>
        <w:rPr>
          <w:rFonts w:cs="Arial"/>
          <w:sz w:val="20"/>
        </w:rPr>
      </w:pPr>
      <w:r w:rsidRPr="00F96408">
        <w:rPr>
          <w:rFonts w:cs="Arial"/>
          <w:sz w:val="20"/>
        </w:rPr>
        <w:t>Por membro candidato à Conselheiro UF-BR e IES:  nenhum dos candidatos integrantes da chapa poderá incorrer em nenhum dos itens abaixo {</w:t>
      </w:r>
      <w:r w:rsidRPr="00F96408">
        <w:rPr>
          <w:rFonts w:cs="Arial"/>
          <w:b/>
          <w:sz w:val="20"/>
        </w:rPr>
        <w:t>art. 17; 20</w:t>
      </w:r>
      <w:r w:rsidRPr="00F96408">
        <w:rPr>
          <w:rFonts w:cs="Arial"/>
          <w:sz w:val="20"/>
        </w:rPr>
        <w:t>}</w:t>
      </w:r>
    </w:p>
    <w:p w14:paraId="778D4B45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Integrar no mesmo pleito mais de uma chapa.</w:t>
      </w:r>
    </w:p>
    <w:p w14:paraId="028D936D" w14:textId="77777777" w:rsidR="00A82EDB" w:rsidRPr="00F96408" w:rsidRDefault="00A82EDB" w:rsidP="00A82EDB">
      <w:pPr>
        <w:pStyle w:val="PargrafodaLista"/>
        <w:numPr>
          <w:ilvl w:val="0"/>
          <w:numId w:val="26"/>
        </w:numPr>
        <w:ind w:left="4395"/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O sistema deve validar se o CPF incluído pelo ator, </w:t>
      </w:r>
      <w:r w:rsidRPr="00F96408">
        <w:rPr>
          <w:b/>
          <w:color w:val="000000" w:themeColor="text1"/>
        </w:rPr>
        <w:t>já aceitou</w:t>
      </w:r>
      <w:r w:rsidRPr="00F96408">
        <w:rPr>
          <w:color w:val="000000" w:themeColor="text1"/>
        </w:rPr>
        <w:t xml:space="preserve"> algum convite para participar de outra chapa eleitoral. Caso tenha aceitado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_Ref13816296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ME013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0C5D6BBB" w14:textId="77777777" w:rsidR="00A82EDB" w:rsidRPr="00F96408" w:rsidRDefault="00A82EDB" w:rsidP="00A82EDB">
      <w:pPr>
        <w:pStyle w:val="PargrafodaLista"/>
        <w:ind w:left="4395"/>
        <w:rPr>
          <w:color w:val="000000" w:themeColor="text1"/>
        </w:rPr>
      </w:pPr>
      <w:r w:rsidRPr="00F96408">
        <w:rPr>
          <w:color w:val="31849B" w:themeColor="accent5" w:themeShade="BF"/>
        </w:rPr>
        <w:t xml:space="preserve"> </w:t>
      </w:r>
    </w:p>
    <w:p w14:paraId="76FAA213" w14:textId="77777777" w:rsidR="00A82EDB" w:rsidRPr="00F96408" w:rsidRDefault="00A82EDB" w:rsidP="00A82EDB">
      <w:pPr>
        <w:pStyle w:val="PargrafodaLista"/>
        <w:numPr>
          <w:ilvl w:val="0"/>
          <w:numId w:val="26"/>
        </w:numPr>
        <w:ind w:left="4395"/>
        <w:jc w:val="both"/>
        <w:rPr>
          <w:color w:val="000000" w:themeColor="text1"/>
        </w:rPr>
      </w:pPr>
      <w:r w:rsidRPr="00F96408">
        <w:rPr>
          <w:color w:val="000000" w:themeColor="text1"/>
        </w:rPr>
        <w:t>Caso a ator tenha sido indicado para mais de uma chapa, porém ainda não aceitou nenhum convite, o sistema deve permitir a inclusão deste CPF. Fica de responsabilidade do membros convidado, escolher qual a chapa que ele quer participar, e as demais chapas devem ser Rejeitas (HST024).</w:t>
      </w:r>
    </w:p>
    <w:p w14:paraId="0828AC21" w14:textId="77777777" w:rsidR="00A82EDB" w:rsidRPr="00F96408" w:rsidRDefault="00A82EDB" w:rsidP="00A82EDB">
      <w:pPr>
        <w:pStyle w:val="PargrafodaLista"/>
        <w:rPr>
          <w:color w:val="000000" w:themeColor="text1"/>
        </w:rPr>
      </w:pPr>
    </w:p>
    <w:p w14:paraId="1B6034A6" w14:textId="77777777" w:rsidR="00A82EDB" w:rsidRPr="00F96408" w:rsidRDefault="00A82EDB" w:rsidP="00A82EDB">
      <w:pPr>
        <w:pStyle w:val="PargrafodaLista"/>
        <w:ind w:left="4395"/>
        <w:rPr>
          <w:color w:val="000000" w:themeColor="text1"/>
        </w:rPr>
      </w:pPr>
    </w:p>
    <w:p w14:paraId="54D082CB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Concorrer simultaneamente a mais de um dos cargos de conselheiro titular ou suplente.</w:t>
      </w:r>
    </w:p>
    <w:p w14:paraId="5E369251" w14:textId="77777777" w:rsidR="00A82EDB" w:rsidRPr="00F96408" w:rsidRDefault="00A82EDB" w:rsidP="00A82EDB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F96408">
        <w:rPr>
          <w:color w:val="000000" w:themeColor="text1"/>
        </w:rPr>
        <w:t xml:space="preserve">O sistema deve permitir apenas a inclusão do CPF do membro uma única vez em cada chapa. Caso o </w:t>
      </w:r>
      <w:r w:rsidRPr="00F96408">
        <w:rPr>
          <w:color w:val="000000" w:themeColor="text1"/>
        </w:rPr>
        <w:lastRenderedPageBreak/>
        <w:t xml:space="preserve">ator tentei incluir o segundo registro com o mesmo CPF,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_Ref22822022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ME022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6E980ED4" w14:textId="77777777" w:rsidR="00A82EDB" w:rsidRPr="00F96408" w:rsidRDefault="00A82EDB" w:rsidP="00A82EDB">
      <w:pPr>
        <w:pStyle w:val="PargrafodaLista"/>
        <w:ind w:left="4320"/>
        <w:rPr>
          <w:color w:val="000000" w:themeColor="text1"/>
        </w:rPr>
      </w:pPr>
    </w:p>
    <w:p w14:paraId="5A7DE050" w14:textId="77777777" w:rsidR="00A82EDB" w:rsidRPr="00F96408" w:rsidRDefault="00A82EDB" w:rsidP="00A82EDB">
      <w:pPr>
        <w:pStyle w:val="PargrafodaLista"/>
        <w:ind w:left="4320"/>
        <w:rPr>
          <w:color w:val="000000" w:themeColor="text1"/>
        </w:rPr>
      </w:pPr>
    </w:p>
    <w:p w14:paraId="2A133C4C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For eleito conselheiro ou suplente de conselheiro do CAU/BR ou de CAU/UF e tenha sido reconduzido em mandato subsequente, ainda que tenha renunciado.</w:t>
      </w:r>
    </w:p>
    <w:p w14:paraId="3EFD0447" w14:textId="77777777" w:rsidR="00A82EDB" w:rsidRPr="00F96408" w:rsidRDefault="00A82EDB" w:rsidP="00A82EDB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F96408">
        <w:rPr>
          <w:color w:val="000000" w:themeColor="text1"/>
        </w:rPr>
        <w:t xml:space="preserve">O sistema deve validar se o CPF informado já foi eleito nas duas últimas eleições subsequente para o mesmo cargo a qual está sendo indicado. (Representação federal ou estadual). Caso o ator tentei incluir o segundo registro com o mesmo CPF,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_Ref22828448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ME027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0B99FB60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</w:p>
    <w:p w14:paraId="2D4D54B6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  <w:proofErr w:type="spellStart"/>
      <w:r w:rsidRPr="00F96408">
        <w:rPr>
          <w:color w:val="000000" w:themeColor="text1"/>
        </w:rPr>
        <w:t>Ex</w:t>
      </w:r>
      <w:proofErr w:type="spellEnd"/>
      <w:r w:rsidRPr="00F96408">
        <w:rPr>
          <w:color w:val="000000" w:themeColor="text1"/>
        </w:rPr>
        <w:t xml:space="preserve">: o CPF 999.999.001-99 foi eleito para conselheiro FEDERAL nas eleições de 2014 e 2017, para a eleição de 2020 ele só poderá concorrer ao cargo de conselheiro Estadual. </w:t>
      </w:r>
    </w:p>
    <w:p w14:paraId="0AB7A4DC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</w:p>
    <w:p w14:paraId="423C3E20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  <w:r w:rsidRPr="00F96408">
        <w:rPr>
          <w:color w:val="000000" w:themeColor="text1"/>
        </w:rPr>
        <w:t>Caso o CPF esteja concorrendo a um cargo diferente o sistema não deve criticar.</w:t>
      </w:r>
    </w:p>
    <w:p w14:paraId="1C281FED" w14:textId="77777777" w:rsidR="00A82EDB" w:rsidRPr="00F96408" w:rsidRDefault="00A82EDB" w:rsidP="00A82EDB">
      <w:pPr>
        <w:pStyle w:val="PargrafodaLista"/>
        <w:ind w:left="4320"/>
        <w:rPr>
          <w:color w:val="000000" w:themeColor="text1"/>
        </w:rPr>
      </w:pPr>
    </w:p>
    <w:p w14:paraId="4A5D99D1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Perder o mandato de conselheiro do CAU/BR ou de CAU/UF, inclusive na condição de suplente, nos últimos 5 (cinco) anos que antecederem a eleição, nos termos do § 2°, art. 36 da Lei n° 12.378, de 2010.</w:t>
      </w:r>
    </w:p>
    <w:p w14:paraId="03E2D526" w14:textId="77777777" w:rsidR="00A82EDB" w:rsidRPr="00F96408" w:rsidRDefault="00A82EDB" w:rsidP="00A82EDB">
      <w:pPr>
        <w:pStyle w:val="PargrafodaLista"/>
        <w:numPr>
          <w:ilvl w:val="0"/>
          <w:numId w:val="29"/>
        </w:numPr>
        <w:jc w:val="both"/>
        <w:rPr>
          <w:color w:val="000000" w:themeColor="text1"/>
        </w:rPr>
      </w:pPr>
      <w:r w:rsidRPr="00F96408">
        <w:rPr>
          <w:color w:val="000000" w:themeColor="text1"/>
        </w:rPr>
        <w:t>Caso o CPF informado tenha perdido o mandato, o sistema deve validar a data que o mandato foi perdido. Para data igual ou menor que 5 anos, o sistema deve exibir mensagem impeditiva</w:t>
      </w:r>
      <w:r w:rsidRPr="00F96408">
        <w:rPr>
          <w:color w:val="31849B" w:themeColor="accent5" w:themeShade="BF"/>
        </w:rPr>
        <w:t xml:space="preserve"> 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_Ref22826023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ME023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3017CDB3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</w:p>
    <w:p w14:paraId="1C3B1D07" w14:textId="77777777" w:rsidR="00A82EDB" w:rsidRPr="00F96408" w:rsidRDefault="00A82EDB" w:rsidP="00A82EDB">
      <w:pPr>
        <w:pStyle w:val="PargrafodaLista"/>
        <w:ind w:left="4320"/>
        <w:jc w:val="both"/>
        <w:rPr>
          <w:color w:val="000000" w:themeColor="text1"/>
        </w:rPr>
      </w:pPr>
    </w:p>
    <w:p w14:paraId="22D55695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Possuir sanção ético-disciplinar aplicada por decisão transitada em julgado pendente de reabilitação.</w:t>
      </w:r>
    </w:p>
    <w:p w14:paraId="6D675F14" w14:textId="77777777" w:rsidR="00A82EDB" w:rsidRPr="00F96408" w:rsidRDefault="00A82EDB" w:rsidP="00A82EDB">
      <w:pPr>
        <w:pStyle w:val="PargrafodaLista"/>
        <w:numPr>
          <w:ilvl w:val="0"/>
          <w:numId w:val="27"/>
        </w:numPr>
        <w:ind w:left="4395"/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Caso o CPF informado possua sanção ético-disciplinar aplicada,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_Ref22826289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ME024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31B77103" w14:textId="77777777" w:rsidR="00A82EDB" w:rsidRPr="00F96408" w:rsidRDefault="00A82EDB" w:rsidP="00A82EDB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6577458C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Tenha sido sancionado por infração ético-disciplinar no CAU/UF ou no CAU/BR, desde a reabilitação da sanção até o transcurso do prazo de 3 (três) anos.</w:t>
      </w:r>
    </w:p>
    <w:p w14:paraId="2BB3F450" w14:textId="77777777" w:rsidR="00A82EDB" w:rsidRPr="00F96408" w:rsidRDefault="00A82EDB" w:rsidP="00A82EDB">
      <w:pPr>
        <w:pStyle w:val="PargrafodaLista"/>
        <w:numPr>
          <w:ilvl w:val="0"/>
          <w:numId w:val="27"/>
        </w:numPr>
        <w:ind w:left="4395"/>
        <w:jc w:val="both"/>
        <w:rPr>
          <w:color w:val="000000" w:themeColor="text1"/>
        </w:rPr>
      </w:pPr>
      <w:r w:rsidRPr="00F96408">
        <w:rPr>
          <w:color w:val="000000" w:themeColor="text1"/>
        </w:rPr>
        <w:t>Caso o CPF informado tenha sido sancionado por infração ético-disciplinar no CAU/UF ou no CAU/BR, o sistema deve exibir mensagem impeditiva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_Ref22827662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ME025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rPr>
          <w:color w:val="000000" w:themeColor="text1"/>
        </w:rPr>
        <w:t>, caso o prazo do transcurso seja igual ou a menor que a data atual.</w:t>
      </w:r>
    </w:p>
    <w:p w14:paraId="31B05C7B" w14:textId="77777777" w:rsidR="00A82EDB" w:rsidRPr="00F96408" w:rsidRDefault="00A82EDB" w:rsidP="00A82EDB">
      <w:pPr>
        <w:spacing w:after="0"/>
        <w:ind w:left="3600"/>
        <w:rPr>
          <w:rFonts w:cs="Arial"/>
          <w:color w:val="000000" w:themeColor="text1"/>
          <w:sz w:val="20"/>
        </w:rPr>
      </w:pPr>
    </w:p>
    <w:p w14:paraId="55D8B618" w14:textId="77777777" w:rsidR="00A82EDB" w:rsidRPr="00F96408" w:rsidRDefault="00A82EDB" w:rsidP="00A82EDB">
      <w:pPr>
        <w:numPr>
          <w:ilvl w:val="4"/>
          <w:numId w:val="27"/>
        </w:numPr>
        <w:spacing w:after="0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Seja devedor de multa referente a processo eleitoral do CAU.</w:t>
      </w:r>
    </w:p>
    <w:p w14:paraId="75CEA7A2" w14:textId="77777777" w:rsidR="00A82EDB" w:rsidRPr="00F96408" w:rsidRDefault="00A82EDB" w:rsidP="00A82EDB">
      <w:pPr>
        <w:pStyle w:val="PargrafodaLista"/>
        <w:numPr>
          <w:ilvl w:val="0"/>
          <w:numId w:val="27"/>
        </w:numPr>
        <w:ind w:left="4395"/>
        <w:jc w:val="both"/>
        <w:rPr>
          <w:color w:val="000000" w:themeColor="text1"/>
        </w:rPr>
      </w:pPr>
      <w:r w:rsidRPr="00F96408">
        <w:rPr>
          <w:color w:val="000000" w:themeColor="text1"/>
        </w:rPr>
        <w:t xml:space="preserve">Caso o CPF informado tenha um boleto não pago, referente ao código 12(Multa ausência eleição), este profissional ficará impedido, o sistema deve exibir </w:t>
      </w:r>
      <w:r w:rsidRPr="00F96408">
        <w:rPr>
          <w:color w:val="000000" w:themeColor="text1"/>
        </w:rPr>
        <w:lastRenderedPageBreak/>
        <w:t xml:space="preserve">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_Ref22827646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ME026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rPr>
          <w:color w:val="000000" w:themeColor="text1"/>
        </w:rPr>
        <w:t xml:space="preserve">, </w:t>
      </w:r>
    </w:p>
    <w:p w14:paraId="1401E7CB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282606A1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</w:p>
    <w:p w14:paraId="55D90496" w14:textId="77777777" w:rsidR="00A82EDB" w:rsidRPr="00F96408" w:rsidRDefault="00A82EDB" w:rsidP="00A82EDB">
      <w:pPr>
        <w:pStyle w:val="PargrafodaLista"/>
        <w:widowControl/>
        <w:numPr>
          <w:ilvl w:val="0"/>
          <w:numId w:val="44"/>
        </w:numPr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 xml:space="preserve">O sistema deve validar se o Registro CAU do CPF informado está com o cadastro completo no SICCAU, caso esteja incompleto, este profissional ficará impedido, o sistema deve exibir mensagem impeditiva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_Ref32827481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ME033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0191CDE1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5193ECFB" w14:textId="77777777" w:rsidR="00A82EDB" w:rsidRPr="00F96408" w:rsidRDefault="00A82EDB" w:rsidP="00A82EDB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  <w:r w:rsidRPr="00F96408">
        <w:t xml:space="preserve">Caso o membro esteja de acordo com todas as validações acima citadas, o sistema deve exibir o </w:t>
      </w:r>
      <w:proofErr w:type="gramStart"/>
      <w:r w:rsidRPr="00F96408">
        <w:t xml:space="preserve">status </w:t>
      </w:r>
      <w:r w:rsidRPr="00F96408">
        <w:rPr>
          <w:noProof/>
        </w:rPr>
        <w:drawing>
          <wp:inline distT="0" distB="0" distL="0" distR="0" wp14:anchorId="09C6807F" wp14:editId="1F3C511F">
            <wp:extent cx="160317" cy="160317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t>;</w:t>
      </w:r>
      <w:proofErr w:type="gramEnd"/>
    </w:p>
    <w:p w14:paraId="32F73486" w14:textId="77777777" w:rsidR="00A82EDB" w:rsidRPr="00F96408" w:rsidRDefault="00A82EDB" w:rsidP="00A82EDB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50A6C7BA" w14:textId="77777777" w:rsidR="00A82EDB" w:rsidRPr="00F96408" w:rsidRDefault="00A82EDB" w:rsidP="00A82EDB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  <w:r w:rsidRPr="00F96408">
        <w:t xml:space="preserve">Caso o membro </w:t>
      </w:r>
      <w:r w:rsidRPr="00F96408">
        <w:rPr>
          <w:b/>
        </w:rPr>
        <w:t>NÃO</w:t>
      </w:r>
      <w:r w:rsidRPr="00F96408">
        <w:t xml:space="preserve"> esteja de acordo com todas as validações acima citadas, o sistema deve exibir o </w:t>
      </w:r>
      <w:proofErr w:type="gramStart"/>
      <w:r w:rsidRPr="00F96408">
        <w:t xml:space="preserve">status </w:t>
      </w:r>
      <w:r w:rsidRPr="00F96408">
        <w:rPr>
          <w:noProof/>
        </w:rPr>
        <w:drawing>
          <wp:inline distT="0" distB="0" distL="0" distR="0" wp14:anchorId="6800C297" wp14:editId="0035FAC5">
            <wp:extent cx="148442" cy="148442"/>
            <wp:effectExtent l="0" t="0" r="4445" b="444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t>;</w:t>
      </w:r>
      <w:proofErr w:type="gramEnd"/>
    </w:p>
    <w:p w14:paraId="092EBCBD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610B49F8" w14:textId="77777777" w:rsidR="006D1C81" w:rsidRPr="00F96408" w:rsidRDefault="006D1C81" w:rsidP="006B4BE8">
      <w:pPr>
        <w:pStyle w:val="PargrafodaLista"/>
        <w:widowControl/>
        <w:numPr>
          <w:ilvl w:val="0"/>
          <w:numId w:val="20"/>
        </w:numPr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  <w:r w:rsidRPr="00F96408">
        <w:rPr>
          <w:color w:val="auto"/>
        </w:rPr>
        <w:t>Caso o CPF informado pelo ator, possuía mais de um impedimento acima citado, o sistema deve exibir as mensagens uma abaixo da outra.</w:t>
      </w:r>
    </w:p>
    <w:p w14:paraId="667DCB45" w14:textId="77777777" w:rsidR="006D1C81" w:rsidRPr="00F96408" w:rsidRDefault="006D1C81" w:rsidP="006D1C81">
      <w:pPr>
        <w:pStyle w:val="PargrafodaLista"/>
        <w:rPr>
          <w:color w:val="auto"/>
        </w:rPr>
      </w:pPr>
    </w:p>
    <w:p w14:paraId="790994E2" w14:textId="77777777" w:rsidR="00CB7BD2" w:rsidRPr="00F96408" w:rsidRDefault="00CB7BD2" w:rsidP="006D1C81">
      <w:pPr>
        <w:pStyle w:val="PargrafodaLista"/>
        <w:rPr>
          <w:color w:val="auto"/>
        </w:rPr>
      </w:pPr>
    </w:p>
    <w:p w14:paraId="7C53FEEE" w14:textId="17CA40D5" w:rsidR="00B219DA" w:rsidRPr="00F96408" w:rsidRDefault="006D1C81" w:rsidP="000A1D28">
      <w:pPr>
        <w:pStyle w:val="PargrafodaLista"/>
        <w:jc w:val="both"/>
        <w:rPr>
          <w:color w:val="auto"/>
        </w:rPr>
      </w:pPr>
      <w:r w:rsidRPr="00F96408">
        <w:rPr>
          <w:b/>
          <w:color w:val="auto"/>
        </w:rPr>
        <w:t>Responsável</w:t>
      </w:r>
      <w:r w:rsidRPr="00F96408">
        <w:rPr>
          <w:color w:val="auto"/>
        </w:rPr>
        <w:t>, o sistema deve</w:t>
      </w:r>
      <w:r w:rsidR="00DF5047" w:rsidRPr="00F96408">
        <w:rPr>
          <w:color w:val="auto"/>
        </w:rPr>
        <w:t xml:space="preserve"> validar se o membro que está sendo substituído era um dos RESPONSÁVEIS, caso seja, o sistema deve exibir </w:t>
      </w:r>
      <w:r w:rsidR="000A1D28" w:rsidRPr="00F96408">
        <w:rPr>
          <w:color w:val="auto"/>
        </w:rPr>
        <w:t>n</w:t>
      </w:r>
      <w:r w:rsidR="00DF5047" w:rsidRPr="00F96408">
        <w:rPr>
          <w:color w:val="auto"/>
        </w:rPr>
        <w:t>a coluna Responsável</w:t>
      </w:r>
      <w:r w:rsidR="000A1D28" w:rsidRPr="00F96408">
        <w:rPr>
          <w:color w:val="auto"/>
        </w:rPr>
        <w:t xml:space="preserve"> a opção de seleção</w:t>
      </w:r>
      <w:r w:rsidR="00DF5047" w:rsidRPr="00F96408">
        <w:rPr>
          <w:color w:val="auto"/>
        </w:rPr>
        <w:t>; para os demais membros</w:t>
      </w:r>
      <w:r w:rsidR="000A1D28" w:rsidRPr="00F96408">
        <w:rPr>
          <w:color w:val="auto"/>
        </w:rPr>
        <w:t>,</w:t>
      </w:r>
      <w:r w:rsidR="00DF5047" w:rsidRPr="00F96408">
        <w:rPr>
          <w:color w:val="auto"/>
        </w:rPr>
        <w:t xml:space="preserve"> o sistema </w:t>
      </w:r>
      <w:r w:rsidR="000A1D28" w:rsidRPr="00F96408">
        <w:rPr>
          <w:color w:val="auto"/>
        </w:rPr>
        <w:t xml:space="preserve">Não </w:t>
      </w:r>
      <w:r w:rsidR="00DF5047" w:rsidRPr="00F96408">
        <w:rPr>
          <w:color w:val="auto"/>
        </w:rPr>
        <w:t xml:space="preserve">deve </w:t>
      </w:r>
      <w:r w:rsidR="000A1D28" w:rsidRPr="00F96408">
        <w:rPr>
          <w:color w:val="auto"/>
        </w:rPr>
        <w:t>exibir o componente n</w:t>
      </w:r>
      <w:r w:rsidR="00DF5047" w:rsidRPr="00F96408">
        <w:rPr>
          <w:color w:val="auto"/>
        </w:rPr>
        <w:t>a coluna Responsável;</w:t>
      </w:r>
    </w:p>
    <w:p w14:paraId="66F060AD" w14:textId="77777777" w:rsidR="00542AD6" w:rsidRPr="00F96408" w:rsidRDefault="00542AD6" w:rsidP="000A1D28">
      <w:pPr>
        <w:pStyle w:val="PargrafodaLista"/>
        <w:jc w:val="both"/>
        <w:rPr>
          <w:color w:val="auto"/>
        </w:rPr>
      </w:pPr>
    </w:p>
    <w:p w14:paraId="523CF87E" w14:textId="11BB422A" w:rsidR="000F71F0" w:rsidRPr="00F96408" w:rsidRDefault="00D75C3E" w:rsidP="00D75C3E">
      <w:pPr>
        <w:pStyle w:val="PargrafodaLista"/>
        <w:widowControl/>
        <w:autoSpaceDE/>
        <w:adjustRightInd/>
        <w:spacing w:after="200" w:line="276" w:lineRule="auto"/>
        <w:ind w:left="1560"/>
        <w:contextualSpacing/>
        <w:rPr>
          <w:color w:val="auto"/>
        </w:rPr>
      </w:pPr>
      <w:r w:rsidRPr="00F96408">
        <w:rPr>
          <w:noProof/>
          <w:color w:val="auto"/>
        </w:rPr>
        <w:drawing>
          <wp:inline distT="0" distB="0" distL="0" distR="0" wp14:anchorId="147E517F" wp14:editId="5D2F20A0">
            <wp:extent cx="4184650" cy="1427215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21" cy="143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E5D3" w14:textId="47D6AF6F" w:rsidR="000F71F0" w:rsidRPr="00F96408" w:rsidRDefault="00683C6F" w:rsidP="00542AD6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709"/>
        <w:contextualSpacing/>
        <w:rPr>
          <w:color w:val="auto"/>
        </w:rPr>
      </w:pPr>
      <w:r w:rsidRPr="00F96408">
        <w:rPr>
          <w:color w:val="auto"/>
        </w:rPr>
        <w:tab/>
      </w:r>
    </w:p>
    <w:p w14:paraId="429CA963" w14:textId="66854C94" w:rsidR="00542AD6" w:rsidRPr="00F96408" w:rsidRDefault="00542AD6" w:rsidP="00542AD6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709"/>
        <w:contextualSpacing/>
        <w:rPr>
          <w:color w:val="auto"/>
        </w:rPr>
      </w:pPr>
      <w:r w:rsidRPr="00F96408">
        <w:rPr>
          <w:color w:val="auto"/>
        </w:rPr>
        <w:t>Ao acionar a opção Concluir, o sistema deve validar a existência de pelo menos 1 responsável pela chapa; Caso o ator tenha retirado/desabilitado todos os responsáveis da chapa, o sistema deve exibir mensagem Impeditiva 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_Ref33099180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ME024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auto"/>
        </w:rPr>
        <w:t>]</w:t>
      </w:r>
    </w:p>
    <w:p w14:paraId="4E7A7E57" w14:textId="77777777" w:rsidR="00683C6F" w:rsidRPr="00F96408" w:rsidRDefault="00683C6F" w:rsidP="00683C6F">
      <w:pPr>
        <w:pStyle w:val="PargrafodaLista"/>
        <w:widowControl/>
        <w:autoSpaceDE/>
        <w:adjustRightInd/>
        <w:spacing w:after="200" w:line="276" w:lineRule="auto"/>
        <w:ind w:left="2410"/>
        <w:contextualSpacing/>
        <w:jc w:val="both"/>
        <w:rPr>
          <w:color w:val="auto"/>
        </w:rPr>
      </w:pPr>
    </w:p>
    <w:p w14:paraId="1215195B" w14:textId="77777777" w:rsidR="00683C6F" w:rsidRPr="00F96408" w:rsidRDefault="00683C6F" w:rsidP="00683C6F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6EABC323" w14:textId="77777777" w:rsidR="00326FFF" w:rsidRPr="00F96408" w:rsidRDefault="00326FFF" w:rsidP="004A37A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FBED5C" w14:textId="5D3037AE" w:rsidR="003B3A79" w:rsidRPr="00F96408" w:rsidRDefault="003B3A79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bookmarkStart w:id="21" w:name="_Ref15569690"/>
      <w:bookmarkEnd w:id="20"/>
      <w:r w:rsidRPr="00F96408">
        <w:rPr>
          <w:b/>
        </w:rPr>
        <w:t>Status da Validação</w:t>
      </w:r>
    </w:p>
    <w:p w14:paraId="49CECE7A" w14:textId="77777777" w:rsidR="003B3A79" w:rsidRPr="00F96408" w:rsidRDefault="003B3A79" w:rsidP="003B3A79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Na coluna Status Validação, quando o </w:t>
      </w:r>
      <w:proofErr w:type="gramStart"/>
      <w:r w:rsidRPr="00F96408">
        <w:rPr>
          <w:color w:val="auto"/>
        </w:rPr>
        <w:t xml:space="preserve">ícone </w:t>
      </w:r>
      <w:r w:rsidRPr="00F96408">
        <w:rPr>
          <w:noProof/>
        </w:rPr>
        <w:drawing>
          <wp:inline distT="0" distB="0" distL="0" distR="0" wp14:anchorId="28D56AFF" wp14:editId="1E766F69">
            <wp:extent cx="148442" cy="148442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 xml:space="preserve"> for</w:t>
      </w:r>
      <w:proofErr w:type="gramEnd"/>
      <w:r w:rsidRPr="00F96408">
        <w:rPr>
          <w:color w:val="auto"/>
        </w:rPr>
        <w:t xml:space="preserve"> exibido, o sistema deve disponibilizar um link. Este link deve possuir um Hint, com a seguinte informação: “</w:t>
      </w:r>
      <w:r w:rsidRPr="00F96408">
        <w:rPr>
          <w:b/>
          <w:color w:val="auto"/>
        </w:rPr>
        <w:t>Selecione o ícone para detalhar as pendencias do profissional</w:t>
      </w:r>
      <w:r w:rsidRPr="00F96408">
        <w:rPr>
          <w:color w:val="auto"/>
        </w:rPr>
        <w:t>.”</w:t>
      </w:r>
    </w:p>
    <w:p w14:paraId="1DD4044D" w14:textId="77777777" w:rsidR="003B3A79" w:rsidRPr="00F96408" w:rsidRDefault="003B3A79" w:rsidP="003B3A79">
      <w:pPr>
        <w:pStyle w:val="PargrafodaLista"/>
        <w:rPr>
          <w:color w:val="auto"/>
        </w:rPr>
      </w:pPr>
    </w:p>
    <w:p w14:paraId="69B5B99D" w14:textId="77777777" w:rsidR="003B3A79" w:rsidRPr="00F96408" w:rsidRDefault="003B3A79" w:rsidP="003B3A79">
      <w:pPr>
        <w:pStyle w:val="PargrafodaLista"/>
        <w:widowControl/>
        <w:numPr>
          <w:ilvl w:val="0"/>
          <w:numId w:val="14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Ao acionar o link na opção </w:t>
      </w:r>
      <w:r w:rsidRPr="00F96408">
        <w:rPr>
          <w:noProof/>
        </w:rPr>
        <w:drawing>
          <wp:inline distT="0" distB="0" distL="0" distR="0" wp14:anchorId="409CE084" wp14:editId="5D5E0BD5">
            <wp:extent cx="148442" cy="148442"/>
            <wp:effectExtent l="0" t="0" r="4445" b="444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, o sistema deve exibir uma pop-up com as pendencias que o profissional possuir. As pendencias devem ser exibidas, para cada artigo da lei, conforme abaixo descrito:</w:t>
      </w:r>
    </w:p>
    <w:p w14:paraId="7B9EAC59" w14:textId="77777777" w:rsidR="003B3A79" w:rsidRPr="00F96408" w:rsidRDefault="003B3A79" w:rsidP="003B3A79">
      <w:pPr>
        <w:pStyle w:val="PargrafodaLista"/>
        <w:rPr>
          <w:color w:val="auto"/>
        </w:rPr>
      </w:pPr>
    </w:p>
    <w:p w14:paraId="1146DD41" w14:textId="77777777" w:rsidR="003B3A79" w:rsidRPr="00F96408" w:rsidRDefault="003B3A79" w:rsidP="003B3A79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F96408">
        <w:rPr>
          <w:rFonts w:cs="Arial"/>
          <w:sz w:val="20"/>
        </w:rPr>
        <w:lastRenderedPageBreak/>
        <w:t xml:space="preserve">Por membro candidato à Conselheiro do </w:t>
      </w:r>
      <w:r w:rsidRPr="00F96408">
        <w:rPr>
          <w:rFonts w:cs="Arial"/>
          <w:b/>
          <w:sz w:val="20"/>
        </w:rPr>
        <w:t>CAU/UF-BR</w:t>
      </w:r>
      <w:r w:rsidRPr="00F96408">
        <w:rPr>
          <w:rFonts w:cs="Arial"/>
          <w:sz w:val="20"/>
        </w:rPr>
        <w:t xml:space="preserve"> {</w:t>
      </w:r>
      <w:r w:rsidRPr="00F96408">
        <w:rPr>
          <w:rFonts w:cs="Arial"/>
          <w:b/>
          <w:sz w:val="20"/>
        </w:rPr>
        <w:t>art. 18</w:t>
      </w:r>
      <w:r w:rsidRPr="00F96408">
        <w:rPr>
          <w:rFonts w:cs="Arial"/>
          <w:sz w:val="20"/>
        </w:rPr>
        <w:t>}</w:t>
      </w:r>
    </w:p>
    <w:p w14:paraId="66A2B118" w14:textId="77777777" w:rsidR="003B3A79" w:rsidRPr="00F96408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Possuir registro definitivo, ativo.</w:t>
      </w:r>
    </w:p>
    <w:p w14:paraId="0A70E58D" w14:textId="77777777" w:rsidR="003B3A79" w:rsidRPr="00F96408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>O sistema deve exibir na pop-up a seguinte informação: “</w:t>
      </w:r>
      <w:r w:rsidRPr="00F96408">
        <w:rPr>
          <w:b/>
          <w:color w:val="000000" w:themeColor="text1"/>
        </w:rPr>
        <w:t>Registro consta como NÃO Ativo no SICCAU.”</w:t>
      </w:r>
    </w:p>
    <w:p w14:paraId="1F3C7E82" w14:textId="77777777" w:rsidR="00AC0637" w:rsidRPr="00F96408" w:rsidRDefault="00AC0637" w:rsidP="00AC0637">
      <w:pPr>
        <w:pStyle w:val="PargrafodaLista"/>
        <w:ind w:left="3544"/>
        <w:rPr>
          <w:color w:val="000000" w:themeColor="text1"/>
        </w:rPr>
      </w:pPr>
    </w:p>
    <w:p w14:paraId="7A3FB7FB" w14:textId="1ED90371" w:rsidR="00AC0637" w:rsidRPr="00F96408" w:rsidRDefault="00AC0637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>O sistema deve validar se a Data Fim do registro do profissional está vigente, caso a Data Fim esteja menor que a data atual:</w:t>
      </w:r>
    </w:p>
    <w:p w14:paraId="4AC23203" w14:textId="77777777" w:rsidR="00AC0637" w:rsidRPr="00F96408" w:rsidRDefault="00AC0637" w:rsidP="00AC0637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F96408">
        <w:rPr>
          <w:color w:val="000000" w:themeColor="text1"/>
        </w:rPr>
        <w:t>“</w:t>
      </w:r>
      <w:r w:rsidRPr="00F96408">
        <w:rPr>
          <w:b/>
          <w:color w:val="000000" w:themeColor="text1"/>
        </w:rPr>
        <w:t>Registro consta com a Data de validade expirada.”</w:t>
      </w:r>
    </w:p>
    <w:p w14:paraId="2823010E" w14:textId="77777777" w:rsidR="003B3A79" w:rsidRPr="00F96408" w:rsidRDefault="003B3A79" w:rsidP="003B3A79">
      <w:pPr>
        <w:pStyle w:val="PargrafodaLista"/>
        <w:ind w:left="3544"/>
        <w:rPr>
          <w:color w:val="000000" w:themeColor="text1"/>
        </w:rPr>
      </w:pPr>
    </w:p>
    <w:p w14:paraId="61EC3DB7" w14:textId="77777777" w:rsidR="003B3A79" w:rsidRPr="00F96408" w:rsidRDefault="003B3A79" w:rsidP="003B3A79">
      <w:pPr>
        <w:pStyle w:val="PargrafodaLista"/>
        <w:ind w:left="3544"/>
        <w:rPr>
          <w:color w:val="000000" w:themeColor="text1"/>
        </w:rPr>
      </w:pPr>
    </w:p>
    <w:p w14:paraId="3F088832" w14:textId="77777777" w:rsidR="003B3A79" w:rsidRPr="00F96408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455DC386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F96408">
        <w:rPr>
          <w:color w:val="000000" w:themeColor="text1"/>
        </w:rPr>
        <w:t>“</w:t>
      </w:r>
      <w:r w:rsidRPr="00F96408">
        <w:rPr>
          <w:b/>
          <w:color w:val="000000" w:themeColor="text1"/>
        </w:rPr>
        <w:t>Registro consta como Provisório no SICCAU.”</w:t>
      </w:r>
    </w:p>
    <w:p w14:paraId="3922D1F5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07DD7B86" w14:textId="77777777" w:rsidR="003B3A79" w:rsidRPr="00F96408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56D87D26" w14:textId="77777777" w:rsidR="003B3A79" w:rsidRPr="00F96408" w:rsidRDefault="003B3A79" w:rsidP="003B3A79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>Caso o ator está inadimplente no SICCAU, o sistema deve exbir na pop-up a seguinte informação:</w:t>
      </w:r>
    </w:p>
    <w:p w14:paraId="4A4600DB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F96408">
        <w:rPr>
          <w:color w:val="000000" w:themeColor="text1"/>
        </w:rPr>
        <w:t>“</w:t>
      </w:r>
      <w:r w:rsidRPr="00F96408">
        <w:rPr>
          <w:b/>
          <w:color w:val="000000" w:themeColor="text1"/>
        </w:rPr>
        <w:t>Registro consta como INADIMPLENTE no SICCAU.”</w:t>
      </w:r>
    </w:p>
    <w:p w14:paraId="7A9BBA88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434FDF9A" w14:textId="77777777" w:rsidR="003B3A79" w:rsidRPr="00F96408" w:rsidRDefault="003B3A79" w:rsidP="003B3A79">
      <w:pPr>
        <w:numPr>
          <w:ilvl w:val="3"/>
          <w:numId w:val="19"/>
        </w:numPr>
        <w:spacing w:after="0"/>
        <w:ind w:left="1985"/>
        <w:rPr>
          <w:rFonts w:cs="Arial"/>
          <w:sz w:val="20"/>
        </w:rPr>
      </w:pPr>
      <w:r w:rsidRPr="00F96408">
        <w:rPr>
          <w:rFonts w:cs="Arial"/>
          <w:sz w:val="20"/>
        </w:rPr>
        <w:t xml:space="preserve">Por membro candidato à Conselheiro </w:t>
      </w:r>
      <w:r w:rsidRPr="00F96408">
        <w:rPr>
          <w:rFonts w:cs="Arial"/>
          <w:b/>
          <w:sz w:val="20"/>
        </w:rPr>
        <w:t xml:space="preserve">IES </w:t>
      </w:r>
      <w:r w:rsidRPr="00F96408">
        <w:rPr>
          <w:rFonts w:cs="Arial"/>
          <w:sz w:val="20"/>
        </w:rPr>
        <w:t>{</w:t>
      </w:r>
      <w:r w:rsidRPr="00F96408">
        <w:rPr>
          <w:rFonts w:cs="Arial"/>
          <w:b/>
          <w:sz w:val="20"/>
        </w:rPr>
        <w:t>art. 19</w:t>
      </w:r>
      <w:r w:rsidRPr="00F96408">
        <w:rPr>
          <w:rFonts w:cs="Arial"/>
          <w:sz w:val="20"/>
        </w:rPr>
        <w:t>}</w:t>
      </w:r>
    </w:p>
    <w:p w14:paraId="6A41FBDF" w14:textId="77777777" w:rsidR="003B3A79" w:rsidRPr="00F96408" w:rsidRDefault="003B3A79" w:rsidP="003B3A79">
      <w:pPr>
        <w:numPr>
          <w:ilvl w:val="4"/>
          <w:numId w:val="35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 xml:space="preserve">Possuir registro definitivo, ativo. </w:t>
      </w:r>
    </w:p>
    <w:p w14:paraId="00688D8E" w14:textId="77777777" w:rsidR="003B3A79" w:rsidRPr="00F96408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>O sistema deve exibir na pop-up a seguinte informação: “</w:t>
      </w:r>
      <w:r w:rsidRPr="00F96408">
        <w:rPr>
          <w:b/>
          <w:color w:val="000000" w:themeColor="text1"/>
        </w:rPr>
        <w:t>Registro consta como NÃO Ativo no SICCAU.”</w:t>
      </w:r>
    </w:p>
    <w:p w14:paraId="460B3782" w14:textId="77777777" w:rsidR="003B3A79" w:rsidRPr="00F96408" w:rsidRDefault="003B3A79" w:rsidP="003B3A79">
      <w:pPr>
        <w:pStyle w:val="PargrafodaLista"/>
        <w:ind w:left="3544"/>
        <w:rPr>
          <w:color w:val="000000" w:themeColor="text1"/>
        </w:rPr>
      </w:pPr>
    </w:p>
    <w:p w14:paraId="375D558A" w14:textId="77777777" w:rsidR="003B3A79" w:rsidRPr="00F96408" w:rsidRDefault="003B3A79" w:rsidP="003B3A79">
      <w:pPr>
        <w:pStyle w:val="PargrafodaLista"/>
        <w:ind w:left="3544"/>
        <w:rPr>
          <w:color w:val="000000" w:themeColor="text1"/>
        </w:rPr>
      </w:pPr>
    </w:p>
    <w:p w14:paraId="12A752CC" w14:textId="77777777" w:rsidR="003B3A79" w:rsidRPr="00F96408" w:rsidRDefault="003B3A79" w:rsidP="003B3A79">
      <w:pPr>
        <w:pStyle w:val="PargrafodaLista"/>
        <w:numPr>
          <w:ilvl w:val="0"/>
          <w:numId w:val="33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 xml:space="preserve">O sistema deve validar se o resgistro do CPF informado é Definitivo ou Provisório. Caso seja Provisório, o sistema deve alerta como um pendência: </w:t>
      </w:r>
    </w:p>
    <w:p w14:paraId="38201069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F96408">
        <w:rPr>
          <w:color w:val="000000" w:themeColor="text1"/>
        </w:rPr>
        <w:t>“</w:t>
      </w:r>
      <w:r w:rsidRPr="00F96408">
        <w:rPr>
          <w:b/>
          <w:color w:val="000000" w:themeColor="text1"/>
        </w:rPr>
        <w:t>Registro consta como Provisório no SICCAU.”</w:t>
      </w:r>
    </w:p>
    <w:p w14:paraId="41225DBE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E731471" w14:textId="77777777" w:rsidR="003B3A79" w:rsidRPr="00F96408" w:rsidRDefault="003B3A79" w:rsidP="003B3A79">
      <w:pPr>
        <w:numPr>
          <w:ilvl w:val="3"/>
          <w:numId w:val="34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F96408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FE42BC2" w14:textId="77777777" w:rsidR="003B3A79" w:rsidRPr="00F96408" w:rsidRDefault="003B3A79" w:rsidP="003B3A79">
      <w:pPr>
        <w:pStyle w:val="PargrafodaLista"/>
        <w:numPr>
          <w:ilvl w:val="0"/>
          <w:numId w:val="36"/>
        </w:numPr>
        <w:ind w:left="3544"/>
        <w:rPr>
          <w:color w:val="000000" w:themeColor="text1"/>
        </w:rPr>
      </w:pPr>
      <w:r w:rsidRPr="00F96408">
        <w:rPr>
          <w:color w:val="000000" w:themeColor="text1"/>
        </w:rPr>
        <w:t>Caso o ator está inadimplente no SICCAU, o sistema deve exbir na pop-up a seguinte informação:</w:t>
      </w:r>
    </w:p>
    <w:p w14:paraId="6F6FA337" w14:textId="77777777" w:rsidR="003B3A79" w:rsidRPr="00F96408" w:rsidRDefault="003B3A79" w:rsidP="003B3A79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F96408">
        <w:rPr>
          <w:color w:val="000000" w:themeColor="text1"/>
        </w:rPr>
        <w:t>“</w:t>
      </w:r>
      <w:r w:rsidRPr="00F96408">
        <w:rPr>
          <w:b/>
          <w:color w:val="000000" w:themeColor="text1"/>
        </w:rPr>
        <w:t>Registro consta como INADIMPLENTE no SICCAU.”</w:t>
      </w:r>
    </w:p>
    <w:p w14:paraId="058868FC" w14:textId="77777777" w:rsidR="003B3A79" w:rsidRPr="00F96408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BF8C916" w14:textId="77777777" w:rsidR="003B3A79" w:rsidRPr="00F96408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1247419D" w14:textId="77777777" w:rsidR="003B3A79" w:rsidRPr="00F96408" w:rsidRDefault="003B3A79" w:rsidP="003B3A7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6DBECBD" w14:textId="7587C695" w:rsidR="00326FFF" w:rsidRPr="00F96408" w:rsidRDefault="00D965B4" w:rsidP="00326FF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2" w:name="_Ref24989107"/>
      <w:r w:rsidRPr="00F96408">
        <w:rPr>
          <w:b/>
        </w:rPr>
        <w:t>Justificativa/ Inserir Documentos</w:t>
      </w:r>
      <w:r w:rsidR="00326FFF" w:rsidRPr="00F96408">
        <w:t xml:space="preserve"> </w:t>
      </w:r>
      <w:r w:rsidR="00326FFF"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_Ref24553135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P02</w:t>
      </w:r>
      <w:r w:rsidRPr="00F96408">
        <w:rPr>
          <w:color w:val="31849B" w:themeColor="accent5" w:themeShade="BF"/>
        </w:rPr>
        <w:fldChar w:fldCharType="end"/>
      </w:r>
      <w:r w:rsidR="00326FFF" w:rsidRPr="00F96408">
        <w:rPr>
          <w:color w:val="31849B" w:themeColor="accent5" w:themeShade="BF"/>
        </w:rPr>
        <w:t>]</w:t>
      </w:r>
      <w:bookmarkEnd w:id="22"/>
    </w:p>
    <w:p w14:paraId="0C6BBCD4" w14:textId="23395E02" w:rsidR="00D965B4" w:rsidRPr="00F96408" w:rsidRDefault="00D965B4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t>Ao realizar uma Substituição, obrigat</w:t>
      </w:r>
      <w:r w:rsidR="008578B5" w:rsidRPr="00F96408">
        <w:rPr>
          <w:color w:val="000000" w:themeColor="text1"/>
        </w:rPr>
        <w:t>o</w:t>
      </w:r>
      <w:r w:rsidRPr="00F96408">
        <w:rPr>
          <w:color w:val="000000" w:themeColor="text1"/>
        </w:rPr>
        <w:t>riamente o ator deve justificar sua solicitação;</w:t>
      </w:r>
    </w:p>
    <w:p w14:paraId="3CD6A293" w14:textId="77777777" w:rsidR="00D965B4" w:rsidRPr="00F96408" w:rsidRDefault="00D965B4" w:rsidP="00D965B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EA27BEE" w14:textId="77777777" w:rsidR="005432D9" w:rsidRPr="00F96408" w:rsidRDefault="00D965B4" w:rsidP="005432D9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>O sistema deve disponibilizar um componente para que o ator inclua a sua justificativa</w:t>
      </w:r>
      <w:r w:rsidR="00975E6E" w:rsidRPr="00F96408">
        <w:rPr>
          <w:color w:val="000000" w:themeColor="text1"/>
        </w:rPr>
        <w:t>, com até 1000 caracteres;</w:t>
      </w:r>
      <w:r w:rsidR="005432D9" w:rsidRPr="00F96408">
        <w:rPr>
          <w:color w:val="000000" w:themeColor="text1"/>
        </w:rPr>
        <w:t xml:space="preserve"> Ao ir incluindo os caracteres no componente, o sistema deve ir exibindo a quantidade restante de caracteres disponíveis;</w:t>
      </w:r>
    </w:p>
    <w:p w14:paraId="2FB39F8D" w14:textId="77777777" w:rsidR="000D480E" w:rsidRPr="00F96408" w:rsidRDefault="000D480E" w:rsidP="000D480E">
      <w:pPr>
        <w:pStyle w:val="PargrafodaLista"/>
        <w:rPr>
          <w:color w:val="000000" w:themeColor="text1"/>
        </w:rPr>
      </w:pPr>
    </w:p>
    <w:p w14:paraId="591803AE" w14:textId="49EE6655" w:rsidR="00D965B4" w:rsidRPr="00F96408" w:rsidRDefault="003B156C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F96408">
        <w:rPr>
          <w:color w:val="000000" w:themeColor="text1"/>
        </w:rPr>
        <w:lastRenderedPageBreak/>
        <w:t xml:space="preserve">Abaixo o sistema deve exibir um campo para que o ator possa incluir </w:t>
      </w:r>
      <w:r w:rsidR="000D480E" w:rsidRPr="00F96408">
        <w:rPr>
          <w:color w:val="000000" w:themeColor="text1"/>
        </w:rPr>
        <w:t xml:space="preserve">documento que achar necessário; </w:t>
      </w:r>
      <w:r w:rsidR="00877E2E" w:rsidRPr="00F96408">
        <w:rPr>
          <w:color w:val="000000" w:themeColor="text1"/>
        </w:rPr>
        <w:t>A inclusão deste</w:t>
      </w:r>
      <w:r w:rsidR="000D480E" w:rsidRPr="00F96408">
        <w:rPr>
          <w:color w:val="000000" w:themeColor="text1"/>
        </w:rPr>
        <w:t xml:space="preserve"> documento </w:t>
      </w:r>
      <w:r w:rsidR="00877E2E" w:rsidRPr="00F96408">
        <w:rPr>
          <w:color w:val="000000" w:themeColor="text1"/>
        </w:rPr>
        <w:t>é</w:t>
      </w:r>
      <w:r w:rsidR="000D480E" w:rsidRPr="00F96408">
        <w:rPr>
          <w:color w:val="000000" w:themeColor="text1"/>
        </w:rPr>
        <w:t xml:space="preserve"> obrigatório;</w:t>
      </w:r>
    </w:p>
    <w:p w14:paraId="198B972C" w14:textId="77777777" w:rsidR="00AE5C8F" w:rsidRPr="00F96408" w:rsidRDefault="00AE5C8F" w:rsidP="00AE5C8F">
      <w:pPr>
        <w:pStyle w:val="PargrafodaLista"/>
        <w:rPr>
          <w:color w:val="000000" w:themeColor="text1"/>
        </w:rPr>
      </w:pPr>
    </w:p>
    <w:p w14:paraId="2E69EB4B" w14:textId="77777777" w:rsidR="00705FCC" w:rsidRPr="00F96408" w:rsidRDefault="00705FCC" w:rsidP="006B4BE8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F96408">
        <w:t xml:space="preserve">O sistema deve realizar a seguinte validação nos anexos: Somente aceitar arquivos no formato de PDF; </w:t>
      </w:r>
    </w:p>
    <w:p w14:paraId="0F43B32A" w14:textId="77777777" w:rsidR="007750AF" w:rsidRPr="00F96408" w:rsidRDefault="007750AF" w:rsidP="007750AF">
      <w:pPr>
        <w:pStyle w:val="PargrafodaLista"/>
        <w:rPr>
          <w:b/>
          <w:u w:val="single"/>
        </w:rPr>
      </w:pPr>
    </w:p>
    <w:p w14:paraId="30745CC3" w14:textId="74DA3990" w:rsidR="00705FCC" w:rsidRPr="00F96408" w:rsidRDefault="00705FCC" w:rsidP="006B4BE8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F96408">
        <w:t xml:space="preserve">Caso o sistema identificar que o formato do arquivo anexado não é PDF, o sistema deve apresentar mensagem; </w:t>
      </w:r>
      <w:r w:rsidRPr="00F96408">
        <w:rPr>
          <w:color w:val="31849B" w:themeColor="accent5" w:themeShade="BF"/>
        </w:rPr>
        <w:t>[</w:t>
      </w:r>
      <w:r w:rsidR="00982254" w:rsidRPr="00F96408">
        <w:rPr>
          <w:color w:val="31849B" w:themeColor="accent5" w:themeShade="BF"/>
        </w:rPr>
        <w:fldChar w:fldCharType="begin"/>
      </w:r>
      <w:r w:rsidR="00982254" w:rsidRPr="00F96408">
        <w:rPr>
          <w:color w:val="31849B" w:themeColor="accent5" w:themeShade="BF"/>
        </w:rPr>
        <w:instrText xml:space="preserve"> REF _Ref24644374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982254" w:rsidRPr="00F96408">
        <w:rPr>
          <w:color w:val="31849B" w:themeColor="accent5" w:themeShade="BF"/>
        </w:rPr>
      </w:r>
      <w:r w:rsidR="00982254" w:rsidRPr="00F96408">
        <w:rPr>
          <w:color w:val="31849B" w:themeColor="accent5" w:themeShade="BF"/>
        </w:rPr>
        <w:fldChar w:fldCharType="separate"/>
      </w:r>
      <w:r w:rsidR="00982254" w:rsidRPr="00F96408">
        <w:rPr>
          <w:color w:val="31849B" w:themeColor="accent5" w:themeShade="BF"/>
        </w:rPr>
        <w:t>ME014</w:t>
      </w:r>
      <w:r w:rsidR="00982254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3437F27B" w14:textId="77777777" w:rsidR="007750AF" w:rsidRPr="00F96408" w:rsidRDefault="007750AF" w:rsidP="007750AF">
      <w:pPr>
        <w:pStyle w:val="PargrafodaLista"/>
      </w:pPr>
    </w:p>
    <w:p w14:paraId="7B17675F" w14:textId="77777777" w:rsidR="00705FCC" w:rsidRPr="00F96408" w:rsidRDefault="00705FCC" w:rsidP="006B4BE8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F96408">
        <w:t>O sistema deve permitir o tamanho de cada arquivo no máximo de 10 MB.</w:t>
      </w:r>
    </w:p>
    <w:p w14:paraId="41FD2789" w14:textId="77777777" w:rsidR="007750AF" w:rsidRPr="00F96408" w:rsidRDefault="007750AF" w:rsidP="007750AF">
      <w:pPr>
        <w:pStyle w:val="PargrafodaLista"/>
      </w:pPr>
    </w:p>
    <w:p w14:paraId="4BE5B31A" w14:textId="72DF37D4" w:rsidR="00705FCC" w:rsidRPr="00F96408" w:rsidRDefault="00705FCC" w:rsidP="006B4BE8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F96408">
        <w:t xml:space="preserve">Caso o ator anexe um arquivo que exceda o tamanho máximo, o sistema deve exibir mensagem </w:t>
      </w:r>
      <w:r w:rsidRPr="00F96408">
        <w:rPr>
          <w:color w:val="31849B" w:themeColor="accent5" w:themeShade="BF"/>
        </w:rPr>
        <w:t>[</w:t>
      </w:r>
      <w:r w:rsidR="00982254" w:rsidRPr="00F96408">
        <w:rPr>
          <w:color w:val="31849B" w:themeColor="accent5" w:themeShade="BF"/>
        </w:rPr>
        <w:fldChar w:fldCharType="begin"/>
      </w:r>
      <w:r w:rsidR="00982254" w:rsidRPr="00F96408">
        <w:rPr>
          <w:color w:val="31849B" w:themeColor="accent5" w:themeShade="BF"/>
        </w:rPr>
        <w:instrText xml:space="preserve"> REF _Ref24644387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982254" w:rsidRPr="00F96408">
        <w:rPr>
          <w:color w:val="31849B" w:themeColor="accent5" w:themeShade="BF"/>
        </w:rPr>
      </w:r>
      <w:r w:rsidR="00982254" w:rsidRPr="00F96408">
        <w:rPr>
          <w:color w:val="31849B" w:themeColor="accent5" w:themeShade="BF"/>
        </w:rPr>
        <w:fldChar w:fldCharType="separate"/>
      </w:r>
      <w:r w:rsidR="00982254" w:rsidRPr="00F96408">
        <w:rPr>
          <w:color w:val="31849B" w:themeColor="accent5" w:themeShade="BF"/>
        </w:rPr>
        <w:t>ME015</w:t>
      </w:r>
      <w:r w:rsidR="00982254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3AD67190" w14:textId="77777777" w:rsidR="007750AF" w:rsidRPr="00F96408" w:rsidRDefault="007750AF" w:rsidP="007750AF">
      <w:pPr>
        <w:pStyle w:val="PargrafodaLista"/>
      </w:pPr>
    </w:p>
    <w:p w14:paraId="4614D592" w14:textId="2264FE2A" w:rsidR="00705FCC" w:rsidRPr="00F96408" w:rsidRDefault="00705FCC" w:rsidP="006B4BE8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F96408">
        <w:rPr>
          <w:color w:val="000000" w:themeColor="text1"/>
        </w:rPr>
        <w:t xml:space="preserve">O sistema deve permitir anexar </w:t>
      </w:r>
      <w:r w:rsidR="002B624D" w:rsidRPr="00F96408">
        <w:rPr>
          <w:color w:val="000000" w:themeColor="text1"/>
        </w:rPr>
        <w:t>apenas um (1)</w:t>
      </w:r>
      <w:r w:rsidRPr="00F96408">
        <w:rPr>
          <w:color w:val="000000" w:themeColor="text1"/>
        </w:rPr>
        <w:t xml:space="preserve"> arquivo.</w:t>
      </w:r>
    </w:p>
    <w:p w14:paraId="47A98C86" w14:textId="77777777" w:rsidR="007750AF" w:rsidRPr="00F96408" w:rsidRDefault="007750AF" w:rsidP="007750A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1FB89741" w14:textId="62F37490" w:rsidR="00EA6112" w:rsidRPr="00F96408" w:rsidRDefault="00EA6112" w:rsidP="006B4BE8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F96408">
        <w:rPr>
          <w:color w:val="000000" w:themeColor="text1"/>
        </w:rPr>
        <w:t xml:space="preserve">Caso o ator tente anexar o </w:t>
      </w:r>
      <w:r w:rsidR="00F3632A" w:rsidRPr="00F96408">
        <w:rPr>
          <w:color w:val="000000" w:themeColor="text1"/>
        </w:rPr>
        <w:t>segundo</w:t>
      </w:r>
      <w:r w:rsidRPr="00F96408">
        <w:rPr>
          <w:color w:val="000000" w:themeColor="text1"/>
        </w:rPr>
        <w:t xml:space="preserve"> arquivo, o sistema deve exibir mensagem </w:t>
      </w:r>
      <w:r w:rsidRPr="00F96408">
        <w:rPr>
          <w:color w:val="31849B" w:themeColor="accent5" w:themeShade="BF"/>
        </w:rPr>
        <w:t>[</w:t>
      </w:r>
      <w:r w:rsidR="00F3632A" w:rsidRPr="00F96408">
        <w:rPr>
          <w:color w:val="31849B" w:themeColor="accent5" w:themeShade="BF"/>
        </w:rPr>
        <w:fldChar w:fldCharType="begin"/>
      </w:r>
      <w:r w:rsidR="00F3632A" w:rsidRPr="00F96408">
        <w:rPr>
          <w:color w:val="31849B" w:themeColor="accent5" w:themeShade="BF"/>
        </w:rPr>
        <w:instrText xml:space="preserve"> REF _Ref24646293 \r \h  \* MERGEFORMAT </w:instrText>
      </w:r>
      <w:r w:rsidR="00F3632A" w:rsidRPr="00F96408">
        <w:rPr>
          <w:color w:val="31849B" w:themeColor="accent5" w:themeShade="BF"/>
        </w:rPr>
      </w:r>
      <w:r w:rsidR="00F3632A" w:rsidRPr="00F96408">
        <w:rPr>
          <w:color w:val="31849B" w:themeColor="accent5" w:themeShade="BF"/>
        </w:rPr>
        <w:fldChar w:fldCharType="separate"/>
      </w:r>
      <w:r w:rsidR="00F3632A" w:rsidRPr="00F96408">
        <w:rPr>
          <w:color w:val="31849B" w:themeColor="accent5" w:themeShade="BF"/>
        </w:rPr>
        <w:t>ME016</w:t>
      </w:r>
      <w:r w:rsidR="00F3632A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4E80C7AC" w14:textId="77777777" w:rsidR="007750AF" w:rsidRPr="00F96408" w:rsidRDefault="007750AF" w:rsidP="007750AF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79B8DE8F" w14:textId="77777777" w:rsidR="00441317" w:rsidRPr="00F96408" w:rsidRDefault="00441317" w:rsidP="00441317">
      <w:pPr>
        <w:pStyle w:val="PargrafodaLista"/>
        <w:numPr>
          <w:ilvl w:val="1"/>
          <w:numId w:val="31"/>
        </w:numPr>
        <w:spacing w:before="60" w:after="60"/>
        <w:ind w:left="1276"/>
        <w:jc w:val="both"/>
        <w:rPr>
          <w:color w:val="auto"/>
        </w:rPr>
      </w:pPr>
      <w:r w:rsidRPr="00F96408">
        <w:rPr>
          <w:color w:val="auto"/>
        </w:rPr>
        <w:t>Ao realizar o Upload desejado, o sistema deve exibir uma opção para que o ator possa realizar o Download e uma para excluir o arquivo anexado;</w:t>
      </w:r>
    </w:p>
    <w:p w14:paraId="2317D7BB" w14:textId="11850051" w:rsidR="00441317" w:rsidRPr="00F96408" w:rsidRDefault="00866A26" w:rsidP="008764FD">
      <w:pPr>
        <w:pStyle w:val="PargrafodaLista"/>
        <w:ind w:left="1418"/>
        <w:rPr>
          <w:color w:val="auto"/>
        </w:rPr>
      </w:pPr>
      <w:r w:rsidRPr="00F96408">
        <w:rPr>
          <w:noProof/>
          <w:color w:val="auto"/>
        </w:rPr>
        <w:drawing>
          <wp:inline distT="0" distB="0" distL="0" distR="0" wp14:anchorId="0A25C764" wp14:editId="79BF37BD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0BEF" w14:textId="77777777" w:rsidR="008764FD" w:rsidRPr="00F96408" w:rsidRDefault="008764FD" w:rsidP="008764FD">
      <w:pPr>
        <w:pStyle w:val="PargrafodaLista"/>
        <w:ind w:left="1418"/>
        <w:rPr>
          <w:color w:val="auto"/>
        </w:rPr>
      </w:pPr>
    </w:p>
    <w:p w14:paraId="6497B98C" w14:textId="05731651" w:rsidR="008764FD" w:rsidRPr="00F96408" w:rsidRDefault="008764FD" w:rsidP="008764FD">
      <w:pPr>
        <w:pStyle w:val="PargrafodaLista"/>
        <w:numPr>
          <w:ilvl w:val="0"/>
          <w:numId w:val="43"/>
        </w:numPr>
        <w:ind w:left="1276"/>
        <w:rPr>
          <w:color w:val="auto"/>
        </w:rPr>
      </w:pPr>
      <w:r w:rsidRPr="00F96408">
        <w:rPr>
          <w:color w:val="auto"/>
        </w:rPr>
        <w:t xml:space="preserve">Após acionar a </w:t>
      </w:r>
      <w:proofErr w:type="gramStart"/>
      <w:r w:rsidRPr="00F96408">
        <w:rPr>
          <w:color w:val="auto"/>
        </w:rPr>
        <w:t xml:space="preserve">opção </w:t>
      </w:r>
      <w:r w:rsidR="0067105A" w:rsidRPr="00F96408">
        <w:rPr>
          <w:noProof/>
        </w:rPr>
        <w:drawing>
          <wp:inline distT="0" distB="0" distL="0" distR="0" wp14:anchorId="2B2BE769" wp14:editId="0D77EBD2">
            <wp:extent cx="514350" cy="12415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598" cy="1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05A" w:rsidRPr="00F96408">
        <w:rPr>
          <w:color w:val="auto"/>
        </w:rPr>
        <w:t>,</w:t>
      </w:r>
      <w:proofErr w:type="gramEnd"/>
      <w:r w:rsidR="0067105A" w:rsidRPr="00F96408">
        <w:rPr>
          <w:color w:val="auto"/>
        </w:rPr>
        <w:t xml:space="preserve"> o sistema NÃO deve exibir a opção </w:t>
      </w:r>
      <w:r w:rsidR="0067105A" w:rsidRPr="00F96408">
        <w:rPr>
          <w:color w:val="31849B" w:themeColor="accent5" w:themeShade="BF"/>
        </w:rPr>
        <w:t>Excluir;</w:t>
      </w:r>
      <w:r w:rsidR="0067105A" w:rsidRPr="00F96408">
        <w:rPr>
          <w:color w:val="auto"/>
        </w:rPr>
        <w:t xml:space="preserve"> </w:t>
      </w:r>
    </w:p>
    <w:p w14:paraId="2BB61504" w14:textId="77777777" w:rsidR="008764FD" w:rsidRPr="00F96408" w:rsidRDefault="008764FD" w:rsidP="008764FD">
      <w:pPr>
        <w:pStyle w:val="PargrafodaLista"/>
        <w:ind w:left="1418"/>
        <w:rPr>
          <w:color w:val="auto"/>
        </w:rPr>
      </w:pPr>
    </w:p>
    <w:p w14:paraId="0ACCED64" w14:textId="786DBD38" w:rsidR="00EA6112" w:rsidRPr="00F96408" w:rsidRDefault="00EA6112" w:rsidP="006B4BE8">
      <w:pPr>
        <w:pStyle w:val="PargrafodaLista"/>
        <w:numPr>
          <w:ilvl w:val="1"/>
          <w:numId w:val="31"/>
        </w:numPr>
        <w:spacing w:before="60" w:after="60"/>
        <w:ind w:left="1276"/>
        <w:jc w:val="both"/>
        <w:rPr>
          <w:color w:val="auto"/>
        </w:rPr>
      </w:pPr>
      <w:r w:rsidRPr="00F96408">
        <w:rPr>
          <w:color w:val="auto"/>
        </w:rPr>
        <w:t xml:space="preserve">O sistema identifica que o ator acionou </w:t>
      </w:r>
      <w:r w:rsidR="00D752E7" w:rsidRPr="00F96408">
        <w:rPr>
          <w:color w:val="auto"/>
        </w:rPr>
        <w:t xml:space="preserve">a opção </w:t>
      </w:r>
      <w:r w:rsidRPr="00F96408">
        <w:rPr>
          <w:color w:val="auto"/>
        </w:rPr>
        <w:t xml:space="preserve">que permite “Excluir” um arquivo, o sistema deve exibir mensagem; </w:t>
      </w:r>
      <w:r w:rsidRPr="00F96408">
        <w:rPr>
          <w:color w:val="31849B" w:themeColor="accent5" w:themeShade="BF"/>
        </w:rPr>
        <w:t>[</w:t>
      </w:r>
      <w:r w:rsidR="00F3632A" w:rsidRPr="00F96408">
        <w:rPr>
          <w:color w:val="31849B" w:themeColor="accent5" w:themeShade="BF"/>
        </w:rPr>
        <w:fldChar w:fldCharType="begin"/>
      </w:r>
      <w:r w:rsidR="00F3632A" w:rsidRPr="00F96408">
        <w:rPr>
          <w:color w:val="31849B" w:themeColor="accent5" w:themeShade="BF"/>
        </w:rPr>
        <w:instrText xml:space="preserve"> REF _Ref24646391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F3632A" w:rsidRPr="00F96408">
        <w:rPr>
          <w:color w:val="31849B" w:themeColor="accent5" w:themeShade="BF"/>
        </w:rPr>
      </w:r>
      <w:r w:rsidR="00F3632A" w:rsidRPr="00F96408">
        <w:rPr>
          <w:color w:val="31849B" w:themeColor="accent5" w:themeShade="BF"/>
        </w:rPr>
        <w:fldChar w:fldCharType="separate"/>
      </w:r>
      <w:r w:rsidR="00F3632A" w:rsidRPr="00F96408">
        <w:rPr>
          <w:color w:val="31849B" w:themeColor="accent5" w:themeShade="BF"/>
        </w:rPr>
        <w:t>ME017</w:t>
      </w:r>
      <w:r w:rsidR="00F3632A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</w:p>
    <w:p w14:paraId="6095316F" w14:textId="77777777" w:rsidR="007750AF" w:rsidRPr="00F96408" w:rsidRDefault="007750AF" w:rsidP="007750AF">
      <w:pPr>
        <w:pStyle w:val="PargrafodaLista"/>
        <w:rPr>
          <w:color w:val="auto"/>
        </w:rPr>
      </w:pPr>
    </w:p>
    <w:p w14:paraId="28A30E2D" w14:textId="2500FB44" w:rsidR="006547F3" w:rsidRPr="00F96408" w:rsidRDefault="00FE5F83" w:rsidP="006547F3">
      <w:pPr>
        <w:pStyle w:val="PargrafodaLista"/>
        <w:numPr>
          <w:ilvl w:val="1"/>
          <w:numId w:val="31"/>
        </w:numPr>
        <w:spacing w:before="60" w:after="60"/>
        <w:ind w:left="1985"/>
        <w:jc w:val="both"/>
      </w:pPr>
      <w:r w:rsidRPr="00F96408">
        <w:t>Caso o ator acione a opção “Sim” da mensagem de exclusão, o sistema deve excluir fisicamente o arquivo;</w:t>
      </w:r>
      <w:r w:rsidR="006547F3" w:rsidRPr="00F96408">
        <w:t xml:space="preserve"> E deve exibir a mensagem de sucesso </w:t>
      </w:r>
      <w:r w:rsidR="006547F3" w:rsidRPr="00F96408">
        <w:rPr>
          <w:color w:val="31849B" w:themeColor="accent5" w:themeShade="BF"/>
        </w:rPr>
        <w:t>[</w:t>
      </w:r>
      <w:r w:rsidR="001854FF" w:rsidRPr="00F96408">
        <w:rPr>
          <w:color w:val="31849B" w:themeColor="accent5" w:themeShade="BF"/>
        </w:rPr>
        <w:fldChar w:fldCharType="begin"/>
      </w:r>
      <w:r w:rsidR="001854FF" w:rsidRPr="00F96408">
        <w:rPr>
          <w:color w:val="31849B" w:themeColor="accent5" w:themeShade="BF"/>
        </w:rPr>
        <w:instrText xml:space="preserve"> REF _Ref26524347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1854FF" w:rsidRPr="00F96408">
        <w:rPr>
          <w:color w:val="31849B" w:themeColor="accent5" w:themeShade="BF"/>
        </w:rPr>
      </w:r>
      <w:r w:rsidR="001854FF" w:rsidRPr="00F96408">
        <w:rPr>
          <w:color w:val="31849B" w:themeColor="accent5" w:themeShade="BF"/>
        </w:rPr>
        <w:fldChar w:fldCharType="separate"/>
      </w:r>
      <w:r w:rsidR="001854FF" w:rsidRPr="00F96408">
        <w:rPr>
          <w:color w:val="31849B" w:themeColor="accent5" w:themeShade="BF"/>
        </w:rPr>
        <w:t>ME022</w:t>
      </w:r>
      <w:r w:rsidR="001854FF" w:rsidRPr="00F96408">
        <w:rPr>
          <w:color w:val="31849B" w:themeColor="accent5" w:themeShade="BF"/>
        </w:rPr>
        <w:fldChar w:fldCharType="end"/>
      </w:r>
      <w:r w:rsidR="006547F3" w:rsidRPr="00F96408">
        <w:rPr>
          <w:color w:val="31849B" w:themeColor="accent5" w:themeShade="BF"/>
        </w:rPr>
        <w:t>]</w:t>
      </w:r>
    </w:p>
    <w:p w14:paraId="6AE25496" w14:textId="77777777" w:rsidR="00FE5F83" w:rsidRPr="00F96408" w:rsidRDefault="00FE5F83" w:rsidP="00FE5F83">
      <w:pPr>
        <w:pStyle w:val="PargrafodaLista"/>
      </w:pPr>
    </w:p>
    <w:p w14:paraId="72BBCA13" w14:textId="1E2F72D9" w:rsidR="00EA6112" w:rsidRPr="00F96408" w:rsidRDefault="00EA6112" w:rsidP="006B4BE8">
      <w:pPr>
        <w:pStyle w:val="PargrafodaLista"/>
        <w:numPr>
          <w:ilvl w:val="1"/>
          <w:numId w:val="31"/>
        </w:numPr>
        <w:spacing w:before="60" w:after="60"/>
        <w:ind w:left="1985"/>
        <w:jc w:val="both"/>
      </w:pPr>
      <w:r w:rsidRPr="00F96408">
        <w:t>Caso o ator acione a opção “</w:t>
      </w:r>
      <w:r w:rsidR="00FE5F83" w:rsidRPr="00F96408">
        <w:t>Não</w:t>
      </w:r>
      <w:r w:rsidRPr="00F96408">
        <w:t>” da mensagem de exclusão, o sistema cancela a exclusão do arquivo.</w:t>
      </w:r>
    </w:p>
    <w:p w14:paraId="3C70294E" w14:textId="77777777" w:rsidR="007750AF" w:rsidRPr="00F96408" w:rsidRDefault="007750AF" w:rsidP="007750AF">
      <w:pPr>
        <w:pStyle w:val="PargrafodaLista"/>
      </w:pPr>
    </w:p>
    <w:p w14:paraId="29443650" w14:textId="77777777" w:rsidR="00EA6112" w:rsidRPr="00F96408" w:rsidRDefault="00EA6112" w:rsidP="006B4BE8">
      <w:pPr>
        <w:pStyle w:val="PargrafodaLista"/>
        <w:numPr>
          <w:ilvl w:val="1"/>
          <w:numId w:val="31"/>
        </w:numPr>
        <w:spacing w:before="60" w:after="60"/>
        <w:ind w:left="1276"/>
      </w:pPr>
      <w:r w:rsidRPr="00F96408">
        <w:t>O sistema identifica que o ator acionou a opção que permite “Baixar” arquivo, o sistema realiza o download do arquivo desejado. Ao acionar o link, o sistema baixa o arquivo sem exibir escolha do local para seleção. Será baixado na pasta default.</w:t>
      </w:r>
    </w:p>
    <w:p w14:paraId="65096707" w14:textId="566323BB" w:rsidR="00EA6112" w:rsidRPr="00F96408" w:rsidRDefault="00EA6112" w:rsidP="00AC794B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2B27128F" w14:textId="534C086A" w:rsidR="005D701D" w:rsidRPr="00F96408" w:rsidRDefault="00924DAF" w:rsidP="00924DAF">
      <w:pPr>
        <w:pStyle w:val="PargrafodaLista"/>
        <w:ind w:left="851"/>
        <w:rPr>
          <w:color w:val="000000" w:themeColor="text1"/>
        </w:rPr>
      </w:pPr>
      <w:r w:rsidRPr="00F96408">
        <w:rPr>
          <w:color w:val="000000" w:themeColor="text1"/>
        </w:rPr>
        <w:t xml:space="preserve"> </w:t>
      </w:r>
      <w:r w:rsidR="00E31B89" w:rsidRPr="00F96408">
        <w:rPr>
          <w:color w:val="000000" w:themeColor="text1"/>
        </w:rPr>
        <w:t xml:space="preserve">  </w:t>
      </w:r>
      <w:r w:rsidRPr="00F96408">
        <w:rPr>
          <w:color w:val="000000" w:themeColor="text1"/>
        </w:rPr>
        <w:t xml:space="preserve">  </w:t>
      </w:r>
    </w:p>
    <w:p w14:paraId="5CC762DC" w14:textId="321A5EC9" w:rsidR="00AE5C8F" w:rsidRPr="00F96408" w:rsidRDefault="00E47B89" w:rsidP="00AE5C8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24989529"/>
      <w:r w:rsidRPr="00F96408">
        <w:rPr>
          <w:b/>
        </w:rPr>
        <w:t>Concluir Solicitação de Substituição</w:t>
      </w:r>
      <w:r w:rsidR="00895FC8" w:rsidRPr="00F96408">
        <w:rPr>
          <w:b/>
        </w:rPr>
        <w:t xml:space="preserve"> </w:t>
      </w:r>
      <w:r w:rsidR="005C2E3C" w:rsidRPr="00F96408">
        <w:rPr>
          <w:b/>
          <w:color w:val="31849B" w:themeColor="accent5" w:themeShade="BF"/>
        </w:rPr>
        <w:t>[</w:t>
      </w:r>
      <w:r w:rsidR="005C2E3C" w:rsidRPr="00F96408">
        <w:rPr>
          <w:b/>
          <w:color w:val="31849B" w:themeColor="accent5" w:themeShade="BF"/>
        </w:rPr>
        <w:fldChar w:fldCharType="begin"/>
      </w:r>
      <w:r w:rsidR="005C2E3C" w:rsidRPr="00F96408">
        <w:rPr>
          <w:b/>
          <w:color w:val="31849B" w:themeColor="accent5" w:themeShade="BF"/>
        </w:rPr>
        <w:instrText xml:space="preserve"> REF _Ref24965019 \r \h </w:instrText>
      </w:r>
      <w:r w:rsidRPr="00F96408">
        <w:rPr>
          <w:b/>
          <w:color w:val="31849B" w:themeColor="accent5" w:themeShade="BF"/>
        </w:rPr>
        <w:instrText xml:space="preserve"> \* MERGEFORMAT </w:instrText>
      </w:r>
      <w:r w:rsidR="005C2E3C" w:rsidRPr="00F96408">
        <w:rPr>
          <w:b/>
          <w:color w:val="31849B" w:themeColor="accent5" w:themeShade="BF"/>
        </w:rPr>
      </w:r>
      <w:r w:rsidR="005C2E3C" w:rsidRPr="00F96408">
        <w:rPr>
          <w:b/>
          <w:color w:val="31849B" w:themeColor="accent5" w:themeShade="BF"/>
        </w:rPr>
        <w:fldChar w:fldCharType="separate"/>
      </w:r>
      <w:r w:rsidR="005C2E3C" w:rsidRPr="00F96408">
        <w:rPr>
          <w:b/>
          <w:color w:val="31849B" w:themeColor="accent5" w:themeShade="BF"/>
        </w:rPr>
        <w:t>P03</w:t>
      </w:r>
      <w:r w:rsidR="005C2E3C" w:rsidRPr="00F96408">
        <w:rPr>
          <w:b/>
          <w:color w:val="31849B" w:themeColor="accent5" w:themeShade="BF"/>
        </w:rPr>
        <w:fldChar w:fldCharType="end"/>
      </w:r>
      <w:r w:rsidR="005C2E3C" w:rsidRPr="00F96408">
        <w:rPr>
          <w:b/>
          <w:color w:val="31849B" w:themeColor="accent5" w:themeShade="BF"/>
        </w:rPr>
        <w:t>]</w:t>
      </w:r>
      <w:bookmarkEnd w:id="23"/>
    </w:p>
    <w:p w14:paraId="384F7EFC" w14:textId="11503072" w:rsidR="00AE5C8F" w:rsidRPr="00F96408" w:rsidRDefault="00AE5C8F" w:rsidP="000051F6">
      <w:pPr>
        <w:pStyle w:val="PargrafodaLista"/>
        <w:numPr>
          <w:ilvl w:val="0"/>
          <w:numId w:val="37"/>
        </w:numPr>
        <w:ind w:left="567"/>
        <w:rPr>
          <w:color w:val="000000" w:themeColor="text1"/>
        </w:rPr>
      </w:pPr>
      <w:r w:rsidRPr="00F96408">
        <w:rPr>
          <w:color w:val="000000" w:themeColor="text1"/>
        </w:rPr>
        <w:t xml:space="preserve">Ao </w:t>
      </w:r>
      <w:r w:rsidR="005C2E3C" w:rsidRPr="00F96408">
        <w:rPr>
          <w:color w:val="000000" w:themeColor="text1"/>
        </w:rPr>
        <w:t xml:space="preserve">preencher todos os campos obrigatórios e acionar a opção </w:t>
      </w:r>
      <w:r w:rsidR="000051F6" w:rsidRPr="00F96408">
        <w:rPr>
          <w:noProof/>
        </w:rPr>
        <w:drawing>
          <wp:inline distT="0" distB="0" distL="0" distR="0" wp14:anchorId="4C5F33B8" wp14:editId="34083093">
            <wp:extent cx="577970" cy="1395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96" cy="1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3C" w:rsidRPr="00F96408">
        <w:rPr>
          <w:color w:val="000000" w:themeColor="text1"/>
        </w:rPr>
        <w:t>, o sistema deve exibir uma pop-up com a seguinte informação: “</w:t>
      </w:r>
      <w:r w:rsidR="005C2E3C" w:rsidRPr="00F96408">
        <w:rPr>
          <w:b/>
          <w:color w:val="000000" w:themeColor="text1"/>
        </w:rPr>
        <w:t>Prezado (a) Arquiteto(a) e Urbanista seu pedido de substituição foi cadastrado com êxito e foi gerado o seguinte número de acompanhamento &lt;nº do protocolo&gt;.”</w:t>
      </w:r>
    </w:p>
    <w:p w14:paraId="364877BC" w14:textId="77777777" w:rsidR="00924DAF" w:rsidRPr="00F96408" w:rsidRDefault="00924DAF" w:rsidP="00924DAF">
      <w:pPr>
        <w:pStyle w:val="PargrafodaLista"/>
        <w:ind w:left="851"/>
        <w:rPr>
          <w:color w:val="000000" w:themeColor="text1"/>
        </w:rPr>
      </w:pPr>
    </w:p>
    <w:p w14:paraId="0B82A381" w14:textId="77777777" w:rsidR="0025414A" w:rsidRPr="00F96408" w:rsidRDefault="0025414A" w:rsidP="00924DAF">
      <w:pPr>
        <w:pStyle w:val="PargrafodaLista"/>
        <w:ind w:left="851"/>
        <w:rPr>
          <w:color w:val="000000" w:themeColor="text1"/>
        </w:rPr>
      </w:pPr>
    </w:p>
    <w:p w14:paraId="4B656DC8" w14:textId="1B0B148B" w:rsidR="005C2E3C" w:rsidRPr="00F96408" w:rsidRDefault="000051F6" w:rsidP="000051F6">
      <w:pPr>
        <w:pStyle w:val="PargrafodaLista"/>
        <w:ind w:left="993"/>
        <w:rPr>
          <w:color w:val="000000" w:themeColor="text1"/>
        </w:rPr>
      </w:pPr>
      <w:r w:rsidRPr="00F96408">
        <w:rPr>
          <w:noProof/>
        </w:rPr>
        <w:lastRenderedPageBreak/>
        <w:drawing>
          <wp:inline distT="0" distB="0" distL="0" distR="0" wp14:anchorId="131FCCF3" wp14:editId="6980975C">
            <wp:extent cx="3881204" cy="120103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3102" cy="12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C59F" w14:textId="77777777" w:rsidR="00B05A31" w:rsidRPr="00F96408" w:rsidRDefault="00B05A31" w:rsidP="00B05A3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0A30B3DC" w14:textId="35FA3E1E" w:rsidR="000051F6" w:rsidRPr="00F96408" w:rsidRDefault="000051F6" w:rsidP="000051F6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O sistema deve gerar automaticamente um número sequencial de Protocolo, para cada solicitação de substituição;</w:t>
      </w:r>
      <w:r w:rsidR="00D46FD1" w:rsidRPr="00F96408">
        <w:rPr>
          <w:color w:val="000000" w:themeColor="text1" w:themeShade="BF"/>
        </w:rPr>
        <w:t xml:space="preserve"> </w:t>
      </w:r>
      <w:r w:rsidR="00900702" w:rsidRPr="00F96408">
        <w:rPr>
          <w:color w:val="000000" w:themeColor="text1" w:themeShade="BF"/>
        </w:rPr>
        <w:t>(</w:t>
      </w:r>
      <w:r w:rsidR="00D46FD1" w:rsidRPr="00F96408">
        <w:rPr>
          <w:color w:val="000000" w:themeColor="text1" w:themeShade="BF"/>
        </w:rPr>
        <w:t>99999</w:t>
      </w:r>
      <w:r w:rsidR="00900702" w:rsidRPr="00F96408">
        <w:rPr>
          <w:color w:val="000000" w:themeColor="text1" w:themeShade="BF"/>
        </w:rPr>
        <w:t>)</w:t>
      </w:r>
    </w:p>
    <w:p w14:paraId="3CDCFDF9" w14:textId="77777777" w:rsidR="000051F6" w:rsidRPr="00F96408" w:rsidRDefault="000051F6" w:rsidP="000051F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7201F310" w14:textId="461DB788" w:rsidR="00D46FD1" w:rsidRPr="00F96408" w:rsidRDefault="000051F6" w:rsidP="000051F6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Essa sequência deve ser geral para todas as solicitações de </w:t>
      </w:r>
      <w:r w:rsidR="00D46FD1" w:rsidRPr="00F96408">
        <w:rPr>
          <w:color w:val="000000" w:themeColor="text1" w:themeShade="BF"/>
        </w:rPr>
        <w:t>substituição</w:t>
      </w:r>
      <w:r w:rsidRPr="00F96408">
        <w:rPr>
          <w:color w:val="000000" w:themeColor="text1" w:themeShade="BF"/>
        </w:rPr>
        <w:t xml:space="preserve">, o sistema não deve </w:t>
      </w:r>
      <w:r w:rsidR="00D46FD1" w:rsidRPr="00F96408">
        <w:rPr>
          <w:color w:val="000000" w:themeColor="text1" w:themeShade="BF"/>
        </w:rPr>
        <w:t>gerar nova sequência caso mude a UF:</w:t>
      </w:r>
    </w:p>
    <w:p w14:paraId="1D3220FE" w14:textId="49E48E1A" w:rsidR="000051F6" w:rsidRPr="00F96408" w:rsidRDefault="00D46FD1" w:rsidP="00D46FD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Ex:</w:t>
      </w:r>
      <w:r w:rsidR="000051F6" w:rsidRPr="00F96408">
        <w:rPr>
          <w:color w:val="000000" w:themeColor="text1" w:themeShade="BF"/>
        </w:rPr>
        <w:t xml:space="preserve">   </w:t>
      </w:r>
      <w:r w:rsidRPr="00F96408">
        <w:rPr>
          <w:color w:val="000000" w:themeColor="text1" w:themeShade="BF"/>
        </w:rPr>
        <w:t>Para chapa 1 de AL, foi gerado o protocolo 00001, a próxima solicitação de substituição será a 00002 independente da UF;</w:t>
      </w:r>
    </w:p>
    <w:p w14:paraId="38B31232" w14:textId="77777777" w:rsidR="00E47B89" w:rsidRPr="00F96408" w:rsidRDefault="00E47B89" w:rsidP="00D46FD1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7B7FCC21" w14:textId="3DE1DB2F" w:rsidR="002F03A8" w:rsidRPr="00F96408" w:rsidRDefault="002F03A8" w:rsidP="00656397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Porém o sistema deve zerar o contador, caso mude de ELEIÇÃO;</w:t>
      </w:r>
    </w:p>
    <w:p w14:paraId="1CA28214" w14:textId="77777777" w:rsidR="002F03A8" w:rsidRPr="00F96408" w:rsidRDefault="002F03A8" w:rsidP="002F03A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CB60153" w14:textId="0BD05D27" w:rsidR="00E47B89" w:rsidRPr="00F96408" w:rsidRDefault="00E47B89" w:rsidP="00656397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</w:t>
      </w:r>
      <w:r w:rsidR="000C599D" w:rsidRPr="00F96408">
        <w:rPr>
          <w:color w:val="000000" w:themeColor="text1" w:themeShade="BF"/>
        </w:rPr>
        <w:t>acionar a</w:t>
      </w:r>
      <w:r w:rsidRPr="00F96408">
        <w:rPr>
          <w:color w:val="000000" w:themeColor="text1" w:themeShade="BF"/>
        </w:rPr>
        <w:t xml:space="preserve"> opção</w:t>
      </w:r>
      <w:r w:rsidRPr="00F96408">
        <w:rPr>
          <w:noProof/>
        </w:rPr>
        <w:drawing>
          <wp:inline distT="0" distB="0" distL="0" distR="0" wp14:anchorId="4BB2EDAE" wp14:editId="2A551C9B">
            <wp:extent cx="577970" cy="1395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796" cy="1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000000" w:themeColor="text1" w:themeShade="BF"/>
        </w:rPr>
        <w:t xml:space="preserve">, o sistema deve validar ser os campo obrigatórios foram preenchidos: CPF do </w:t>
      </w:r>
      <w:r w:rsidR="008578B5" w:rsidRPr="00F96408">
        <w:rPr>
          <w:color w:val="000000" w:themeColor="text1" w:themeShade="BF"/>
        </w:rPr>
        <w:t>profissional, Justificativa e arquivo</w:t>
      </w:r>
      <w:r w:rsidRPr="00F96408">
        <w:rPr>
          <w:color w:val="000000" w:themeColor="text1" w:themeShade="BF"/>
        </w:rPr>
        <w:t>;</w:t>
      </w:r>
    </w:p>
    <w:p w14:paraId="067D9C32" w14:textId="77777777" w:rsidR="000C599D" w:rsidRPr="00F96408" w:rsidRDefault="000C599D" w:rsidP="000C599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5CE07732" w14:textId="31B4252A" w:rsidR="00E47B89" w:rsidRDefault="00E47B89" w:rsidP="00656397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Caso não tenha sido preenchido o sistema deve exibir mensagem de alerta [</w:t>
      </w:r>
      <w:r w:rsidR="006E2047" w:rsidRPr="00F96408">
        <w:rPr>
          <w:color w:val="31849B" w:themeColor="accent5" w:themeShade="BF"/>
        </w:rPr>
        <w:fldChar w:fldCharType="begin"/>
      </w:r>
      <w:r w:rsidR="006E2047" w:rsidRPr="00F96408">
        <w:rPr>
          <w:color w:val="31849B" w:themeColor="accent5" w:themeShade="BF"/>
        </w:rPr>
        <w:instrText xml:space="preserve"> REF _Ref24967522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6E2047" w:rsidRPr="00F96408">
        <w:rPr>
          <w:color w:val="31849B" w:themeColor="accent5" w:themeShade="BF"/>
        </w:rPr>
      </w:r>
      <w:r w:rsidR="006E2047" w:rsidRPr="00F96408">
        <w:rPr>
          <w:color w:val="31849B" w:themeColor="accent5" w:themeShade="BF"/>
        </w:rPr>
        <w:fldChar w:fldCharType="separate"/>
      </w:r>
      <w:r w:rsidR="006E2047" w:rsidRPr="00F96408">
        <w:rPr>
          <w:color w:val="31849B" w:themeColor="accent5" w:themeShade="BF"/>
        </w:rPr>
        <w:t>ME018</w:t>
      </w:r>
      <w:r w:rsidR="006E2047" w:rsidRPr="00F96408">
        <w:rPr>
          <w:color w:val="31849B" w:themeColor="accent5" w:themeShade="BF"/>
        </w:rPr>
        <w:fldChar w:fldCharType="end"/>
      </w:r>
      <w:r w:rsidR="000C599D" w:rsidRPr="00F96408">
        <w:rPr>
          <w:color w:val="000000" w:themeColor="text1" w:themeShade="BF"/>
        </w:rPr>
        <w:t>] destacada de vermelho;</w:t>
      </w:r>
    </w:p>
    <w:p w14:paraId="5CBEDF5A" w14:textId="77777777" w:rsidR="00533F55" w:rsidRPr="00F96408" w:rsidRDefault="00533F55" w:rsidP="00533F55">
      <w:pPr>
        <w:pStyle w:val="PargrafodaLista"/>
        <w:rPr>
          <w:color w:val="000000" w:themeColor="text1" w:themeShade="BF"/>
        </w:rPr>
      </w:pPr>
    </w:p>
    <w:p w14:paraId="53654716" w14:textId="169EA73D" w:rsidR="00533F55" w:rsidRPr="00F96408" w:rsidRDefault="00533F55" w:rsidP="00656397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com sucesso, o sistema deve enviar e-mail de aviso </w:t>
      </w:r>
      <w:r w:rsidR="00A72858" w:rsidRPr="00F96408">
        <w:rPr>
          <w:color w:val="000000" w:themeColor="text1" w:themeShade="BF"/>
        </w:rPr>
        <w:t xml:space="preserve">de inclusão de pedido de substituição, </w:t>
      </w:r>
      <w:r w:rsidRPr="00F96408">
        <w:rPr>
          <w:color w:val="000000" w:themeColor="text1" w:themeShade="BF"/>
        </w:rPr>
        <w:t xml:space="preserve">para todos os </w:t>
      </w:r>
      <w:r w:rsidR="008E0640" w:rsidRPr="00F96408">
        <w:rPr>
          <w:b/>
          <w:color w:val="000000" w:themeColor="text1" w:themeShade="BF"/>
        </w:rPr>
        <w:t>R</w:t>
      </w:r>
      <w:r w:rsidRPr="00F96408">
        <w:rPr>
          <w:b/>
          <w:color w:val="000000" w:themeColor="text1" w:themeShade="BF"/>
        </w:rPr>
        <w:t>esponsáveis</w:t>
      </w:r>
      <w:r w:rsidRPr="00F96408">
        <w:rPr>
          <w:color w:val="000000" w:themeColor="text1" w:themeShade="BF"/>
        </w:rPr>
        <w:t xml:space="preserve"> pela </w:t>
      </w:r>
      <w:proofErr w:type="gramStart"/>
      <w:r w:rsidRPr="00F96408">
        <w:rPr>
          <w:b/>
          <w:color w:val="000000" w:themeColor="text1" w:themeShade="BF"/>
        </w:rPr>
        <w:t>chapa</w:t>
      </w:r>
      <w:r w:rsidR="001C1E1B" w:rsidRPr="00F96408">
        <w:rPr>
          <w:color w:val="000000" w:themeColor="text1" w:themeShade="BF"/>
        </w:rPr>
        <w:t xml:space="preserve"> </w:t>
      </w:r>
      <w:r w:rsidR="00CD7CA0" w:rsidRPr="00F96408">
        <w:rPr>
          <w:color w:val="000000" w:themeColor="text1" w:themeShade="BF"/>
        </w:rPr>
        <w:t xml:space="preserve"> UF</w:t>
      </w:r>
      <w:proofErr w:type="gramEnd"/>
      <w:r w:rsidR="00CD7CA0" w:rsidRPr="00F96408">
        <w:rPr>
          <w:color w:val="000000" w:themeColor="text1" w:themeShade="BF"/>
        </w:rPr>
        <w:t xml:space="preserve"> </w:t>
      </w:r>
      <w:r w:rsidRPr="00F96408">
        <w:rPr>
          <w:color w:val="000000" w:themeColor="text1" w:themeShade="BF"/>
        </w:rPr>
        <w:t xml:space="preserve">em </w:t>
      </w:r>
      <w:r w:rsidR="002E0BF0" w:rsidRPr="00F96408">
        <w:rPr>
          <w:color w:val="000000" w:themeColor="text1" w:themeShade="BF"/>
        </w:rPr>
        <w:t>questão</w:t>
      </w:r>
      <w:r w:rsidR="00877DF8" w:rsidRPr="00F96408">
        <w:rPr>
          <w:color w:val="000000" w:themeColor="text1" w:themeShade="BF"/>
        </w:rPr>
        <w:t xml:space="preserve">; </w:t>
      </w:r>
      <w:r w:rsidRPr="00F96408">
        <w:rPr>
          <w:color w:val="000000" w:themeColor="text1" w:themeShade="BF"/>
        </w:rPr>
        <w:t>O teor deste e-mail será definido na estória HST02</w:t>
      </w:r>
      <w:r w:rsidR="0099075D" w:rsidRPr="00F96408">
        <w:rPr>
          <w:color w:val="000000" w:themeColor="text1" w:themeShade="BF"/>
        </w:rPr>
        <w:t>9</w:t>
      </w:r>
      <w:r w:rsidR="00DC243B" w:rsidRPr="00F96408">
        <w:rPr>
          <w:color w:val="000000" w:themeColor="text1" w:themeShade="BF"/>
        </w:rPr>
        <w:t xml:space="preserve"> – </w:t>
      </w:r>
      <w:r w:rsidR="00DC243B" w:rsidRPr="00F96408">
        <w:rPr>
          <w:b/>
          <w:color w:val="31849B" w:themeColor="accent5" w:themeShade="BF"/>
        </w:rPr>
        <w:t>registro 1</w:t>
      </w:r>
      <w:r w:rsidRPr="00F96408">
        <w:rPr>
          <w:color w:val="000000" w:themeColor="text1" w:themeShade="BF"/>
        </w:rPr>
        <w:t>;</w:t>
      </w:r>
    </w:p>
    <w:p w14:paraId="6C550AE4" w14:textId="77777777" w:rsidR="009D6F44" w:rsidRPr="00F96408" w:rsidRDefault="009D6F44" w:rsidP="009D6F44">
      <w:pPr>
        <w:pStyle w:val="PargrafodaLista"/>
        <w:rPr>
          <w:color w:val="000000" w:themeColor="text1" w:themeShade="BF"/>
        </w:rPr>
      </w:pPr>
    </w:p>
    <w:p w14:paraId="444CB259" w14:textId="503FCEC9" w:rsidR="004E77A8" w:rsidRPr="00F96408" w:rsidRDefault="004E77A8" w:rsidP="004E77A8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com sucesso, o sistema deve enviar e-mail de aviso de inclusão de pedido de substituição, para o </w:t>
      </w:r>
      <w:r w:rsidRPr="00F96408">
        <w:rPr>
          <w:b/>
          <w:color w:val="000000" w:themeColor="text1" w:themeShade="BF"/>
        </w:rPr>
        <w:t>membro substituído</w:t>
      </w:r>
      <w:r w:rsidR="001C1E1B" w:rsidRPr="00F96408">
        <w:rPr>
          <w:b/>
          <w:color w:val="000000" w:themeColor="text1" w:themeShade="BF"/>
        </w:rPr>
        <w:t xml:space="preserve"> UF</w:t>
      </w:r>
      <w:r w:rsidRPr="00F96408">
        <w:rPr>
          <w:color w:val="000000" w:themeColor="text1" w:themeShade="BF"/>
        </w:rPr>
        <w:t xml:space="preserve">; O teor deste e-mail será definido na estória HST029 – </w:t>
      </w:r>
      <w:r w:rsidRPr="00F96408">
        <w:rPr>
          <w:b/>
          <w:color w:val="31849B" w:themeColor="accent5" w:themeShade="BF"/>
        </w:rPr>
        <w:t>registro 2</w:t>
      </w:r>
      <w:r w:rsidRPr="00F96408">
        <w:rPr>
          <w:color w:val="000000" w:themeColor="text1" w:themeShade="BF"/>
        </w:rPr>
        <w:t>;</w:t>
      </w:r>
    </w:p>
    <w:p w14:paraId="6BD61509" w14:textId="77777777" w:rsidR="004E77A8" w:rsidRPr="00F96408" w:rsidRDefault="004E77A8" w:rsidP="004E77A8">
      <w:pPr>
        <w:pStyle w:val="PargrafodaLista"/>
        <w:rPr>
          <w:color w:val="000000" w:themeColor="text1" w:themeShade="BF"/>
        </w:rPr>
      </w:pPr>
    </w:p>
    <w:p w14:paraId="266F8A8F" w14:textId="2B77CC32" w:rsidR="004E77A8" w:rsidRPr="00F96408" w:rsidRDefault="004E77A8" w:rsidP="004E77A8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com sucesso, o sistema deve enviar e-mail de aviso de inclusão de pedido de substituição, para o </w:t>
      </w:r>
      <w:r w:rsidRPr="00F96408">
        <w:rPr>
          <w:b/>
          <w:color w:val="000000" w:themeColor="text1" w:themeShade="BF"/>
        </w:rPr>
        <w:t>membro substituto</w:t>
      </w:r>
      <w:r w:rsidR="001C1E1B" w:rsidRPr="00F96408">
        <w:rPr>
          <w:b/>
          <w:color w:val="000000" w:themeColor="text1" w:themeShade="BF"/>
        </w:rPr>
        <w:t xml:space="preserve"> UF</w:t>
      </w:r>
      <w:r w:rsidRPr="00F96408">
        <w:rPr>
          <w:color w:val="000000" w:themeColor="text1" w:themeShade="BF"/>
        </w:rPr>
        <w:t xml:space="preserve">; O teor deste e-mail será definido na estória HST029 – </w:t>
      </w:r>
      <w:r w:rsidRPr="00F96408">
        <w:rPr>
          <w:b/>
          <w:color w:val="31849B" w:themeColor="accent5" w:themeShade="BF"/>
        </w:rPr>
        <w:t>registro 3</w:t>
      </w:r>
      <w:r w:rsidRPr="00F96408">
        <w:rPr>
          <w:color w:val="000000" w:themeColor="text1" w:themeShade="BF"/>
        </w:rPr>
        <w:t>;</w:t>
      </w:r>
    </w:p>
    <w:p w14:paraId="3A75DB33" w14:textId="77777777" w:rsidR="004E77A8" w:rsidRPr="00F96408" w:rsidRDefault="004E77A8" w:rsidP="004E77A8">
      <w:pPr>
        <w:pStyle w:val="PargrafodaLista"/>
        <w:rPr>
          <w:color w:val="000000" w:themeColor="text1" w:themeShade="BF"/>
        </w:rPr>
      </w:pPr>
    </w:p>
    <w:p w14:paraId="27EF629B" w14:textId="2625F84F" w:rsidR="009D6F44" w:rsidRPr="00F96408" w:rsidRDefault="009D6F44" w:rsidP="009D6F44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</w:t>
      </w:r>
      <w:r w:rsidR="00010FC5">
        <w:rPr>
          <w:color w:val="000000" w:themeColor="text1" w:themeShade="BF"/>
        </w:rPr>
        <w:t>para chapas UF</w:t>
      </w:r>
      <w:r w:rsidRPr="00F96408">
        <w:rPr>
          <w:color w:val="000000" w:themeColor="text1" w:themeShade="BF"/>
        </w:rPr>
        <w:t>, o sistema deve enviar e-mail de aviso de inclusão de pedido de substituição, para o</w:t>
      </w:r>
      <w:r w:rsidR="003B0685" w:rsidRPr="00F96408">
        <w:rPr>
          <w:color w:val="000000" w:themeColor="text1" w:themeShade="BF"/>
        </w:rPr>
        <w:t xml:space="preserve">s </w:t>
      </w:r>
      <w:r w:rsidR="003B0685" w:rsidRPr="00C7785D">
        <w:rPr>
          <w:b/>
          <w:color w:val="000000" w:themeColor="text1" w:themeShade="BF"/>
        </w:rPr>
        <w:t xml:space="preserve">Conselheiros </w:t>
      </w:r>
      <w:r w:rsidR="00FD57E7" w:rsidRPr="00C7785D">
        <w:rPr>
          <w:b/>
          <w:color w:val="000000" w:themeColor="text1" w:themeShade="BF"/>
        </w:rPr>
        <w:t>“Coordenador” e Coordenador Adjunto</w:t>
      </w:r>
      <w:r w:rsidR="00C7785D" w:rsidRPr="00C7785D">
        <w:rPr>
          <w:color w:val="000000" w:themeColor="text1" w:themeShade="BF"/>
        </w:rPr>
        <w:t>, da UF a qual a chapa é vinculada</w:t>
      </w:r>
      <w:r w:rsidRPr="00F96408">
        <w:rPr>
          <w:color w:val="000000" w:themeColor="text1" w:themeShade="BF"/>
        </w:rPr>
        <w:t xml:space="preserve">; O teor deste e-mail será definido na estória HST029 – </w:t>
      </w:r>
      <w:r w:rsidRPr="00F96408">
        <w:rPr>
          <w:b/>
          <w:color w:val="31849B" w:themeColor="accent5" w:themeShade="BF"/>
        </w:rPr>
        <w:t xml:space="preserve">registro </w:t>
      </w:r>
      <w:r w:rsidR="004E77A8" w:rsidRPr="00F96408">
        <w:rPr>
          <w:b/>
          <w:color w:val="31849B" w:themeColor="accent5" w:themeShade="BF"/>
        </w:rPr>
        <w:t>4</w:t>
      </w:r>
      <w:r w:rsidRPr="00F96408">
        <w:rPr>
          <w:color w:val="000000" w:themeColor="text1" w:themeShade="BF"/>
        </w:rPr>
        <w:t>;</w:t>
      </w:r>
      <w:r w:rsidR="00C7785D">
        <w:rPr>
          <w:color w:val="000000" w:themeColor="text1" w:themeShade="BF"/>
        </w:rPr>
        <w:t xml:space="preserve"> </w:t>
      </w:r>
      <w:r w:rsidR="00010FC5">
        <w:rPr>
          <w:color w:val="000000" w:themeColor="text1" w:themeShade="BF"/>
        </w:rPr>
        <w:t>Para chapas IES, o sistema deve enviar apenas para os Assessores (</w:t>
      </w:r>
      <w:r w:rsidR="00010FC5" w:rsidRPr="003173B7">
        <w:rPr>
          <w:color w:val="31849B" w:themeColor="accent5" w:themeShade="BF"/>
        </w:rPr>
        <w:t>registro 6</w:t>
      </w:r>
      <w:r w:rsidR="00010FC5">
        <w:rPr>
          <w:color w:val="000000" w:themeColor="text1" w:themeShade="BF"/>
        </w:rPr>
        <w:t>).</w:t>
      </w:r>
    </w:p>
    <w:p w14:paraId="42D9D782" w14:textId="2F59C00F" w:rsidR="00877DF8" w:rsidRPr="00F96408" w:rsidRDefault="0095758E" w:rsidP="00877DF8">
      <w:pPr>
        <w:pStyle w:val="PargrafodaLista"/>
        <w:rPr>
          <w:color w:val="000000" w:themeColor="text1" w:themeShade="BF"/>
        </w:rPr>
      </w:pPr>
      <w:r>
        <w:rPr>
          <w:noProof/>
          <w:color w:val="000000" w:themeColor="text1" w:themeShade="BF"/>
        </w:rPr>
        <w:drawing>
          <wp:inline distT="0" distB="0" distL="0" distR="0" wp14:anchorId="0981A3E4" wp14:editId="44DCBDA5">
            <wp:extent cx="2773443" cy="1037230"/>
            <wp:effectExtent l="0" t="0" r="825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9" cy="109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EBE9" w14:textId="040CCC35" w:rsidR="008E0640" w:rsidRPr="00F96408" w:rsidRDefault="00877DF8" w:rsidP="008E0640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lastRenderedPageBreak/>
        <w:t xml:space="preserve">Caso seja um pedido de substituição </w:t>
      </w:r>
      <w:bookmarkStart w:id="24" w:name="_GoBack"/>
      <w:r w:rsidRPr="00F96408">
        <w:rPr>
          <w:b/>
          <w:color w:val="31849B" w:themeColor="accent5" w:themeShade="BF"/>
        </w:rPr>
        <w:t>IES</w:t>
      </w:r>
      <w:bookmarkEnd w:id="24"/>
      <w:r w:rsidRPr="00F96408">
        <w:rPr>
          <w:color w:val="31849B" w:themeColor="accent5" w:themeShade="BF"/>
        </w:rPr>
        <w:t>,</w:t>
      </w:r>
      <w:r w:rsidRPr="00F96408">
        <w:rPr>
          <w:color w:val="000000" w:themeColor="text1" w:themeShade="BF"/>
        </w:rPr>
        <w:t xml:space="preserve"> o sistema deve enviar e-mail de aviso</w:t>
      </w:r>
      <w:r w:rsidR="00A72858" w:rsidRPr="00F96408">
        <w:rPr>
          <w:color w:val="000000" w:themeColor="text1" w:themeShade="BF"/>
        </w:rPr>
        <w:t xml:space="preserve"> </w:t>
      </w:r>
      <w:r w:rsidR="008E0640" w:rsidRPr="00F96408">
        <w:rPr>
          <w:color w:val="000000" w:themeColor="text1" w:themeShade="BF"/>
        </w:rPr>
        <w:t xml:space="preserve">de inclusão de pedido de substituição, </w:t>
      </w:r>
      <w:r w:rsidR="00A72858" w:rsidRPr="00F96408">
        <w:rPr>
          <w:color w:val="000000" w:themeColor="text1" w:themeShade="BF"/>
        </w:rPr>
        <w:t xml:space="preserve">para todos os </w:t>
      </w:r>
      <w:r w:rsidR="008E0640" w:rsidRPr="00F96408">
        <w:rPr>
          <w:b/>
          <w:color w:val="000000" w:themeColor="text1" w:themeShade="BF"/>
        </w:rPr>
        <w:t>Re</w:t>
      </w:r>
      <w:r w:rsidR="00A72858" w:rsidRPr="00F96408">
        <w:rPr>
          <w:b/>
          <w:color w:val="000000" w:themeColor="text1" w:themeShade="BF"/>
        </w:rPr>
        <w:t>sponsáveis</w:t>
      </w:r>
      <w:r w:rsidR="00A72858" w:rsidRPr="00F96408">
        <w:rPr>
          <w:color w:val="000000" w:themeColor="text1" w:themeShade="BF"/>
        </w:rPr>
        <w:t xml:space="preserve"> pela chapa em questão</w:t>
      </w:r>
      <w:r w:rsidR="008E0640" w:rsidRPr="00F96408">
        <w:rPr>
          <w:b/>
          <w:color w:val="000000" w:themeColor="text1" w:themeShade="BF"/>
        </w:rPr>
        <w:t>;</w:t>
      </w:r>
      <w:r w:rsidR="008E0640" w:rsidRPr="00F96408">
        <w:rPr>
          <w:color w:val="000000" w:themeColor="text1" w:themeShade="BF"/>
        </w:rPr>
        <w:t xml:space="preserve"> O teor deste e-mail será definido na estória HST029 – </w:t>
      </w:r>
      <w:r w:rsidR="008E0640" w:rsidRPr="00F96408">
        <w:rPr>
          <w:b/>
          <w:color w:val="31849B" w:themeColor="accent5" w:themeShade="BF"/>
        </w:rPr>
        <w:t xml:space="preserve">registro </w:t>
      </w:r>
      <w:r w:rsidR="004E77A8" w:rsidRPr="00F96408">
        <w:rPr>
          <w:b/>
          <w:color w:val="31849B" w:themeColor="accent5" w:themeShade="BF"/>
        </w:rPr>
        <w:t>5</w:t>
      </w:r>
      <w:r w:rsidR="008E0640" w:rsidRPr="00F96408">
        <w:rPr>
          <w:color w:val="000000" w:themeColor="text1" w:themeShade="BF"/>
        </w:rPr>
        <w:t>;</w:t>
      </w:r>
    </w:p>
    <w:p w14:paraId="148D9E15" w14:textId="77777777" w:rsidR="009D6F44" w:rsidRPr="00F96408" w:rsidRDefault="009D6F44" w:rsidP="009D6F4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15C72971" w14:textId="252B817B" w:rsidR="009D6F44" w:rsidRPr="00F96408" w:rsidRDefault="009D6F44" w:rsidP="009D6F44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>Caso seja um pedido de substituição</w:t>
      </w:r>
      <w:r w:rsidR="00DA7749" w:rsidRPr="00F96408">
        <w:rPr>
          <w:color w:val="000000" w:themeColor="text1" w:themeShade="BF"/>
        </w:rPr>
        <w:t xml:space="preserve"> </w:t>
      </w:r>
      <w:r w:rsidR="00DA7749" w:rsidRPr="00F96408">
        <w:rPr>
          <w:b/>
          <w:color w:val="31849B" w:themeColor="accent5" w:themeShade="BF"/>
        </w:rPr>
        <w:t>UF</w:t>
      </w:r>
      <w:r w:rsidR="00DA7749" w:rsidRPr="00F96408">
        <w:rPr>
          <w:color w:val="31849B" w:themeColor="accent5" w:themeShade="BF"/>
        </w:rPr>
        <w:t xml:space="preserve"> </w:t>
      </w:r>
      <w:r w:rsidR="00DA7749" w:rsidRPr="00F96408">
        <w:rPr>
          <w:color w:val="000000" w:themeColor="text1"/>
        </w:rPr>
        <w:t>ou</w:t>
      </w:r>
      <w:r w:rsidR="00DA7749" w:rsidRPr="00F96408">
        <w:rPr>
          <w:color w:val="31849B" w:themeColor="accent5" w:themeShade="BF"/>
        </w:rPr>
        <w:t xml:space="preserve"> </w:t>
      </w:r>
      <w:r w:rsidR="00DA7749" w:rsidRPr="00F96408">
        <w:rPr>
          <w:b/>
          <w:color w:val="31849B" w:themeColor="accent5" w:themeShade="BF"/>
        </w:rPr>
        <w:t>IES</w:t>
      </w:r>
      <w:r w:rsidRPr="00F96408">
        <w:rPr>
          <w:color w:val="000000" w:themeColor="text1" w:themeShade="BF"/>
        </w:rPr>
        <w:t xml:space="preserve">, o sistema deve enviar e-mail de aviso de inclusão de pedido de substituição, para o </w:t>
      </w:r>
      <w:r w:rsidR="00DA7749" w:rsidRPr="00F96408">
        <w:rPr>
          <w:color w:val="000000" w:themeColor="text1" w:themeShade="BF"/>
        </w:rPr>
        <w:t xml:space="preserve">Assessor </w:t>
      </w:r>
      <w:r w:rsidRPr="00F96408">
        <w:rPr>
          <w:b/>
          <w:color w:val="000000" w:themeColor="text1" w:themeShade="BF"/>
        </w:rPr>
        <w:t>CEN/BR</w:t>
      </w:r>
      <w:r w:rsidR="00393450" w:rsidRPr="00F96408">
        <w:rPr>
          <w:b/>
          <w:color w:val="000000" w:themeColor="text1" w:themeShade="BF"/>
        </w:rPr>
        <w:t xml:space="preserve"> </w:t>
      </w:r>
      <w:r w:rsidR="00393450" w:rsidRPr="00F96408">
        <w:rPr>
          <w:b/>
          <w:color w:val="000000" w:themeColor="text1"/>
        </w:rPr>
        <w:t>e CE</w:t>
      </w:r>
      <w:r w:rsidRPr="00F96408">
        <w:rPr>
          <w:b/>
          <w:color w:val="000000" w:themeColor="text1" w:themeShade="BF"/>
        </w:rPr>
        <w:t>;</w:t>
      </w:r>
      <w:r w:rsidRPr="00F96408">
        <w:rPr>
          <w:color w:val="000000" w:themeColor="text1" w:themeShade="BF"/>
        </w:rPr>
        <w:t xml:space="preserve"> O teor deste e-mail será definido na estória HST029 – </w:t>
      </w:r>
      <w:r w:rsidRPr="00F96408">
        <w:rPr>
          <w:b/>
          <w:color w:val="31849B" w:themeColor="accent5" w:themeShade="BF"/>
        </w:rPr>
        <w:t xml:space="preserve">registro </w:t>
      </w:r>
      <w:r w:rsidR="004E77A8" w:rsidRPr="00F96408">
        <w:rPr>
          <w:b/>
          <w:color w:val="31849B" w:themeColor="accent5" w:themeShade="BF"/>
        </w:rPr>
        <w:t>6</w:t>
      </w:r>
      <w:r w:rsidRPr="00F96408">
        <w:rPr>
          <w:color w:val="000000" w:themeColor="text1" w:themeShade="BF"/>
        </w:rPr>
        <w:t>;</w:t>
      </w:r>
    </w:p>
    <w:p w14:paraId="5DDB70DD" w14:textId="77777777" w:rsidR="00BE3F41" w:rsidRPr="00F96408" w:rsidRDefault="00BE3F41" w:rsidP="00BE3F41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F96408">
        <w:t>O sistema, deve validar a UF cada chapa criada, e enviar o e-mail para o CE vinculado a UF da chapa.</w:t>
      </w:r>
    </w:p>
    <w:p w14:paraId="3B7A92E6" w14:textId="77777777" w:rsidR="001C1E1B" w:rsidRPr="00F96408" w:rsidRDefault="001C1E1B" w:rsidP="001C1E1B">
      <w:pPr>
        <w:pStyle w:val="PargrafodaLista"/>
        <w:rPr>
          <w:color w:val="000000" w:themeColor="text1" w:themeShade="BF"/>
        </w:rPr>
      </w:pPr>
    </w:p>
    <w:p w14:paraId="79FA91DA" w14:textId="2F1A4BB4" w:rsidR="001C1E1B" w:rsidRPr="00F96408" w:rsidRDefault="001C1E1B" w:rsidP="001C1E1B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com sucesso, o sistema deve enviar e-mail de aviso de inclusão de pedido de substituição, para o </w:t>
      </w:r>
      <w:r w:rsidRPr="00F96408">
        <w:rPr>
          <w:b/>
          <w:color w:val="000000" w:themeColor="text1" w:themeShade="BF"/>
        </w:rPr>
        <w:t xml:space="preserve">membro substituído </w:t>
      </w:r>
      <w:r w:rsidRPr="00F96408">
        <w:rPr>
          <w:b/>
          <w:color w:val="31849B" w:themeColor="accent5" w:themeShade="BF"/>
        </w:rPr>
        <w:t>IES</w:t>
      </w:r>
      <w:r w:rsidRPr="00F96408">
        <w:rPr>
          <w:color w:val="000000" w:themeColor="text1" w:themeShade="BF"/>
        </w:rPr>
        <w:t xml:space="preserve">; O teor deste e-mail será definido na estória HST029 – </w:t>
      </w:r>
      <w:r w:rsidRPr="00F96408">
        <w:rPr>
          <w:b/>
          <w:color w:val="31849B" w:themeColor="accent5" w:themeShade="BF"/>
        </w:rPr>
        <w:t>registro 7</w:t>
      </w:r>
      <w:r w:rsidRPr="00F96408">
        <w:rPr>
          <w:color w:val="000000" w:themeColor="text1" w:themeShade="BF"/>
        </w:rPr>
        <w:t>;</w:t>
      </w:r>
    </w:p>
    <w:p w14:paraId="1CBA4631" w14:textId="77777777" w:rsidR="001C1E1B" w:rsidRPr="00F96408" w:rsidRDefault="001C1E1B" w:rsidP="001C1E1B">
      <w:pPr>
        <w:pStyle w:val="PargrafodaLista"/>
        <w:rPr>
          <w:color w:val="000000" w:themeColor="text1" w:themeShade="BF"/>
        </w:rPr>
      </w:pPr>
    </w:p>
    <w:p w14:paraId="31239227" w14:textId="4A0DDBFF" w:rsidR="001C1E1B" w:rsidRPr="00F96408" w:rsidRDefault="001C1E1B" w:rsidP="001C1E1B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F96408">
        <w:rPr>
          <w:color w:val="000000" w:themeColor="text1" w:themeShade="BF"/>
        </w:rPr>
        <w:t xml:space="preserve">Ao concluir a solicitação de substituição com sucesso, o sistema deve enviar e-mail de aviso de inclusão de pedido de substituição, para o </w:t>
      </w:r>
      <w:r w:rsidRPr="00F96408">
        <w:rPr>
          <w:b/>
          <w:color w:val="000000" w:themeColor="text1" w:themeShade="BF"/>
        </w:rPr>
        <w:t xml:space="preserve">membro substituto </w:t>
      </w:r>
      <w:r w:rsidRPr="00F96408">
        <w:rPr>
          <w:b/>
          <w:color w:val="31849B" w:themeColor="accent5" w:themeShade="BF"/>
        </w:rPr>
        <w:t>IES</w:t>
      </w:r>
      <w:r w:rsidRPr="00F96408">
        <w:rPr>
          <w:color w:val="000000" w:themeColor="text1" w:themeShade="BF"/>
        </w:rPr>
        <w:t xml:space="preserve">; O teor deste e-mail será definido na estória HST029 – </w:t>
      </w:r>
      <w:r w:rsidRPr="00F96408">
        <w:rPr>
          <w:b/>
          <w:color w:val="31849B" w:themeColor="accent5" w:themeShade="BF"/>
        </w:rPr>
        <w:t>registro 8</w:t>
      </w:r>
      <w:r w:rsidRPr="00F96408">
        <w:rPr>
          <w:color w:val="000000" w:themeColor="text1" w:themeShade="BF"/>
        </w:rPr>
        <w:t>;</w:t>
      </w:r>
    </w:p>
    <w:p w14:paraId="35FD9A59" w14:textId="77777777" w:rsidR="00ED3840" w:rsidRPr="00F96408" w:rsidRDefault="00ED3840" w:rsidP="00ED3840">
      <w:pPr>
        <w:pStyle w:val="PargrafodaLista"/>
        <w:rPr>
          <w:color w:val="000000" w:themeColor="text1" w:themeShade="BF"/>
        </w:rPr>
      </w:pPr>
    </w:p>
    <w:p w14:paraId="3C449B02" w14:textId="103F3582" w:rsidR="00C357EA" w:rsidRPr="00F96408" w:rsidRDefault="00C357EA" w:rsidP="00C357EA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F96408">
        <w:t xml:space="preserve">Para os 8 e-mail acima citados, ao enviar o e-mail, o sistema deve ter o seguinte comportamento: o cabeçalho, rodapé e teor do e-mail devem ser conforme a definição realizada na HST040, porém </w:t>
      </w:r>
      <w:r w:rsidR="00702AC5" w:rsidRPr="00F96408">
        <w:t xml:space="preserve">o sistema </w:t>
      </w:r>
      <w:r w:rsidRPr="00F96408">
        <w:t>deve acrescentar as informações abaixo do teor do e-mail, caso exista teor:</w:t>
      </w:r>
    </w:p>
    <w:p w14:paraId="2EFB73EB" w14:textId="77777777" w:rsidR="00C357EA" w:rsidRPr="00F9640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F96408">
        <w:rPr>
          <w:b/>
        </w:rPr>
        <w:t>Protocolo</w:t>
      </w:r>
      <w:r w:rsidRPr="00F96408">
        <w:t>: &lt;nº do protocolo referente ao pedido de substituição em questão&gt;</w:t>
      </w:r>
    </w:p>
    <w:p w14:paraId="7F9AD030" w14:textId="7EE6CECB" w:rsidR="00C357EA" w:rsidRPr="00F9640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F96408">
        <w:rPr>
          <w:b/>
        </w:rPr>
        <w:t>Substituído</w:t>
      </w:r>
      <w:r w:rsidRPr="00F96408">
        <w:t>:&lt;nome completo do titular e o nome completo do suplente que serão substituído&gt;</w:t>
      </w:r>
    </w:p>
    <w:p w14:paraId="7131CF20" w14:textId="77777777" w:rsidR="00C357EA" w:rsidRPr="00F96408" w:rsidRDefault="00C357EA" w:rsidP="00C357E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F96408">
        <w:rPr>
          <w:b/>
        </w:rPr>
        <w:t>Substituto</w:t>
      </w:r>
      <w:r w:rsidRPr="00F96408">
        <w:t>:&lt; nome completo do titular e suplente que serão os substitutos&gt;</w:t>
      </w:r>
    </w:p>
    <w:p w14:paraId="1176BCBF" w14:textId="77777777" w:rsidR="00C357EA" w:rsidRPr="00F96408" w:rsidRDefault="00C357EA" w:rsidP="00C357EA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D62ADDC" w14:textId="77777777" w:rsidR="0037234C" w:rsidRPr="00F96408" w:rsidRDefault="00ED3840" w:rsidP="00ED3840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F96408">
        <w:rPr>
          <w:color w:val="auto"/>
        </w:rPr>
        <w:t>O sistema deve armazenar as novas informações da substituição separadamente</w:t>
      </w:r>
      <w:r w:rsidR="007C10B4" w:rsidRPr="00F96408">
        <w:rPr>
          <w:color w:val="auto"/>
        </w:rPr>
        <w:t xml:space="preserve"> da inclusão realizada anteriormente pelo ator. </w:t>
      </w:r>
    </w:p>
    <w:p w14:paraId="44C8E660" w14:textId="77777777" w:rsidR="0037234C" w:rsidRPr="00F96408" w:rsidRDefault="0037234C" w:rsidP="0037234C">
      <w:pPr>
        <w:pStyle w:val="PargrafodaLista"/>
        <w:rPr>
          <w:color w:val="auto"/>
        </w:rPr>
      </w:pPr>
    </w:p>
    <w:p w14:paraId="242CFD14" w14:textId="5843AF6C" w:rsidR="00ED3840" w:rsidRPr="00F96408" w:rsidRDefault="0037234C" w:rsidP="008D36E7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A SUBSTITUIÇÃO de fato só ocorrerá quando existir uma análise pela parte competente em julgar </w:t>
      </w:r>
      <w:r w:rsidR="00531E02" w:rsidRPr="00F96408">
        <w:rPr>
          <w:color w:val="auto"/>
        </w:rPr>
        <w:t>o pedido de substituição</w:t>
      </w:r>
      <w:r w:rsidR="008D36E7" w:rsidRPr="00F96408">
        <w:rPr>
          <w:color w:val="auto"/>
        </w:rPr>
        <w:t>; Este julgamento deve ser DE</w:t>
      </w:r>
      <w:r w:rsidR="00531E02" w:rsidRPr="00F96408">
        <w:rPr>
          <w:color w:val="auto"/>
        </w:rPr>
        <w:t>FERID</w:t>
      </w:r>
      <w:r w:rsidR="008D36E7" w:rsidRPr="00F96408">
        <w:rPr>
          <w:color w:val="auto"/>
        </w:rPr>
        <w:t xml:space="preserve">O para que a </w:t>
      </w:r>
      <w:r w:rsidR="00531E02" w:rsidRPr="00F96408">
        <w:rPr>
          <w:color w:val="auto"/>
        </w:rPr>
        <w:t>substituição</w:t>
      </w:r>
      <w:r w:rsidR="008D36E7" w:rsidRPr="00F96408">
        <w:rPr>
          <w:color w:val="auto"/>
        </w:rPr>
        <w:t xml:space="preserve"> seja realizada</w:t>
      </w:r>
      <w:r w:rsidR="00531E02" w:rsidRPr="00F96408">
        <w:rPr>
          <w:color w:val="auto"/>
        </w:rPr>
        <w:t>;</w:t>
      </w:r>
      <w:r w:rsidR="00ED3840" w:rsidRPr="00F96408">
        <w:rPr>
          <w:color w:val="auto"/>
        </w:rPr>
        <w:t xml:space="preserve"> </w:t>
      </w:r>
      <w:r w:rsidR="00ED3840" w:rsidRPr="00F96408">
        <w:rPr>
          <w:rStyle w:val="Refdenotaderodap"/>
          <w:b/>
          <w:color w:val="31849B" w:themeColor="accent5" w:themeShade="BF"/>
        </w:rPr>
        <w:footnoteReference w:id="4"/>
      </w:r>
      <w:r w:rsidR="00ED3840" w:rsidRPr="00F96408">
        <w:rPr>
          <w:b/>
          <w:color w:val="31849B" w:themeColor="accent5" w:themeShade="BF"/>
        </w:rPr>
        <w:t xml:space="preserve">. </w:t>
      </w:r>
      <w:r w:rsidR="00ED3840" w:rsidRPr="00F96408">
        <w:rPr>
          <w:color w:val="auto"/>
        </w:rPr>
        <w:t xml:space="preserve">Nessa fase está ocorrendo apenas </w:t>
      </w:r>
      <w:r w:rsidR="008D36E7" w:rsidRPr="00F96408">
        <w:rPr>
          <w:color w:val="auto"/>
        </w:rPr>
        <w:t>o pedido</w:t>
      </w:r>
      <w:r w:rsidR="00ED3840" w:rsidRPr="00F96408">
        <w:rPr>
          <w:color w:val="auto"/>
        </w:rPr>
        <w:t xml:space="preserve"> de substituição.</w:t>
      </w:r>
    </w:p>
    <w:p w14:paraId="72E5F321" w14:textId="77777777" w:rsidR="0045208D" w:rsidRPr="00F96408" w:rsidRDefault="0045208D" w:rsidP="0045208D">
      <w:pPr>
        <w:pStyle w:val="PargrafodaLista"/>
        <w:rPr>
          <w:color w:val="auto"/>
        </w:rPr>
      </w:pPr>
    </w:p>
    <w:p w14:paraId="6B54B90B" w14:textId="67027E58" w:rsidR="0045208D" w:rsidRDefault="0045208D" w:rsidP="00ED3840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proofErr w:type="gramStart"/>
      <w:r w:rsidRPr="00F96408">
        <w:rPr>
          <w:color w:val="auto"/>
        </w:rPr>
        <w:t xml:space="preserve">Opção </w:t>
      </w:r>
      <w:r w:rsidRPr="00F96408">
        <w:rPr>
          <w:noProof/>
        </w:rPr>
        <w:drawing>
          <wp:inline distT="0" distB="0" distL="0" distR="0" wp14:anchorId="01E5F8B7" wp14:editId="42D5D56F">
            <wp:extent cx="559558" cy="13506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8779" cy="14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rPr>
          <w:color w:val="auto"/>
        </w:rPr>
        <w:t>:</w:t>
      </w:r>
      <w:proofErr w:type="gramEnd"/>
      <w:r w:rsidRPr="00F96408">
        <w:rPr>
          <w:color w:val="auto"/>
        </w:rPr>
        <w:t xml:space="preserve"> ao acionar a opção cancelar o sistema cancela a solicitação para substituição, e retorna para 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_Ref24546055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P01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rPr>
          <w:color w:val="auto"/>
        </w:rPr>
        <w:t>;</w:t>
      </w:r>
    </w:p>
    <w:p w14:paraId="09B96ABF" w14:textId="77777777" w:rsidR="00F96408" w:rsidRPr="00F96408" w:rsidRDefault="00F96408" w:rsidP="00F96408">
      <w:pPr>
        <w:pStyle w:val="PargrafodaLista"/>
        <w:rPr>
          <w:color w:val="auto"/>
        </w:rPr>
      </w:pPr>
    </w:p>
    <w:p w14:paraId="22EA1878" w14:textId="490C0517" w:rsidR="00F96408" w:rsidRPr="00F85C35" w:rsidRDefault="00F96408" w:rsidP="00ED3840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  <w:highlight w:val="yellow"/>
        </w:rPr>
      </w:pPr>
      <w:r w:rsidRPr="00F85C35">
        <w:rPr>
          <w:color w:val="auto"/>
          <w:highlight w:val="yellow"/>
        </w:rPr>
        <w:t>Ao acionar a opção OK da pop-up de confirmação o sistema deve exibir a P02 da HST028;</w:t>
      </w:r>
    </w:p>
    <w:p w14:paraId="531FE4C8" w14:textId="77777777" w:rsidR="00AB57D5" w:rsidRPr="00F96408" w:rsidRDefault="00AB57D5" w:rsidP="00AB57D5">
      <w:pPr>
        <w:pStyle w:val="PargrafodaLista"/>
        <w:rPr>
          <w:color w:val="auto"/>
        </w:rPr>
      </w:pPr>
    </w:p>
    <w:p w14:paraId="1785C8A3" w14:textId="00F8E74D" w:rsidR="00AB57D5" w:rsidRPr="00F96408" w:rsidRDefault="00AB57D5" w:rsidP="00ED3840">
      <w:pPr>
        <w:pStyle w:val="PargrafodaLista"/>
        <w:widowControl/>
        <w:numPr>
          <w:ilvl w:val="0"/>
          <w:numId w:val="37"/>
        </w:numPr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F96408">
        <w:rPr>
          <w:color w:val="auto"/>
        </w:rPr>
        <w:t xml:space="preserve">O sistema deve armazenas para log de auditoria: CPF do ator que realizou o pedido de substituição, Nome do ator, Data e Hora, e ação de inclusão; </w:t>
      </w:r>
    </w:p>
    <w:bookmarkEnd w:id="21"/>
    <w:p w14:paraId="3BB526CB" w14:textId="77777777" w:rsidR="00C937CF" w:rsidRPr="00F96408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365793F5" w14:textId="77777777" w:rsidR="0083792D" w:rsidRPr="00F96408" w:rsidRDefault="0083792D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5D681E6A" w14:textId="77777777" w:rsidR="00C937CF" w:rsidRPr="00F96408" w:rsidRDefault="00C937CF" w:rsidP="00C937C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  <w:vanish/>
          <w:specVanish/>
        </w:rPr>
      </w:pPr>
    </w:p>
    <w:p w14:paraId="6FFC78BB" w14:textId="4A49E7D7" w:rsidR="004923A4" w:rsidRPr="00F96408" w:rsidRDefault="00BB5007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F96408">
        <w:rPr>
          <w:b/>
        </w:rPr>
        <w:t xml:space="preserve"> </w:t>
      </w:r>
      <w:r w:rsidR="004923A4" w:rsidRPr="00F96408">
        <w:rPr>
          <w:b/>
        </w:rPr>
        <w:t>Voltar</w:t>
      </w:r>
      <w:r w:rsidR="00841B29" w:rsidRPr="00F96408">
        <w:rPr>
          <w:b/>
        </w:rPr>
        <w:t xml:space="preserve"> </w:t>
      </w:r>
      <w:r w:rsidR="00841B29" w:rsidRPr="00F96408">
        <w:rPr>
          <w:b/>
        </w:rPr>
        <w:fldChar w:fldCharType="begin"/>
      </w:r>
      <w:r w:rsidR="00841B29" w:rsidRPr="00F96408">
        <w:rPr>
          <w:b/>
        </w:rPr>
        <w:instrText xml:space="preserve"> REF _Ref24546055 \r \h </w:instrText>
      </w:r>
      <w:r w:rsidR="00656397" w:rsidRPr="00F96408">
        <w:rPr>
          <w:b/>
        </w:rPr>
        <w:instrText xml:space="preserve"> \* MERGEFORMAT </w:instrText>
      </w:r>
      <w:r w:rsidR="00841B29" w:rsidRPr="00F96408">
        <w:rPr>
          <w:b/>
        </w:rPr>
      </w:r>
      <w:r w:rsidR="00841B29" w:rsidRPr="00F96408">
        <w:rPr>
          <w:b/>
        </w:rPr>
        <w:fldChar w:fldCharType="separate"/>
      </w:r>
      <w:r w:rsidR="00841B29" w:rsidRPr="00F96408">
        <w:rPr>
          <w:b/>
        </w:rPr>
        <w:t>P01</w:t>
      </w:r>
      <w:r w:rsidR="00841B29" w:rsidRPr="00F96408">
        <w:rPr>
          <w:b/>
        </w:rPr>
        <w:fldChar w:fldCharType="end"/>
      </w:r>
    </w:p>
    <w:p w14:paraId="773CF3F7" w14:textId="65B5D7C0" w:rsidR="00841B29" w:rsidRPr="00F96408" w:rsidRDefault="00656397" w:rsidP="00841B29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lastRenderedPageBreak/>
        <w:t xml:space="preserve">Na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_Ref24546055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P01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 xml:space="preserve">] </w:t>
      </w:r>
      <w:r w:rsidRPr="00F96408">
        <w:rPr>
          <w:color w:val="000000" w:themeColor="text1"/>
        </w:rPr>
        <w:t>ao</w:t>
      </w:r>
      <w:r w:rsidRPr="00F96408">
        <w:t xml:space="preserve"> acionar a opção Voltar, o sistema deve exibir a Tela Inicial do módulo Profissional, o sistema volta para 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_Ref24976076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P04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527A12AD" w14:textId="77777777" w:rsidR="00656397" w:rsidRPr="00F96408" w:rsidRDefault="00656397" w:rsidP="0065639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0349AD29" w14:textId="0C22BC2A" w:rsidR="00656397" w:rsidRPr="00F96408" w:rsidRDefault="00656397" w:rsidP="00841B29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rPr>
          <w:color w:val="auto"/>
        </w:rPr>
        <w:t xml:space="preserve">Na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_Ref24641744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P02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rPr>
          <w:color w:val="auto"/>
        </w:rPr>
        <w:t xml:space="preserve">, o sistema volta para a interface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_Ref24546055 \r \h 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P01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39B38A8A" w14:textId="77777777" w:rsidR="00656397" w:rsidRPr="00F96408" w:rsidRDefault="00656397" w:rsidP="00656397">
      <w:pPr>
        <w:pStyle w:val="PargrafodaLista"/>
      </w:pPr>
    </w:p>
    <w:p w14:paraId="3E531130" w14:textId="2B9961D0" w:rsidR="0083792D" w:rsidRPr="00F96408" w:rsidRDefault="0083792D" w:rsidP="0083792D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ind w:left="567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96408">
        <w:rPr>
          <w:color w:val="auto"/>
        </w:rPr>
        <w:t xml:space="preserve">O sistema deve validar se existe campos preenchidos/alterados, sem ter sido salvos, caso exista o sistema deve exibir mensagem </w:t>
      </w:r>
      <w:r w:rsidRPr="00F96408">
        <w:rPr>
          <w:color w:val="31849B" w:themeColor="accent5" w:themeShade="BF"/>
        </w:rPr>
        <w:t>[</w:t>
      </w:r>
      <w:r w:rsidRPr="00F96408">
        <w:rPr>
          <w:color w:val="31849B" w:themeColor="accent5" w:themeShade="BF"/>
        </w:rPr>
        <w:fldChar w:fldCharType="begin"/>
      </w:r>
      <w:r w:rsidRPr="00F96408">
        <w:rPr>
          <w:color w:val="31849B" w:themeColor="accent5" w:themeShade="BF"/>
        </w:rPr>
        <w:instrText xml:space="preserve"> REF _Ref24976560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Pr="00F96408">
        <w:rPr>
          <w:color w:val="31849B" w:themeColor="accent5" w:themeShade="BF"/>
        </w:rPr>
      </w:r>
      <w:r w:rsidRPr="00F96408">
        <w:rPr>
          <w:color w:val="31849B" w:themeColor="accent5" w:themeShade="BF"/>
        </w:rPr>
        <w:fldChar w:fldCharType="separate"/>
      </w:r>
      <w:r w:rsidRPr="00F96408">
        <w:rPr>
          <w:color w:val="31849B" w:themeColor="accent5" w:themeShade="BF"/>
        </w:rPr>
        <w:t>ME020</w:t>
      </w:r>
      <w:r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13C73B34" w14:textId="77777777" w:rsidR="0083792D" w:rsidRPr="00F96408" w:rsidRDefault="0083792D" w:rsidP="0083792D">
      <w:pPr>
        <w:pStyle w:val="PargrafodaLista"/>
        <w:widowControl/>
        <w:autoSpaceDE/>
        <w:adjustRightInd/>
        <w:spacing w:after="200" w:line="276" w:lineRule="auto"/>
        <w:ind w:left="993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96408">
        <w:rPr>
          <w:color w:val="31849B" w:themeColor="accent5" w:themeShade="BF"/>
        </w:rPr>
        <w:t xml:space="preserve"> </w:t>
      </w:r>
    </w:p>
    <w:p w14:paraId="5D36E86B" w14:textId="77777777" w:rsidR="0083792D" w:rsidRPr="00F96408" w:rsidRDefault="0083792D" w:rsidP="0083792D">
      <w:pPr>
        <w:pStyle w:val="PargrafodaLista"/>
        <w:widowControl/>
        <w:numPr>
          <w:ilvl w:val="0"/>
          <w:numId w:val="8"/>
        </w:numPr>
        <w:autoSpaceDE/>
        <w:adjustRightInd/>
        <w:spacing w:after="200" w:line="276" w:lineRule="auto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96408">
        <w:rPr>
          <w14:textFill>
            <w14:solidFill>
              <w14:srgbClr w14:val="000000">
                <w14:lumMod w14:val="75000"/>
              </w14:srgbClr>
            </w14:solidFill>
          </w14:textFill>
        </w:rPr>
        <w:t>Caso o ator selecione a Opção “</w:t>
      </w:r>
      <w:r w:rsidRPr="00F96408">
        <w:rPr>
          <w:u w:val="single"/>
          <w14:textFill>
            <w14:solidFill>
              <w14:srgbClr w14:val="000000">
                <w14:lumMod w14:val="75000"/>
              </w14:srgbClr>
            </w14:solidFill>
          </w14:textFill>
        </w:rPr>
        <w:t>SIM”</w:t>
      </w:r>
      <w:r w:rsidRPr="00F964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da mensagem, o sistema </w:t>
      </w:r>
      <w:r w:rsidRPr="00F96408">
        <w:rPr>
          <w:color w:val="auto"/>
          <w:u w:val="single"/>
        </w:rPr>
        <w:t>NÃO</w:t>
      </w:r>
      <w:r w:rsidRPr="00F964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96408">
        <w:rPr>
          <w:color w:val="auto"/>
        </w:rPr>
        <w:t>os dados alterados, caso exista;</w:t>
      </w:r>
    </w:p>
    <w:p w14:paraId="1E7F495C" w14:textId="77777777" w:rsidR="0083792D" w:rsidRPr="00F96408" w:rsidRDefault="0083792D" w:rsidP="0083792D">
      <w:pPr>
        <w:pStyle w:val="PargrafodaLista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42E04E6" w14:textId="77777777" w:rsidR="0083792D" w:rsidRPr="00F96408" w:rsidRDefault="0083792D" w:rsidP="0083792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contextualSpacing/>
        <w:jc w:val="both"/>
      </w:pPr>
      <w:r w:rsidRPr="00F96408">
        <w:t>Caso o ator seleciona a opção de “NÃO” da mensagem, o sistema cancela a solicitação e permanece na mesma tela.</w:t>
      </w:r>
    </w:p>
    <w:p w14:paraId="284A25C5" w14:textId="77777777" w:rsidR="00656397" w:rsidRPr="00F96408" w:rsidRDefault="00656397" w:rsidP="0099075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95C1A49" w14:textId="77777777" w:rsidR="004923A4" w:rsidRPr="00F96408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F96408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F96408">
        <w:rPr>
          <w:b/>
        </w:rPr>
        <w:t>URL</w:t>
      </w:r>
    </w:p>
    <w:p w14:paraId="200AA80A" w14:textId="77777777" w:rsidR="00437BBB" w:rsidRPr="00F9640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t>Caso o ator copie e cole a URL desta estória, o sistema deve validar primeiramente se o ator está logado no sistema eleitoral:</w:t>
      </w:r>
    </w:p>
    <w:p w14:paraId="53DD5B7A" w14:textId="77777777" w:rsidR="00437BBB" w:rsidRPr="00F9640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364A3823" w:rsidR="00437BBB" w:rsidRPr="00F9640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t xml:space="preserve">Caso não esteja logado, o sistema deve exibir a mensagem </w:t>
      </w:r>
      <w:r w:rsidRPr="00F96408">
        <w:rPr>
          <w:color w:val="31849B" w:themeColor="accent5" w:themeShade="BF"/>
        </w:rPr>
        <w:t>[</w:t>
      </w:r>
      <w:r w:rsidR="00FF5586" w:rsidRPr="00F96408">
        <w:rPr>
          <w:color w:val="31849B" w:themeColor="accent5" w:themeShade="BF"/>
        </w:rPr>
        <w:fldChar w:fldCharType="begin"/>
      </w:r>
      <w:r w:rsidR="00FF5586" w:rsidRPr="00F96408">
        <w:rPr>
          <w:color w:val="31849B" w:themeColor="accent5" w:themeShade="BF"/>
        </w:rPr>
        <w:instrText xml:space="preserve"> REF _Ref24975951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FF5586" w:rsidRPr="00F96408">
        <w:rPr>
          <w:color w:val="31849B" w:themeColor="accent5" w:themeShade="BF"/>
        </w:rPr>
      </w:r>
      <w:r w:rsidR="00FF5586" w:rsidRPr="00F96408">
        <w:rPr>
          <w:color w:val="31849B" w:themeColor="accent5" w:themeShade="BF"/>
        </w:rPr>
        <w:fldChar w:fldCharType="separate"/>
      </w:r>
      <w:r w:rsidR="00FF5586" w:rsidRPr="00F96408">
        <w:rPr>
          <w:color w:val="31849B" w:themeColor="accent5" w:themeShade="BF"/>
        </w:rPr>
        <w:t>ME019</w:t>
      </w:r>
      <w:r w:rsidR="00FF5586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];</w:t>
      </w:r>
    </w:p>
    <w:p w14:paraId="3FE252A0" w14:textId="77777777" w:rsidR="00437BBB" w:rsidRPr="00F96408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 w:hanging="360"/>
        <w:contextualSpacing/>
        <w:jc w:val="both"/>
      </w:pPr>
    </w:p>
    <w:p w14:paraId="68889AD1" w14:textId="58586CCE" w:rsidR="00437BBB" w:rsidRPr="00F96408" w:rsidRDefault="00437BBB" w:rsidP="006B4BE8">
      <w:pPr>
        <w:pStyle w:val="PargrafodaLista"/>
        <w:widowControl/>
        <w:numPr>
          <w:ilvl w:val="0"/>
          <w:numId w:val="18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t xml:space="preserve">Caso esteja logado, o sistema direciona para a interface </w:t>
      </w:r>
      <w:r w:rsidRPr="00F96408">
        <w:rPr>
          <w:color w:val="31849B" w:themeColor="accent5" w:themeShade="BF"/>
        </w:rPr>
        <w:t>[</w:t>
      </w:r>
      <w:r w:rsidR="00FF5586" w:rsidRPr="00F96408">
        <w:rPr>
          <w:color w:val="31849B" w:themeColor="accent5" w:themeShade="BF"/>
        </w:rPr>
        <w:fldChar w:fldCharType="begin"/>
      </w:r>
      <w:r w:rsidR="00FF5586" w:rsidRPr="00F96408">
        <w:rPr>
          <w:color w:val="31849B" w:themeColor="accent5" w:themeShade="BF"/>
        </w:rPr>
        <w:instrText xml:space="preserve"> REF _Ref24546055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FF5586" w:rsidRPr="00F96408">
        <w:rPr>
          <w:color w:val="31849B" w:themeColor="accent5" w:themeShade="BF"/>
        </w:rPr>
      </w:r>
      <w:r w:rsidR="00FF5586" w:rsidRPr="00F96408">
        <w:rPr>
          <w:color w:val="31849B" w:themeColor="accent5" w:themeShade="BF"/>
        </w:rPr>
        <w:fldChar w:fldCharType="separate"/>
      </w:r>
      <w:r w:rsidR="00FF5586" w:rsidRPr="00F96408">
        <w:rPr>
          <w:color w:val="31849B" w:themeColor="accent5" w:themeShade="BF"/>
        </w:rPr>
        <w:t>P01</w:t>
      </w:r>
      <w:r w:rsidR="00FF5586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Pr="00F96408">
        <w:t xml:space="preserve">, </w:t>
      </w:r>
    </w:p>
    <w:p w14:paraId="07A84A40" w14:textId="77777777" w:rsidR="00841B29" w:rsidRPr="00F96408" w:rsidRDefault="00841B29" w:rsidP="00841B29">
      <w:pPr>
        <w:pStyle w:val="PargrafodaLista"/>
      </w:pPr>
    </w:p>
    <w:p w14:paraId="71ABEF78" w14:textId="77777777" w:rsidR="0025414A" w:rsidRPr="00F96408" w:rsidRDefault="0025414A" w:rsidP="00841B29">
      <w:pPr>
        <w:pStyle w:val="PargrafodaLista"/>
      </w:pPr>
    </w:p>
    <w:p w14:paraId="79B90106" w14:textId="68B324F9" w:rsidR="00841B29" w:rsidRPr="00F96408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F96408">
        <w:rPr>
          <w:b/>
        </w:rPr>
        <w:t>Visão Geral</w:t>
      </w:r>
    </w:p>
    <w:p w14:paraId="33153DAB" w14:textId="53530FB9" w:rsidR="00841B29" w:rsidRPr="00F96408" w:rsidRDefault="00841B29" w:rsidP="00841B29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F96408">
        <w:t xml:space="preserve">Ao acionar a </w:t>
      </w:r>
      <w:proofErr w:type="gramStart"/>
      <w:r w:rsidRPr="00F96408">
        <w:t xml:space="preserve">opção </w:t>
      </w:r>
      <w:r w:rsidRPr="00F96408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408">
        <w:t xml:space="preserve"> ,</w:t>
      </w:r>
      <w:proofErr w:type="gramEnd"/>
      <w:r w:rsidRPr="00F96408">
        <w:t xml:space="preserve"> ou selecionar a Aba </w:t>
      </w:r>
      <w:r w:rsidRPr="00F96408">
        <w:rPr>
          <w:b/>
        </w:rPr>
        <w:t>Visão Geral</w:t>
      </w:r>
      <w:r w:rsidRPr="00F96408">
        <w:t xml:space="preserve">, o sistema deve exibir a interface </w:t>
      </w:r>
      <w:r w:rsidRPr="00F96408">
        <w:rPr>
          <w:color w:val="31849B" w:themeColor="accent5" w:themeShade="BF"/>
        </w:rPr>
        <w:t>[</w:t>
      </w:r>
      <w:r w:rsidR="00656397" w:rsidRPr="00F96408">
        <w:rPr>
          <w:color w:val="31849B" w:themeColor="accent5" w:themeShade="BF"/>
        </w:rPr>
        <w:fldChar w:fldCharType="begin"/>
      </w:r>
      <w:r w:rsidR="00656397" w:rsidRPr="00F96408">
        <w:rPr>
          <w:color w:val="31849B" w:themeColor="accent5" w:themeShade="BF"/>
        </w:rPr>
        <w:instrText xml:space="preserve"> REF _Ref24976076 \r \h </w:instrText>
      </w:r>
      <w:r w:rsidR="00A734CB" w:rsidRPr="00F96408">
        <w:rPr>
          <w:color w:val="31849B" w:themeColor="accent5" w:themeShade="BF"/>
        </w:rPr>
        <w:instrText xml:space="preserve"> \* MERGEFORMAT </w:instrText>
      </w:r>
      <w:r w:rsidR="00656397" w:rsidRPr="00F96408">
        <w:rPr>
          <w:color w:val="31849B" w:themeColor="accent5" w:themeShade="BF"/>
        </w:rPr>
      </w:r>
      <w:r w:rsidR="00656397" w:rsidRPr="00F96408">
        <w:rPr>
          <w:color w:val="31849B" w:themeColor="accent5" w:themeShade="BF"/>
        </w:rPr>
        <w:fldChar w:fldCharType="separate"/>
      </w:r>
      <w:r w:rsidR="00656397" w:rsidRPr="00F96408">
        <w:rPr>
          <w:color w:val="31849B" w:themeColor="accent5" w:themeShade="BF"/>
        </w:rPr>
        <w:t>P04</w:t>
      </w:r>
      <w:r w:rsidR="00656397" w:rsidRPr="00F96408">
        <w:rPr>
          <w:color w:val="31849B" w:themeColor="accent5" w:themeShade="BF"/>
        </w:rPr>
        <w:fldChar w:fldCharType="end"/>
      </w:r>
      <w:r w:rsidRPr="00F96408">
        <w:rPr>
          <w:color w:val="31849B" w:themeColor="accent5" w:themeShade="BF"/>
        </w:rPr>
        <w:t>]</w:t>
      </w:r>
      <w:r w:rsidR="00656397" w:rsidRPr="00F96408">
        <w:rPr>
          <w:color w:val="31849B" w:themeColor="accent5" w:themeShade="BF"/>
        </w:rPr>
        <w:t xml:space="preserve"> </w:t>
      </w:r>
      <w:r w:rsidR="00656397" w:rsidRPr="00F96408">
        <w:rPr>
          <w:color w:val="000000" w:themeColor="text1"/>
        </w:rPr>
        <w:t>Tela Inicial do modulo Profissional;</w:t>
      </w:r>
    </w:p>
    <w:p w14:paraId="0AB61DF7" w14:textId="77777777" w:rsidR="00841B29" w:rsidRPr="00F96408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15A1927" w14:textId="77777777" w:rsidR="00497DFB" w:rsidRPr="00F96408" w:rsidRDefault="00497DFB" w:rsidP="00497DFB">
      <w:pPr>
        <w:pStyle w:val="PargrafodaLista"/>
      </w:pPr>
    </w:p>
    <w:p w14:paraId="5883EAD2" w14:textId="2F392495" w:rsidR="00497DFB" w:rsidRPr="00F96408" w:rsidRDefault="00497DFB" w:rsidP="00497DF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F96408">
        <w:rPr>
          <w:b/>
        </w:rPr>
        <w:t>Auditoria</w:t>
      </w:r>
    </w:p>
    <w:p w14:paraId="7E51B7F2" w14:textId="5E825F70" w:rsidR="00437BBB" w:rsidRPr="00F96408" w:rsidRDefault="0027291C" w:rsidP="0027291C">
      <w:pPr>
        <w:pStyle w:val="PargrafodaLista"/>
        <w:widowControl/>
        <w:numPr>
          <w:ilvl w:val="0"/>
          <w:numId w:val="32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</w:rPr>
      </w:pPr>
      <w:r w:rsidRPr="00F96408">
        <w:t>O sistema deve registrar uma trilha de auditoria contendo a ação executada (incluir pedido de substituição), a data e hora da ocorrência e a identificação do ator; e guardar a revisão dos dados. .</w:t>
      </w:r>
    </w:p>
    <w:p w14:paraId="36DEDA1A" w14:textId="77777777" w:rsidR="00626053" w:rsidRPr="00F96408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F96408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F96408">
        <w:rPr>
          <w:b/>
        </w:rPr>
        <w:t>Mensagem:</w:t>
      </w:r>
    </w:p>
    <w:p w14:paraId="77D17B16" w14:textId="2CF61081" w:rsidR="00EE30B5" w:rsidRPr="00F96408" w:rsidRDefault="00EE30B5" w:rsidP="006B4BE8">
      <w:pPr>
        <w:pStyle w:val="PargrafodaLista"/>
        <w:numPr>
          <w:ilvl w:val="0"/>
          <w:numId w:val="7"/>
        </w:numPr>
        <w:ind w:left="426"/>
      </w:pPr>
      <w:r w:rsidRPr="00F96408">
        <w:t xml:space="preserve">As mensagens </w:t>
      </w:r>
      <w:r w:rsidR="006E5559" w:rsidRPr="00F96408">
        <w:t xml:space="preserve">de </w:t>
      </w:r>
      <w:r w:rsidR="006E5559" w:rsidRPr="00F96408">
        <w:rPr>
          <w:u w:val="single"/>
        </w:rPr>
        <w:t>Sucesso, Alerta e Erro</w:t>
      </w:r>
      <w:r w:rsidR="006E5559" w:rsidRPr="00F96408">
        <w:t xml:space="preserve">, </w:t>
      </w:r>
      <w:r w:rsidRPr="00F96408">
        <w:t>devem ser exibidas</w:t>
      </w:r>
      <w:r w:rsidR="006E5559" w:rsidRPr="00F96408">
        <w:t xml:space="preserve"> no canto superior </w:t>
      </w:r>
      <w:r w:rsidR="004C7131" w:rsidRPr="00F96408">
        <w:t xml:space="preserve">direito </w:t>
      </w:r>
      <w:r w:rsidR="006E5559" w:rsidRPr="00F96408">
        <w:t xml:space="preserve">da tela, </w:t>
      </w:r>
      <w:r w:rsidRPr="00F96408">
        <w:t>com o seguinte padrão:</w:t>
      </w:r>
    </w:p>
    <w:p w14:paraId="4769E07E" w14:textId="77777777" w:rsidR="00EE30B5" w:rsidRPr="00F96408" w:rsidRDefault="00EE30B5" w:rsidP="006B4BE8">
      <w:pPr>
        <w:pStyle w:val="PargrafodaLista"/>
        <w:numPr>
          <w:ilvl w:val="0"/>
          <w:numId w:val="7"/>
        </w:numPr>
        <w:ind w:left="426"/>
      </w:pPr>
      <w:r w:rsidRPr="00F96408">
        <w:t>O sistema deve ter um temporizador de 5 segundos para cada mensagem exibida.</w:t>
      </w:r>
    </w:p>
    <w:p w14:paraId="43D6261A" w14:textId="77777777" w:rsidR="00EE30B5" w:rsidRPr="00F96408" w:rsidRDefault="00EE30B5" w:rsidP="006B4BE8">
      <w:pPr>
        <w:pStyle w:val="PargrafodaLista"/>
        <w:numPr>
          <w:ilvl w:val="0"/>
          <w:numId w:val="7"/>
        </w:numPr>
        <w:ind w:left="426"/>
      </w:pPr>
      <w:r w:rsidRPr="00F96408">
        <w:t>Ao final dos 5 segundos, o sistema deve fechar a caixa de mensagem e não exibi-la na tela.</w:t>
      </w:r>
    </w:p>
    <w:p w14:paraId="60CEF1D2" w14:textId="7C9C2D44" w:rsidR="00004F8B" w:rsidRPr="00F96408" w:rsidRDefault="00004F8B" w:rsidP="006B4BE8">
      <w:pPr>
        <w:pStyle w:val="PargrafodaLista"/>
        <w:numPr>
          <w:ilvl w:val="0"/>
          <w:numId w:val="7"/>
        </w:numPr>
        <w:ind w:left="426"/>
      </w:pPr>
      <w:r w:rsidRPr="00F96408">
        <w:t xml:space="preserve">Caso surja uma nova mensagem, o sistema deve </w:t>
      </w:r>
      <w:r w:rsidR="0013080E" w:rsidRPr="00F96408">
        <w:t>exibi-la</w:t>
      </w:r>
      <w:r w:rsidRPr="00F96408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F96408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F9640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F96408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F9640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F96408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F96408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F96408">
              <w:rPr>
                <w:b/>
                <w:sz w:val="20"/>
              </w:rPr>
              <w:t>Ações</w:t>
            </w:r>
          </w:p>
        </w:tc>
      </w:tr>
      <w:tr w:rsidR="00FB3C8F" w:rsidRPr="00F96408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F96408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12023348"/>
          </w:p>
        </w:tc>
        <w:bookmarkEnd w:id="25"/>
        <w:tc>
          <w:tcPr>
            <w:tcW w:w="6276" w:type="dxa"/>
          </w:tcPr>
          <w:p w14:paraId="19465BB6" w14:textId="7B788B2C" w:rsidR="00596253" w:rsidRPr="00F96408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F96408">
              <w:rPr>
                <w:rFonts w:cs="Arial"/>
                <w:sz w:val="18"/>
                <w:szCs w:val="18"/>
              </w:rPr>
              <w:t>c</w:t>
            </w:r>
            <w:r w:rsidRPr="00F96408">
              <w:rPr>
                <w:rFonts w:cs="Arial"/>
                <w:sz w:val="18"/>
                <w:szCs w:val="18"/>
              </w:rPr>
              <w:t>omunicação</w:t>
            </w:r>
            <w:r w:rsidR="007303C6" w:rsidRPr="00F96408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F96408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F96408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Erro</w:t>
            </w:r>
          </w:p>
        </w:tc>
      </w:tr>
      <w:tr w:rsidR="00CD4453" w:rsidRPr="00F96408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F96408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4548430"/>
          </w:p>
        </w:tc>
        <w:bookmarkEnd w:id="26"/>
        <w:tc>
          <w:tcPr>
            <w:tcW w:w="6276" w:type="dxa"/>
          </w:tcPr>
          <w:p w14:paraId="6BD120C6" w14:textId="2D61E5F8" w:rsidR="00CD4453" w:rsidRPr="00F96408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F96408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a), você não está logado no sistema eleitoral!</w:t>
            </w:r>
          </w:p>
          <w:p w14:paraId="40FB88C4" w14:textId="50E33F3E" w:rsidR="00CD4453" w:rsidRPr="00F96408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F96408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lastRenderedPageBreak/>
              <w:t>Alerta</w:t>
            </w:r>
          </w:p>
        </w:tc>
      </w:tr>
      <w:tr w:rsidR="0039202E" w:rsidRPr="00F96408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F96408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4548577"/>
          </w:p>
        </w:tc>
        <w:bookmarkEnd w:id="27"/>
        <w:tc>
          <w:tcPr>
            <w:tcW w:w="6276" w:type="dxa"/>
          </w:tcPr>
          <w:p w14:paraId="2EEC0388" w14:textId="265CF1D1" w:rsidR="0039202E" w:rsidRPr="00F96408" w:rsidRDefault="0039202E" w:rsidP="0039202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Caro(a) sr. (a), a atividade selecionada está fora do prazo de vigência</w:t>
            </w:r>
          </w:p>
        </w:tc>
        <w:tc>
          <w:tcPr>
            <w:tcW w:w="1555" w:type="dxa"/>
          </w:tcPr>
          <w:p w14:paraId="2F504762" w14:textId="72FE4504" w:rsidR="0039202E" w:rsidRPr="00F96408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E44083" w:rsidRPr="00F96408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F96408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4551944"/>
          </w:p>
        </w:tc>
        <w:bookmarkEnd w:id="28"/>
        <w:tc>
          <w:tcPr>
            <w:tcW w:w="6276" w:type="dxa"/>
          </w:tcPr>
          <w:p w14:paraId="270FA991" w14:textId="699193C1" w:rsidR="00E44083" w:rsidRPr="00F96408" w:rsidRDefault="00E44083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Caro(a) sr. (a), a visualização da atividade selecionada só está disponível para membros RESPONSÁVEIS da chapa.</w:t>
            </w:r>
          </w:p>
        </w:tc>
        <w:tc>
          <w:tcPr>
            <w:tcW w:w="1555" w:type="dxa"/>
          </w:tcPr>
          <w:p w14:paraId="1EE8DAF2" w14:textId="16779CFE" w:rsidR="00E44083" w:rsidRPr="00F96408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0F71F0" w:rsidRPr="00F96408" w14:paraId="13AE039B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924948" w14:textId="77777777" w:rsidR="000F71F0" w:rsidRPr="00F9640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4556058"/>
          </w:p>
        </w:tc>
        <w:bookmarkEnd w:id="29"/>
        <w:tc>
          <w:tcPr>
            <w:tcW w:w="6276" w:type="dxa"/>
          </w:tcPr>
          <w:p w14:paraId="3012227A" w14:textId="745D2EC7" w:rsidR="000F71F0" w:rsidRPr="00F96408" w:rsidRDefault="000F71F0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CPF não encontrado na Base de Dados do SICCAU!</w:t>
            </w:r>
          </w:p>
        </w:tc>
        <w:tc>
          <w:tcPr>
            <w:tcW w:w="1555" w:type="dxa"/>
          </w:tcPr>
          <w:p w14:paraId="42C17B8F" w14:textId="4B55EBC9" w:rsidR="000F71F0" w:rsidRPr="00F96408" w:rsidRDefault="000F71F0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0F71F0" w:rsidRPr="00F96408" w14:paraId="49079A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595C043" w14:textId="77777777" w:rsidR="000F71F0" w:rsidRPr="00F9640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4557183"/>
          </w:p>
        </w:tc>
        <w:bookmarkEnd w:id="30"/>
        <w:tc>
          <w:tcPr>
            <w:tcW w:w="6276" w:type="dxa"/>
          </w:tcPr>
          <w:p w14:paraId="7CFD9D82" w14:textId="7EB54BCE" w:rsidR="000F71F0" w:rsidRPr="00F96408" w:rsidRDefault="006D1C81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CPF informado já aceitou participação em outra chapa!</w:t>
            </w:r>
          </w:p>
        </w:tc>
        <w:tc>
          <w:tcPr>
            <w:tcW w:w="1555" w:type="dxa"/>
          </w:tcPr>
          <w:p w14:paraId="289075E5" w14:textId="445EB0C1" w:rsidR="000F71F0" w:rsidRPr="00F9640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0F71F0" w:rsidRPr="00F96408" w14:paraId="7FD8CFA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64D7A5D" w14:textId="77777777" w:rsidR="000F71F0" w:rsidRPr="00F96408" w:rsidRDefault="000F71F0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637261"/>
          </w:p>
        </w:tc>
        <w:bookmarkEnd w:id="31"/>
        <w:tc>
          <w:tcPr>
            <w:tcW w:w="6276" w:type="dxa"/>
          </w:tcPr>
          <w:p w14:paraId="055BFC02" w14:textId="39D065EB" w:rsidR="000F71F0" w:rsidRPr="00F96408" w:rsidRDefault="006D1C81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O CPF informado já foi incluído nessa Chapa!</w:t>
            </w:r>
          </w:p>
        </w:tc>
        <w:tc>
          <w:tcPr>
            <w:tcW w:w="1555" w:type="dxa"/>
          </w:tcPr>
          <w:p w14:paraId="34DF9160" w14:textId="7EF4CC8F" w:rsidR="000F71F0" w:rsidRPr="00F96408" w:rsidRDefault="006D1C81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B84138" w:rsidRPr="00F96408" w14:paraId="3D4E181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6EB39A" w14:textId="77777777" w:rsidR="00B84138" w:rsidRPr="00F96408" w:rsidRDefault="00B8413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637330"/>
          </w:p>
        </w:tc>
        <w:bookmarkEnd w:id="32"/>
        <w:tc>
          <w:tcPr>
            <w:tcW w:w="6276" w:type="dxa"/>
          </w:tcPr>
          <w:p w14:paraId="0A49347B" w14:textId="77777777" w:rsidR="00B84138" w:rsidRPr="00F96408" w:rsidRDefault="00B84138" w:rsidP="00B84138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CPF informado pertence a um membro de UF diferente da chapa!</w:t>
            </w:r>
          </w:p>
          <w:p w14:paraId="73ECE98B" w14:textId="356F0F14" w:rsidR="00B84138" w:rsidRPr="00F96408" w:rsidRDefault="00B84138" w:rsidP="00B84138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Só será aceito membro pertencente a mesma UF da chapa criada.</w:t>
            </w:r>
          </w:p>
        </w:tc>
        <w:tc>
          <w:tcPr>
            <w:tcW w:w="1555" w:type="dxa"/>
          </w:tcPr>
          <w:p w14:paraId="62C86817" w14:textId="266CAA88" w:rsidR="00B84138" w:rsidRPr="00F96408" w:rsidRDefault="00B84138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B84138" w:rsidRPr="00F96408" w14:paraId="5A633AE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F218894" w14:textId="77777777" w:rsidR="00B84138" w:rsidRPr="00F96408" w:rsidRDefault="00B84138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4637379"/>
          </w:p>
        </w:tc>
        <w:bookmarkEnd w:id="33"/>
        <w:tc>
          <w:tcPr>
            <w:tcW w:w="6276" w:type="dxa"/>
          </w:tcPr>
          <w:p w14:paraId="04816053" w14:textId="2199C6E3" w:rsidR="00B84138" w:rsidRPr="00F96408" w:rsidRDefault="009A2507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O CPF informado já foi eleito conselheiro ou suplente de conselheiro do CAU/BR ou de CAU/UF em mandato subsequente!</w:t>
            </w:r>
          </w:p>
        </w:tc>
        <w:tc>
          <w:tcPr>
            <w:tcW w:w="1555" w:type="dxa"/>
          </w:tcPr>
          <w:p w14:paraId="7258F95C" w14:textId="0F5D27C9" w:rsidR="00B84138" w:rsidRPr="00F9640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A2507" w:rsidRPr="00F96408" w14:paraId="67FDD7C9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8AE8E2E" w14:textId="77777777" w:rsidR="009A2507" w:rsidRPr="00F9640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4637616"/>
          </w:p>
        </w:tc>
        <w:bookmarkEnd w:id="34"/>
        <w:tc>
          <w:tcPr>
            <w:tcW w:w="6276" w:type="dxa"/>
          </w:tcPr>
          <w:p w14:paraId="1B913C6D" w14:textId="1C33724B" w:rsidR="009A2507" w:rsidRPr="00F96408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O CPF informado p</w:t>
            </w: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erdeu o mandato de conselheiro do CAU/BR ou de CAU/UF, inclusive na condição de suplente, nos últimos 5 (cinco) anos!</w:t>
            </w:r>
          </w:p>
        </w:tc>
        <w:tc>
          <w:tcPr>
            <w:tcW w:w="1555" w:type="dxa"/>
          </w:tcPr>
          <w:p w14:paraId="2DC7E08A" w14:textId="2F95EB09" w:rsidR="009A2507" w:rsidRPr="00F9640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A2507" w:rsidRPr="00F96408" w14:paraId="44A5E42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ADE2847" w14:textId="77777777" w:rsidR="009A2507" w:rsidRPr="00F9640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4637663"/>
          </w:p>
        </w:tc>
        <w:bookmarkEnd w:id="35"/>
        <w:tc>
          <w:tcPr>
            <w:tcW w:w="6276" w:type="dxa"/>
          </w:tcPr>
          <w:p w14:paraId="67BC1EBB" w14:textId="2458B515" w:rsidR="009A2507" w:rsidRPr="00F96408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O CPF informado possui sanção ético-disciplinar aplicada por decisão transitada em julgado pendente de reabilitação!</w:t>
            </w:r>
          </w:p>
        </w:tc>
        <w:tc>
          <w:tcPr>
            <w:tcW w:w="1555" w:type="dxa"/>
          </w:tcPr>
          <w:p w14:paraId="36F3DE5A" w14:textId="06E6B71F" w:rsidR="009A2507" w:rsidRPr="00F9640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A2507" w:rsidRPr="00F96408" w14:paraId="6819B83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9214DF" w14:textId="77777777" w:rsidR="009A2507" w:rsidRPr="00F96408" w:rsidRDefault="009A250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4637704"/>
          </w:p>
        </w:tc>
        <w:bookmarkEnd w:id="36"/>
        <w:tc>
          <w:tcPr>
            <w:tcW w:w="6276" w:type="dxa"/>
          </w:tcPr>
          <w:p w14:paraId="2337A82C" w14:textId="5FAE7744" w:rsidR="009A2507" w:rsidRPr="00F96408" w:rsidRDefault="009A2507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O CPF informado foi sancionado por infração ético-disciplinar no CAU/UF ou no CAU/BR, desde a reabilitação da sanção até o transcurso do prazo de 3 (três) anos.</w:t>
            </w:r>
          </w:p>
        </w:tc>
        <w:tc>
          <w:tcPr>
            <w:tcW w:w="1555" w:type="dxa"/>
          </w:tcPr>
          <w:p w14:paraId="293B6EE3" w14:textId="1895ABD9" w:rsidR="009A2507" w:rsidRPr="00F96408" w:rsidRDefault="009A2507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257445" w:rsidRPr="00F96408" w14:paraId="38730BE6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1DEAF76" w14:textId="77777777" w:rsidR="00257445" w:rsidRPr="00F96408" w:rsidRDefault="00257445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4638011"/>
          </w:p>
        </w:tc>
        <w:bookmarkEnd w:id="37"/>
        <w:tc>
          <w:tcPr>
            <w:tcW w:w="6276" w:type="dxa"/>
          </w:tcPr>
          <w:p w14:paraId="56FE005B" w14:textId="309C4C6C" w:rsidR="00257445" w:rsidRPr="00F96408" w:rsidRDefault="00257445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O CPF informado é devedor de multa referente a processo eleitoral do CAU!</w:t>
            </w:r>
          </w:p>
        </w:tc>
        <w:tc>
          <w:tcPr>
            <w:tcW w:w="1555" w:type="dxa"/>
          </w:tcPr>
          <w:p w14:paraId="69608FA1" w14:textId="387C1AD4" w:rsidR="00257445" w:rsidRPr="00F96408" w:rsidRDefault="00257445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705FCC" w:rsidRPr="00F96408" w14:paraId="369597C2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C4EB263" w14:textId="77777777" w:rsidR="00705FCC" w:rsidRPr="00F96408" w:rsidRDefault="00705FCC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4644374"/>
          </w:p>
        </w:tc>
        <w:bookmarkEnd w:id="38"/>
        <w:tc>
          <w:tcPr>
            <w:tcW w:w="6276" w:type="dxa"/>
          </w:tcPr>
          <w:p w14:paraId="121E3A30" w14:textId="06D33B4E" w:rsidR="00705FCC" w:rsidRPr="00F96408" w:rsidRDefault="00705FCC" w:rsidP="00E44083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CAAFC16" w14:textId="74E76B8F" w:rsidR="00705FCC" w:rsidRPr="00F96408" w:rsidRDefault="00705FCC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705FCC" w:rsidRPr="00F96408" w14:paraId="728FD7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5926C30" w14:textId="77777777" w:rsidR="00705FCC" w:rsidRPr="00F96408" w:rsidRDefault="00705FCC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4644387"/>
          </w:p>
        </w:tc>
        <w:bookmarkEnd w:id="39"/>
        <w:tc>
          <w:tcPr>
            <w:tcW w:w="6276" w:type="dxa"/>
          </w:tcPr>
          <w:p w14:paraId="5D4D0FD4" w14:textId="4B6B0566" w:rsidR="00705FCC" w:rsidRPr="00F96408" w:rsidRDefault="00982254" w:rsidP="00982254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7065202A" w14:textId="36410657" w:rsidR="00705FCC" w:rsidRPr="00F96408" w:rsidRDefault="00982254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82254" w:rsidRPr="00F96408" w14:paraId="75CD7CC1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6F8D007" w14:textId="77777777" w:rsidR="00982254" w:rsidRPr="00F96408" w:rsidRDefault="00982254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4646293"/>
          </w:p>
        </w:tc>
        <w:bookmarkEnd w:id="40"/>
        <w:tc>
          <w:tcPr>
            <w:tcW w:w="6276" w:type="dxa"/>
          </w:tcPr>
          <w:p w14:paraId="02516EE5" w14:textId="339603BD" w:rsidR="00982254" w:rsidRPr="00F96408" w:rsidRDefault="00F3632A" w:rsidP="00F3632A">
            <w:pPr>
              <w:tabs>
                <w:tab w:val="left" w:pos="1578"/>
              </w:tabs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0917EC36" w14:textId="46DDC2F1" w:rsidR="00982254" w:rsidRPr="00F96408" w:rsidRDefault="00F3632A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82254" w:rsidRPr="00F96408" w14:paraId="75C9343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3CCCEC8" w14:textId="77777777" w:rsidR="00982254" w:rsidRPr="00F96408" w:rsidRDefault="00982254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4646391"/>
          </w:p>
        </w:tc>
        <w:bookmarkEnd w:id="41"/>
        <w:tc>
          <w:tcPr>
            <w:tcW w:w="6276" w:type="dxa"/>
          </w:tcPr>
          <w:p w14:paraId="2F8E415E" w14:textId="77777777" w:rsidR="00A1444A" w:rsidRPr="00F96408" w:rsidRDefault="00A1444A" w:rsidP="00A1444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6325729F" w14:textId="7F6E8EDC" w:rsidR="00982254" w:rsidRPr="00F96408" w:rsidRDefault="00A1444A" w:rsidP="00A1444A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2EAB1ECC" w14:textId="33B347A2" w:rsidR="00982254" w:rsidRPr="00F96408" w:rsidRDefault="00A1444A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982254" w:rsidRPr="00F96408" w14:paraId="695ABB8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061677B" w14:textId="77777777" w:rsidR="00982254" w:rsidRPr="00F96408" w:rsidRDefault="00982254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2" w:name="_Ref24967522"/>
          </w:p>
        </w:tc>
        <w:bookmarkEnd w:id="42"/>
        <w:tc>
          <w:tcPr>
            <w:tcW w:w="6276" w:type="dxa"/>
          </w:tcPr>
          <w:p w14:paraId="63CBD550" w14:textId="0A77E4EF" w:rsidR="00982254" w:rsidRPr="00F96408" w:rsidRDefault="00C3757B" w:rsidP="00E44083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1DC3532E" w14:textId="04E6493F" w:rsidR="00982254" w:rsidRPr="00F96408" w:rsidRDefault="00C3757B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FF5586" w:rsidRPr="00F96408" w14:paraId="6320B675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0327E40" w14:textId="77777777" w:rsidR="00FF5586" w:rsidRPr="00F96408" w:rsidRDefault="00FF5586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3" w:name="_Ref24975951"/>
          </w:p>
        </w:tc>
        <w:bookmarkEnd w:id="43"/>
        <w:tc>
          <w:tcPr>
            <w:tcW w:w="6276" w:type="dxa"/>
          </w:tcPr>
          <w:p w14:paraId="79048BBB" w14:textId="77777777" w:rsidR="00FF5586" w:rsidRPr="00F96408" w:rsidRDefault="00FF5586" w:rsidP="00FF5586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Caro(a) sr(a), você não está logado no sistema eleitoral!</w:t>
            </w:r>
          </w:p>
          <w:p w14:paraId="6C2238E3" w14:textId="3E716DFC" w:rsidR="00FF5586" w:rsidRPr="00F96408" w:rsidRDefault="00FF5586" w:rsidP="00FF5586">
            <w:pPr>
              <w:spacing w:after="0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77ED3BEC" w14:textId="1565DBE2" w:rsidR="00FF5586" w:rsidRPr="00F96408" w:rsidRDefault="00FF5586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83792D" w:rsidRPr="00F96408" w14:paraId="09FEA496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6F83727" w14:textId="77777777" w:rsidR="0083792D" w:rsidRPr="00F96408" w:rsidRDefault="0083792D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4" w:name="_Ref24976560"/>
          </w:p>
        </w:tc>
        <w:bookmarkEnd w:id="44"/>
        <w:tc>
          <w:tcPr>
            <w:tcW w:w="6276" w:type="dxa"/>
          </w:tcPr>
          <w:p w14:paraId="39CDF073" w14:textId="19D8460C" w:rsidR="0083792D" w:rsidRPr="00F96408" w:rsidRDefault="0083792D" w:rsidP="0083792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B68939B" w14:textId="2C8E428C" w:rsidR="0083792D" w:rsidRPr="00F96408" w:rsidRDefault="0083792D" w:rsidP="0083792D">
            <w:pPr>
              <w:tabs>
                <w:tab w:val="left" w:pos="2128"/>
              </w:tabs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25F3833E" w14:textId="2D147397" w:rsidR="0083792D" w:rsidRPr="00F96408" w:rsidRDefault="001F3129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Confirmação</w:t>
            </w:r>
          </w:p>
        </w:tc>
      </w:tr>
      <w:tr w:rsidR="002F1677" w:rsidRPr="00F96408" w14:paraId="0FCD80B2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91CAC59" w14:textId="77777777" w:rsidR="002F1677" w:rsidRPr="00F96408" w:rsidRDefault="002F1677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5" w:name="_Ref25155682"/>
          </w:p>
        </w:tc>
        <w:bookmarkEnd w:id="45"/>
        <w:tc>
          <w:tcPr>
            <w:tcW w:w="6276" w:type="dxa"/>
          </w:tcPr>
          <w:p w14:paraId="35D0D7CE" w14:textId="77777777" w:rsidR="002F1677" w:rsidRPr="00F96408" w:rsidRDefault="002F1677" w:rsidP="0083792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 xml:space="preserve">CPF informado não pertence a nenhum dos membros a qual o sr. (a) é um membro RESPONSÁVEL! </w:t>
            </w:r>
          </w:p>
          <w:p w14:paraId="3C0CB7A3" w14:textId="1642C8BB" w:rsidR="002F1677" w:rsidRPr="00F96408" w:rsidRDefault="002F1677" w:rsidP="0083792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Pedidos de Substituição serão permitidos apenas para membros que compõem a sua chapa!</w:t>
            </w:r>
          </w:p>
        </w:tc>
        <w:tc>
          <w:tcPr>
            <w:tcW w:w="1555" w:type="dxa"/>
          </w:tcPr>
          <w:p w14:paraId="4EEDB1DE" w14:textId="5A858D69" w:rsidR="002F1677" w:rsidRPr="00F96408" w:rsidRDefault="002F1677" w:rsidP="00FB5814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1854FF" w:rsidRPr="00F96408" w14:paraId="5BA99C6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342506A" w14:textId="77777777" w:rsidR="001854FF" w:rsidRPr="00F96408" w:rsidRDefault="001854FF" w:rsidP="001854F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6" w:name="_Ref26524347"/>
          </w:p>
        </w:tc>
        <w:bookmarkEnd w:id="46"/>
        <w:tc>
          <w:tcPr>
            <w:tcW w:w="6276" w:type="dxa"/>
          </w:tcPr>
          <w:p w14:paraId="0213E753" w14:textId="0E12B9BA" w:rsidR="001854FF" w:rsidRPr="00F96408" w:rsidRDefault="001854FF" w:rsidP="001854FF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509E1572" w14:textId="7F6BBEFA" w:rsidR="001854FF" w:rsidRPr="00F96408" w:rsidRDefault="001854FF" w:rsidP="001854FF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Confirmação</w:t>
            </w:r>
          </w:p>
        </w:tc>
      </w:tr>
      <w:tr w:rsidR="0089211C" w:rsidRPr="00F96408" w14:paraId="5754325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720184" w14:textId="77777777" w:rsidR="0089211C" w:rsidRPr="00F96408" w:rsidRDefault="0089211C" w:rsidP="001854F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7" w:name="_Ref33087314"/>
          </w:p>
        </w:tc>
        <w:bookmarkEnd w:id="47"/>
        <w:tc>
          <w:tcPr>
            <w:tcW w:w="6276" w:type="dxa"/>
          </w:tcPr>
          <w:p w14:paraId="51C949B3" w14:textId="34DB9246" w:rsidR="0089211C" w:rsidRPr="00F96408" w:rsidRDefault="0089211C" w:rsidP="001854FF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proofErr w:type="spellStart"/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sr</w:t>
            </w:r>
            <w:proofErr w:type="spellEnd"/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(a), o preenchimento dos dois cargos (Titular e Suplente) são de preenchimento obrigatório!</w:t>
            </w:r>
          </w:p>
          <w:p w14:paraId="2EB0EEFC" w14:textId="1C9F436E" w:rsidR="0089211C" w:rsidRPr="00F96408" w:rsidRDefault="0089211C" w:rsidP="001854FF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Caso o(a) senhor(a), queira substituir apenas 1 dos membros, por gentileza, repetir/informar novamente o CPF do membro que não deve ser substituído.</w:t>
            </w:r>
          </w:p>
        </w:tc>
        <w:tc>
          <w:tcPr>
            <w:tcW w:w="1555" w:type="dxa"/>
          </w:tcPr>
          <w:p w14:paraId="54CCFEB4" w14:textId="11F6BD25" w:rsidR="0089211C" w:rsidRPr="00F96408" w:rsidRDefault="00513B1A" w:rsidP="001854FF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542AD6" w:rsidRPr="00F96408" w14:paraId="0CA4615D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142ABBB" w14:textId="77777777" w:rsidR="00542AD6" w:rsidRPr="00F96408" w:rsidRDefault="00542AD6" w:rsidP="001854F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8" w:name="_Ref33099180"/>
          </w:p>
        </w:tc>
        <w:bookmarkEnd w:id="48"/>
        <w:tc>
          <w:tcPr>
            <w:tcW w:w="6276" w:type="dxa"/>
          </w:tcPr>
          <w:p w14:paraId="1F85B3BA" w14:textId="77777777" w:rsidR="00542AD6" w:rsidRPr="00F96408" w:rsidRDefault="00542AD6" w:rsidP="00542AD6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proofErr w:type="spellStart"/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sr</w:t>
            </w:r>
            <w:proofErr w:type="spellEnd"/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(a), foi verificado que o senhor(a) desabilitou todos os responsáveis da chapa!</w:t>
            </w:r>
          </w:p>
          <w:p w14:paraId="25C312A1" w14:textId="605EAB5E" w:rsidR="00542AD6" w:rsidRPr="00F96408" w:rsidRDefault="00542AD6" w:rsidP="00542AD6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Por gentileza, informar ao menos 1 responsável.</w:t>
            </w:r>
          </w:p>
        </w:tc>
        <w:tc>
          <w:tcPr>
            <w:tcW w:w="1555" w:type="dxa"/>
          </w:tcPr>
          <w:p w14:paraId="47AE8154" w14:textId="7F157113" w:rsidR="00542AD6" w:rsidRPr="00F96408" w:rsidRDefault="00542AD6" w:rsidP="001854FF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AC0637" w:rsidRPr="00F96408" w14:paraId="77A76DE4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73957AB" w14:textId="77777777" w:rsidR="00AC0637" w:rsidRPr="00F96408" w:rsidRDefault="00AC0637" w:rsidP="001854F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9" w:name="_Ref33185949"/>
          </w:p>
        </w:tc>
        <w:bookmarkEnd w:id="49"/>
        <w:tc>
          <w:tcPr>
            <w:tcW w:w="6276" w:type="dxa"/>
          </w:tcPr>
          <w:p w14:paraId="1DE53076" w14:textId="5E1E2607" w:rsidR="00AC0637" w:rsidRPr="00F96408" w:rsidRDefault="00AC0637" w:rsidP="00542AD6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>O CPF informado possui registro CAU incompleto no SICCAU!</w:t>
            </w:r>
          </w:p>
        </w:tc>
        <w:tc>
          <w:tcPr>
            <w:tcW w:w="1555" w:type="dxa"/>
          </w:tcPr>
          <w:p w14:paraId="7C80E393" w14:textId="0510B6B8" w:rsidR="00AC0637" w:rsidRPr="00F96408" w:rsidRDefault="00AC0637" w:rsidP="001854FF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  <w:tr w:rsidR="00A734CB" w:rsidRPr="00F96408" w14:paraId="74ABD58D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AFA968D" w14:textId="77777777" w:rsidR="00A734CB" w:rsidRPr="00F96408" w:rsidRDefault="00A734CB" w:rsidP="001854F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50" w:name="_Ref34123178"/>
          </w:p>
        </w:tc>
        <w:bookmarkEnd w:id="50"/>
        <w:tc>
          <w:tcPr>
            <w:tcW w:w="6276" w:type="dxa"/>
          </w:tcPr>
          <w:p w14:paraId="770B173F" w14:textId="36407628" w:rsidR="00A734CB" w:rsidRPr="00F96408" w:rsidRDefault="00A734CB" w:rsidP="00E77310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  <w:r w:rsidRPr="00F96408">
              <w:rPr>
                <w:rFonts w:cs="Arial"/>
                <w:color w:val="000000" w:themeColor="text1"/>
                <w:sz w:val="18"/>
                <w:szCs w:val="18"/>
              </w:rPr>
              <w:t xml:space="preserve">Já existe uma solicitação de substituição para o membro </w:t>
            </w:r>
            <w:r w:rsidR="002C3963" w:rsidRPr="00F96408">
              <w:rPr>
                <w:rFonts w:cs="Arial"/>
                <w:color w:val="000000" w:themeColor="text1"/>
                <w:sz w:val="18"/>
                <w:szCs w:val="18"/>
              </w:rPr>
              <w:t>informado</w:t>
            </w:r>
            <w:r w:rsidR="002A6FC8" w:rsidRPr="00F96408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  <w:p w14:paraId="1A6E667B" w14:textId="6201BE16" w:rsidR="00E77310" w:rsidRPr="00F96408" w:rsidRDefault="00E77310" w:rsidP="00E77310">
            <w:pPr>
              <w:spacing w:before="60" w:after="60"/>
              <w:jc w:val="left"/>
              <w:rPr>
                <w:rFonts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555" w:type="dxa"/>
          </w:tcPr>
          <w:p w14:paraId="185E4C8F" w14:textId="5661AEE9" w:rsidR="00A734CB" w:rsidRPr="00F96408" w:rsidRDefault="002C3963" w:rsidP="001854FF">
            <w:pPr>
              <w:spacing w:before="60" w:after="60"/>
              <w:rPr>
                <w:sz w:val="18"/>
                <w:szCs w:val="18"/>
              </w:rPr>
            </w:pPr>
            <w:r w:rsidRPr="00F96408"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F96408" w:rsidRDefault="00FC6098" w:rsidP="002B1554">
      <w:pPr>
        <w:pStyle w:val="Dica"/>
      </w:pPr>
    </w:p>
    <w:p w14:paraId="63F33EE0" w14:textId="77777777" w:rsidR="00BC778D" w:rsidRPr="00F96408" w:rsidRDefault="00BC778D" w:rsidP="00BC778D">
      <w:pPr>
        <w:pStyle w:val="Ttulo2"/>
        <w:numPr>
          <w:ilvl w:val="0"/>
          <w:numId w:val="0"/>
        </w:numPr>
        <w:spacing w:before="240"/>
      </w:pPr>
      <w:bookmarkStart w:id="51" w:name="_Toc24977304"/>
      <w:r w:rsidRPr="00F96408">
        <w:t>INFORMAÇÕES COMPLEMENTARES</w:t>
      </w:r>
      <w:bookmarkEnd w:id="51"/>
    </w:p>
    <w:p w14:paraId="62D7BC18" w14:textId="08866AFC" w:rsidR="00654E1A" w:rsidRPr="00F96408" w:rsidRDefault="00654E1A" w:rsidP="00654E1A">
      <w:pPr>
        <w:rPr>
          <w:b/>
        </w:rPr>
      </w:pPr>
      <w:r w:rsidRPr="00F96408">
        <w:rPr>
          <w:b/>
        </w:rPr>
        <w:t>Histórias relacionadas:</w:t>
      </w:r>
    </w:p>
    <w:p w14:paraId="3A6DD466" w14:textId="6B8E63E6" w:rsidR="00767FC6" w:rsidRPr="00F96408" w:rsidRDefault="005412C1">
      <w:pPr>
        <w:pStyle w:val="Dica"/>
        <w:rPr>
          <w:color w:val="auto"/>
          <w:sz w:val="20"/>
          <w:szCs w:val="20"/>
        </w:rPr>
      </w:pPr>
      <w:r w:rsidRPr="00F96408">
        <w:rPr>
          <w:color w:val="auto"/>
          <w:sz w:val="20"/>
          <w:szCs w:val="20"/>
        </w:rPr>
        <w:t>Eleitoral_HST02_Manter_Calendario_Eleitoral_AbaPeriodo_Incluir_Alterar</w:t>
      </w:r>
    </w:p>
    <w:p w14:paraId="509B54C2" w14:textId="41333F2E" w:rsidR="005412C1" w:rsidRPr="00F96408" w:rsidRDefault="005412C1">
      <w:pPr>
        <w:pStyle w:val="Dica"/>
        <w:rPr>
          <w:color w:val="auto"/>
          <w:sz w:val="20"/>
          <w:szCs w:val="20"/>
        </w:rPr>
      </w:pPr>
      <w:r w:rsidRPr="00F96408">
        <w:rPr>
          <w:color w:val="auto"/>
          <w:sz w:val="20"/>
          <w:szCs w:val="20"/>
        </w:rPr>
        <w:t>Eleitoral_HST021_Manter_Chapa</w:t>
      </w:r>
    </w:p>
    <w:p w14:paraId="660B9BC7" w14:textId="2FE06BBE" w:rsidR="005412C1" w:rsidRPr="00F96408" w:rsidRDefault="005412C1">
      <w:pPr>
        <w:pStyle w:val="Dica"/>
        <w:rPr>
          <w:color w:val="auto"/>
          <w:sz w:val="20"/>
          <w:szCs w:val="20"/>
        </w:rPr>
      </w:pPr>
      <w:r w:rsidRPr="00F96408">
        <w:rPr>
          <w:color w:val="auto"/>
          <w:sz w:val="20"/>
          <w:szCs w:val="20"/>
        </w:rPr>
        <w:t>Eleitoral_HST023_Acompanhar_Chapa_Corporativo</w:t>
      </w:r>
    </w:p>
    <w:p w14:paraId="54BE37AB" w14:textId="75731E4C" w:rsidR="005412C1" w:rsidRPr="00F96408" w:rsidRDefault="005412C1">
      <w:pPr>
        <w:pStyle w:val="Dica"/>
        <w:rPr>
          <w:color w:val="auto"/>
          <w:sz w:val="20"/>
          <w:szCs w:val="20"/>
        </w:rPr>
      </w:pPr>
      <w:r w:rsidRPr="00F96408">
        <w:rPr>
          <w:color w:val="auto"/>
          <w:sz w:val="20"/>
          <w:szCs w:val="20"/>
        </w:rPr>
        <w:t>Eleitoral_HST024_confirmar_participacao_chapa</w:t>
      </w:r>
    </w:p>
    <w:p w14:paraId="4F922666" w14:textId="1787EDE5" w:rsidR="005412C1" w:rsidRDefault="005412C1">
      <w:pPr>
        <w:pStyle w:val="Dica"/>
        <w:rPr>
          <w:color w:val="auto"/>
          <w:sz w:val="20"/>
          <w:szCs w:val="20"/>
        </w:rPr>
      </w:pPr>
      <w:r w:rsidRPr="00F96408">
        <w:rPr>
          <w:color w:val="auto"/>
          <w:sz w:val="20"/>
          <w:szCs w:val="20"/>
        </w:rPr>
        <w:t>Eleitoral_HST025_Detalhar_Chapa_CEN</w:t>
      </w:r>
    </w:p>
    <w:sectPr w:rsidR="005412C1" w:rsidSect="00757A62">
      <w:headerReference w:type="even" r:id="rId3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33564" w14:textId="77777777" w:rsidR="00517ABB" w:rsidRDefault="00517ABB">
      <w:r>
        <w:separator/>
      </w:r>
    </w:p>
    <w:p w14:paraId="5863FC57" w14:textId="77777777" w:rsidR="00517ABB" w:rsidRDefault="00517ABB"/>
  </w:endnote>
  <w:endnote w:type="continuationSeparator" w:id="0">
    <w:p w14:paraId="0B2267C8" w14:textId="77777777" w:rsidR="00517ABB" w:rsidRDefault="00517ABB">
      <w:r>
        <w:continuationSeparator/>
      </w:r>
    </w:p>
    <w:p w14:paraId="41F41EDA" w14:textId="77777777" w:rsidR="00517ABB" w:rsidRDefault="00517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C5874" w:rsidRDefault="002C5874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C5874" w:rsidRPr="003D59E6" w14:paraId="2B97DD6D" w14:textId="77777777">
      <w:tc>
        <w:tcPr>
          <w:tcW w:w="4605" w:type="dxa"/>
          <w:vAlign w:val="center"/>
        </w:tcPr>
        <w:p w14:paraId="0297AE86" w14:textId="77777777" w:rsidR="002C5874" w:rsidRPr="003D59E6" w:rsidRDefault="002C5874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C5874" w:rsidRPr="0017543C" w:rsidRDefault="002C5874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32615">
            <w:rPr>
              <w:rStyle w:val="Nmerodepgina"/>
              <w:rFonts w:ascii="Verdana" w:hAnsi="Verdana" w:cs="Arial"/>
              <w:b/>
              <w:noProof/>
            </w:rPr>
            <w:t>23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C5874" w:rsidRPr="0057652B" w:rsidRDefault="002C58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DAC47" w14:textId="77777777" w:rsidR="00517ABB" w:rsidRDefault="00517ABB">
      <w:r>
        <w:separator/>
      </w:r>
    </w:p>
    <w:p w14:paraId="6D86F3EF" w14:textId="77777777" w:rsidR="00517ABB" w:rsidRDefault="00517ABB"/>
  </w:footnote>
  <w:footnote w:type="continuationSeparator" w:id="0">
    <w:p w14:paraId="2811B788" w14:textId="77777777" w:rsidR="00517ABB" w:rsidRDefault="00517ABB">
      <w:r>
        <w:continuationSeparator/>
      </w:r>
    </w:p>
    <w:p w14:paraId="4ABA9C2B" w14:textId="77777777" w:rsidR="00517ABB" w:rsidRDefault="00517ABB"/>
  </w:footnote>
  <w:footnote w:id="1">
    <w:p w14:paraId="41DD3FD7" w14:textId="2970D58B" w:rsidR="002C5874" w:rsidRDefault="002C587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 xml:space="preserve">Futuramente quando for reformulado a funcionalidade do menu no Portal, o sistema deve </w:t>
      </w:r>
      <w:r>
        <w:t>exibir este submenu apenas do período de vigência.</w:t>
      </w:r>
    </w:p>
  </w:footnote>
  <w:footnote w:id="2">
    <w:p w14:paraId="2F01AC01" w14:textId="09538DA3" w:rsidR="002C5874" w:rsidRDefault="002C587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 xml:space="preserve">Futuramente quando for reformulado a funcionalidade do menu no Portal, o sistema deve ocultar o menu </w:t>
      </w:r>
      <w:r>
        <w:t>quando tiver forma da vigência da 2.3 Atividade Secundária</w:t>
      </w:r>
      <w:r w:rsidRPr="00D8084A">
        <w:t>.</w:t>
      </w:r>
    </w:p>
  </w:footnote>
  <w:footnote w:id="3">
    <w:p w14:paraId="6D70094D" w14:textId="77777777" w:rsidR="002C5874" w:rsidRDefault="002C5874" w:rsidP="00D7480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D8084A">
        <w:t xml:space="preserve">Futuramente quando for reformulado a funcionalidade do menu no Portal, o sistema deve ocultar o menu </w:t>
      </w:r>
      <w:r>
        <w:t>para membros que não seja um responsável</w:t>
      </w:r>
      <w:r w:rsidRPr="00D8084A">
        <w:t>.</w:t>
      </w:r>
    </w:p>
  </w:footnote>
  <w:footnote w:id="4">
    <w:p w14:paraId="6CF5A5DB" w14:textId="5582E8CE" w:rsidR="002C5874" w:rsidRDefault="002C5874" w:rsidP="00ED3840">
      <w:pPr>
        <w:pStyle w:val="Textodenotaderodap"/>
      </w:pPr>
      <w:r>
        <w:rPr>
          <w:rStyle w:val="Refdenotaderodap"/>
        </w:rPr>
        <w:footnoteRef/>
      </w:r>
      <w:r>
        <w:t xml:space="preserve"> A Estória para que a parte competente possa julgar Deferido ou Indeferido será tratada em futuras estórias.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C5874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C5874" w:rsidRPr="0017543C" w:rsidRDefault="002C5874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9pt" o:ole="">
                <v:imagedata r:id="rId1" o:title=""/>
              </v:shape>
              <o:OLEObject Type="Embed" ProgID="PBrush" ShapeID="_x0000_i1025" DrawAspect="Content" ObjectID="_1645269941" r:id="rId2"/>
            </w:object>
          </w:r>
        </w:p>
      </w:tc>
      <w:tc>
        <w:tcPr>
          <w:tcW w:w="4111" w:type="dxa"/>
          <w:vAlign w:val="center"/>
        </w:tcPr>
        <w:p w14:paraId="2CC77D67" w14:textId="289DD70B" w:rsidR="002C5874" w:rsidRPr="00C6532E" w:rsidRDefault="002C5874" w:rsidP="00845A02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027 – Interposição – Pedido de Substituição</w:t>
          </w:r>
        </w:p>
      </w:tc>
      <w:tc>
        <w:tcPr>
          <w:tcW w:w="3260" w:type="dxa"/>
          <w:vAlign w:val="center"/>
        </w:tcPr>
        <w:p w14:paraId="7C22B301" w14:textId="6B6D790E" w:rsidR="002C5874" w:rsidRPr="004A2AAB" w:rsidRDefault="002C587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C5874" w:rsidRPr="004A2AAB" w:rsidRDefault="002C5874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C5874" w:rsidRDefault="002C5874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C5874" w:rsidRDefault="002C5874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C5874" w:rsidRDefault="002C587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5C342D7"/>
    <w:multiLevelType w:val="hybridMultilevel"/>
    <w:tmpl w:val="59FC8ADE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06E53A50"/>
    <w:multiLevelType w:val="hybridMultilevel"/>
    <w:tmpl w:val="3AA078C8"/>
    <w:lvl w:ilvl="0" w:tplc="5B9032E8">
      <w:start w:val="1"/>
      <w:numFmt w:val="upperRoman"/>
      <w:lvlText w:val="%1."/>
      <w:lvlJc w:val="righ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>
    <w:nsid w:val="12656A2B"/>
    <w:multiLevelType w:val="hybridMultilevel"/>
    <w:tmpl w:val="C63A143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77FEB"/>
    <w:multiLevelType w:val="hybridMultilevel"/>
    <w:tmpl w:val="0048398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0F5A39"/>
    <w:multiLevelType w:val="hybridMultilevel"/>
    <w:tmpl w:val="145443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2D2E6F72"/>
    <w:multiLevelType w:val="hybridMultilevel"/>
    <w:tmpl w:val="8F9CD3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132BA"/>
    <w:multiLevelType w:val="hybridMultilevel"/>
    <w:tmpl w:val="78F8569A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>
    <w:nsid w:val="3B0328C5"/>
    <w:multiLevelType w:val="hybridMultilevel"/>
    <w:tmpl w:val="08400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2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97466F"/>
    <w:multiLevelType w:val="hybridMultilevel"/>
    <w:tmpl w:val="BC50B83E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81C047C"/>
    <w:multiLevelType w:val="hybridMultilevel"/>
    <w:tmpl w:val="EDB82D5C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9">
    <w:nsid w:val="58322C98"/>
    <w:multiLevelType w:val="hybridMultilevel"/>
    <w:tmpl w:val="1CE4AFAC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A37EFD"/>
    <w:multiLevelType w:val="hybridMultilevel"/>
    <w:tmpl w:val="286C2AAE"/>
    <w:lvl w:ilvl="0" w:tplc="0416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32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CA72E5F"/>
    <w:multiLevelType w:val="hybridMultilevel"/>
    <w:tmpl w:val="54EE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EE5019"/>
    <w:multiLevelType w:val="hybridMultilevel"/>
    <w:tmpl w:val="076E71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21043D"/>
    <w:multiLevelType w:val="hybridMultilevel"/>
    <w:tmpl w:val="87925D40"/>
    <w:lvl w:ilvl="0" w:tplc="0416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7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732DBD"/>
    <w:multiLevelType w:val="hybridMultilevel"/>
    <w:tmpl w:val="481823E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1">
    <w:nsid w:val="6AAB6113"/>
    <w:multiLevelType w:val="hybridMultilevel"/>
    <w:tmpl w:val="BA164E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E13EC0"/>
    <w:multiLevelType w:val="hybridMultilevel"/>
    <w:tmpl w:val="1D887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4">
    <w:nsid w:val="71245347"/>
    <w:multiLevelType w:val="hybridMultilevel"/>
    <w:tmpl w:val="06683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>
    <w:nsid w:val="72667C86"/>
    <w:multiLevelType w:val="hybridMultilevel"/>
    <w:tmpl w:val="80B411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>
    <w:nsid w:val="778E4844"/>
    <w:multiLevelType w:val="hybridMultilevel"/>
    <w:tmpl w:val="205E0C9E"/>
    <w:lvl w:ilvl="0" w:tplc="0416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9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>
    <w:nsid w:val="7B0C5D25"/>
    <w:multiLevelType w:val="hybridMultilevel"/>
    <w:tmpl w:val="91980C3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1">
    <w:nsid w:val="7D242DAF"/>
    <w:multiLevelType w:val="multilevel"/>
    <w:tmpl w:val="8990D0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2"/>
  </w:num>
  <w:num w:numId="4">
    <w:abstractNumId w:val="9"/>
  </w:num>
  <w:num w:numId="5">
    <w:abstractNumId w:val="52"/>
  </w:num>
  <w:num w:numId="6">
    <w:abstractNumId w:val="19"/>
  </w:num>
  <w:num w:numId="7">
    <w:abstractNumId w:val="20"/>
  </w:num>
  <w:num w:numId="8">
    <w:abstractNumId w:val="15"/>
  </w:num>
  <w:num w:numId="9">
    <w:abstractNumId w:val="38"/>
  </w:num>
  <w:num w:numId="10">
    <w:abstractNumId w:val="4"/>
  </w:num>
  <w:num w:numId="11">
    <w:abstractNumId w:val="24"/>
  </w:num>
  <w:num w:numId="12">
    <w:abstractNumId w:val="44"/>
  </w:num>
  <w:num w:numId="13">
    <w:abstractNumId w:val="28"/>
  </w:num>
  <w:num w:numId="14">
    <w:abstractNumId w:val="22"/>
  </w:num>
  <w:num w:numId="15">
    <w:abstractNumId w:val="34"/>
  </w:num>
  <w:num w:numId="16">
    <w:abstractNumId w:val="35"/>
  </w:num>
  <w:num w:numId="17">
    <w:abstractNumId w:val="51"/>
  </w:num>
  <w:num w:numId="18">
    <w:abstractNumId w:val="33"/>
  </w:num>
  <w:num w:numId="19">
    <w:abstractNumId w:val="32"/>
  </w:num>
  <w:num w:numId="20">
    <w:abstractNumId w:val="48"/>
  </w:num>
  <w:num w:numId="21">
    <w:abstractNumId w:val="16"/>
  </w:num>
  <w:num w:numId="22">
    <w:abstractNumId w:val="14"/>
  </w:num>
  <w:num w:numId="23">
    <w:abstractNumId w:val="5"/>
  </w:num>
  <w:num w:numId="24">
    <w:abstractNumId w:val="17"/>
  </w:num>
  <w:num w:numId="25">
    <w:abstractNumId w:val="3"/>
  </w:num>
  <w:num w:numId="26">
    <w:abstractNumId w:val="30"/>
  </w:num>
  <w:num w:numId="27">
    <w:abstractNumId w:val="8"/>
  </w:num>
  <w:num w:numId="28">
    <w:abstractNumId w:val="2"/>
  </w:num>
  <w:num w:numId="29">
    <w:abstractNumId w:val="29"/>
  </w:num>
  <w:num w:numId="30">
    <w:abstractNumId w:val="36"/>
  </w:num>
  <w:num w:numId="31">
    <w:abstractNumId w:val="7"/>
  </w:num>
  <w:num w:numId="32">
    <w:abstractNumId w:val="50"/>
  </w:num>
  <w:num w:numId="33">
    <w:abstractNumId w:val="11"/>
  </w:num>
  <w:num w:numId="34">
    <w:abstractNumId w:val="49"/>
  </w:num>
  <w:num w:numId="35">
    <w:abstractNumId w:val="37"/>
  </w:num>
  <w:num w:numId="36">
    <w:abstractNumId w:val="45"/>
  </w:num>
  <w:num w:numId="37">
    <w:abstractNumId w:val="46"/>
  </w:num>
  <w:num w:numId="38">
    <w:abstractNumId w:val="10"/>
  </w:num>
  <w:num w:numId="39">
    <w:abstractNumId w:val="41"/>
  </w:num>
  <w:num w:numId="40">
    <w:abstractNumId w:val="39"/>
  </w:num>
  <w:num w:numId="41">
    <w:abstractNumId w:val="42"/>
  </w:num>
  <w:num w:numId="42">
    <w:abstractNumId w:val="13"/>
  </w:num>
  <w:num w:numId="43">
    <w:abstractNumId w:val="23"/>
  </w:num>
  <w:num w:numId="44">
    <w:abstractNumId w:val="3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FC5"/>
    <w:rsid w:val="0001114E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615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AF1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AD9"/>
    <w:rsid w:val="000825ED"/>
    <w:rsid w:val="00082DAB"/>
    <w:rsid w:val="00084624"/>
    <w:rsid w:val="00086AFE"/>
    <w:rsid w:val="00086C2C"/>
    <w:rsid w:val="000874B8"/>
    <w:rsid w:val="00090304"/>
    <w:rsid w:val="000905EC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3B7B"/>
    <w:rsid w:val="000C599D"/>
    <w:rsid w:val="000C6128"/>
    <w:rsid w:val="000D0FF9"/>
    <w:rsid w:val="000D1E64"/>
    <w:rsid w:val="000D1ECD"/>
    <w:rsid w:val="000D2F33"/>
    <w:rsid w:val="000D367A"/>
    <w:rsid w:val="000D463E"/>
    <w:rsid w:val="000D480E"/>
    <w:rsid w:val="000D6620"/>
    <w:rsid w:val="000D7E5C"/>
    <w:rsid w:val="000E0D1E"/>
    <w:rsid w:val="000E10A0"/>
    <w:rsid w:val="000E2797"/>
    <w:rsid w:val="000E4445"/>
    <w:rsid w:val="000E4DD0"/>
    <w:rsid w:val="000E5674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4FE"/>
    <w:rsid w:val="001079A7"/>
    <w:rsid w:val="00107BA0"/>
    <w:rsid w:val="00110BB0"/>
    <w:rsid w:val="00111CDD"/>
    <w:rsid w:val="00112035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1B2F"/>
    <w:rsid w:val="00132D2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53E6"/>
    <w:rsid w:val="00165A72"/>
    <w:rsid w:val="00165B69"/>
    <w:rsid w:val="001701BE"/>
    <w:rsid w:val="0017169C"/>
    <w:rsid w:val="001729BE"/>
    <w:rsid w:val="0017331A"/>
    <w:rsid w:val="001738CF"/>
    <w:rsid w:val="00173D8B"/>
    <w:rsid w:val="001742A0"/>
    <w:rsid w:val="00174B5F"/>
    <w:rsid w:val="0017696D"/>
    <w:rsid w:val="00182ECD"/>
    <w:rsid w:val="001839A7"/>
    <w:rsid w:val="001854FF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50"/>
    <w:rsid w:val="001B3A10"/>
    <w:rsid w:val="001B3C4B"/>
    <w:rsid w:val="001B5C4E"/>
    <w:rsid w:val="001B667C"/>
    <w:rsid w:val="001B66EA"/>
    <w:rsid w:val="001C15FC"/>
    <w:rsid w:val="001C1E1B"/>
    <w:rsid w:val="001C2348"/>
    <w:rsid w:val="001C2642"/>
    <w:rsid w:val="001C2717"/>
    <w:rsid w:val="001C604A"/>
    <w:rsid w:val="001C7630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F079D"/>
    <w:rsid w:val="001F083F"/>
    <w:rsid w:val="001F0D2C"/>
    <w:rsid w:val="001F1269"/>
    <w:rsid w:val="001F1623"/>
    <w:rsid w:val="001F1A4C"/>
    <w:rsid w:val="001F3129"/>
    <w:rsid w:val="001F3225"/>
    <w:rsid w:val="001F3BFC"/>
    <w:rsid w:val="001F430F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203"/>
    <w:rsid w:val="002126C5"/>
    <w:rsid w:val="00213558"/>
    <w:rsid w:val="0021764A"/>
    <w:rsid w:val="00220632"/>
    <w:rsid w:val="00221EAB"/>
    <w:rsid w:val="00224D21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43A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3118"/>
    <w:rsid w:val="0025414A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291C"/>
    <w:rsid w:val="0027466C"/>
    <w:rsid w:val="002761FB"/>
    <w:rsid w:val="00277064"/>
    <w:rsid w:val="00280149"/>
    <w:rsid w:val="00280A70"/>
    <w:rsid w:val="00282745"/>
    <w:rsid w:val="00282A3D"/>
    <w:rsid w:val="00283332"/>
    <w:rsid w:val="00284474"/>
    <w:rsid w:val="002863AB"/>
    <w:rsid w:val="00286B2E"/>
    <w:rsid w:val="00286F27"/>
    <w:rsid w:val="00287290"/>
    <w:rsid w:val="00287B79"/>
    <w:rsid w:val="00287CAA"/>
    <w:rsid w:val="00290B40"/>
    <w:rsid w:val="00292E97"/>
    <w:rsid w:val="00293B1E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4694"/>
    <w:rsid w:val="002A4A24"/>
    <w:rsid w:val="002A5998"/>
    <w:rsid w:val="002A6FC8"/>
    <w:rsid w:val="002A7B0C"/>
    <w:rsid w:val="002A7E96"/>
    <w:rsid w:val="002A7F44"/>
    <w:rsid w:val="002B0CA1"/>
    <w:rsid w:val="002B110B"/>
    <w:rsid w:val="002B1350"/>
    <w:rsid w:val="002B1554"/>
    <w:rsid w:val="002B1BA9"/>
    <w:rsid w:val="002B1BFB"/>
    <w:rsid w:val="002B4569"/>
    <w:rsid w:val="002B4DE5"/>
    <w:rsid w:val="002B624D"/>
    <w:rsid w:val="002B626B"/>
    <w:rsid w:val="002B6C8B"/>
    <w:rsid w:val="002B70C3"/>
    <w:rsid w:val="002B7762"/>
    <w:rsid w:val="002C0B2C"/>
    <w:rsid w:val="002C0C9A"/>
    <w:rsid w:val="002C0F2B"/>
    <w:rsid w:val="002C308A"/>
    <w:rsid w:val="002C32C2"/>
    <w:rsid w:val="002C3963"/>
    <w:rsid w:val="002C50BD"/>
    <w:rsid w:val="002C5874"/>
    <w:rsid w:val="002D1CAA"/>
    <w:rsid w:val="002D21B7"/>
    <w:rsid w:val="002D44DB"/>
    <w:rsid w:val="002D494B"/>
    <w:rsid w:val="002D62BD"/>
    <w:rsid w:val="002E0BF0"/>
    <w:rsid w:val="002E0DC7"/>
    <w:rsid w:val="002E25BC"/>
    <w:rsid w:val="002E2C2B"/>
    <w:rsid w:val="002E4C9A"/>
    <w:rsid w:val="002E5585"/>
    <w:rsid w:val="002E7E4E"/>
    <w:rsid w:val="002F03A8"/>
    <w:rsid w:val="002F0D4C"/>
    <w:rsid w:val="002F0D88"/>
    <w:rsid w:val="002F1677"/>
    <w:rsid w:val="002F3F8F"/>
    <w:rsid w:val="002F435D"/>
    <w:rsid w:val="002F54B7"/>
    <w:rsid w:val="002F5F60"/>
    <w:rsid w:val="002F6C9A"/>
    <w:rsid w:val="002F7992"/>
    <w:rsid w:val="003004EA"/>
    <w:rsid w:val="00301505"/>
    <w:rsid w:val="00301CE0"/>
    <w:rsid w:val="0030370F"/>
    <w:rsid w:val="003047B3"/>
    <w:rsid w:val="0030499E"/>
    <w:rsid w:val="00304EBC"/>
    <w:rsid w:val="003053E1"/>
    <w:rsid w:val="00307B68"/>
    <w:rsid w:val="00312012"/>
    <w:rsid w:val="0031576C"/>
    <w:rsid w:val="00315B11"/>
    <w:rsid w:val="003173B7"/>
    <w:rsid w:val="00317BA1"/>
    <w:rsid w:val="0032022F"/>
    <w:rsid w:val="0032024B"/>
    <w:rsid w:val="0032162A"/>
    <w:rsid w:val="00322EBD"/>
    <w:rsid w:val="003257C7"/>
    <w:rsid w:val="00326FC1"/>
    <w:rsid w:val="00326FFF"/>
    <w:rsid w:val="0032720B"/>
    <w:rsid w:val="00330CA7"/>
    <w:rsid w:val="00331AEC"/>
    <w:rsid w:val="00332A73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7052"/>
    <w:rsid w:val="00350655"/>
    <w:rsid w:val="0035123B"/>
    <w:rsid w:val="0035129F"/>
    <w:rsid w:val="003518FB"/>
    <w:rsid w:val="00353104"/>
    <w:rsid w:val="00353CEF"/>
    <w:rsid w:val="003562D2"/>
    <w:rsid w:val="0035649F"/>
    <w:rsid w:val="00356A67"/>
    <w:rsid w:val="00360940"/>
    <w:rsid w:val="00360A63"/>
    <w:rsid w:val="00361BF5"/>
    <w:rsid w:val="00362959"/>
    <w:rsid w:val="00366D21"/>
    <w:rsid w:val="0036721C"/>
    <w:rsid w:val="00370754"/>
    <w:rsid w:val="00370E23"/>
    <w:rsid w:val="003716C2"/>
    <w:rsid w:val="00371728"/>
    <w:rsid w:val="003722A4"/>
    <w:rsid w:val="0037234C"/>
    <w:rsid w:val="00372BD4"/>
    <w:rsid w:val="00372C4A"/>
    <w:rsid w:val="003733A1"/>
    <w:rsid w:val="00375A22"/>
    <w:rsid w:val="00375AE3"/>
    <w:rsid w:val="003769A3"/>
    <w:rsid w:val="00376DFF"/>
    <w:rsid w:val="00382B08"/>
    <w:rsid w:val="00383088"/>
    <w:rsid w:val="003833F0"/>
    <w:rsid w:val="003834B2"/>
    <w:rsid w:val="00386BAA"/>
    <w:rsid w:val="0039202E"/>
    <w:rsid w:val="00392629"/>
    <w:rsid w:val="00393450"/>
    <w:rsid w:val="003934FC"/>
    <w:rsid w:val="003950CD"/>
    <w:rsid w:val="00395AEB"/>
    <w:rsid w:val="003968E4"/>
    <w:rsid w:val="00397E0F"/>
    <w:rsid w:val="00397E54"/>
    <w:rsid w:val="003A0316"/>
    <w:rsid w:val="003A15ED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685"/>
    <w:rsid w:val="003B0E06"/>
    <w:rsid w:val="003B156C"/>
    <w:rsid w:val="003B2446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C3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07628"/>
    <w:rsid w:val="004114D6"/>
    <w:rsid w:val="004126FB"/>
    <w:rsid w:val="00413205"/>
    <w:rsid w:val="00413D12"/>
    <w:rsid w:val="004161B2"/>
    <w:rsid w:val="004166D4"/>
    <w:rsid w:val="004170F9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456A"/>
    <w:rsid w:val="00437BBB"/>
    <w:rsid w:val="00441317"/>
    <w:rsid w:val="00441F6B"/>
    <w:rsid w:val="0044248A"/>
    <w:rsid w:val="00443201"/>
    <w:rsid w:val="00445457"/>
    <w:rsid w:val="004513D3"/>
    <w:rsid w:val="0045208D"/>
    <w:rsid w:val="00453AD3"/>
    <w:rsid w:val="004542A3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342E"/>
    <w:rsid w:val="0049481B"/>
    <w:rsid w:val="004963E6"/>
    <w:rsid w:val="0049667E"/>
    <w:rsid w:val="00497DFB"/>
    <w:rsid w:val="004A1DAD"/>
    <w:rsid w:val="004A1DE6"/>
    <w:rsid w:val="004A37AB"/>
    <w:rsid w:val="004A426E"/>
    <w:rsid w:val="004A464E"/>
    <w:rsid w:val="004A4D97"/>
    <w:rsid w:val="004A4FD8"/>
    <w:rsid w:val="004A5205"/>
    <w:rsid w:val="004A6B65"/>
    <w:rsid w:val="004A6CD5"/>
    <w:rsid w:val="004B01FC"/>
    <w:rsid w:val="004B2696"/>
    <w:rsid w:val="004B4B85"/>
    <w:rsid w:val="004B51A3"/>
    <w:rsid w:val="004B557B"/>
    <w:rsid w:val="004B5945"/>
    <w:rsid w:val="004B6D67"/>
    <w:rsid w:val="004C00BD"/>
    <w:rsid w:val="004C0512"/>
    <w:rsid w:val="004C3E38"/>
    <w:rsid w:val="004C7131"/>
    <w:rsid w:val="004C76D1"/>
    <w:rsid w:val="004D1536"/>
    <w:rsid w:val="004D2C9F"/>
    <w:rsid w:val="004D7401"/>
    <w:rsid w:val="004E004A"/>
    <w:rsid w:val="004E22F7"/>
    <w:rsid w:val="004E4FF9"/>
    <w:rsid w:val="004E5173"/>
    <w:rsid w:val="004E55E7"/>
    <w:rsid w:val="004E6355"/>
    <w:rsid w:val="004E77A8"/>
    <w:rsid w:val="004F0B5A"/>
    <w:rsid w:val="004F2410"/>
    <w:rsid w:val="004F39B7"/>
    <w:rsid w:val="004F544E"/>
    <w:rsid w:val="004F5772"/>
    <w:rsid w:val="004F5F85"/>
    <w:rsid w:val="004F6FEC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57B"/>
    <w:rsid w:val="00511FE7"/>
    <w:rsid w:val="00513851"/>
    <w:rsid w:val="00513B1A"/>
    <w:rsid w:val="005142DA"/>
    <w:rsid w:val="0051492F"/>
    <w:rsid w:val="00514C38"/>
    <w:rsid w:val="00515552"/>
    <w:rsid w:val="00515FBB"/>
    <w:rsid w:val="00516F4F"/>
    <w:rsid w:val="00517ABB"/>
    <w:rsid w:val="00517D3F"/>
    <w:rsid w:val="005205D9"/>
    <w:rsid w:val="00520803"/>
    <w:rsid w:val="0052094D"/>
    <w:rsid w:val="0052229A"/>
    <w:rsid w:val="005229D8"/>
    <w:rsid w:val="00525A01"/>
    <w:rsid w:val="005271AF"/>
    <w:rsid w:val="00527BDD"/>
    <w:rsid w:val="00527F6D"/>
    <w:rsid w:val="00531E02"/>
    <w:rsid w:val="0053231D"/>
    <w:rsid w:val="00532649"/>
    <w:rsid w:val="00533F55"/>
    <w:rsid w:val="00533F84"/>
    <w:rsid w:val="00540F6D"/>
    <w:rsid w:val="005412C1"/>
    <w:rsid w:val="005412D5"/>
    <w:rsid w:val="00542AD6"/>
    <w:rsid w:val="005432D9"/>
    <w:rsid w:val="0054422A"/>
    <w:rsid w:val="00545ACA"/>
    <w:rsid w:val="0054724C"/>
    <w:rsid w:val="00550478"/>
    <w:rsid w:val="00550EFA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283E"/>
    <w:rsid w:val="00563F98"/>
    <w:rsid w:val="00564768"/>
    <w:rsid w:val="00564D34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A0224"/>
    <w:rsid w:val="005A1794"/>
    <w:rsid w:val="005A1A0E"/>
    <w:rsid w:val="005A1FB8"/>
    <w:rsid w:val="005A39D4"/>
    <w:rsid w:val="005A3A59"/>
    <w:rsid w:val="005A4527"/>
    <w:rsid w:val="005A4578"/>
    <w:rsid w:val="005A51D3"/>
    <w:rsid w:val="005A56CE"/>
    <w:rsid w:val="005A6505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C3"/>
    <w:rsid w:val="005D606C"/>
    <w:rsid w:val="005D701D"/>
    <w:rsid w:val="005E056B"/>
    <w:rsid w:val="005E057C"/>
    <w:rsid w:val="005E1A06"/>
    <w:rsid w:val="005E4A27"/>
    <w:rsid w:val="005E4DAD"/>
    <w:rsid w:val="005E77FA"/>
    <w:rsid w:val="005F3223"/>
    <w:rsid w:val="005F3A99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DD9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6DB9"/>
    <w:rsid w:val="006375A0"/>
    <w:rsid w:val="006416E0"/>
    <w:rsid w:val="00641992"/>
    <w:rsid w:val="00641E9F"/>
    <w:rsid w:val="0064265E"/>
    <w:rsid w:val="00644339"/>
    <w:rsid w:val="006454A2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7F3"/>
    <w:rsid w:val="00654E1A"/>
    <w:rsid w:val="00655218"/>
    <w:rsid w:val="00655914"/>
    <w:rsid w:val="00655E52"/>
    <w:rsid w:val="00656397"/>
    <w:rsid w:val="006571F2"/>
    <w:rsid w:val="00660E9C"/>
    <w:rsid w:val="006650D2"/>
    <w:rsid w:val="006661A7"/>
    <w:rsid w:val="00666304"/>
    <w:rsid w:val="00666B54"/>
    <w:rsid w:val="0067105A"/>
    <w:rsid w:val="006713A9"/>
    <w:rsid w:val="00671715"/>
    <w:rsid w:val="00672128"/>
    <w:rsid w:val="00672623"/>
    <w:rsid w:val="0067428A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6FE0"/>
    <w:rsid w:val="00687599"/>
    <w:rsid w:val="00690084"/>
    <w:rsid w:val="00691541"/>
    <w:rsid w:val="006935BD"/>
    <w:rsid w:val="006946C6"/>
    <w:rsid w:val="006959CB"/>
    <w:rsid w:val="006A221B"/>
    <w:rsid w:val="006B00AA"/>
    <w:rsid w:val="006B04C2"/>
    <w:rsid w:val="006B132D"/>
    <w:rsid w:val="006B1FB8"/>
    <w:rsid w:val="006B3090"/>
    <w:rsid w:val="006B3D75"/>
    <w:rsid w:val="006B4BE8"/>
    <w:rsid w:val="006B5A95"/>
    <w:rsid w:val="006B6098"/>
    <w:rsid w:val="006B707D"/>
    <w:rsid w:val="006B7A75"/>
    <w:rsid w:val="006C31D5"/>
    <w:rsid w:val="006C4B54"/>
    <w:rsid w:val="006C6B04"/>
    <w:rsid w:val="006D1264"/>
    <w:rsid w:val="006D13B8"/>
    <w:rsid w:val="006D1C81"/>
    <w:rsid w:val="006D220C"/>
    <w:rsid w:val="006D4FCE"/>
    <w:rsid w:val="006D7627"/>
    <w:rsid w:val="006D7B16"/>
    <w:rsid w:val="006E02BE"/>
    <w:rsid w:val="006E14D2"/>
    <w:rsid w:val="006E2047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2AC5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873"/>
    <w:rsid w:val="007303C6"/>
    <w:rsid w:val="0073076A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4AA5"/>
    <w:rsid w:val="00755612"/>
    <w:rsid w:val="007565DE"/>
    <w:rsid w:val="007569F0"/>
    <w:rsid w:val="00756E52"/>
    <w:rsid w:val="00757A62"/>
    <w:rsid w:val="00757FC8"/>
    <w:rsid w:val="00760A31"/>
    <w:rsid w:val="00763AAB"/>
    <w:rsid w:val="0076485A"/>
    <w:rsid w:val="00764E8A"/>
    <w:rsid w:val="00765709"/>
    <w:rsid w:val="00766202"/>
    <w:rsid w:val="007664DD"/>
    <w:rsid w:val="00766665"/>
    <w:rsid w:val="00767FC6"/>
    <w:rsid w:val="00771810"/>
    <w:rsid w:val="00771B74"/>
    <w:rsid w:val="00772580"/>
    <w:rsid w:val="00773231"/>
    <w:rsid w:val="007749F3"/>
    <w:rsid w:val="007750AF"/>
    <w:rsid w:val="0077596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436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C10B4"/>
    <w:rsid w:val="007C11D5"/>
    <w:rsid w:val="007C3BFF"/>
    <w:rsid w:val="007C49AB"/>
    <w:rsid w:val="007C54BF"/>
    <w:rsid w:val="007C7AB7"/>
    <w:rsid w:val="007D05E5"/>
    <w:rsid w:val="007D0C25"/>
    <w:rsid w:val="007D1109"/>
    <w:rsid w:val="007D1733"/>
    <w:rsid w:val="007D25C5"/>
    <w:rsid w:val="007D4010"/>
    <w:rsid w:val="007D6EE9"/>
    <w:rsid w:val="007D749D"/>
    <w:rsid w:val="007D76B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2141D"/>
    <w:rsid w:val="00821BC9"/>
    <w:rsid w:val="00822113"/>
    <w:rsid w:val="008239EF"/>
    <w:rsid w:val="008246F8"/>
    <w:rsid w:val="00825911"/>
    <w:rsid w:val="00825E22"/>
    <w:rsid w:val="00825EAC"/>
    <w:rsid w:val="00825F00"/>
    <w:rsid w:val="00825F2A"/>
    <w:rsid w:val="0082606B"/>
    <w:rsid w:val="00826D9C"/>
    <w:rsid w:val="00830DA8"/>
    <w:rsid w:val="00833861"/>
    <w:rsid w:val="00833D51"/>
    <w:rsid w:val="008341F3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7353"/>
    <w:rsid w:val="0084794D"/>
    <w:rsid w:val="008506F9"/>
    <w:rsid w:val="008545DB"/>
    <w:rsid w:val="00854E00"/>
    <w:rsid w:val="00855229"/>
    <w:rsid w:val="00857156"/>
    <w:rsid w:val="008578B5"/>
    <w:rsid w:val="008578BC"/>
    <w:rsid w:val="00860582"/>
    <w:rsid w:val="00860AB9"/>
    <w:rsid w:val="0086171E"/>
    <w:rsid w:val="00861BE6"/>
    <w:rsid w:val="00861FDF"/>
    <w:rsid w:val="008624C9"/>
    <w:rsid w:val="00862736"/>
    <w:rsid w:val="00863587"/>
    <w:rsid w:val="00863636"/>
    <w:rsid w:val="00866A26"/>
    <w:rsid w:val="008724F1"/>
    <w:rsid w:val="008730CD"/>
    <w:rsid w:val="008737BC"/>
    <w:rsid w:val="00874558"/>
    <w:rsid w:val="00874A9D"/>
    <w:rsid w:val="00875873"/>
    <w:rsid w:val="00875DCC"/>
    <w:rsid w:val="008764FD"/>
    <w:rsid w:val="008767B4"/>
    <w:rsid w:val="00877364"/>
    <w:rsid w:val="00877DF8"/>
    <w:rsid w:val="00877E2E"/>
    <w:rsid w:val="008800A5"/>
    <w:rsid w:val="0088554D"/>
    <w:rsid w:val="008912FB"/>
    <w:rsid w:val="00891704"/>
    <w:rsid w:val="0089211C"/>
    <w:rsid w:val="00892E5E"/>
    <w:rsid w:val="00895FC8"/>
    <w:rsid w:val="008A08DC"/>
    <w:rsid w:val="008A1465"/>
    <w:rsid w:val="008A4A85"/>
    <w:rsid w:val="008A4B40"/>
    <w:rsid w:val="008A4BE8"/>
    <w:rsid w:val="008A5457"/>
    <w:rsid w:val="008A5BE9"/>
    <w:rsid w:val="008A5EF7"/>
    <w:rsid w:val="008A6D46"/>
    <w:rsid w:val="008A77EA"/>
    <w:rsid w:val="008B34ED"/>
    <w:rsid w:val="008B36D5"/>
    <w:rsid w:val="008C1008"/>
    <w:rsid w:val="008C1C47"/>
    <w:rsid w:val="008C1D13"/>
    <w:rsid w:val="008C2137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6E7"/>
    <w:rsid w:val="008D3E34"/>
    <w:rsid w:val="008D4ACA"/>
    <w:rsid w:val="008D5A8E"/>
    <w:rsid w:val="008D6202"/>
    <w:rsid w:val="008D7460"/>
    <w:rsid w:val="008D74E8"/>
    <w:rsid w:val="008E0640"/>
    <w:rsid w:val="008E139D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FAA"/>
    <w:rsid w:val="00914DFC"/>
    <w:rsid w:val="0091757F"/>
    <w:rsid w:val="0091774C"/>
    <w:rsid w:val="00922C25"/>
    <w:rsid w:val="00924DAF"/>
    <w:rsid w:val="009250A2"/>
    <w:rsid w:val="00925335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5C3A"/>
    <w:rsid w:val="00945F27"/>
    <w:rsid w:val="00950A2C"/>
    <w:rsid w:val="00953602"/>
    <w:rsid w:val="009538E4"/>
    <w:rsid w:val="0095405C"/>
    <w:rsid w:val="00955C95"/>
    <w:rsid w:val="00955DD9"/>
    <w:rsid w:val="0095758E"/>
    <w:rsid w:val="00957A91"/>
    <w:rsid w:val="00960510"/>
    <w:rsid w:val="009612DF"/>
    <w:rsid w:val="00961667"/>
    <w:rsid w:val="00961ADF"/>
    <w:rsid w:val="0096413D"/>
    <w:rsid w:val="009642C3"/>
    <w:rsid w:val="00964E33"/>
    <w:rsid w:val="009654C6"/>
    <w:rsid w:val="00965F6F"/>
    <w:rsid w:val="0096643D"/>
    <w:rsid w:val="0097010A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EC1"/>
    <w:rsid w:val="0099075D"/>
    <w:rsid w:val="009916F3"/>
    <w:rsid w:val="009919E0"/>
    <w:rsid w:val="009921FB"/>
    <w:rsid w:val="00992983"/>
    <w:rsid w:val="00993A86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B1AB4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C6383"/>
    <w:rsid w:val="009D01A3"/>
    <w:rsid w:val="009D06F0"/>
    <w:rsid w:val="009D1BC3"/>
    <w:rsid w:val="009D2824"/>
    <w:rsid w:val="009D28D4"/>
    <w:rsid w:val="009D5099"/>
    <w:rsid w:val="009D57AF"/>
    <w:rsid w:val="009D674D"/>
    <w:rsid w:val="009D68F9"/>
    <w:rsid w:val="009D6B86"/>
    <w:rsid w:val="009D6BBF"/>
    <w:rsid w:val="009D6F44"/>
    <w:rsid w:val="009E1D13"/>
    <w:rsid w:val="009E73AC"/>
    <w:rsid w:val="009F071B"/>
    <w:rsid w:val="009F0D48"/>
    <w:rsid w:val="009F1056"/>
    <w:rsid w:val="009F10A4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4E87"/>
    <w:rsid w:val="00A24EFF"/>
    <w:rsid w:val="00A267C3"/>
    <w:rsid w:val="00A268A9"/>
    <w:rsid w:val="00A30458"/>
    <w:rsid w:val="00A31336"/>
    <w:rsid w:val="00A31926"/>
    <w:rsid w:val="00A33E36"/>
    <w:rsid w:val="00A35A6B"/>
    <w:rsid w:val="00A36E1E"/>
    <w:rsid w:val="00A41163"/>
    <w:rsid w:val="00A418C5"/>
    <w:rsid w:val="00A41999"/>
    <w:rsid w:val="00A41C41"/>
    <w:rsid w:val="00A4247F"/>
    <w:rsid w:val="00A42683"/>
    <w:rsid w:val="00A44225"/>
    <w:rsid w:val="00A44DF5"/>
    <w:rsid w:val="00A455EC"/>
    <w:rsid w:val="00A46D48"/>
    <w:rsid w:val="00A46E54"/>
    <w:rsid w:val="00A500D4"/>
    <w:rsid w:val="00A52615"/>
    <w:rsid w:val="00A52ABA"/>
    <w:rsid w:val="00A54EF6"/>
    <w:rsid w:val="00A5790C"/>
    <w:rsid w:val="00A60C1F"/>
    <w:rsid w:val="00A61F41"/>
    <w:rsid w:val="00A62338"/>
    <w:rsid w:val="00A63E91"/>
    <w:rsid w:val="00A64695"/>
    <w:rsid w:val="00A6595F"/>
    <w:rsid w:val="00A67B79"/>
    <w:rsid w:val="00A70153"/>
    <w:rsid w:val="00A71D3B"/>
    <w:rsid w:val="00A72858"/>
    <w:rsid w:val="00A734CB"/>
    <w:rsid w:val="00A735A5"/>
    <w:rsid w:val="00A7541F"/>
    <w:rsid w:val="00A761F8"/>
    <w:rsid w:val="00A763A5"/>
    <w:rsid w:val="00A7720C"/>
    <w:rsid w:val="00A77C61"/>
    <w:rsid w:val="00A77E91"/>
    <w:rsid w:val="00A80390"/>
    <w:rsid w:val="00A81BAA"/>
    <w:rsid w:val="00A8269A"/>
    <w:rsid w:val="00A82EDB"/>
    <w:rsid w:val="00A84BE6"/>
    <w:rsid w:val="00A865C7"/>
    <w:rsid w:val="00A87135"/>
    <w:rsid w:val="00A907D0"/>
    <w:rsid w:val="00A908EF"/>
    <w:rsid w:val="00A92378"/>
    <w:rsid w:val="00A9241D"/>
    <w:rsid w:val="00A93271"/>
    <w:rsid w:val="00A95A7B"/>
    <w:rsid w:val="00A95C3C"/>
    <w:rsid w:val="00A97A60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B57D5"/>
    <w:rsid w:val="00AC0637"/>
    <w:rsid w:val="00AC1451"/>
    <w:rsid w:val="00AC4988"/>
    <w:rsid w:val="00AC5146"/>
    <w:rsid w:val="00AC794B"/>
    <w:rsid w:val="00AC7F43"/>
    <w:rsid w:val="00AD062C"/>
    <w:rsid w:val="00AD081F"/>
    <w:rsid w:val="00AD08CE"/>
    <w:rsid w:val="00AD0A75"/>
    <w:rsid w:val="00AD25A6"/>
    <w:rsid w:val="00AD2D1C"/>
    <w:rsid w:val="00AD5365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5C8F"/>
    <w:rsid w:val="00AE69DC"/>
    <w:rsid w:val="00AE77AA"/>
    <w:rsid w:val="00AE7AA6"/>
    <w:rsid w:val="00AE7F65"/>
    <w:rsid w:val="00AF0472"/>
    <w:rsid w:val="00AF0BC9"/>
    <w:rsid w:val="00AF0EB4"/>
    <w:rsid w:val="00AF126B"/>
    <w:rsid w:val="00AF2B52"/>
    <w:rsid w:val="00AF388B"/>
    <w:rsid w:val="00AF5A01"/>
    <w:rsid w:val="00AF6497"/>
    <w:rsid w:val="00B00B8B"/>
    <w:rsid w:val="00B01AC2"/>
    <w:rsid w:val="00B05578"/>
    <w:rsid w:val="00B05A31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3EF2"/>
    <w:rsid w:val="00B25507"/>
    <w:rsid w:val="00B256EE"/>
    <w:rsid w:val="00B26537"/>
    <w:rsid w:val="00B266D4"/>
    <w:rsid w:val="00B27441"/>
    <w:rsid w:val="00B327E0"/>
    <w:rsid w:val="00B36D0A"/>
    <w:rsid w:val="00B37328"/>
    <w:rsid w:val="00B378D2"/>
    <w:rsid w:val="00B37EDE"/>
    <w:rsid w:val="00B40589"/>
    <w:rsid w:val="00B409B5"/>
    <w:rsid w:val="00B410F5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4DA2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8FE"/>
    <w:rsid w:val="00B96BE4"/>
    <w:rsid w:val="00BA03A7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4DAD"/>
    <w:rsid w:val="00BD5535"/>
    <w:rsid w:val="00BD5E65"/>
    <w:rsid w:val="00BD635D"/>
    <w:rsid w:val="00BE06C6"/>
    <w:rsid w:val="00BE33F0"/>
    <w:rsid w:val="00BE3F41"/>
    <w:rsid w:val="00BE3F47"/>
    <w:rsid w:val="00BE5E4C"/>
    <w:rsid w:val="00BF0B33"/>
    <w:rsid w:val="00BF0F39"/>
    <w:rsid w:val="00BF4B7D"/>
    <w:rsid w:val="00BF5239"/>
    <w:rsid w:val="00BF540A"/>
    <w:rsid w:val="00C007E6"/>
    <w:rsid w:val="00C00DE1"/>
    <w:rsid w:val="00C01593"/>
    <w:rsid w:val="00C0298D"/>
    <w:rsid w:val="00C03F98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33DB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57EA"/>
    <w:rsid w:val="00C36191"/>
    <w:rsid w:val="00C372D0"/>
    <w:rsid w:val="00C3757B"/>
    <w:rsid w:val="00C409F6"/>
    <w:rsid w:val="00C40B0C"/>
    <w:rsid w:val="00C40DA3"/>
    <w:rsid w:val="00C42292"/>
    <w:rsid w:val="00C42837"/>
    <w:rsid w:val="00C42947"/>
    <w:rsid w:val="00C43C26"/>
    <w:rsid w:val="00C44D90"/>
    <w:rsid w:val="00C45F31"/>
    <w:rsid w:val="00C47E32"/>
    <w:rsid w:val="00C47ECD"/>
    <w:rsid w:val="00C50E03"/>
    <w:rsid w:val="00C522E6"/>
    <w:rsid w:val="00C52CCC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85D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BEF"/>
    <w:rsid w:val="00CA3846"/>
    <w:rsid w:val="00CA4805"/>
    <w:rsid w:val="00CA4A99"/>
    <w:rsid w:val="00CA65A7"/>
    <w:rsid w:val="00CA68EB"/>
    <w:rsid w:val="00CB2563"/>
    <w:rsid w:val="00CB2C92"/>
    <w:rsid w:val="00CB45A5"/>
    <w:rsid w:val="00CB5BEA"/>
    <w:rsid w:val="00CB5C8B"/>
    <w:rsid w:val="00CB71FD"/>
    <w:rsid w:val="00CB7BD2"/>
    <w:rsid w:val="00CC08CC"/>
    <w:rsid w:val="00CC2C9E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D7CA0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1AB1"/>
    <w:rsid w:val="00D0270F"/>
    <w:rsid w:val="00D03FE8"/>
    <w:rsid w:val="00D049C7"/>
    <w:rsid w:val="00D04F1D"/>
    <w:rsid w:val="00D0578A"/>
    <w:rsid w:val="00D07480"/>
    <w:rsid w:val="00D10622"/>
    <w:rsid w:val="00D10626"/>
    <w:rsid w:val="00D15404"/>
    <w:rsid w:val="00D158EE"/>
    <w:rsid w:val="00D21CBE"/>
    <w:rsid w:val="00D21D9B"/>
    <w:rsid w:val="00D21F1F"/>
    <w:rsid w:val="00D22C3C"/>
    <w:rsid w:val="00D235A1"/>
    <w:rsid w:val="00D245A1"/>
    <w:rsid w:val="00D25590"/>
    <w:rsid w:val="00D25B2B"/>
    <w:rsid w:val="00D2624A"/>
    <w:rsid w:val="00D3212D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71CA1"/>
    <w:rsid w:val="00D72924"/>
    <w:rsid w:val="00D72D12"/>
    <w:rsid w:val="00D733B5"/>
    <w:rsid w:val="00D74802"/>
    <w:rsid w:val="00D752E7"/>
    <w:rsid w:val="00D75C3E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4348"/>
    <w:rsid w:val="00DA44DD"/>
    <w:rsid w:val="00DA75AC"/>
    <w:rsid w:val="00DA7749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159"/>
    <w:rsid w:val="00DB57F2"/>
    <w:rsid w:val="00DB6BB1"/>
    <w:rsid w:val="00DB79A8"/>
    <w:rsid w:val="00DC0A4D"/>
    <w:rsid w:val="00DC243B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323A"/>
    <w:rsid w:val="00DE3827"/>
    <w:rsid w:val="00DE4035"/>
    <w:rsid w:val="00DE40C2"/>
    <w:rsid w:val="00DE6F43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DF7FAE"/>
    <w:rsid w:val="00E012BC"/>
    <w:rsid w:val="00E0189C"/>
    <w:rsid w:val="00E0387B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7160"/>
    <w:rsid w:val="00E27DEC"/>
    <w:rsid w:val="00E27FC1"/>
    <w:rsid w:val="00E3057F"/>
    <w:rsid w:val="00E309E0"/>
    <w:rsid w:val="00E30E01"/>
    <w:rsid w:val="00E3125F"/>
    <w:rsid w:val="00E31B89"/>
    <w:rsid w:val="00E31BBB"/>
    <w:rsid w:val="00E34FBA"/>
    <w:rsid w:val="00E3618C"/>
    <w:rsid w:val="00E37982"/>
    <w:rsid w:val="00E4117B"/>
    <w:rsid w:val="00E411F6"/>
    <w:rsid w:val="00E41619"/>
    <w:rsid w:val="00E44083"/>
    <w:rsid w:val="00E466B7"/>
    <w:rsid w:val="00E47B89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310"/>
    <w:rsid w:val="00E778AB"/>
    <w:rsid w:val="00E807A3"/>
    <w:rsid w:val="00E8733F"/>
    <w:rsid w:val="00E9563E"/>
    <w:rsid w:val="00E968D3"/>
    <w:rsid w:val="00E976B5"/>
    <w:rsid w:val="00EA00E0"/>
    <w:rsid w:val="00EA0D85"/>
    <w:rsid w:val="00EA2D61"/>
    <w:rsid w:val="00EA2F00"/>
    <w:rsid w:val="00EA37B8"/>
    <w:rsid w:val="00EA3E1D"/>
    <w:rsid w:val="00EA3F9B"/>
    <w:rsid w:val="00EA4B7E"/>
    <w:rsid w:val="00EA5055"/>
    <w:rsid w:val="00EA6112"/>
    <w:rsid w:val="00EA6DEF"/>
    <w:rsid w:val="00EA705F"/>
    <w:rsid w:val="00EA75B8"/>
    <w:rsid w:val="00EB0CF8"/>
    <w:rsid w:val="00EB17A1"/>
    <w:rsid w:val="00EB2106"/>
    <w:rsid w:val="00EB530B"/>
    <w:rsid w:val="00EB5A96"/>
    <w:rsid w:val="00EB6FEF"/>
    <w:rsid w:val="00EB7288"/>
    <w:rsid w:val="00EC0AC8"/>
    <w:rsid w:val="00EC175D"/>
    <w:rsid w:val="00EC222D"/>
    <w:rsid w:val="00EC4E0E"/>
    <w:rsid w:val="00EC726B"/>
    <w:rsid w:val="00EC74C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51F3"/>
    <w:rsid w:val="00EE6D2A"/>
    <w:rsid w:val="00EF11E3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74AF"/>
    <w:rsid w:val="00F22E6E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C35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6408"/>
    <w:rsid w:val="00F979C9"/>
    <w:rsid w:val="00FA00B0"/>
    <w:rsid w:val="00FA012E"/>
    <w:rsid w:val="00FA0C73"/>
    <w:rsid w:val="00FA4FB1"/>
    <w:rsid w:val="00FA5096"/>
    <w:rsid w:val="00FA52C7"/>
    <w:rsid w:val="00FA5BDD"/>
    <w:rsid w:val="00FA62A8"/>
    <w:rsid w:val="00FA72C9"/>
    <w:rsid w:val="00FB177D"/>
    <w:rsid w:val="00FB2E9C"/>
    <w:rsid w:val="00FB3C8F"/>
    <w:rsid w:val="00FB4E0E"/>
    <w:rsid w:val="00FB5814"/>
    <w:rsid w:val="00FB60C1"/>
    <w:rsid w:val="00FB6C89"/>
    <w:rsid w:val="00FB7E0F"/>
    <w:rsid w:val="00FC08C1"/>
    <w:rsid w:val="00FC15E6"/>
    <w:rsid w:val="00FC3E07"/>
    <w:rsid w:val="00FC55E9"/>
    <w:rsid w:val="00FC5988"/>
    <w:rsid w:val="00FC6098"/>
    <w:rsid w:val="00FC7F10"/>
    <w:rsid w:val="00FD25BD"/>
    <w:rsid w:val="00FD4D6F"/>
    <w:rsid w:val="00FD57E7"/>
    <w:rsid w:val="00FD76D3"/>
    <w:rsid w:val="00FD7EF5"/>
    <w:rsid w:val="00FE046D"/>
    <w:rsid w:val="00FE219E"/>
    <w:rsid w:val="00FE26C4"/>
    <w:rsid w:val="00FE2968"/>
    <w:rsid w:val="00FE2B2B"/>
    <w:rsid w:val="00FE31D4"/>
    <w:rsid w:val="00FE37BD"/>
    <w:rsid w:val="00FE407D"/>
    <w:rsid w:val="00FE48C8"/>
    <w:rsid w:val="00FE562C"/>
    <w:rsid w:val="00FE5F83"/>
    <w:rsid w:val="00FE5FAE"/>
    <w:rsid w:val="00FE7211"/>
    <w:rsid w:val="00FF0D53"/>
    <w:rsid w:val="00FF20F5"/>
    <w:rsid w:val="00FF36AB"/>
    <w:rsid w:val="00FF38AF"/>
    <w:rsid w:val="00FF3DCD"/>
    <w:rsid w:val="00FF53E2"/>
    <w:rsid w:val="00FF5586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7DDF-4B1C-4440-BA8C-91F23F3D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2448</TotalTime>
  <Pages>25</Pages>
  <Words>5190</Words>
  <Characters>28028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33152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164</cp:revision>
  <cp:lastPrinted>2006-08-08T20:14:00Z</cp:lastPrinted>
  <dcterms:created xsi:type="dcterms:W3CDTF">2019-11-13T17:24:00Z</dcterms:created>
  <dcterms:modified xsi:type="dcterms:W3CDTF">2020-03-09T17:39:00Z</dcterms:modified>
</cp:coreProperties>
</file>