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7CD1EDD" w14:textId="6FD61FA1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1" w:name="NomeCasoUso"/>
      <w:r w:rsidR="00C03F98" w:rsidRPr="002519E3">
        <w:rPr>
          <w:sz w:val="52"/>
          <w:szCs w:val="52"/>
        </w:rPr>
        <w:t>### - Nome do Caso de Uso</w:t>
      </w:r>
      <w:bookmarkEnd w:id="1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566222">
        <w:rPr>
          <w:sz w:val="52"/>
          <w:szCs w:val="52"/>
        </w:rPr>
        <w:t>20</w:t>
      </w:r>
      <w:r w:rsidR="00977E40">
        <w:rPr>
          <w:sz w:val="52"/>
          <w:szCs w:val="52"/>
        </w:rPr>
        <w:t>7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BF599A">
        <w:rPr>
          <w:sz w:val="52"/>
          <w:szCs w:val="52"/>
        </w:rPr>
        <w:t xml:space="preserve">Visualizar </w:t>
      </w:r>
      <w:r w:rsidR="00A3150E">
        <w:rPr>
          <w:sz w:val="52"/>
          <w:szCs w:val="52"/>
        </w:rPr>
        <w:t>Altera</w:t>
      </w:r>
      <w:r w:rsidR="00BF599A">
        <w:rPr>
          <w:sz w:val="52"/>
          <w:szCs w:val="52"/>
        </w:rPr>
        <w:t>ção da</w:t>
      </w:r>
      <w:r w:rsidR="00A3150E">
        <w:rPr>
          <w:sz w:val="52"/>
          <w:szCs w:val="52"/>
        </w:rPr>
        <w:t xml:space="preserve"> Plataforma Eleitoral</w:t>
      </w:r>
      <w:r w:rsidR="00D6740F" w:rsidRPr="002519E3">
        <w:rPr>
          <w:sz w:val="52"/>
          <w:szCs w:val="52"/>
        </w:rPr>
        <w:t xml:space="preserve">– </w:t>
      </w:r>
      <w:r w:rsidR="00977E40">
        <w:rPr>
          <w:sz w:val="52"/>
          <w:szCs w:val="52"/>
        </w:rPr>
        <w:t>Corporativo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2" w:name="NomeProjeto"/>
      <w:bookmarkStart w:id="3" w:name="NomeProduto"/>
      <w:r w:rsidR="00C03F98" w:rsidRPr="002519E3">
        <w:t>&lt;Nome do Produto&gt;</w:t>
      </w:r>
      <w:bookmarkEnd w:id="2"/>
      <w:bookmarkEnd w:id="3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4" w:name="NomeCliente"/>
      <w:r w:rsidR="00C03F98" w:rsidRPr="002519E3">
        <w:t>&lt;Nome do cliente&gt;</w:t>
      </w:r>
      <w:bookmarkEnd w:id="4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7E1CE8E5" w:rsidR="00A735A5" w:rsidRPr="00A25E37" w:rsidRDefault="00977E40" w:rsidP="00977E40">
            <w:pPr>
              <w:jc w:val="center"/>
            </w:pPr>
            <w:r>
              <w:t>20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58E0543B" w:rsidR="00A735A5" w:rsidRPr="002519E3" w:rsidRDefault="00076318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  <w:r w:rsidR="00FB6B80">
              <w:t xml:space="preserve"> (sprint4)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5BCA26DC" w14:textId="77777777" w:rsidR="00B45BE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6220699" w:history="1">
        <w:r w:rsidR="00B45BE8" w:rsidRPr="009F5C28">
          <w:rPr>
            <w:rStyle w:val="Hyperlink"/>
            <w:noProof/>
          </w:rPr>
          <w:t>HST-207– Visualizar Alteração da Plataforma e Redes Sociais - Corporativo</w:t>
        </w:r>
        <w:r w:rsidR="00B45BE8">
          <w:rPr>
            <w:noProof/>
            <w:webHidden/>
          </w:rPr>
          <w:tab/>
        </w:r>
        <w:r w:rsidR="00B45BE8">
          <w:rPr>
            <w:noProof/>
            <w:webHidden/>
          </w:rPr>
          <w:fldChar w:fldCharType="begin"/>
        </w:r>
        <w:r w:rsidR="00B45BE8">
          <w:rPr>
            <w:noProof/>
            <w:webHidden/>
          </w:rPr>
          <w:instrText xml:space="preserve"> PAGEREF _Toc46220699 \h </w:instrText>
        </w:r>
        <w:r w:rsidR="00B45BE8">
          <w:rPr>
            <w:noProof/>
            <w:webHidden/>
          </w:rPr>
        </w:r>
        <w:r w:rsidR="00B45BE8">
          <w:rPr>
            <w:noProof/>
            <w:webHidden/>
          </w:rPr>
          <w:fldChar w:fldCharType="separate"/>
        </w:r>
        <w:r w:rsidR="00B45BE8">
          <w:rPr>
            <w:noProof/>
            <w:webHidden/>
          </w:rPr>
          <w:t>4</w:t>
        </w:r>
        <w:r w:rsidR="00B45BE8">
          <w:rPr>
            <w:noProof/>
            <w:webHidden/>
          </w:rPr>
          <w:fldChar w:fldCharType="end"/>
        </w:r>
      </w:hyperlink>
    </w:p>
    <w:p w14:paraId="7541C021" w14:textId="77777777" w:rsidR="00B45BE8" w:rsidRDefault="00F83F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20700" w:history="1">
        <w:r w:rsidR="00B45BE8" w:rsidRPr="009F5C28">
          <w:rPr>
            <w:rStyle w:val="Hyperlink"/>
            <w:noProof/>
          </w:rPr>
          <w:t>COMO Corporativo;</w:t>
        </w:r>
        <w:r w:rsidR="00B45BE8">
          <w:rPr>
            <w:noProof/>
            <w:webHidden/>
          </w:rPr>
          <w:tab/>
        </w:r>
        <w:r w:rsidR="00B45BE8">
          <w:rPr>
            <w:noProof/>
            <w:webHidden/>
          </w:rPr>
          <w:fldChar w:fldCharType="begin"/>
        </w:r>
        <w:r w:rsidR="00B45BE8">
          <w:rPr>
            <w:noProof/>
            <w:webHidden/>
          </w:rPr>
          <w:instrText xml:space="preserve"> PAGEREF _Toc46220700 \h </w:instrText>
        </w:r>
        <w:r w:rsidR="00B45BE8">
          <w:rPr>
            <w:noProof/>
            <w:webHidden/>
          </w:rPr>
        </w:r>
        <w:r w:rsidR="00B45BE8">
          <w:rPr>
            <w:noProof/>
            <w:webHidden/>
          </w:rPr>
          <w:fldChar w:fldCharType="separate"/>
        </w:r>
        <w:r w:rsidR="00B45BE8">
          <w:rPr>
            <w:noProof/>
            <w:webHidden/>
          </w:rPr>
          <w:t>4</w:t>
        </w:r>
        <w:r w:rsidR="00B45BE8">
          <w:rPr>
            <w:noProof/>
            <w:webHidden/>
          </w:rPr>
          <w:fldChar w:fldCharType="end"/>
        </w:r>
      </w:hyperlink>
    </w:p>
    <w:p w14:paraId="7674A11B" w14:textId="77777777" w:rsidR="00B45BE8" w:rsidRDefault="00F83F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20701" w:history="1">
        <w:r w:rsidR="00B45BE8" w:rsidRPr="009F5C28">
          <w:rPr>
            <w:rStyle w:val="Hyperlink"/>
            <w:noProof/>
          </w:rPr>
          <w:t>PARA visualizar as alterações da plataforma eleitoral e as redes sociais;</w:t>
        </w:r>
        <w:r w:rsidR="00B45BE8">
          <w:rPr>
            <w:noProof/>
            <w:webHidden/>
          </w:rPr>
          <w:tab/>
        </w:r>
        <w:r w:rsidR="00B45BE8">
          <w:rPr>
            <w:noProof/>
            <w:webHidden/>
          </w:rPr>
          <w:fldChar w:fldCharType="begin"/>
        </w:r>
        <w:r w:rsidR="00B45BE8">
          <w:rPr>
            <w:noProof/>
            <w:webHidden/>
          </w:rPr>
          <w:instrText xml:space="preserve"> PAGEREF _Toc46220701 \h </w:instrText>
        </w:r>
        <w:r w:rsidR="00B45BE8">
          <w:rPr>
            <w:noProof/>
            <w:webHidden/>
          </w:rPr>
        </w:r>
        <w:r w:rsidR="00B45BE8">
          <w:rPr>
            <w:noProof/>
            <w:webHidden/>
          </w:rPr>
          <w:fldChar w:fldCharType="separate"/>
        </w:r>
        <w:r w:rsidR="00B45BE8">
          <w:rPr>
            <w:noProof/>
            <w:webHidden/>
          </w:rPr>
          <w:t>4</w:t>
        </w:r>
        <w:r w:rsidR="00B45BE8">
          <w:rPr>
            <w:noProof/>
            <w:webHidden/>
          </w:rPr>
          <w:fldChar w:fldCharType="end"/>
        </w:r>
      </w:hyperlink>
    </w:p>
    <w:p w14:paraId="73557108" w14:textId="77777777" w:rsidR="00B45BE8" w:rsidRDefault="00F83F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20702" w:history="1">
        <w:r w:rsidR="00B45BE8" w:rsidRPr="009F5C28">
          <w:rPr>
            <w:rStyle w:val="Hyperlink"/>
            <w:noProof/>
          </w:rPr>
          <w:t>PROTÓTIPO</w:t>
        </w:r>
        <w:r w:rsidR="00B45BE8">
          <w:rPr>
            <w:noProof/>
            <w:webHidden/>
          </w:rPr>
          <w:tab/>
        </w:r>
        <w:r w:rsidR="00B45BE8">
          <w:rPr>
            <w:noProof/>
            <w:webHidden/>
          </w:rPr>
          <w:fldChar w:fldCharType="begin"/>
        </w:r>
        <w:r w:rsidR="00B45BE8">
          <w:rPr>
            <w:noProof/>
            <w:webHidden/>
          </w:rPr>
          <w:instrText xml:space="preserve"> PAGEREF _Toc46220702 \h </w:instrText>
        </w:r>
        <w:r w:rsidR="00B45BE8">
          <w:rPr>
            <w:noProof/>
            <w:webHidden/>
          </w:rPr>
        </w:r>
        <w:r w:rsidR="00B45BE8">
          <w:rPr>
            <w:noProof/>
            <w:webHidden/>
          </w:rPr>
          <w:fldChar w:fldCharType="separate"/>
        </w:r>
        <w:r w:rsidR="00B45BE8">
          <w:rPr>
            <w:noProof/>
            <w:webHidden/>
          </w:rPr>
          <w:t>4</w:t>
        </w:r>
        <w:r w:rsidR="00B45BE8">
          <w:rPr>
            <w:noProof/>
            <w:webHidden/>
          </w:rPr>
          <w:fldChar w:fldCharType="end"/>
        </w:r>
      </w:hyperlink>
    </w:p>
    <w:p w14:paraId="2FDE3339" w14:textId="77777777" w:rsidR="00B45BE8" w:rsidRDefault="00F83F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20703" w:history="1">
        <w:r w:rsidR="00B45BE8" w:rsidRPr="009F5C28">
          <w:rPr>
            <w:rStyle w:val="Hyperlink"/>
            <w:noProof/>
          </w:rPr>
          <w:t>CRITÉRIOS DE ACEITE</w:t>
        </w:r>
        <w:r w:rsidR="00B45BE8">
          <w:rPr>
            <w:noProof/>
            <w:webHidden/>
          </w:rPr>
          <w:tab/>
        </w:r>
        <w:r w:rsidR="00B45BE8">
          <w:rPr>
            <w:noProof/>
            <w:webHidden/>
          </w:rPr>
          <w:fldChar w:fldCharType="begin"/>
        </w:r>
        <w:r w:rsidR="00B45BE8">
          <w:rPr>
            <w:noProof/>
            <w:webHidden/>
          </w:rPr>
          <w:instrText xml:space="preserve"> PAGEREF _Toc46220703 \h </w:instrText>
        </w:r>
        <w:r w:rsidR="00B45BE8">
          <w:rPr>
            <w:noProof/>
            <w:webHidden/>
          </w:rPr>
        </w:r>
        <w:r w:rsidR="00B45BE8">
          <w:rPr>
            <w:noProof/>
            <w:webHidden/>
          </w:rPr>
          <w:fldChar w:fldCharType="separate"/>
        </w:r>
        <w:r w:rsidR="00B45BE8">
          <w:rPr>
            <w:noProof/>
            <w:webHidden/>
          </w:rPr>
          <w:t>5</w:t>
        </w:r>
        <w:r w:rsidR="00B45BE8">
          <w:rPr>
            <w:noProof/>
            <w:webHidden/>
          </w:rPr>
          <w:fldChar w:fldCharType="end"/>
        </w:r>
      </w:hyperlink>
    </w:p>
    <w:p w14:paraId="7A5FDA29" w14:textId="77777777" w:rsidR="00B45BE8" w:rsidRDefault="00F83F5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20704" w:history="1">
        <w:r w:rsidR="00B45BE8" w:rsidRPr="009F5C28">
          <w:rPr>
            <w:rStyle w:val="Hyperlink"/>
            <w:noProof/>
          </w:rPr>
          <w:t>INFORMAÇÕES COMPLEMENTARES</w:t>
        </w:r>
        <w:r w:rsidR="00B45BE8">
          <w:rPr>
            <w:noProof/>
            <w:webHidden/>
          </w:rPr>
          <w:tab/>
        </w:r>
        <w:r w:rsidR="00B45BE8">
          <w:rPr>
            <w:noProof/>
            <w:webHidden/>
          </w:rPr>
          <w:fldChar w:fldCharType="begin"/>
        </w:r>
        <w:r w:rsidR="00B45BE8">
          <w:rPr>
            <w:noProof/>
            <w:webHidden/>
          </w:rPr>
          <w:instrText xml:space="preserve"> PAGEREF _Toc46220704 \h </w:instrText>
        </w:r>
        <w:r w:rsidR="00B45BE8">
          <w:rPr>
            <w:noProof/>
            <w:webHidden/>
          </w:rPr>
        </w:r>
        <w:r w:rsidR="00B45BE8">
          <w:rPr>
            <w:noProof/>
            <w:webHidden/>
          </w:rPr>
          <w:fldChar w:fldCharType="separate"/>
        </w:r>
        <w:r w:rsidR="00B45BE8">
          <w:rPr>
            <w:noProof/>
            <w:webHidden/>
          </w:rPr>
          <w:t>7</w:t>
        </w:r>
        <w:r w:rsidR="00B45BE8"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2839902A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5" w:name="_Toc46220699"/>
      <w:r w:rsidR="00CE176F" w:rsidRPr="002519E3">
        <w:lastRenderedPageBreak/>
        <w:t>HST</w:t>
      </w:r>
      <w:r w:rsidR="00C03F98" w:rsidRPr="002519E3">
        <w:t>-</w:t>
      </w:r>
      <w:r w:rsidR="00566222">
        <w:t>20</w:t>
      </w:r>
      <w:r w:rsidR="00977E40">
        <w:t>7</w:t>
      </w:r>
      <w:r w:rsidR="0035649F" w:rsidRPr="002519E3">
        <w:t xml:space="preserve">– </w:t>
      </w:r>
      <w:r w:rsidR="00FB6B80">
        <w:t xml:space="preserve">Visualizar </w:t>
      </w:r>
      <w:r w:rsidR="00022FC1">
        <w:t>Altera</w:t>
      </w:r>
      <w:r w:rsidR="00FB6B80">
        <w:t xml:space="preserve">ção da </w:t>
      </w:r>
      <w:r w:rsidR="00022FC1">
        <w:t xml:space="preserve">Plataforma e Redes Sociais </w:t>
      </w:r>
      <w:r w:rsidR="002917B1">
        <w:t xml:space="preserve">- </w:t>
      </w:r>
      <w:r w:rsidR="00977E40">
        <w:t>Corporativo</w:t>
      </w:r>
      <w:bookmarkEnd w:id="5"/>
    </w:p>
    <w:p w14:paraId="37D34CD1" w14:textId="256CDE82" w:rsidR="002B1554" w:rsidRPr="002519E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6" w:name="_Toc46220700"/>
      <w:r w:rsidRPr="002519E3">
        <w:t>COMO</w:t>
      </w:r>
      <w:r w:rsidR="00C64B05" w:rsidRPr="002519E3">
        <w:t xml:space="preserve"> </w:t>
      </w:r>
      <w:r w:rsidR="00977E40">
        <w:rPr>
          <w:b w:val="0"/>
        </w:rPr>
        <w:t>Corporativo</w:t>
      </w:r>
      <w:r w:rsidR="00944FF9">
        <w:rPr>
          <w:b w:val="0"/>
        </w:rPr>
        <w:t>;</w:t>
      </w:r>
      <w:bookmarkEnd w:id="6"/>
    </w:p>
    <w:p w14:paraId="405BA23E" w14:textId="6BFC7590" w:rsidR="005D249C" w:rsidRPr="002519E3" w:rsidRDefault="00CE176F" w:rsidP="005D249C">
      <w:pPr>
        <w:pStyle w:val="EstiloPrototipo3"/>
      </w:pPr>
      <w:r w:rsidRPr="002519E3">
        <w:t>QUERO</w:t>
      </w:r>
      <w:r w:rsidR="005A4527" w:rsidRPr="002519E3">
        <w:t xml:space="preserve"> </w:t>
      </w:r>
      <w:r w:rsidR="001C0B4F" w:rsidRPr="002519E3">
        <w:rPr>
          <w:b w:val="0"/>
        </w:rPr>
        <w:t xml:space="preserve">acessar </w:t>
      </w:r>
      <w:r w:rsidR="00D9142C" w:rsidRPr="002519E3">
        <w:rPr>
          <w:b w:val="0"/>
        </w:rPr>
        <w:t>a chapas criada</w:t>
      </w:r>
      <w:r w:rsidR="00EE5DB4">
        <w:rPr>
          <w:b w:val="0"/>
        </w:rPr>
        <w:t>;</w:t>
      </w:r>
    </w:p>
    <w:p w14:paraId="38E7497A" w14:textId="2088A0FF" w:rsidR="00A735A5" w:rsidRPr="002519E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46220701"/>
      <w:r w:rsidRPr="002519E3">
        <w:t>PAR</w:t>
      </w:r>
      <w:r w:rsidR="00CE176F" w:rsidRPr="002519E3">
        <w:t>A</w:t>
      </w:r>
      <w:r w:rsidR="005A4527" w:rsidRPr="002519E3">
        <w:t xml:space="preserve"> </w:t>
      </w:r>
      <w:r w:rsidR="00FB6B80" w:rsidRPr="00FB6B80">
        <w:rPr>
          <w:b w:val="0"/>
        </w:rPr>
        <w:t xml:space="preserve">visualizar as </w:t>
      </w:r>
      <w:r w:rsidR="00944FF9" w:rsidRPr="00FB6B80">
        <w:rPr>
          <w:b w:val="0"/>
        </w:rPr>
        <w:t>altera</w:t>
      </w:r>
      <w:r w:rsidR="00FB6B80" w:rsidRPr="00FB6B80">
        <w:rPr>
          <w:b w:val="0"/>
        </w:rPr>
        <w:t>ções</w:t>
      </w:r>
      <w:r w:rsidR="00FB6B80">
        <w:rPr>
          <w:b w:val="0"/>
        </w:rPr>
        <w:t xml:space="preserve"> d</w:t>
      </w:r>
      <w:r w:rsidR="00944FF9">
        <w:rPr>
          <w:b w:val="0"/>
        </w:rPr>
        <w:t>a plataforma eleitoral e as redes sociais;</w:t>
      </w:r>
      <w:bookmarkEnd w:id="7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9" w:name="_Toc46220702"/>
      <w:r w:rsidRPr="002519E3">
        <w:t>PROTÓTIPO</w:t>
      </w:r>
      <w:bookmarkEnd w:id="8"/>
      <w:bookmarkEnd w:id="9"/>
    </w:p>
    <w:p w14:paraId="41886A3A" w14:textId="4425AA05" w:rsidR="00C46555" w:rsidRDefault="002C4ADA" w:rsidP="003C4479">
      <w:pPr>
        <w:pStyle w:val="EstiloPrototipo3"/>
        <w:numPr>
          <w:ilvl w:val="0"/>
          <w:numId w:val="4"/>
        </w:numPr>
      </w:pPr>
      <w:bookmarkStart w:id="10" w:name="_Ref45897864"/>
      <w:bookmarkStart w:id="11" w:name="_Ref46151482"/>
      <w:r>
        <w:t xml:space="preserve">Visualizar </w:t>
      </w:r>
      <w:r w:rsidR="00944FF9">
        <w:t>Altera</w:t>
      </w:r>
      <w:r>
        <w:t>ção da</w:t>
      </w:r>
      <w:r w:rsidR="00944FF9">
        <w:t xml:space="preserve"> Plataforma Eleitoral e Redes Sociais</w:t>
      </w:r>
      <w:bookmarkEnd w:id="10"/>
      <w:r w:rsidR="00977E40">
        <w:t xml:space="preserve"> - Corporativo</w:t>
      </w:r>
      <w:bookmarkEnd w:id="11"/>
    </w:p>
    <w:p w14:paraId="524B628F" w14:textId="6D1DA271" w:rsidR="00C46555" w:rsidRDefault="0003263B" w:rsidP="00C46555">
      <w:pPr>
        <w:pStyle w:val="EstiloPrototipo3"/>
        <w:ind w:left="720"/>
      </w:pPr>
      <w:r>
        <w:rPr>
          <w:noProof/>
        </w:rPr>
        <w:drawing>
          <wp:inline distT="0" distB="0" distL="0" distR="0" wp14:anchorId="24EDBEEA" wp14:editId="43A6FB0C">
            <wp:extent cx="5760085" cy="54387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FCA6" w14:textId="77777777" w:rsidR="00944FF9" w:rsidRDefault="00944FF9" w:rsidP="00C46555">
      <w:pPr>
        <w:pStyle w:val="EstiloPrototipo3"/>
        <w:ind w:left="720"/>
      </w:pPr>
    </w:p>
    <w:p w14:paraId="4EDDCC85" w14:textId="77777777" w:rsidR="00744804" w:rsidRDefault="00744804" w:rsidP="00C46555">
      <w:pPr>
        <w:pStyle w:val="EstiloPrototipo3"/>
        <w:ind w:left="720"/>
      </w:pPr>
    </w:p>
    <w:p w14:paraId="35E7F316" w14:textId="0C061153" w:rsidR="00744804" w:rsidRDefault="00744804" w:rsidP="00744804">
      <w:pPr>
        <w:pStyle w:val="EstiloPrototipo3"/>
        <w:numPr>
          <w:ilvl w:val="0"/>
          <w:numId w:val="4"/>
        </w:numPr>
      </w:pPr>
      <w:bookmarkStart w:id="12" w:name="_Ref46152787"/>
      <w:r>
        <w:lastRenderedPageBreak/>
        <w:t>Sub Aba RETIFICAÇÃO</w:t>
      </w:r>
      <w:bookmarkEnd w:id="12"/>
    </w:p>
    <w:p w14:paraId="5FD3677B" w14:textId="52BCB46E" w:rsidR="00744804" w:rsidRDefault="004751BF" w:rsidP="00744804">
      <w:pPr>
        <w:pStyle w:val="EstiloPrototipo3"/>
        <w:ind w:left="720"/>
      </w:pPr>
      <w:r>
        <w:rPr>
          <w:noProof/>
        </w:rPr>
        <w:drawing>
          <wp:inline distT="0" distB="0" distL="0" distR="0" wp14:anchorId="2C62C1D2" wp14:editId="33097E8B">
            <wp:extent cx="5760085" cy="36931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F4B8" w14:textId="77777777" w:rsidR="00744804" w:rsidRDefault="00744804" w:rsidP="00C46555">
      <w:pPr>
        <w:pStyle w:val="EstiloPrototipo3"/>
        <w:ind w:left="720"/>
      </w:pPr>
    </w:p>
    <w:p w14:paraId="0952039B" w14:textId="77777777" w:rsidR="00944FF9" w:rsidRDefault="00944FF9" w:rsidP="00C46555">
      <w:pPr>
        <w:pStyle w:val="EstiloPrototipo3"/>
        <w:ind w:left="720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6220703"/>
      <w:r w:rsidRPr="002519E3">
        <w:t>CRITÉRIOS DE ACEITE</w:t>
      </w:r>
      <w:bookmarkEnd w:id="13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512E3882" w14:textId="5DF44598" w:rsidR="004B6C68" w:rsidRP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r w:rsidRPr="00F81208">
        <w:t xml:space="preserve">Esta história deve ser executada quando o usuário acessar </w:t>
      </w:r>
      <w:r>
        <w:t xml:space="preserve">no módulo CORPORATIVO </w:t>
      </w:r>
      <w:r w:rsidRPr="00F81208">
        <w:t>a opção “</w:t>
      </w:r>
      <w:r w:rsidRPr="00A81DAA">
        <w:t>Menu&gt;&gt;Chapa&gt;&gt;Acompanhar Chapa. (HST025)</w:t>
      </w:r>
    </w:p>
    <w:p w14:paraId="5268FCBB" w14:textId="77777777" w:rsidR="00A81DAA" w:rsidRPr="00A81DAA" w:rsidRDefault="00A81DAA" w:rsidP="00A81DAA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20B476F0" w14:textId="77777777" w:rsidR="00A81DAA" w:rsidRPr="00A81DAA" w:rsidRDefault="00A81DAA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81DAA">
        <w:t xml:space="preserve">O usuário deve ter permissão de acesso de </w:t>
      </w:r>
      <w:r w:rsidRPr="00A81DAA">
        <w:rPr>
          <w:color w:val="31849B" w:themeColor="accent5" w:themeShade="BF"/>
        </w:rPr>
        <w:t xml:space="preserve">Assessor </w:t>
      </w:r>
      <w:r w:rsidRPr="00A81DAA">
        <w:rPr>
          <w:b/>
          <w:color w:val="31849B" w:themeColor="accent5" w:themeShade="BF"/>
        </w:rPr>
        <w:t>CEN/BR</w:t>
      </w:r>
      <w:r w:rsidRPr="00A81DAA">
        <w:t xml:space="preserve"> e </w:t>
      </w:r>
      <w:r w:rsidRPr="00A81DAA">
        <w:rPr>
          <w:color w:val="31849B" w:themeColor="accent5" w:themeShade="BF"/>
        </w:rPr>
        <w:t xml:space="preserve">Assessor </w:t>
      </w:r>
      <w:r w:rsidRPr="00A81DAA">
        <w:rPr>
          <w:b/>
          <w:color w:val="31849B" w:themeColor="accent5" w:themeShade="BF"/>
        </w:rPr>
        <w:t>CE/UF</w:t>
      </w:r>
      <w:r w:rsidRPr="00A81DAA">
        <w:t xml:space="preserve">, conforme cadastro no SICCAU Corporativo, vinculado ao usuário </w:t>
      </w:r>
      <w:proofErr w:type="spellStart"/>
      <w:r w:rsidRPr="00A81DAA">
        <w:t>logado</w:t>
      </w:r>
      <w:proofErr w:type="spellEnd"/>
      <w:r w:rsidRPr="00A81DAA">
        <w:t>.</w:t>
      </w:r>
      <w:r w:rsidRPr="00A81DAA">
        <w:rPr>
          <w:color w:val="31849B" w:themeColor="accent5" w:themeShade="BF"/>
        </w:rPr>
        <w:t xml:space="preserve">  </w:t>
      </w:r>
    </w:p>
    <w:p w14:paraId="4643A955" w14:textId="77777777" w:rsidR="00A81DAA" w:rsidRPr="00A81DAA" w:rsidRDefault="00A81DAA" w:rsidP="00A81DAA">
      <w:pPr>
        <w:pStyle w:val="PargrafodaLista"/>
      </w:pPr>
    </w:p>
    <w:p w14:paraId="2CC3FB0C" w14:textId="77777777" w:rsidR="00A81DAA" w:rsidRPr="00A81DAA" w:rsidRDefault="00A81DAA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A81DAA">
        <w:t>O usuário CEN poderá visualizar as alterações realizadas de todos os estados, já o CE/UF apenas da UF a qual está vinculado;</w:t>
      </w:r>
    </w:p>
    <w:p w14:paraId="0BF5090D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B3B614F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7484C725" w14:textId="41969EFE" w:rsidR="00103C21" w:rsidRDefault="00103C21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Ao alterar uma Plataforma Eleitoral/Redes Sociais, </w:t>
      </w:r>
      <w:r w:rsidR="00A81DAA">
        <w:t xml:space="preserve">Tanto na </w:t>
      </w:r>
      <w:r w:rsidR="00A81DAA" w:rsidRPr="00A81DAA">
        <w:rPr>
          <w:b/>
          <w:color w:val="31849B" w:themeColor="accent5" w:themeShade="BF"/>
        </w:rPr>
        <w:t>HST025</w:t>
      </w:r>
      <w:r w:rsidR="00A81DAA">
        <w:t xml:space="preserve"> (</w:t>
      </w:r>
      <w:r w:rsidR="00A81DAA" w:rsidRPr="00A81DAA">
        <w:rPr>
          <w:b/>
        </w:rPr>
        <w:t>Corporativo</w:t>
      </w:r>
      <w:r w:rsidR="00A81DAA">
        <w:t xml:space="preserve">) com na </w:t>
      </w:r>
      <w:r w:rsidR="00A81DAA" w:rsidRPr="00A81DAA">
        <w:rPr>
          <w:b/>
          <w:color w:val="31849B" w:themeColor="accent5" w:themeShade="BF"/>
        </w:rPr>
        <w:t>HST205</w:t>
      </w:r>
      <w:r w:rsidR="00A81DAA">
        <w:t xml:space="preserve"> (</w:t>
      </w:r>
      <w:r w:rsidR="00A81DAA" w:rsidRPr="00A81DAA">
        <w:rPr>
          <w:b/>
        </w:rPr>
        <w:t>Profissiona</w:t>
      </w:r>
      <w:r w:rsidR="00A81DAA">
        <w:t xml:space="preserve">l), </w:t>
      </w:r>
      <w:r>
        <w:t xml:space="preserve">o sistema deve exibir as informações conforme informações realizadas </w:t>
      </w:r>
      <w:r w:rsidR="00A81DAA">
        <w:t>pelo ator</w:t>
      </w:r>
      <w:r>
        <w:t>;</w:t>
      </w:r>
    </w:p>
    <w:p w14:paraId="0105D2B3" w14:textId="77777777" w:rsidR="00A81DAA" w:rsidRDefault="00A81DAA" w:rsidP="00A81DAA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31F0B238" w14:textId="3089384D" w:rsidR="00A81DAA" w:rsidRPr="00914199" w:rsidRDefault="00A81DAA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Após a alteração da Plataforma Eleitoral/Redes Sociais, o sistema deve exibir as informações da alteração em duas etapas: Sub Aba Atual e Sub Aba Retificação</w:t>
      </w:r>
      <w:r>
        <w:rPr>
          <w:color w:val="auto"/>
        </w:rPr>
        <w:t>;</w:t>
      </w:r>
    </w:p>
    <w:p w14:paraId="79F1CA6F" w14:textId="77777777" w:rsidR="00A81DAA" w:rsidRPr="002B3862" w:rsidRDefault="00A81DAA" w:rsidP="00A81DA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>
        <w:rPr>
          <w:noProof/>
        </w:rPr>
        <w:lastRenderedPageBreak/>
        <w:drawing>
          <wp:inline distT="0" distB="0" distL="0" distR="0" wp14:anchorId="647AFADC" wp14:editId="5CF6BEE2">
            <wp:extent cx="1152605" cy="3082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76" cy="31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F817" w14:textId="77777777" w:rsidR="00A81DAA" w:rsidRDefault="00A81DAA" w:rsidP="00A81DA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00D5642" w14:textId="5CF7FBF1" w:rsidR="00A81DAA" w:rsidRDefault="00A81DAA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Na Sub Aba </w:t>
      </w:r>
      <w:r w:rsidRPr="002A319A">
        <w:rPr>
          <w:color w:val="31849B" w:themeColor="accent5" w:themeShade="BF"/>
        </w:rPr>
        <w:t>Atual</w:t>
      </w:r>
      <w:r>
        <w:t>, o sistema deve exibir a última informação atualizada conforme solicitação de alteração do assessor ou do profissional, realizada nas histórias acima citadas;</w:t>
      </w:r>
    </w:p>
    <w:p w14:paraId="2AB2FBE4" w14:textId="77777777" w:rsidR="00A81DAA" w:rsidRDefault="00A81DAA" w:rsidP="00A81DA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F763278" w14:textId="77777777" w:rsidR="00A81DAA" w:rsidRDefault="00A81DAA" w:rsidP="00A81DAA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Na Sub Aba </w:t>
      </w:r>
      <w:r w:rsidRPr="002A319A">
        <w:rPr>
          <w:color w:val="31849B" w:themeColor="accent5" w:themeShade="BF"/>
        </w:rPr>
        <w:t>Retificação</w:t>
      </w:r>
      <w:r>
        <w:t>, o sistema deve exibir o histórico com as demais informações das alterações;</w:t>
      </w:r>
    </w:p>
    <w:p w14:paraId="62BC6D00" w14:textId="77777777" w:rsidR="00A81DAA" w:rsidRDefault="00A81DAA" w:rsidP="00A81DA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2ADA969" w14:textId="77777777" w:rsidR="00A81DAA" w:rsidRPr="00C00DB9" w:rsidRDefault="00A81DAA" w:rsidP="00A81DA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1AE8019" w14:textId="7FAE28F5" w:rsidR="00A81DAA" w:rsidRPr="0069736F" w:rsidRDefault="00A81DAA" w:rsidP="00A81DA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25829873"/>
      <w:r>
        <w:rPr>
          <w:b/>
        </w:rPr>
        <w:t>Visualizar Alteração Plataforma Eleitoral/Redes Sociais</w:t>
      </w:r>
      <w:r w:rsidRPr="00C00DB9">
        <w:rPr>
          <w:b/>
        </w:rPr>
        <w:t xml:space="preserve">: </w:t>
      </w:r>
      <w:r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_Ref46151482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 xml:space="preserve">] </w:t>
      </w:r>
      <w:bookmarkEnd w:id="14"/>
    </w:p>
    <w:p w14:paraId="4E753CE3" w14:textId="2113ED9C" w:rsidR="00A81DAA" w:rsidRDefault="00A81DAA" w:rsidP="00A81DAA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Na aba </w:t>
      </w:r>
      <w:r w:rsidRPr="00A81DAA">
        <w:rPr>
          <w:color w:val="31849B" w:themeColor="accent5" w:themeShade="BF"/>
        </w:rPr>
        <w:t>Atual</w:t>
      </w:r>
      <w:r>
        <w:t>, o sistema deve exibir a última versão, seja ela realizada pelo assessor(HST025) ou pelo profissional (HST205);</w:t>
      </w:r>
    </w:p>
    <w:p w14:paraId="409C689B" w14:textId="77777777" w:rsidR="0003263B" w:rsidRDefault="0003263B" w:rsidP="0003263B">
      <w:pPr>
        <w:pStyle w:val="PargrafodaLista"/>
        <w:spacing w:before="60" w:after="60"/>
        <w:ind w:left="574"/>
        <w:jc w:val="both"/>
      </w:pPr>
    </w:p>
    <w:p w14:paraId="4B27CD9C" w14:textId="429A2730" w:rsidR="0003263B" w:rsidRPr="0003263B" w:rsidRDefault="0003263B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realizar uma alteração, acima das Sub Abas, o sistema deve exibir as informações: </w:t>
      </w:r>
      <w:r>
        <w:rPr>
          <w:color w:val="C00000"/>
        </w:rPr>
        <w:t>Plataforma/Redes</w:t>
      </w:r>
      <w:r w:rsidRPr="00571B6F">
        <w:rPr>
          <w:color w:val="C00000"/>
        </w:rPr>
        <w:t xml:space="preserve"> Editad</w:t>
      </w:r>
      <w:r>
        <w:rPr>
          <w:color w:val="C00000"/>
        </w:rPr>
        <w:t>a</w:t>
      </w:r>
    </w:p>
    <w:p w14:paraId="411B3BD5" w14:textId="77777777" w:rsidR="0003263B" w:rsidRDefault="0003263B" w:rsidP="0003263B">
      <w:pPr>
        <w:pStyle w:val="PargrafodaLista"/>
      </w:pPr>
    </w:p>
    <w:p w14:paraId="50C8C430" w14:textId="77777777" w:rsidR="0003263B" w:rsidRDefault="0003263B" w:rsidP="0003263B">
      <w:pPr>
        <w:pStyle w:val="PargrafodaLista"/>
        <w:spacing w:before="60" w:after="60"/>
        <w:ind w:left="574"/>
        <w:jc w:val="both"/>
      </w:pPr>
    </w:p>
    <w:p w14:paraId="5D40FA04" w14:textId="77AD4825" w:rsidR="0003263B" w:rsidRDefault="0003263B" w:rsidP="0003263B">
      <w:pPr>
        <w:pStyle w:val="PargrafodaLista"/>
        <w:spacing w:before="60" w:after="60"/>
        <w:ind w:left="1276"/>
        <w:jc w:val="both"/>
      </w:pPr>
      <w:r>
        <w:rPr>
          <w:noProof/>
        </w:rPr>
        <w:drawing>
          <wp:inline distT="0" distB="0" distL="0" distR="0" wp14:anchorId="342CEDC2" wp14:editId="6D386FB1">
            <wp:extent cx="4724400" cy="143139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74" cy="144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C4FC" w14:textId="77777777" w:rsidR="00A81DAA" w:rsidRDefault="00A81DAA" w:rsidP="00A81DAA">
      <w:pPr>
        <w:spacing w:after="200" w:line="276" w:lineRule="auto"/>
        <w:contextualSpacing/>
      </w:pPr>
    </w:p>
    <w:p w14:paraId="010E5F14" w14:textId="25C2607A" w:rsidR="0003263B" w:rsidRDefault="004B6673" w:rsidP="00087DD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>
        <w:t xml:space="preserve">Na </w:t>
      </w:r>
      <w:r w:rsidR="0003263B">
        <w:t xml:space="preserve">Sub aba </w:t>
      </w:r>
      <w:r w:rsidR="0003263B" w:rsidRPr="0003263B">
        <w:rPr>
          <w:color w:val="31849B" w:themeColor="accent5" w:themeShade="BF"/>
        </w:rPr>
        <w:t>Retificação</w:t>
      </w:r>
      <w:r w:rsidR="0003263B">
        <w:rPr>
          <w:color w:val="auto"/>
        </w:rPr>
        <w:t xml:space="preserve">, </w:t>
      </w:r>
      <w:r w:rsidR="0003263B">
        <w:t>o sistema deve exibir o histórico com as antigas versões da Plataforma/Redes Sociais;</w:t>
      </w:r>
      <w:r w:rsidR="00744804">
        <w:t xml:space="preserve"> </w:t>
      </w:r>
      <w:r w:rsidR="009A1C37" w:rsidRPr="009A1C37">
        <w:rPr>
          <w:color w:val="31849B" w:themeColor="accent5" w:themeShade="BF"/>
        </w:rPr>
        <w:t>[</w:t>
      </w:r>
      <w:r w:rsidR="00744804" w:rsidRPr="009A1C37">
        <w:rPr>
          <w:color w:val="31849B" w:themeColor="accent5" w:themeShade="BF"/>
        </w:rPr>
        <w:fldChar w:fldCharType="begin"/>
      </w:r>
      <w:r w:rsidR="00744804" w:rsidRPr="009A1C37">
        <w:rPr>
          <w:color w:val="31849B" w:themeColor="accent5" w:themeShade="BF"/>
        </w:rPr>
        <w:instrText xml:space="preserve"> REF _Ref46152787 \r \h </w:instrText>
      </w:r>
      <w:r w:rsidR="00744804" w:rsidRPr="009A1C37">
        <w:rPr>
          <w:color w:val="31849B" w:themeColor="accent5" w:themeShade="BF"/>
        </w:rPr>
      </w:r>
      <w:r w:rsidR="00744804" w:rsidRPr="009A1C37">
        <w:rPr>
          <w:color w:val="31849B" w:themeColor="accent5" w:themeShade="BF"/>
        </w:rPr>
        <w:fldChar w:fldCharType="separate"/>
      </w:r>
      <w:r w:rsidR="00744804" w:rsidRPr="009A1C37">
        <w:rPr>
          <w:color w:val="31849B" w:themeColor="accent5" w:themeShade="BF"/>
        </w:rPr>
        <w:t>P02</w:t>
      </w:r>
      <w:r w:rsidR="00744804" w:rsidRPr="009A1C37">
        <w:rPr>
          <w:color w:val="31849B" w:themeColor="accent5" w:themeShade="BF"/>
        </w:rPr>
        <w:fldChar w:fldCharType="end"/>
      </w:r>
      <w:r w:rsidR="009A1C37" w:rsidRPr="009A1C37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135F5D">
        <w:rPr>
          <w:color w:val="000000" w:themeColor="text1"/>
        </w:rPr>
        <w:t>tanto das alterações dos Assessores, bem como, dos profissionais</w:t>
      </w:r>
      <w:r w:rsidR="00135F5D">
        <w:rPr>
          <w:color w:val="000000" w:themeColor="text1"/>
        </w:rPr>
        <w:t>;</w:t>
      </w:r>
    </w:p>
    <w:p w14:paraId="04C2A00E" w14:textId="77777777" w:rsidR="0003263B" w:rsidRDefault="0003263B" w:rsidP="0003263B">
      <w:pPr>
        <w:pStyle w:val="PargrafodaLista"/>
        <w:spacing w:before="60" w:after="60"/>
        <w:ind w:left="574"/>
        <w:jc w:val="both"/>
      </w:pPr>
    </w:p>
    <w:p w14:paraId="3982DD47" w14:textId="7521ED38" w:rsidR="0003263B" w:rsidRPr="00C435CC" w:rsidRDefault="0003263B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 O sistema deve exibir uma grid com as colunas: </w:t>
      </w:r>
      <w:r w:rsidRPr="00C435CC">
        <w:rPr>
          <w:color w:val="31849B" w:themeColor="accent5" w:themeShade="BF"/>
        </w:rPr>
        <w:t>Registro, Data/Hora Cadastro,</w:t>
      </w:r>
      <w:r>
        <w:rPr>
          <w:color w:val="31849B" w:themeColor="accent5" w:themeShade="BF"/>
        </w:rPr>
        <w:t xml:space="preserve"> </w:t>
      </w:r>
      <w:r w:rsidRPr="00C435CC">
        <w:rPr>
          <w:color w:val="31849B" w:themeColor="accent5" w:themeShade="BF"/>
        </w:rPr>
        <w:t xml:space="preserve">Cadastrado por </w:t>
      </w:r>
      <w:r>
        <w:t xml:space="preserve">e </w:t>
      </w:r>
      <w:r w:rsidRPr="00C435CC">
        <w:rPr>
          <w:color w:val="31849B" w:themeColor="accent5" w:themeShade="BF"/>
        </w:rPr>
        <w:t>Descrição</w:t>
      </w:r>
      <w:r>
        <w:rPr>
          <w:color w:val="auto"/>
        </w:rPr>
        <w:t>;</w:t>
      </w:r>
    </w:p>
    <w:p w14:paraId="6C6FBC5D" w14:textId="05CC8EEF" w:rsidR="0003263B" w:rsidRDefault="009A1C37" w:rsidP="0003263B">
      <w:pPr>
        <w:pStyle w:val="PargrafodaLista"/>
      </w:pPr>
      <w:r>
        <w:rPr>
          <w:noProof/>
        </w:rPr>
        <w:drawing>
          <wp:inline distT="0" distB="0" distL="0" distR="0" wp14:anchorId="13940912" wp14:editId="71FCB604">
            <wp:extent cx="5255260" cy="2025398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598" cy="20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8F36" w14:textId="77777777" w:rsidR="00607B84" w:rsidRDefault="00607B84" w:rsidP="0003263B">
      <w:pPr>
        <w:pStyle w:val="PargrafodaLista"/>
      </w:pPr>
    </w:p>
    <w:p w14:paraId="159A383E" w14:textId="093D7B14" w:rsidR="0003263B" w:rsidRDefault="0003263B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lastRenderedPageBreak/>
        <w:t xml:space="preserve">Campo </w:t>
      </w:r>
      <w:r w:rsidRPr="00C435CC">
        <w:rPr>
          <w:color w:val="31849B" w:themeColor="accent5" w:themeShade="BF"/>
        </w:rPr>
        <w:t>Registro</w:t>
      </w:r>
      <w:r>
        <w:t>: o sistema deve exibir o número do registro</w:t>
      </w:r>
      <w:r w:rsidR="00607B84">
        <w:t xml:space="preserve"> de alteração de plataforma</w:t>
      </w:r>
      <w:r>
        <w:t>,</w:t>
      </w:r>
      <w:r w:rsidR="00607B84">
        <w:t xml:space="preserve"> que cada chapa possuir;</w:t>
      </w:r>
    </w:p>
    <w:p w14:paraId="586C711F" w14:textId="77777777" w:rsidR="0003263B" w:rsidRDefault="0003263B" w:rsidP="0003263B">
      <w:pPr>
        <w:pStyle w:val="PargrafodaLista"/>
      </w:pPr>
    </w:p>
    <w:p w14:paraId="533CA0DB" w14:textId="14957658" w:rsidR="0003263B" w:rsidRDefault="0003263B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360D1E">
        <w:rPr>
          <w:color w:val="31849B" w:themeColor="accent5" w:themeShade="BF"/>
        </w:rPr>
        <w:t>Data/Hora Cadastro</w:t>
      </w:r>
      <w:r>
        <w:t>: o sistema deve exibir a data concatenada com a hora que o cadas</w:t>
      </w:r>
      <w:r w:rsidR="00607B84">
        <w:t>tro da alteração foi realizado;</w:t>
      </w:r>
    </w:p>
    <w:p w14:paraId="57F3CF4B" w14:textId="77777777" w:rsidR="0003263B" w:rsidRDefault="0003263B" w:rsidP="0003263B">
      <w:pPr>
        <w:pStyle w:val="PargrafodaLista"/>
      </w:pPr>
    </w:p>
    <w:p w14:paraId="3F645300" w14:textId="77777777" w:rsidR="0003263B" w:rsidRDefault="0003263B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C03D24">
        <w:rPr>
          <w:color w:val="31849B" w:themeColor="accent5" w:themeShade="BF"/>
        </w:rPr>
        <w:t>Cadastrado por</w:t>
      </w:r>
      <w:r>
        <w:t>: o sistema deve exibir o Nome completo do ator que realizou a alteração;</w:t>
      </w:r>
    </w:p>
    <w:p w14:paraId="7D53EB61" w14:textId="77777777" w:rsidR="004751BF" w:rsidRDefault="004751BF" w:rsidP="004751BF">
      <w:pPr>
        <w:pStyle w:val="PargrafodaLista"/>
      </w:pPr>
    </w:p>
    <w:p w14:paraId="0E487AEF" w14:textId="007C4FCD" w:rsidR="004751BF" w:rsidRDefault="004751BF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4751BF">
        <w:rPr>
          <w:color w:val="31849B" w:themeColor="accent5" w:themeShade="BF"/>
        </w:rPr>
        <w:t>Módulo</w:t>
      </w:r>
      <w:r>
        <w:t xml:space="preserve">: o sistema deve exibir a informação </w:t>
      </w:r>
      <w:r w:rsidRPr="004751BF">
        <w:rPr>
          <w:color w:val="31849B" w:themeColor="accent5" w:themeShade="BF"/>
        </w:rPr>
        <w:t>Corporativo</w:t>
      </w:r>
      <w:r>
        <w:t xml:space="preserve">, para quando o Assessor realizar a alteração; E </w:t>
      </w:r>
      <w:r w:rsidRPr="004751BF">
        <w:rPr>
          <w:color w:val="31849B" w:themeColor="accent5" w:themeShade="BF"/>
        </w:rPr>
        <w:t>Profissiona</w:t>
      </w:r>
      <w:r>
        <w:t>l, quando o Responsável da Chapa realizar a alteração;</w:t>
      </w:r>
    </w:p>
    <w:p w14:paraId="06D11047" w14:textId="77777777" w:rsidR="0003263B" w:rsidRDefault="0003263B" w:rsidP="0003263B">
      <w:pPr>
        <w:pStyle w:val="PargrafodaLista"/>
      </w:pPr>
    </w:p>
    <w:p w14:paraId="1D6A2F23" w14:textId="1CA7DB65" w:rsidR="0003263B" w:rsidRPr="00BD2E04" w:rsidRDefault="0003263B" w:rsidP="0003263B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Campo </w:t>
      </w:r>
      <w:r w:rsidRPr="001A6175">
        <w:rPr>
          <w:b/>
          <w:color w:val="31849B" w:themeColor="accent5" w:themeShade="BF"/>
        </w:rPr>
        <w:t>Descrição</w:t>
      </w:r>
      <w:r w:rsidRPr="001A6175">
        <w:rPr>
          <w:color w:val="auto"/>
        </w:rPr>
        <w:t>: o sistema deve exibir o link “</w:t>
      </w:r>
      <w:r w:rsidRPr="001A6175">
        <w:rPr>
          <w:color w:val="31849B" w:themeColor="accent5" w:themeShade="BF"/>
        </w:rPr>
        <w:t>Visualizar</w:t>
      </w:r>
      <w:r w:rsidRPr="001A6175">
        <w:rPr>
          <w:color w:val="auto"/>
        </w:rPr>
        <w:t>”, ao ser acionado o sistema deve exibir uma pop-up, com as informações d</w:t>
      </w:r>
      <w:r w:rsidR="00607B84">
        <w:rPr>
          <w:color w:val="auto"/>
        </w:rPr>
        <w:t>a Plataforma Eleitoral/Redes Sociais</w:t>
      </w:r>
      <w:r>
        <w:rPr>
          <w:color w:val="auto"/>
        </w:rPr>
        <w:t xml:space="preserve"> em questão:</w:t>
      </w:r>
    </w:p>
    <w:p w14:paraId="0D9F262A" w14:textId="7E8EAFC7" w:rsidR="0003263B" w:rsidRDefault="00607B84" w:rsidP="00607B84">
      <w:pPr>
        <w:pStyle w:val="PargrafodaLista"/>
        <w:widowControl/>
        <w:autoSpaceDE/>
        <w:adjustRightInd/>
        <w:spacing w:after="200" w:line="276" w:lineRule="auto"/>
        <w:ind w:left="1134"/>
        <w:contextualSpacing/>
      </w:pPr>
      <w:r>
        <w:rPr>
          <w:noProof/>
        </w:rPr>
        <w:drawing>
          <wp:inline distT="0" distB="0" distL="0" distR="0" wp14:anchorId="42FA5623" wp14:editId="75DA92FD">
            <wp:extent cx="4555103" cy="42487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853" cy="425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A305" w14:textId="77777777" w:rsidR="0003263B" w:rsidRDefault="0003263B" w:rsidP="0003263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4616E6D" w14:textId="3743C4CC" w:rsidR="00103C21" w:rsidRDefault="00103C21" w:rsidP="006412F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No módulo </w:t>
      </w:r>
      <w:r w:rsidR="006412F6">
        <w:t>Corporativo</w:t>
      </w:r>
      <w:r>
        <w:t xml:space="preserve">, </w:t>
      </w:r>
      <w:r w:rsidR="006412F6">
        <w:t>as informações da alteração da Plataforma/Redes deves ser seguidas conforme regras contidas na HST025;</w:t>
      </w:r>
    </w:p>
    <w:p w14:paraId="2EC5F015" w14:textId="77777777" w:rsidR="004D51D0" w:rsidRDefault="004D51D0" w:rsidP="004D51D0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D72531E" w14:textId="56309418" w:rsidR="004D51D0" w:rsidRDefault="004D51D0" w:rsidP="006412F6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No módulo Corporativo, os campos devem permanecer habilitados para edição, porém o Botão “Salvar” deve ser habilitado somente se o ator realizar alguma alteração nas informações.</w:t>
      </w:r>
    </w:p>
    <w:p w14:paraId="35EB76BF" w14:textId="77777777" w:rsidR="004D51D0" w:rsidRDefault="004D51D0" w:rsidP="004D51D0">
      <w:pPr>
        <w:pStyle w:val="PargrafodaLista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60CEF1D2" w14:textId="2FD6EE92" w:rsidR="00004F8B" w:rsidRPr="002519E3" w:rsidRDefault="00144DCB" w:rsidP="003334B5">
      <w:pPr>
        <w:pStyle w:val="PargrafodaLista"/>
        <w:ind w:left="426"/>
      </w:pPr>
      <w:r>
        <w:t>N/A</w:t>
      </w: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6220704"/>
      <w:r w:rsidRPr="002519E3">
        <w:lastRenderedPageBreak/>
        <w:t>INFORMAÇÕES COMPLEMENTARES</w:t>
      </w:r>
      <w:bookmarkEnd w:id="15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17F7B01F" w14:textId="6DA558A1" w:rsidR="006412F6" w:rsidRDefault="006412F6" w:rsidP="00012D3B">
      <w:pPr>
        <w:rPr>
          <w:sz w:val="18"/>
          <w:szCs w:val="18"/>
        </w:rPr>
      </w:pPr>
      <w:r w:rsidRPr="006412F6">
        <w:rPr>
          <w:sz w:val="18"/>
          <w:szCs w:val="18"/>
        </w:rPr>
        <w:t>Eleitoral_HST025_Detalhar_Chapa_CEN</w:t>
      </w:r>
    </w:p>
    <w:p w14:paraId="14813EDF" w14:textId="05279AD2" w:rsidR="00012D3B" w:rsidRPr="00F60458" w:rsidRDefault="00144DCB" w:rsidP="00012D3B">
      <w:pPr>
        <w:rPr>
          <w:sz w:val="18"/>
          <w:szCs w:val="18"/>
        </w:rPr>
      </w:pPr>
      <w:r w:rsidRPr="00144DCB">
        <w:rPr>
          <w:sz w:val="18"/>
          <w:szCs w:val="18"/>
        </w:rPr>
        <w:t>Eleitoral_HST205_Alterar_PlatafomaEleitoral</w:t>
      </w:r>
    </w:p>
    <w:sectPr w:rsidR="00012D3B" w:rsidRPr="00F60458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C79FF" w14:textId="77777777" w:rsidR="00F83F57" w:rsidRDefault="00F83F57">
      <w:r>
        <w:separator/>
      </w:r>
    </w:p>
    <w:p w14:paraId="3450FD03" w14:textId="77777777" w:rsidR="00F83F57" w:rsidRDefault="00F83F57"/>
  </w:endnote>
  <w:endnote w:type="continuationSeparator" w:id="0">
    <w:p w14:paraId="056E2E06" w14:textId="77777777" w:rsidR="00F83F57" w:rsidRDefault="00F83F57">
      <w:r>
        <w:continuationSeparator/>
      </w:r>
    </w:p>
    <w:p w14:paraId="6EE84011" w14:textId="77777777" w:rsidR="00F83F57" w:rsidRDefault="00F83F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651FF2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4F841" w14:textId="77777777" w:rsidR="00F83F57" w:rsidRDefault="00F83F57">
      <w:r>
        <w:separator/>
      </w:r>
    </w:p>
    <w:p w14:paraId="1424995A" w14:textId="77777777" w:rsidR="00F83F57" w:rsidRDefault="00F83F57"/>
  </w:footnote>
  <w:footnote w:type="continuationSeparator" w:id="0">
    <w:p w14:paraId="5492ED35" w14:textId="77777777" w:rsidR="00F83F57" w:rsidRDefault="00F83F57">
      <w:r>
        <w:continuationSeparator/>
      </w:r>
    </w:p>
    <w:p w14:paraId="23A2DD0D" w14:textId="77777777" w:rsidR="00F83F57" w:rsidRDefault="00F83F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5pt;height:41.15pt" o:ole="">
                <v:imagedata r:id="rId1" o:title=""/>
              </v:shape>
              <o:OLEObject Type="Embed" ProgID="PBrush" ShapeID="_x0000_i1025" DrawAspect="Content" ObjectID="_1657367272" r:id="rId2"/>
            </w:object>
          </w:r>
        </w:p>
      </w:tc>
      <w:tc>
        <w:tcPr>
          <w:tcW w:w="4111" w:type="dxa"/>
          <w:vAlign w:val="center"/>
        </w:tcPr>
        <w:p w14:paraId="2CC77D67" w14:textId="47DDDFBB" w:rsidR="00654DC1" w:rsidRPr="00C6532E" w:rsidRDefault="00654DC1" w:rsidP="00977E4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566222">
            <w:rPr>
              <w:rFonts w:ascii="Verdana" w:hAnsi="Verdana"/>
            </w:rPr>
            <w:t>20</w:t>
          </w:r>
          <w:r w:rsidR="00977E40">
            <w:rPr>
              <w:rFonts w:ascii="Verdana" w:hAnsi="Verdana"/>
            </w:rPr>
            <w:t>7</w:t>
          </w:r>
          <w:r>
            <w:rPr>
              <w:rFonts w:ascii="Verdana" w:hAnsi="Verdana"/>
            </w:rPr>
            <w:t xml:space="preserve"> –</w:t>
          </w:r>
          <w:r w:rsidR="00BF599A">
            <w:rPr>
              <w:rFonts w:ascii="Verdana" w:hAnsi="Verdana"/>
            </w:rPr>
            <w:t>Visualizar Alteração da Plataforma</w:t>
          </w:r>
          <w:r w:rsidR="00944FF9">
            <w:rPr>
              <w:rFonts w:ascii="Verdana" w:hAnsi="Verdana"/>
            </w:rPr>
            <w:t xml:space="preserve"> e Redes Sociais</w:t>
          </w:r>
          <w:r>
            <w:rPr>
              <w:rFonts w:ascii="Verdana" w:hAnsi="Verdana"/>
            </w:rPr>
            <w:t xml:space="preserve"> – </w:t>
          </w:r>
          <w:r w:rsidR="00977E40"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C7B55B4"/>
    <w:multiLevelType w:val="hybridMultilevel"/>
    <w:tmpl w:val="8BB8BB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5"/>
  </w:num>
  <w:num w:numId="6">
    <w:abstractNumId w:val="11"/>
  </w:num>
  <w:num w:numId="7">
    <w:abstractNumId w:val="20"/>
  </w:num>
  <w:num w:numId="8">
    <w:abstractNumId w:val="26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63B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31CB"/>
    <w:rsid w:val="000B4299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C2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5F5D"/>
    <w:rsid w:val="00136C1B"/>
    <w:rsid w:val="00137478"/>
    <w:rsid w:val="001418E1"/>
    <w:rsid w:val="00142527"/>
    <w:rsid w:val="00142655"/>
    <w:rsid w:val="00142FEF"/>
    <w:rsid w:val="00143AE0"/>
    <w:rsid w:val="00143D94"/>
    <w:rsid w:val="00144DCB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312C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C4ADA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0C2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4B5B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053E7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51BF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673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1D0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B84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2F6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1FF2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4804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792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1DA5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5B3F"/>
    <w:rsid w:val="008B7A7B"/>
    <w:rsid w:val="008C1008"/>
    <w:rsid w:val="008C1743"/>
    <w:rsid w:val="008C1C47"/>
    <w:rsid w:val="008C1D13"/>
    <w:rsid w:val="008C204B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77E4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C3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1D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BE8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599A"/>
    <w:rsid w:val="00BF6B8B"/>
    <w:rsid w:val="00C005D0"/>
    <w:rsid w:val="00C007E6"/>
    <w:rsid w:val="00C00AEB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A63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368E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3F57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B80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7B5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211B-6A71-4B5A-AB91-50CABFD5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</TotalTime>
  <Pages>8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4390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2</cp:revision>
  <cp:lastPrinted>2006-08-08T20:14:00Z</cp:lastPrinted>
  <dcterms:created xsi:type="dcterms:W3CDTF">2020-07-27T18:01:00Z</dcterms:created>
  <dcterms:modified xsi:type="dcterms:W3CDTF">2020-07-27T18:01:00Z</dcterms:modified>
</cp:coreProperties>
</file>