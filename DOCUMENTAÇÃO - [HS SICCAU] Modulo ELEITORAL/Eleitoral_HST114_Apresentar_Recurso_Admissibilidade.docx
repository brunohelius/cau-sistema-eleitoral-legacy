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FDA369D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D56483">
        <w:rPr>
          <w:sz w:val="52"/>
          <w:szCs w:val="52"/>
        </w:rPr>
        <w:t>114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A11735">
        <w:rPr>
          <w:sz w:val="52"/>
          <w:szCs w:val="52"/>
        </w:rPr>
        <w:t>Apresentar</w:t>
      </w:r>
      <w:r w:rsidR="003C07DE">
        <w:rPr>
          <w:sz w:val="52"/>
          <w:szCs w:val="52"/>
        </w:rPr>
        <w:t xml:space="preserve"> </w:t>
      </w:r>
      <w:r w:rsidR="00D56483">
        <w:rPr>
          <w:sz w:val="52"/>
          <w:szCs w:val="52"/>
        </w:rPr>
        <w:t>Recurso de</w:t>
      </w:r>
      <w:r w:rsidR="003C07DE">
        <w:rPr>
          <w:sz w:val="52"/>
          <w:szCs w:val="52"/>
        </w:rPr>
        <w:t xml:space="preserve"> </w:t>
      </w:r>
      <w:r w:rsidR="00D56483">
        <w:rPr>
          <w:sz w:val="52"/>
          <w:szCs w:val="52"/>
        </w:rPr>
        <w:t>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22A0BCD" w:rsidR="00A735A5" w:rsidRPr="00BA5059" w:rsidRDefault="002857D0" w:rsidP="003F1DD3">
            <w:pPr>
              <w:jc w:val="center"/>
            </w:pPr>
            <w:r>
              <w:t>01</w:t>
            </w:r>
            <w:r w:rsidR="000931C8">
              <w:t>/0</w:t>
            </w:r>
            <w:r>
              <w:t>4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67463DC1" w:rsidR="00A735A5" w:rsidRPr="00BA5059" w:rsidRDefault="002857D0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E24B0D4" w14:textId="7FC8443B" w:rsidR="00E63E6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083781" w:history="1">
        <w:r w:rsidR="00E63E60" w:rsidRPr="00CD2B04">
          <w:rPr>
            <w:rStyle w:val="Hyperlink"/>
            <w:noProof/>
          </w:rPr>
          <w:t>HST-114– Apresentar Recurso Admissibilidade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_Toc37083781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4</w:t>
        </w:r>
        <w:r w:rsidR="00E63E60">
          <w:rPr>
            <w:noProof/>
            <w:webHidden/>
          </w:rPr>
          <w:fldChar w:fldCharType="end"/>
        </w:r>
      </w:hyperlink>
    </w:p>
    <w:p w14:paraId="30A05D67" w14:textId="4D8BAC09" w:rsidR="00E63E60" w:rsidRDefault="000660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782" w:history="1">
        <w:r w:rsidR="00E63E60" w:rsidRPr="00CD2B04">
          <w:rPr>
            <w:rStyle w:val="Hyperlink"/>
            <w:noProof/>
          </w:rPr>
          <w:t>COMO Denunciante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_Toc37083782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4</w:t>
        </w:r>
        <w:r w:rsidR="00E63E60">
          <w:rPr>
            <w:noProof/>
            <w:webHidden/>
          </w:rPr>
          <w:fldChar w:fldCharType="end"/>
        </w:r>
      </w:hyperlink>
    </w:p>
    <w:p w14:paraId="132C0E97" w14:textId="586EB792" w:rsidR="00E63E60" w:rsidRDefault="000660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783" w:history="1">
        <w:r w:rsidR="00E63E60" w:rsidRPr="00CD2B04">
          <w:rPr>
            <w:rStyle w:val="Hyperlink"/>
            <w:noProof/>
          </w:rPr>
          <w:t>QUERO apresentar um recurso do julgamento de admissibilidade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_Toc37083783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4</w:t>
        </w:r>
        <w:r w:rsidR="00E63E60">
          <w:rPr>
            <w:noProof/>
            <w:webHidden/>
          </w:rPr>
          <w:fldChar w:fldCharType="end"/>
        </w:r>
      </w:hyperlink>
    </w:p>
    <w:p w14:paraId="1C3865FD" w14:textId="3462D264" w:rsidR="00E63E60" w:rsidRDefault="000660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784" w:history="1">
        <w:r w:rsidR="00E63E60" w:rsidRPr="00CD2B04">
          <w:rPr>
            <w:rStyle w:val="Hyperlink"/>
            <w:noProof/>
          </w:rPr>
          <w:t>PARA a denúncia na qual eu seja o denunciante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_Toc37083784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4</w:t>
        </w:r>
        <w:r w:rsidR="00E63E60">
          <w:rPr>
            <w:noProof/>
            <w:webHidden/>
          </w:rPr>
          <w:fldChar w:fldCharType="end"/>
        </w:r>
      </w:hyperlink>
    </w:p>
    <w:p w14:paraId="3AAD580D" w14:textId="5B923B9D" w:rsidR="00E63E60" w:rsidRDefault="000660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785" w:history="1">
        <w:r w:rsidR="00E63E60" w:rsidRPr="00CD2B04">
          <w:rPr>
            <w:rStyle w:val="Hyperlink"/>
            <w:noProof/>
          </w:rPr>
          <w:t>PROTÓTIPO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_Toc37083785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4</w:t>
        </w:r>
        <w:r w:rsidR="00E63E60">
          <w:rPr>
            <w:noProof/>
            <w:webHidden/>
          </w:rPr>
          <w:fldChar w:fldCharType="end"/>
        </w:r>
      </w:hyperlink>
    </w:p>
    <w:p w14:paraId="2717CCF5" w14:textId="316610A1" w:rsidR="00E63E60" w:rsidRDefault="000660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786" w:history="1">
        <w:r w:rsidR="00E63E60" w:rsidRPr="00CD2B04">
          <w:rPr>
            <w:rStyle w:val="Hyperlink"/>
            <w:noProof/>
          </w:rPr>
          <w:t>CRITÉRIOS DE ACEITE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_Toc37083786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6</w:t>
        </w:r>
        <w:r w:rsidR="00E63E60">
          <w:rPr>
            <w:noProof/>
            <w:webHidden/>
          </w:rPr>
          <w:fldChar w:fldCharType="end"/>
        </w:r>
      </w:hyperlink>
    </w:p>
    <w:p w14:paraId="571E8B80" w14:textId="6D92B65D" w:rsidR="00E63E60" w:rsidRDefault="000660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787" w:history="1">
        <w:r w:rsidR="00E63E60" w:rsidRPr="00CD2B04">
          <w:rPr>
            <w:rStyle w:val="Hyperlink"/>
            <w:noProof/>
          </w:rPr>
          <w:t>MENSAGENS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_Toc37083787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8</w:t>
        </w:r>
        <w:r w:rsidR="00E63E60">
          <w:rPr>
            <w:noProof/>
            <w:webHidden/>
          </w:rPr>
          <w:fldChar w:fldCharType="end"/>
        </w:r>
      </w:hyperlink>
    </w:p>
    <w:p w14:paraId="49DA85B1" w14:textId="17DBFFC8" w:rsidR="00E63E60" w:rsidRDefault="000660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788" w:history="1">
        <w:r w:rsidR="00E63E60" w:rsidRPr="00CD2B04">
          <w:rPr>
            <w:rStyle w:val="Hyperlink"/>
            <w:noProof/>
          </w:rPr>
          <w:t>INFORMAÇÕES COMPLEMENTARES</w:t>
        </w:r>
        <w:r w:rsidR="00E63E60">
          <w:rPr>
            <w:noProof/>
            <w:webHidden/>
          </w:rPr>
          <w:tab/>
        </w:r>
        <w:r w:rsidR="00E63E60">
          <w:rPr>
            <w:noProof/>
            <w:webHidden/>
          </w:rPr>
          <w:fldChar w:fldCharType="begin"/>
        </w:r>
        <w:r w:rsidR="00E63E60">
          <w:rPr>
            <w:noProof/>
            <w:webHidden/>
          </w:rPr>
          <w:instrText xml:space="preserve"> PAGEREF _Toc37083788 \h </w:instrText>
        </w:r>
        <w:r w:rsidR="00E63E60">
          <w:rPr>
            <w:noProof/>
            <w:webHidden/>
          </w:rPr>
        </w:r>
        <w:r w:rsidR="00E63E60">
          <w:rPr>
            <w:noProof/>
            <w:webHidden/>
          </w:rPr>
          <w:fldChar w:fldCharType="separate"/>
        </w:r>
        <w:r w:rsidR="00E63E60">
          <w:rPr>
            <w:noProof/>
            <w:webHidden/>
          </w:rPr>
          <w:t>8</w:t>
        </w:r>
        <w:r w:rsidR="00E63E60">
          <w:rPr>
            <w:noProof/>
            <w:webHidden/>
          </w:rPr>
          <w:fldChar w:fldCharType="end"/>
        </w:r>
      </w:hyperlink>
    </w:p>
    <w:p w14:paraId="46621B27" w14:textId="5F47A91F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C528D33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083781"/>
      <w:r w:rsidR="008838E8">
        <w:lastRenderedPageBreak/>
        <w:t>HST-</w:t>
      </w:r>
      <w:r w:rsidR="00A97CCE">
        <w:t>114</w:t>
      </w:r>
      <w:r w:rsidR="00D175C7">
        <w:t>–</w:t>
      </w:r>
      <w:r w:rsidR="008838E8">
        <w:t xml:space="preserve"> </w:t>
      </w:r>
      <w:r w:rsidR="00A11735">
        <w:t>Apresentar</w:t>
      </w:r>
      <w:r w:rsidR="000931C8">
        <w:t xml:space="preserve"> </w:t>
      </w:r>
      <w:r w:rsidR="00A97CCE">
        <w:t>Recurso Admissibilidade</w:t>
      </w:r>
      <w:bookmarkEnd w:id="4"/>
    </w:p>
    <w:p w14:paraId="37D34CD1" w14:textId="68386E9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083782"/>
      <w:r w:rsidRPr="000628DE">
        <w:t>COMO</w:t>
      </w:r>
      <w:r w:rsidR="00C64B05" w:rsidRPr="000628DE">
        <w:t xml:space="preserve"> </w:t>
      </w:r>
      <w:r w:rsidR="000931C8">
        <w:rPr>
          <w:b w:val="0"/>
        </w:rPr>
        <w:t>Denuncia</w:t>
      </w:r>
      <w:r w:rsidR="00A97CCE">
        <w:rPr>
          <w:b w:val="0"/>
        </w:rPr>
        <w:t>nte</w:t>
      </w:r>
      <w:bookmarkEnd w:id="5"/>
    </w:p>
    <w:p w14:paraId="4036BB8D" w14:textId="455C921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083783"/>
      <w:r w:rsidRPr="000628DE">
        <w:t>QUERO</w:t>
      </w:r>
      <w:r w:rsidR="005A4527" w:rsidRPr="000628DE">
        <w:t xml:space="preserve"> </w:t>
      </w:r>
      <w:r w:rsidR="00A97CCE">
        <w:rPr>
          <w:b w:val="0"/>
        </w:rPr>
        <w:t>apresentar um recurso do julgamento de admissibilidade</w:t>
      </w:r>
      <w:bookmarkEnd w:id="6"/>
    </w:p>
    <w:p w14:paraId="38E7497A" w14:textId="614E4A06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083784"/>
      <w:r w:rsidRPr="000628DE">
        <w:t>PARA</w:t>
      </w:r>
      <w:r w:rsidR="005A4527" w:rsidRPr="000628DE">
        <w:t xml:space="preserve"> </w:t>
      </w:r>
      <w:r w:rsidR="000931C8">
        <w:rPr>
          <w:b w:val="0"/>
        </w:rPr>
        <w:t>a denúncia na qual eu seja o denuncia</w:t>
      </w:r>
      <w:r w:rsidR="00A97CCE">
        <w:rPr>
          <w:b w:val="0"/>
        </w:rPr>
        <w:t>nte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7083785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5856386E" w:rsidR="002E2F62" w:rsidRDefault="00A11735" w:rsidP="002E2F62">
      <w:pPr>
        <w:pStyle w:val="EstiloPrototipo3"/>
        <w:numPr>
          <w:ilvl w:val="0"/>
          <w:numId w:val="3"/>
        </w:numPr>
      </w:pPr>
      <w:bookmarkStart w:id="10" w:name="_Ref26368229"/>
      <w:r>
        <w:t>Apresentar</w:t>
      </w:r>
      <w:r w:rsidR="000931C8">
        <w:t xml:space="preserve"> </w:t>
      </w:r>
      <w:r w:rsidR="00E31F09">
        <w:t>Recurso</w:t>
      </w:r>
      <w:r w:rsidR="009B5756">
        <w:t>:</w:t>
      </w:r>
      <w:bookmarkEnd w:id="10"/>
    </w:p>
    <w:p w14:paraId="31202B79" w14:textId="6021C7BA" w:rsidR="00A66BD6" w:rsidRDefault="00A66BD6" w:rsidP="00342A09">
      <w:pPr>
        <w:pStyle w:val="EstiloPrototipo3"/>
      </w:pPr>
    </w:p>
    <w:p w14:paraId="3486A602" w14:textId="124FA033" w:rsidR="00F77376" w:rsidRDefault="005F0BCE" w:rsidP="00A66BD6">
      <w:pPr>
        <w:pStyle w:val="EstiloPrototipo3"/>
        <w:ind w:left="360"/>
      </w:pPr>
      <w:r>
        <w:rPr>
          <w:noProof/>
        </w:rPr>
        <w:drawing>
          <wp:inline distT="0" distB="0" distL="0" distR="0" wp14:anchorId="7938AAA6" wp14:editId="3BB62B57">
            <wp:extent cx="5760085" cy="4465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BE0" w14:textId="77777777" w:rsidR="00F77376" w:rsidRDefault="00F77376" w:rsidP="00A66BD6">
      <w:pPr>
        <w:pStyle w:val="EstiloPrototipo3"/>
        <w:ind w:left="360"/>
      </w:pPr>
    </w:p>
    <w:p w14:paraId="61863F59" w14:textId="77777777" w:rsidR="00F77376" w:rsidRDefault="00F77376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83D2748" w:rsidR="00BA4DD5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Apresentação </w:t>
            </w:r>
            <w:r w:rsidR="00187515">
              <w:rPr>
                <w:rFonts w:cs="Arial"/>
                <w:sz w:val="18"/>
                <w:szCs w:val="18"/>
              </w:rPr>
              <w:t>do recurso</w:t>
            </w:r>
          </w:p>
        </w:tc>
        <w:tc>
          <w:tcPr>
            <w:tcW w:w="1276" w:type="dxa"/>
          </w:tcPr>
          <w:p w14:paraId="3CBEBEA4" w14:textId="13B6FCC0" w:rsidR="00BA4DD5" w:rsidRPr="00F23DF4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apresentaçã</w:t>
            </w:r>
            <w:r w:rsidR="00187515">
              <w:rPr>
                <w:rFonts w:cs="Arial"/>
                <w:sz w:val="18"/>
                <w:szCs w:val="18"/>
              </w:rPr>
              <w:t>o do recurso</w:t>
            </w:r>
          </w:p>
        </w:tc>
        <w:tc>
          <w:tcPr>
            <w:tcW w:w="708" w:type="dxa"/>
            <w:gridSpan w:val="2"/>
          </w:tcPr>
          <w:p w14:paraId="7EEFA2A5" w14:textId="1E8925AE" w:rsidR="00BA4DD5" w:rsidRPr="00410002" w:rsidRDefault="00910B2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1E4A6FB" w:rsidR="00BA4DD5" w:rsidRPr="00F23DF4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BE6943F" w:rsidR="00BA4DD5" w:rsidRPr="00F23DF4" w:rsidRDefault="00910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47DD0B8" w14:textId="77777777" w:rsidR="000677AB" w:rsidRDefault="00910B2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65435EE2" w14:textId="77777777" w:rsidR="00910B26" w:rsidRDefault="00910B2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58D1147" w14:textId="77777777" w:rsidR="00910B26" w:rsidRDefault="00910B26" w:rsidP="00910B2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4D09AB5D" w14:textId="22CE73F6" w:rsidR="00910B26" w:rsidRPr="009B74D2" w:rsidRDefault="00910B2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649BFEFB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27FDD00E" w:rsidR="00410002" w:rsidRDefault="005D6BFB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1F8AF979" w:rsidR="00410002" w:rsidRDefault="005D6BFB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uploads de arquivo</w:t>
            </w:r>
          </w:p>
        </w:tc>
        <w:tc>
          <w:tcPr>
            <w:tcW w:w="708" w:type="dxa"/>
            <w:gridSpan w:val="2"/>
          </w:tcPr>
          <w:p w14:paraId="0DA90BE3" w14:textId="2E237306" w:rsidR="00410002" w:rsidRDefault="005D6BF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2939C268" w14:textId="29829C6F" w:rsidR="00410002" w:rsidRDefault="005D6BF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926" w:type="dxa"/>
          </w:tcPr>
          <w:p w14:paraId="1EE14498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43114579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08A30D06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72375F64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15372B8" w14:textId="77777777" w:rsidR="005D6BFB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0964CC32" w14:textId="77777777" w:rsidR="005D6BFB" w:rsidRPr="00381899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27E3D970" w14:textId="7AFA5B59" w:rsidR="00410002" w:rsidRDefault="005D6BFB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243ED3CF" w14:textId="77777777" w:rsidR="005D6BFB" w:rsidRDefault="005D6BFB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1950611A" w14:textId="4823FD26" w:rsidR="005D6BFB" w:rsidRDefault="005D6BFB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arquivos;</w:t>
            </w:r>
          </w:p>
          <w:p w14:paraId="27B36F8D" w14:textId="4AFD77D1" w:rsidR="009E333D" w:rsidRDefault="009E333D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seja inválido, o sistema apresenta a mensagem </w:t>
            </w:r>
            <w:r w:rsidRPr="009E333D">
              <w:rPr>
                <w:b/>
                <w:bCs/>
                <w:sz w:val="18"/>
                <w:szCs w:val="18"/>
              </w:rPr>
              <w:fldChar w:fldCharType="begin"/>
            </w:r>
            <w:r w:rsidRPr="009E333D">
              <w:rPr>
                <w:b/>
                <w:bCs/>
                <w:sz w:val="18"/>
                <w:szCs w:val="18"/>
              </w:rPr>
              <w:instrText xml:space="preserve"> REF _Ref23434261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9E333D">
              <w:rPr>
                <w:b/>
                <w:bCs/>
                <w:sz w:val="18"/>
                <w:szCs w:val="18"/>
              </w:rPr>
            </w:r>
            <w:r w:rsidRPr="009E333D">
              <w:rPr>
                <w:b/>
                <w:bCs/>
                <w:sz w:val="18"/>
                <w:szCs w:val="18"/>
              </w:rPr>
              <w:fldChar w:fldCharType="separate"/>
            </w:r>
            <w:r w:rsidRPr="009E333D">
              <w:rPr>
                <w:b/>
                <w:bCs/>
                <w:sz w:val="18"/>
                <w:szCs w:val="18"/>
              </w:rPr>
              <w:t>ME01</w:t>
            </w:r>
            <w:r w:rsidRPr="009E333D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  <w:p w14:paraId="6B19665E" w14:textId="67F0A3D0" w:rsidR="000D5755" w:rsidRPr="009E333D" w:rsidRDefault="000D5755" w:rsidP="009E333D">
            <w:pPr>
              <w:spacing w:before="60" w:after="60"/>
              <w:ind w:left="360"/>
              <w:rPr>
                <w:sz w:val="18"/>
                <w:szCs w:val="18"/>
              </w:rPr>
            </w:pPr>
          </w:p>
        </w:tc>
      </w:tr>
      <w:tr w:rsidR="00507A39" w:rsidRPr="00FD775E" w14:paraId="370398B3" w14:textId="77777777" w:rsidTr="00507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2AE0233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3EBFE1CE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Cadastra </w:t>
            </w:r>
            <w:r w:rsidR="00215124">
              <w:rPr>
                <w:sz w:val="18"/>
                <w:szCs w:val="18"/>
              </w:rPr>
              <w:t>o recurso de admissibilidade</w:t>
            </w:r>
          </w:p>
        </w:tc>
        <w:tc>
          <w:tcPr>
            <w:tcW w:w="1127" w:type="dxa"/>
            <w:gridSpan w:val="2"/>
          </w:tcPr>
          <w:p w14:paraId="149B626F" w14:textId="08CA0AE1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19442B8" w14:textId="19C5839D" w:rsidR="001E4A3B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o sistema salva os dados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 w:rsidRPr="00215124">
              <w:rPr>
                <w:b/>
                <w:bCs/>
                <w:sz w:val="18"/>
                <w:szCs w:val="18"/>
              </w:rPr>
              <w:fldChar w:fldCharType="begin"/>
            </w:r>
            <w:r w:rsidR="00F07622" w:rsidRPr="00215124">
              <w:rPr>
                <w:b/>
                <w:bCs/>
                <w:sz w:val="18"/>
                <w:szCs w:val="18"/>
              </w:rPr>
              <w:instrText xml:space="preserve"> REF _Ref30750509 \r \h </w:instrText>
            </w:r>
            <w:r w:rsidR="00F07622" w:rsidRPr="00215124">
              <w:rPr>
                <w:b/>
                <w:bCs/>
                <w:sz w:val="18"/>
                <w:szCs w:val="18"/>
              </w:rPr>
            </w:r>
            <w:r w:rsidR="00F07622" w:rsidRPr="00215124">
              <w:rPr>
                <w:b/>
                <w:bCs/>
                <w:sz w:val="18"/>
                <w:szCs w:val="18"/>
              </w:rPr>
              <w:fldChar w:fldCharType="separate"/>
            </w:r>
            <w:r w:rsidR="00F07622" w:rsidRPr="00215124">
              <w:rPr>
                <w:b/>
                <w:bCs/>
                <w:sz w:val="18"/>
                <w:szCs w:val="18"/>
              </w:rPr>
              <w:t>ME02</w:t>
            </w:r>
            <w:r w:rsidR="00F07622" w:rsidRPr="00215124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4160CA8" w14:textId="664DD891" w:rsidR="005731B7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campo obrigatório vazio,</w:t>
            </w:r>
            <w:r w:rsidR="00B07A3E">
              <w:rPr>
                <w:sz w:val="18"/>
                <w:szCs w:val="18"/>
              </w:rPr>
              <w:t xml:space="preserve"> o sistema</w:t>
            </w:r>
            <w:r>
              <w:rPr>
                <w:sz w:val="18"/>
                <w:szCs w:val="18"/>
              </w:rPr>
              <w:t xml:space="preserve"> impede o cadastro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_Ref31809845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ME03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281BFAAB" w14:textId="2A1A9120" w:rsidR="001E4A3B" w:rsidRDefault="00F07622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regras gerais.</w:t>
            </w:r>
          </w:p>
        </w:tc>
      </w:tr>
      <w:tr w:rsidR="00507A39" w:rsidRPr="000126F0" w14:paraId="71A5D9BC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0CF08112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12418002" w14:textId="098A71CB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a partir do dispositivo local.</w:t>
            </w:r>
          </w:p>
        </w:tc>
        <w:tc>
          <w:tcPr>
            <w:tcW w:w="1127" w:type="dxa"/>
            <w:gridSpan w:val="2"/>
          </w:tcPr>
          <w:p w14:paraId="75D88C90" w14:textId="150F8912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463E0B2" w14:textId="07B586D2" w:rsidR="00D34692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D34692">
              <w:rPr>
                <w:b/>
                <w:sz w:val="18"/>
                <w:szCs w:val="18"/>
              </w:rPr>
              <w:fldChar w:fldCharType="begin"/>
            </w:r>
            <w:r w:rsidRPr="00D34692">
              <w:rPr>
                <w:b/>
                <w:sz w:val="18"/>
                <w:szCs w:val="18"/>
              </w:rPr>
              <w:instrText xml:space="preserve"> REF _Ref23434261 \r \h  \* MERGEFORMAT </w:instrText>
            </w:r>
            <w:r w:rsidRPr="00D34692">
              <w:rPr>
                <w:b/>
                <w:sz w:val="18"/>
                <w:szCs w:val="18"/>
              </w:rPr>
            </w:r>
            <w:r w:rsidRPr="00D34692">
              <w:rPr>
                <w:b/>
                <w:sz w:val="18"/>
                <w:szCs w:val="18"/>
              </w:rPr>
              <w:fldChar w:fldCharType="separate"/>
            </w:r>
            <w:r w:rsidRPr="00D34692">
              <w:rPr>
                <w:b/>
                <w:sz w:val="18"/>
                <w:szCs w:val="18"/>
              </w:rPr>
              <w:t>ME01</w:t>
            </w:r>
            <w:r w:rsidRPr="00D34692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F95673A" w14:textId="06AFB8E0" w:rsidR="00507A39" w:rsidRPr="000B38F1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FF3A50" w:rsidRPr="000126F0" w14:paraId="4537D865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CA2F13" w14:textId="4206625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3A7CEB82" w14:textId="09F84774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1127" w:type="dxa"/>
            <w:gridSpan w:val="2"/>
          </w:tcPr>
          <w:p w14:paraId="65639A97" w14:textId="14D9F36D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823" w:type="dxa"/>
            <w:gridSpan w:val="3"/>
          </w:tcPr>
          <w:p w14:paraId="392E6DD2" w14:textId="085C5E9D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F3A50" w:rsidRPr="000126F0" w14:paraId="7E55CB79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05D8806" w14:textId="5AA6617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F3807BA" w14:textId="3BF6B195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1127" w:type="dxa"/>
            <w:gridSpan w:val="2"/>
          </w:tcPr>
          <w:p w14:paraId="438D313B" w14:textId="02076B50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A67150" w14:textId="71AC88CB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041FE921" w:rsidR="002A258C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Cancelar</w:t>
            </w:r>
          </w:p>
        </w:tc>
        <w:tc>
          <w:tcPr>
            <w:tcW w:w="1928" w:type="dxa"/>
            <w:gridSpan w:val="3"/>
          </w:tcPr>
          <w:p w14:paraId="19E70B8B" w14:textId="1EAD6B29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0934C850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7083786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735BA980" w:rsidR="00CF3C4D" w:rsidRDefault="00D97F58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Somente o usuário</w:t>
      </w:r>
      <w:r w:rsidR="00AD4611">
        <w:t xml:space="preserve"> que cadastrou a denúncia</w:t>
      </w:r>
      <w:r>
        <w:t xml:space="preserve"> consegue cadastrar </w:t>
      </w:r>
      <w:r w:rsidR="00AD4611">
        <w:t>um recurso</w:t>
      </w:r>
      <w:r>
        <w:t xml:space="preserve"> para</w:t>
      </w:r>
      <w:r w:rsidR="00AD4611">
        <w:t xml:space="preserve"> o julgamento de admissibilidade realizada pelo assessor CE</w:t>
      </w:r>
      <w:r w:rsidR="00C7494F">
        <w:t xml:space="preserve"> ou CEN</w:t>
      </w:r>
      <w:r w:rsidR="00AD4611">
        <w:t xml:space="preserve"> no ambiente </w:t>
      </w:r>
      <w:r w:rsidR="00C7494F">
        <w:t>corporativo</w:t>
      </w:r>
      <w:r w:rsidR="00AD4611">
        <w:t>;</w:t>
      </w:r>
    </w:p>
    <w:p w14:paraId="309BF8DA" w14:textId="5716F79D" w:rsidR="00E52E3B" w:rsidRDefault="00A95B00" w:rsidP="00A95B0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O prazo de apresentação de recurso</w:t>
      </w:r>
      <w:r w:rsidR="003A1596">
        <w:t xml:space="preserve"> deve ser fixado em 3 dias corridos</w:t>
      </w:r>
      <w:r>
        <w:t xml:space="preserve"> contados a partir da data de julgamento de admissibilidade registrada em </w:t>
      </w:r>
      <w:r w:rsidRPr="00A95B00">
        <w:t>Eleitoral_HST113</w:t>
      </w:r>
      <w:proofErr w:type="gramStart"/>
      <w:r w:rsidRPr="00A95B00">
        <w:t>_Julgar</w:t>
      </w:r>
      <w:proofErr w:type="gramEnd"/>
      <w:r w:rsidRPr="00A95B00">
        <w:t>_Admissibilidade_Corporativo</w:t>
      </w:r>
      <w:r>
        <w:t>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End w:id="12"/>
      <w:bookmarkEnd w:id="13"/>
    </w:p>
    <w:p w14:paraId="62F9D974" w14:textId="649D9B68" w:rsidR="001171A0" w:rsidRDefault="001171A0" w:rsidP="001171A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usuário aciona </w:t>
      </w:r>
      <w:r w:rsidR="00E45EF4">
        <w:t>o botão “</w:t>
      </w:r>
      <w:r w:rsidR="00E45EF4" w:rsidRPr="00E45EF4">
        <w:rPr>
          <w:b/>
          <w:bCs/>
        </w:rPr>
        <w:t>Realizar Recurso</w:t>
      </w:r>
      <w:r w:rsidR="00E45EF4">
        <w:t xml:space="preserve">” </w:t>
      </w:r>
      <w:r>
        <w:t xml:space="preserve">a partir </w:t>
      </w:r>
      <w:r w:rsidR="00E45EF4">
        <w:t xml:space="preserve">da </w:t>
      </w:r>
      <w:r w:rsidR="009B5F85" w:rsidRPr="009B5F85">
        <w:rPr>
          <w:b/>
          <w:bCs/>
        </w:rPr>
        <w:t>HST134_Visualizar_Julgamento_Admissibilidade</w:t>
      </w:r>
      <w:r w:rsidR="00DD71A8">
        <w:t xml:space="preserve">. </w:t>
      </w:r>
      <w:r w:rsidR="00E45EF4">
        <w:t xml:space="preserve">Esse botão deve ser apresentado </w:t>
      </w:r>
      <w:r w:rsidR="009B5F85">
        <w:t>na parte inferir esquerda da página conforme padrão utilizado no sistema;</w:t>
      </w:r>
    </w:p>
    <w:p w14:paraId="09EBBA6C" w14:textId="46F400BF" w:rsidR="005D68F0" w:rsidRDefault="00AE0F11" w:rsidP="00426A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a denúncia possua a situação </w:t>
      </w:r>
      <w:r w:rsidR="00DB32F4">
        <w:t>“Em recurso”, então a ação “Realizar Recurso” deve estar habilitada. Caso contrário, a ação fica oculta e desabilitada;</w:t>
      </w:r>
    </w:p>
    <w:p w14:paraId="0D5FC392" w14:textId="03A09E10" w:rsidR="00DD71A8" w:rsidRDefault="00DD71A8" w:rsidP="00DD71A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usuário seja o denunciante a ação “Realizar Recurso” é exibida, caso seja qualquer outro usuário, a ação fica oculta e desabilitada.</w:t>
      </w:r>
    </w:p>
    <w:p w14:paraId="7F31DDA8" w14:textId="371177A8" w:rsidR="00426A47" w:rsidRDefault="00426A47" w:rsidP="00426A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o botão “Realizar Recurso”, o sistema deve apresentar a interface </w:t>
      </w:r>
      <w:r w:rsidRPr="00572A93">
        <w:rPr>
          <w:b/>
          <w:bCs/>
        </w:rPr>
        <w:fldChar w:fldCharType="begin"/>
      </w:r>
      <w:r w:rsidRPr="00572A93">
        <w:rPr>
          <w:b/>
          <w:bCs/>
        </w:rPr>
        <w:instrText xml:space="preserve"> REF _Ref26368229 \r \h </w:instrText>
      </w:r>
      <w:r>
        <w:rPr>
          <w:b/>
          <w:bCs/>
        </w:rPr>
        <w:instrText xml:space="preserve"> \* MERGEFORMAT </w:instrText>
      </w:r>
      <w:r w:rsidRPr="00572A93">
        <w:rPr>
          <w:b/>
          <w:bCs/>
        </w:rPr>
      </w:r>
      <w:r w:rsidRPr="00572A93">
        <w:rPr>
          <w:b/>
          <w:bCs/>
        </w:rPr>
        <w:fldChar w:fldCharType="separate"/>
      </w:r>
      <w:r w:rsidRPr="00572A93">
        <w:rPr>
          <w:b/>
          <w:bCs/>
        </w:rPr>
        <w:t>P01</w:t>
      </w:r>
      <w:r w:rsidRPr="00572A93">
        <w:rPr>
          <w:b/>
          <w:bCs/>
        </w:rPr>
        <w:fldChar w:fldCharType="end"/>
      </w:r>
      <w:r>
        <w:t xml:space="preserve"> para realização do recurso;</w:t>
      </w:r>
    </w:p>
    <w:p w14:paraId="7543C5A6" w14:textId="3A6F7AA4" w:rsidR="00426A47" w:rsidRDefault="00426A47" w:rsidP="00426A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26A47">
        <w:rPr>
          <w:b/>
        </w:rPr>
        <w:t>Prazo de apresentação de recurso encerrado</w:t>
      </w:r>
      <w:r w:rsidR="00565427">
        <w:rPr>
          <w:b/>
        </w:rPr>
        <w:t xml:space="preserve"> quando não há recurso cadastrado</w:t>
      </w:r>
      <w:r w:rsidRPr="00426A47">
        <w:rPr>
          <w:b/>
        </w:rPr>
        <w:t>:</w:t>
      </w:r>
    </w:p>
    <w:p w14:paraId="090467FF" w14:textId="009C2259" w:rsidR="00426A47" w:rsidRDefault="00426A47" w:rsidP="00426A4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 </w:t>
      </w:r>
      <w:r>
        <w:t>Caso o prazo seja encerrado para realização do recurso, o sistema deve ocultar e desabilitar o botão “Realizar Recurso”;</w:t>
      </w:r>
    </w:p>
    <w:p w14:paraId="134D6345" w14:textId="15034777" w:rsidR="0023406D" w:rsidRDefault="00426A47" w:rsidP="006B022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23406D">
        <w:t>Caso o denunciante não apresente recu</w:t>
      </w:r>
      <w:r w:rsidR="00DB32F4">
        <w:t>rso para uma denúncia</w:t>
      </w:r>
      <w:r w:rsidR="0023406D">
        <w:t xml:space="preserve"> e o prazo sej</w:t>
      </w:r>
      <w:r w:rsidR="006F133D">
        <w:t>a</w:t>
      </w:r>
      <w:r w:rsidR="00C549A8">
        <w:t xml:space="preserve"> encerrado, o sistema registra a</w:t>
      </w:r>
      <w:r w:rsidR="006F133D">
        <w:t xml:space="preserve"> </w:t>
      </w:r>
      <w:r w:rsidR="00AE0F11">
        <w:t>situação</w:t>
      </w:r>
      <w:r w:rsidR="006F133D">
        <w:t xml:space="preserve"> “Transitado e</w:t>
      </w:r>
      <w:r w:rsidR="00FF2D1C">
        <w:t>m</w:t>
      </w:r>
      <w:r w:rsidR="006F133D">
        <w:t xml:space="preserve"> </w:t>
      </w:r>
      <w:r w:rsidR="00FF2D1C">
        <w:t>j</w:t>
      </w:r>
      <w:r w:rsidR="006F133D">
        <w:t>ulgado” para a</w:t>
      </w:r>
      <w:r w:rsidR="0023406D">
        <w:t xml:space="preserve"> denúnci</w:t>
      </w:r>
      <w:r w:rsidR="006F133D">
        <w:t>a</w:t>
      </w:r>
      <w:r w:rsidR="0023406D">
        <w:t>.</w:t>
      </w:r>
    </w:p>
    <w:p w14:paraId="3B1B3B8B" w14:textId="1B0DE5B4" w:rsidR="00572A93" w:rsidRDefault="006F133D" w:rsidP="00426A4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denunciante não apresente recurso para uma denúncia e o prazo seja encerrado, o sistema registra o</w:t>
      </w:r>
      <w:r w:rsidR="006A79C1">
        <w:t>s dados de</w:t>
      </w:r>
      <w:r>
        <w:t xml:space="preserve"> histórico da denúncia: Usuário:</w:t>
      </w:r>
      <w:r w:rsidR="00426A47">
        <w:t xml:space="preserve"> Sistema, Data/Hora, Ação: Prazo de</w:t>
      </w:r>
      <w:r>
        <w:t xml:space="preserve"> apresentação de recurso</w:t>
      </w:r>
      <w:r w:rsidR="00426A47">
        <w:t xml:space="preserve"> transcorrido.</w:t>
      </w:r>
    </w:p>
    <w:p w14:paraId="61C0B0CE" w14:textId="1A10951A" w:rsidR="00565427" w:rsidRDefault="00565427" w:rsidP="00426A4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rotina deverá ser executada todos os dias.</w:t>
      </w:r>
    </w:p>
    <w:p w14:paraId="0E8EE5AD" w14:textId="77777777" w:rsidR="00426A47" w:rsidRDefault="00426A47" w:rsidP="00426A4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5B2A9BF" w14:textId="22333DBD" w:rsid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4950">
        <w:rPr>
          <w:b/>
        </w:rPr>
        <w:t xml:space="preserve">Ao acionar </w:t>
      </w:r>
      <w:r w:rsidR="00AE4AC6">
        <w:rPr>
          <w:b/>
        </w:rPr>
        <w:t>o botão</w:t>
      </w:r>
      <w:r w:rsidRPr="006D4950">
        <w:rPr>
          <w:b/>
        </w:rPr>
        <w:t xml:space="preserve"> “</w:t>
      </w:r>
      <w:r w:rsidR="00025DE6" w:rsidRPr="006D4950">
        <w:rPr>
          <w:b/>
        </w:rPr>
        <w:t>Concluir</w:t>
      </w:r>
      <w:r w:rsidRPr="006D4950">
        <w:rPr>
          <w:b/>
        </w:rPr>
        <w:t xml:space="preserve">”, </w:t>
      </w:r>
      <w:r w:rsidR="00AE4AC6">
        <w:rPr>
          <w:b/>
        </w:rPr>
        <w:t xml:space="preserve">da interface P01, </w:t>
      </w:r>
      <w:r w:rsidRPr="006D4950">
        <w:rPr>
          <w:b/>
        </w:rPr>
        <w:t xml:space="preserve">o sistema </w:t>
      </w:r>
      <w:r w:rsidR="00025DE6" w:rsidRPr="006D4950">
        <w:rPr>
          <w:b/>
        </w:rPr>
        <w:t>deve</w:t>
      </w:r>
      <w:r w:rsidR="00AE4AC6">
        <w:rPr>
          <w:b/>
        </w:rPr>
        <w:t xml:space="preserve"> ter o seguinte comportamento</w:t>
      </w:r>
      <w:r w:rsidR="00025DE6">
        <w:t>:</w:t>
      </w:r>
    </w:p>
    <w:p w14:paraId="34CA1FEF" w14:textId="05612E2F" w:rsidR="00025DE6" w:rsidRDefault="00565427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025DE6">
        <w:t xml:space="preserve">Salva a data e hora </w:t>
      </w:r>
      <w:r w:rsidR="00AE4AC6">
        <w:t>da realização do recurso do julgamento de admissibilidade</w:t>
      </w:r>
      <w:r w:rsidR="00504C51">
        <w:t xml:space="preserve"> para a denúncia;</w:t>
      </w:r>
    </w:p>
    <w:p w14:paraId="12BE16F4" w14:textId="0C5BD596" w:rsidR="00504C51" w:rsidRDefault="00504C51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Registra </w:t>
      </w:r>
      <w:r w:rsidR="00DB1578">
        <w:t>a situação “Em julgamento do recurso de admissibilidade”</w:t>
      </w:r>
      <w:r>
        <w:t xml:space="preserve"> para a denúncia;</w:t>
      </w:r>
    </w:p>
    <w:p w14:paraId="5084C4BA" w14:textId="274F9338" w:rsidR="00504C51" w:rsidRDefault="00504C51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Registra os dados para histórico</w:t>
      </w:r>
      <w:r w:rsidR="00565427">
        <w:t xml:space="preserve"> para a denúncia</w:t>
      </w:r>
      <w:r>
        <w:t xml:space="preserve">: Usuário, Data/Hora, Ação: </w:t>
      </w:r>
      <w:r w:rsidR="00AE4AC6">
        <w:t>Recurso de admissibilidade</w:t>
      </w:r>
      <w:r w:rsidR="00D25BD9">
        <w:t>;</w:t>
      </w:r>
    </w:p>
    <w:p w14:paraId="25376082" w14:textId="31FFB011" w:rsidR="00D25BD9" w:rsidRDefault="00D25BD9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Após o cadastro do recurso o sistema exibe os dados em </w:t>
      </w:r>
      <w:r w:rsidRPr="00BA11AC">
        <w:rPr>
          <w:b/>
          <w:bCs/>
        </w:rPr>
        <w:t>HST124</w:t>
      </w:r>
      <w:proofErr w:type="gramStart"/>
      <w:r w:rsidRPr="00BA11AC">
        <w:rPr>
          <w:b/>
          <w:bCs/>
        </w:rPr>
        <w:t>_Visualizar</w:t>
      </w:r>
      <w:proofErr w:type="gramEnd"/>
      <w:r w:rsidRPr="00BA11AC">
        <w:rPr>
          <w:b/>
          <w:bCs/>
        </w:rPr>
        <w:t>_Recurso_Admissibilidade</w:t>
      </w:r>
      <w:r>
        <w:t xml:space="preserve"> </w:t>
      </w:r>
      <w:r w:rsidRPr="00D25BD9">
        <w:rPr>
          <w:b/>
        </w:rPr>
        <w:t>Eleitoral_HST125_Visualizar_Recurso_Admissibilidade_Corporativo;</w:t>
      </w:r>
    </w:p>
    <w:p w14:paraId="4216C6AD" w14:textId="435F5104" w:rsidR="00504C51" w:rsidRDefault="00504C51" w:rsidP="00D25BD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A5F93">
        <w:t xml:space="preserve">Caso </w:t>
      </w:r>
      <w:r w:rsidR="00BA11AC">
        <w:t>o</w:t>
      </w:r>
      <w:r w:rsidR="003A5F93">
        <w:t xml:space="preserve"> prazo de </w:t>
      </w:r>
      <w:r w:rsidR="009F6020">
        <w:t>recurso</w:t>
      </w:r>
      <w:r w:rsidR="003A5F93">
        <w:t xml:space="preserve"> já tenha encerrado,</w:t>
      </w:r>
      <w:r w:rsidR="008248A4">
        <w:t xml:space="preserve"> durante o processo de cadastro,</w:t>
      </w:r>
      <w:r w:rsidR="003A5F93">
        <w:t xml:space="preserve"> ent</w:t>
      </w:r>
      <w:r w:rsidR="000D0D5A">
        <w:t>ão o sistema impede o cadastro,</w:t>
      </w:r>
      <w:r w:rsidR="003A5F93">
        <w:t xml:space="preserve"> exibe a mensagem </w:t>
      </w:r>
      <w:r w:rsidR="003A5F93" w:rsidRPr="003A5F93">
        <w:rPr>
          <w:b/>
        </w:rPr>
        <w:fldChar w:fldCharType="begin"/>
      </w:r>
      <w:r w:rsidR="003A5F93" w:rsidRPr="003A5F93">
        <w:rPr>
          <w:b/>
        </w:rPr>
        <w:instrText xml:space="preserve"> REF _Ref32247805 \r \h </w:instrText>
      </w:r>
      <w:r w:rsidR="003A5F93">
        <w:rPr>
          <w:b/>
        </w:rPr>
        <w:instrText xml:space="preserve"> \* MERGEFORMAT </w:instrText>
      </w:r>
      <w:r w:rsidR="003A5F93" w:rsidRPr="003A5F93">
        <w:rPr>
          <w:b/>
        </w:rPr>
      </w:r>
      <w:r w:rsidR="003A5F93" w:rsidRPr="003A5F93">
        <w:rPr>
          <w:b/>
        </w:rPr>
        <w:fldChar w:fldCharType="separate"/>
      </w:r>
      <w:r w:rsidR="003A5F93" w:rsidRPr="003A5F93">
        <w:rPr>
          <w:b/>
        </w:rPr>
        <w:t>ME04</w:t>
      </w:r>
      <w:r w:rsidR="003A5F93" w:rsidRPr="003A5F93">
        <w:rPr>
          <w:b/>
        </w:rPr>
        <w:fldChar w:fldCharType="end"/>
      </w:r>
      <w:r w:rsidR="003A5F93">
        <w:t xml:space="preserve"> e encaminha o usuário para </w:t>
      </w:r>
      <w:r w:rsidR="00846100">
        <w:t>a</w:t>
      </w:r>
      <w:r w:rsidR="009835C5">
        <w:t xml:space="preserve"> </w:t>
      </w:r>
      <w:r w:rsidR="00BA11AC" w:rsidRPr="00BA11AC">
        <w:rPr>
          <w:b/>
          <w:bCs/>
        </w:rPr>
        <w:t>HST124</w:t>
      </w:r>
      <w:proofErr w:type="gramStart"/>
      <w:r w:rsidR="00BA11AC" w:rsidRPr="00BA11AC">
        <w:rPr>
          <w:b/>
          <w:bCs/>
        </w:rPr>
        <w:t>_Visualizar</w:t>
      </w:r>
      <w:proofErr w:type="gramEnd"/>
      <w:r w:rsidR="00BA11AC" w:rsidRPr="00BA11AC">
        <w:rPr>
          <w:b/>
          <w:bCs/>
        </w:rPr>
        <w:t>_Recurso_Admissibilidade</w:t>
      </w:r>
      <w:r w:rsidR="00D25BD9">
        <w:t xml:space="preserve"> </w:t>
      </w:r>
      <w:r w:rsidR="00D25BD9" w:rsidRPr="00D25BD9">
        <w:rPr>
          <w:b/>
        </w:rPr>
        <w:t>Eleitoral_HST125_Visualizar_Recurso_Admissibilidade_Corporativo</w:t>
      </w:r>
      <w:r w:rsidR="00D25BD9">
        <w:t>;</w:t>
      </w:r>
    </w:p>
    <w:p w14:paraId="3500DFCB" w14:textId="0F9C47B4" w:rsidR="00BF38F5" w:rsidRDefault="001D05FE" w:rsidP="00BF38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E310AA">
        <w:t>Caso não seja apresentado um recurso</w:t>
      </w:r>
      <w:r w:rsidR="00097503">
        <w:t xml:space="preserve"> dentro do prazo estabelecido, então o sistema </w:t>
      </w:r>
      <w:r w:rsidR="00D25BD9">
        <w:t xml:space="preserve">exibe </w:t>
      </w:r>
      <w:r w:rsidR="00DC2C19">
        <w:t>na aba “</w:t>
      </w:r>
      <w:r w:rsidR="00DC2C19" w:rsidRPr="00DC2C19">
        <w:rPr>
          <w:b/>
          <w:bCs/>
        </w:rPr>
        <w:t>Recurso de Admissibilidade</w:t>
      </w:r>
      <w:r w:rsidR="00DC2C19">
        <w:t>”</w:t>
      </w:r>
      <w:r w:rsidR="00D25BD9">
        <w:t xml:space="preserve"> do ambiente corporativo e profissional</w:t>
      </w:r>
      <w:r w:rsidR="00DC2C19">
        <w:t xml:space="preserve"> </w:t>
      </w:r>
      <w:r w:rsidR="00097503">
        <w:t xml:space="preserve">a seguinte </w:t>
      </w:r>
      <w:r w:rsidR="00204BCE">
        <w:t>mensagem [</w:t>
      </w:r>
      <w:r w:rsidR="00204BCE" w:rsidRPr="00204BCE">
        <w:rPr>
          <w:b/>
          <w:bCs/>
        </w:rPr>
        <w:fldChar w:fldCharType="begin"/>
      </w:r>
      <w:r w:rsidR="00204BCE" w:rsidRPr="00204BCE">
        <w:rPr>
          <w:b/>
          <w:bCs/>
        </w:rPr>
        <w:instrText xml:space="preserve"> REF _Ref37174592 \r \h </w:instrText>
      </w:r>
      <w:r w:rsidR="00204BCE">
        <w:rPr>
          <w:b/>
          <w:bCs/>
        </w:rPr>
        <w:instrText xml:space="preserve"> \* MERGEFORMAT </w:instrText>
      </w:r>
      <w:r w:rsidR="00204BCE" w:rsidRPr="00204BCE">
        <w:rPr>
          <w:b/>
          <w:bCs/>
        </w:rPr>
      </w:r>
      <w:r w:rsidR="00204BCE" w:rsidRPr="00204BCE">
        <w:rPr>
          <w:b/>
          <w:bCs/>
        </w:rPr>
        <w:fldChar w:fldCharType="separate"/>
      </w:r>
      <w:r w:rsidR="00204BCE" w:rsidRPr="00204BCE">
        <w:rPr>
          <w:b/>
          <w:bCs/>
        </w:rPr>
        <w:t>ME05</w:t>
      </w:r>
      <w:r w:rsidR="00204BCE" w:rsidRPr="00204BCE">
        <w:rPr>
          <w:b/>
          <w:bCs/>
        </w:rPr>
        <w:fldChar w:fldCharType="end"/>
      </w:r>
      <w:r w:rsidR="00204BCE">
        <w:t>].</w:t>
      </w:r>
    </w:p>
    <w:p w14:paraId="188BDB15" w14:textId="773AA54C" w:rsidR="00846100" w:rsidRDefault="00846100" w:rsidP="00BF38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 Caso seja apresentado um recurso dentro do prazo estabelecido o sistema disponibiliza a aba “Recurso de Admissibilidade” com todos os dados cadastrados no recurso conforme interface </w:t>
      </w:r>
      <w:r w:rsidRPr="00846100">
        <w:rPr>
          <w:b/>
          <w:bCs/>
        </w:rPr>
        <w:fldChar w:fldCharType="begin"/>
      </w:r>
      <w:r w:rsidRPr="00846100">
        <w:rPr>
          <w:b/>
          <w:bCs/>
        </w:rPr>
        <w:instrText xml:space="preserve"> REF _Ref26368229 \r \h </w:instrText>
      </w:r>
      <w:r>
        <w:rPr>
          <w:b/>
          <w:bCs/>
        </w:rPr>
        <w:instrText xml:space="preserve"> \* MERGEFORMAT </w:instrText>
      </w:r>
      <w:r w:rsidRPr="00846100">
        <w:rPr>
          <w:b/>
          <w:bCs/>
        </w:rPr>
      </w:r>
      <w:r w:rsidRPr="00846100">
        <w:rPr>
          <w:b/>
          <w:bCs/>
        </w:rPr>
        <w:fldChar w:fldCharType="separate"/>
      </w:r>
      <w:r w:rsidRPr="00846100">
        <w:rPr>
          <w:b/>
          <w:bCs/>
        </w:rPr>
        <w:t>P01</w:t>
      </w:r>
      <w:r w:rsidRPr="00846100">
        <w:rPr>
          <w:b/>
          <w:bCs/>
        </w:rPr>
        <w:fldChar w:fldCharType="end"/>
      </w:r>
      <w:r w:rsidR="00E310AA">
        <w:t xml:space="preserve"> e </w:t>
      </w:r>
      <w:r w:rsidR="00E310AA" w:rsidRPr="00E310AA">
        <w:rPr>
          <w:b/>
          <w:bCs/>
          <w:color w:val="000000" w:themeColor="text1"/>
        </w:rPr>
        <w:t>HST124_Aba_Recurso_Admissibilidade</w:t>
      </w:r>
      <w:r w:rsidR="00E310AA">
        <w:rPr>
          <w:b/>
          <w:bCs/>
          <w:color w:val="000000" w:themeColor="text1"/>
        </w:rPr>
        <w:t>.</w:t>
      </w:r>
    </w:p>
    <w:p w14:paraId="3DFAA01C" w14:textId="200B6CEF" w:rsidR="00BF38F5" w:rsidRPr="00BF38F5" w:rsidRDefault="00BF38F5" w:rsidP="00BF38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Pr="00BF38F5">
        <w:rPr>
          <w:b/>
          <w:position w:val="3"/>
        </w:rPr>
        <w:t>Regras de envio de e-mail ao</w:t>
      </w:r>
      <w:r w:rsidR="007300A9">
        <w:rPr>
          <w:b/>
          <w:position w:val="3"/>
        </w:rPr>
        <w:t xml:space="preserve"> realizar</w:t>
      </w:r>
      <w:r w:rsidRPr="00BF38F5">
        <w:rPr>
          <w:b/>
          <w:position w:val="3"/>
        </w:rPr>
        <w:t xml:space="preserve"> </w:t>
      </w:r>
      <w:r w:rsidR="007300A9">
        <w:rPr>
          <w:b/>
          <w:position w:val="3"/>
        </w:rPr>
        <w:t>o recurso</w:t>
      </w:r>
      <w:r w:rsidRPr="00BF38F5">
        <w:rPr>
          <w:position w:val="3"/>
        </w:rPr>
        <w:t>. O sistema verifica a parametrização de e-mails para a atividade secundária “</w:t>
      </w:r>
      <w:r w:rsidR="0091075D" w:rsidRPr="0091075D">
        <w:rPr>
          <w:b/>
          <w:bCs/>
          <w:color w:val="000000" w:themeColor="text1"/>
        </w:rPr>
        <w:t>4.14 -</w:t>
      </w:r>
      <w:r w:rsidRPr="0091075D">
        <w:rPr>
          <w:b/>
          <w:bCs/>
          <w:color w:val="000000" w:themeColor="text1"/>
        </w:rPr>
        <w:t xml:space="preserve"> </w:t>
      </w:r>
      <w:r w:rsidR="007300A9" w:rsidRPr="0091075D">
        <w:rPr>
          <w:b/>
          <w:bCs/>
          <w:color w:val="000000" w:themeColor="text1"/>
        </w:rPr>
        <w:t>Apresentar Recurso de Admissibilidade</w:t>
      </w:r>
      <w:r w:rsidRPr="00BF38F5">
        <w:rPr>
          <w:position w:val="3"/>
        </w:rPr>
        <w:t>” no processo eleitoral de referência em:</w:t>
      </w:r>
    </w:p>
    <w:p w14:paraId="52DD2A10" w14:textId="43F3DEEE" w:rsidR="00BF38F5" w:rsidRDefault="00BF38F5" w:rsidP="00BF38F5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</w:t>
      </w:r>
      <w:r w:rsidR="00A03CC4">
        <w:rPr>
          <w:position w:val="3"/>
        </w:rPr>
        <w:t>usuário que cadastrou a denúncia;</w:t>
      </w:r>
    </w:p>
    <w:p w14:paraId="09A38421" w14:textId="44FCBA12" w:rsidR="00BF38F5" w:rsidRDefault="00BF38F5" w:rsidP="00BF38F5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assessor CE</w:t>
      </w:r>
      <w:r w:rsidR="00EE1CB1">
        <w:rPr>
          <w:position w:val="3"/>
        </w:rPr>
        <w:t>N;</w:t>
      </w:r>
    </w:p>
    <w:p w14:paraId="61109112" w14:textId="50887DD9" w:rsidR="00BF38F5" w:rsidRPr="002A627A" w:rsidRDefault="00BF38F5" w:rsidP="00BF38F5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</w:t>
      </w:r>
      <w:r w:rsidR="007869D2">
        <w:rPr>
          <w:position w:val="3"/>
        </w:rPr>
        <w:t>s</w:t>
      </w:r>
      <w:r>
        <w:rPr>
          <w:position w:val="3"/>
        </w:rPr>
        <w:t xml:space="preserve"> </w:t>
      </w:r>
      <w:r w:rsidR="00A03CC4">
        <w:rPr>
          <w:position w:val="3"/>
        </w:rPr>
        <w:t>coordenador</w:t>
      </w:r>
      <w:r w:rsidR="00EE1CB1">
        <w:rPr>
          <w:position w:val="3"/>
        </w:rPr>
        <w:t>es da</w:t>
      </w:r>
      <w:r w:rsidR="00A03CC4">
        <w:rPr>
          <w:position w:val="3"/>
        </w:rPr>
        <w:t xml:space="preserve"> CE</w:t>
      </w:r>
      <w:r w:rsidR="00EE1CB1">
        <w:rPr>
          <w:position w:val="3"/>
        </w:rPr>
        <w:t>N;</w:t>
      </w:r>
    </w:p>
    <w:p w14:paraId="4E1FD35F" w14:textId="39F66E84" w:rsidR="00BF38F5" w:rsidRDefault="00BF38F5" w:rsidP="00BF38F5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2BF88D98" w14:textId="77777777" w:rsidR="002A627A" w:rsidRPr="002A627A" w:rsidRDefault="002A627A" w:rsidP="002A627A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A8EB22B" w14:textId="60DF6F8E" w:rsidR="002A627A" w:rsidRPr="00BF38F5" w:rsidRDefault="00BF38F5" w:rsidP="00BF38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 </w:t>
      </w:r>
      <w:r w:rsidR="002A627A" w:rsidRPr="00BF38F5">
        <w:rPr>
          <w:b/>
          <w:position w:val="3"/>
        </w:rPr>
        <w:t>Regras de envio de e-mail</w:t>
      </w:r>
      <w:r>
        <w:rPr>
          <w:b/>
          <w:position w:val="3"/>
        </w:rPr>
        <w:t xml:space="preserve"> após o prazo de defesa encerra</w:t>
      </w:r>
      <w:r w:rsidR="007869D2">
        <w:rPr>
          <w:b/>
          <w:position w:val="3"/>
        </w:rPr>
        <w:t>do</w:t>
      </w:r>
      <w:r>
        <w:rPr>
          <w:b/>
          <w:position w:val="3"/>
        </w:rPr>
        <w:t xml:space="preserve"> e não houver </w:t>
      </w:r>
      <w:r w:rsidR="00565427">
        <w:rPr>
          <w:b/>
          <w:position w:val="3"/>
        </w:rPr>
        <w:t xml:space="preserve">recurso </w:t>
      </w:r>
      <w:r>
        <w:rPr>
          <w:b/>
          <w:position w:val="3"/>
        </w:rPr>
        <w:t>cadastrad</w:t>
      </w:r>
      <w:r w:rsidR="00565427">
        <w:rPr>
          <w:b/>
          <w:position w:val="3"/>
        </w:rPr>
        <w:t>o</w:t>
      </w:r>
      <w:r w:rsidR="002A627A" w:rsidRPr="00BF38F5">
        <w:rPr>
          <w:position w:val="3"/>
        </w:rPr>
        <w:t>. O sistema verifica a parametrização de e-mails para a atividade secundária “</w:t>
      </w:r>
      <w:r w:rsidR="008B2E65" w:rsidRPr="001D250B">
        <w:rPr>
          <w:b/>
          <w:bCs/>
        </w:rPr>
        <w:t>4.</w:t>
      </w:r>
      <w:r w:rsidR="001D250B" w:rsidRPr="001D250B">
        <w:rPr>
          <w:b/>
          <w:bCs/>
        </w:rPr>
        <w:t>14</w:t>
      </w:r>
      <w:r w:rsidR="002A627A" w:rsidRPr="001D250B">
        <w:rPr>
          <w:b/>
          <w:bCs/>
        </w:rPr>
        <w:t xml:space="preserve"> Apresentar </w:t>
      </w:r>
      <w:r w:rsidR="001D250B" w:rsidRPr="001D250B">
        <w:rPr>
          <w:b/>
          <w:bCs/>
        </w:rPr>
        <w:t>Recurso de Admissibilidade</w:t>
      </w:r>
      <w:r w:rsidR="002A627A" w:rsidRPr="00BF38F5">
        <w:rPr>
          <w:position w:val="3"/>
        </w:rPr>
        <w:t>” no processo eleitoral de referência em:</w:t>
      </w:r>
    </w:p>
    <w:p w14:paraId="7F5610CE" w14:textId="7F418278" w:rsidR="002A627A" w:rsidRDefault="002A627A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180270">
        <w:rPr>
          <w:b/>
          <w:position w:val="3"/>
        </w:rPr>
        <w:t>4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</w:t>
      </w:r>
      <w:r w:rsidR="00E17ED1">
        <w:rPr>
          <w:position w:val="3"/>
        </w:rPr>
        <w:t xml:space="preserve"> coordenador CE</w:t>
      </w:r>
      <w:r>
        <w:rPr>
          <w:position w:val="3"/>
        </w:rPr>
        <w:t xml:space="preserve"> atual da denúncia</w:t>
      </w:r>
      <w:r w:rsidR="00837C3E">
        <w:rPr>
          <w:position w:val="3"/>
        </w:rPr>
        <w:t xml:space="preserve">, informando sobre o não cadastramento de defesa e consequente </w:t>
      </w:r>
      <w:r w:rsidR="006A5D7E">
        <w:rPr>
          <w:position w:val="3"/>
        </w:rPr>
        <w:t>arquivamento</w:t>
      </w:r>
      <w:r w:rsidR="00837C3E">
        <w:rPr>
          <w:position w:val="3"/>
        </w:rPr>
        <w:t xml:space="preserve"> da solicitação</w:t>
      </w:r>
      <w:r>
        <w:rPr>
          <w:position w:val="3"/>
        </w:rPr>
        <w:t>.</w:t>
      </w:r>
    </w:p>
    <w:p w14:paraId="607D6E9E" w14:textId="1563581C" w:rsidR="00E17ED1" w:rsidRDefault="00E17ED1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E17ED1">
        <w:rPr>
          <w:position w:val="3"/>
        </w:rPr>
        <w:t>:</w:t>
      </w:r>
      <w:r>
        <w:rPr>
          <w:position w:val="3"/>
        </w:rPr>
        <w:t xml:space="preserve"> Envia e-mail para o assessor CE da respectiva UF do denunciado ou da chapa. Envia e-mail para o assessor CEN de qualquer tipo ou UF de denúncia</w:t>
      </w:r>
      <w:r w:rsidR="0018329D">
        <w:rPr>
          <w:position w:val="3"/>
        </w:rPr>
        <w:t>, informando sobre o não cadastramento de defesa e consequente arquivamento da solicitação.</w:t>
      </w:r>
    </w:p>
    <w:p w14:paraId="3FA426D6" w14:textId="36A2A53F" w:rsidR="007869D2" w:rsidRPr="00FA0F3C" w:rsidRDefault="007869D2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FA0F3C">
        <w:rPr>
          <w:b/>
          <w:color w:val="000000" w:themeColor="text1"/>
          <w:position w:val="3"/>
        </w:rPr>
        <w:t>Registro 06</w:t>
      </w:r>
      <w:r w:rsidRPr="00FA0F3C">
        <w:rPr>
          <w:color w:val="000000" w:themeColor="text1"/>
          <w:position w:val="3"/>
        </w:rPr>
        <w:t>: Envia e-mail para o denunciante</w:t>
      </w:r>
      <w:r w:rsidR="00C02057" w:rsidRPr="00FA0F3C">
        <w:rPr>
          <w:color w:val="000000" w:themeColor="text1"/>
          <w:position w:val="3"/>
        </w:rPr>
        <w:t>, informando sobre o não cadastramento de defesa e consequente arquivamento da solicitação.</w:t>
      </w:r>
    </w:p>
    <w:p w14:paraId="7E93A604" w14:textId="6401432B" w:rsidR="004016CB" w:rsidRPr="009F1252" w:rsidRDefault="004016CB" w:rsidP="00330B0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</w:t>
      </w:r>
      <w:r w:rsidR="00C9427F">
        <w:rPr>
          <w:b/>
          <w:position w:val="3"/>
        </w:rPr>
        <w:t>apresentar o</w:t>
      </w:r>
      <w:r w:rsidR="002A627A">
        <w:rPr>
          <w:b/>
          <w:position w:val="3"/>
        </w:rPr>
        <w:t xml:space="preserve"> </w:t>
      </w:r>
      <w:r w:rsidR="00C9427F">
        <w:rPr>
          <w:b/>
          <w:position w:val="3"/>
        </w:rPr>
        <w:t>recurso,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7E51EFDB" w14:textId="65CCDDF4" w:rsidR="004B161D" w:rsidRPr="004016CB" w:rsidRDefault="004016CB" w:rsidP="004016C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1F7AB85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2A5D6E0A" w14:textId="41FEB4C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D533A1E" w14:textId="636A0198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EE63764" w14:textId="514A332D" w:rsidR="004016CB" w:rsidRPr="0046218B" w:rsidRDefault="00F877C9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Apresentação do recurso de admissibilidade</w:t>
      </w:r>
      <w:r w:rsidR="00204BCE">
        <w:rPr>
          <w:position w:val="3"/>
        </w:rPr>
        <w:t xml:space="preserve"> ou a mensagem [</w:t>
      </w:r>
      <w:r w:rsidR="00204BCE" w:rsidRPr="00204BCE">
        <w:rPr>
          <w:b/>
          <w:bCs/>
          <w:position w:val="3"/>
        </w:rPr>
        <w:fldChar w:fldCharType="begin"/>
      </w:r>
      <w:r w:rsidR="00204BCE" w:rsidRPr="00204BCE">
        <w:rPr>
          <w:b/>
          <w:bCs/>
          <w:position w:val="3"/>
        </w:rPr>
        <w:instrText xml:space="preserve"> REF _Ref37174592 \r \h </w:instrText>
      </w:r>
      <w:r w:rsidR="00204BCE">
        <w:rPr>
          <w:b/>
          <w:bCs/>
          <w:position w:val="3"/>
        </w:rPr>
        <w:instrText xml:space="preserve"> \* MERGEFORMAT </w:instrText>
      </w:r>
      <w:r w:rsidR="00204BCE" w:rsidRPr="00204BCE">
        <w:rPr>
          <w:b/>
          <w:bCs/>
          <w:position w:val="3"/>
        </w:rPr>
      </w:r>
      <w:r w:rsidR="00204BCE" w:rsidRPr="00204BCE">
        <w:rPr>
          <w:b/>
          <w:bCs/>
          <w:position w:val="3"/>
        </w:rPr>
        <w:fldChar w:fldCharType="separate"/>
      </w:r>
      <w:r w:rsidR="00204BCE" w:rsidRPr="00204BCE">
        <w:rPr>
          <w:b/>
          <w:bCs/>
          <w:position w:val="3"/>
        </w:rPr>
        <w:t>ME05</w:t>
      </w:r>
      <w:r w:rsidR="00204BCE" w:rsidRPr="00204BCE">
        <w:rPr>
          <w:b/>
          <w:bCs/>
          <w:position w:val="3"/>
        </w:rPr>
        <w:fldChar w:fldCharType="end"/>
      </w:r>
      <w:r w:rsidR="00204BCE">
        <w:rPr>
          <w:position w:val="3"/>
        </w:rPr>
        <w:t>] quando não houver apresentação de defesa.</w:t>
      </w:r>
    </w:p>
    <w:p w14:paraId="78E21B52" w14:textId="34D62BCC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66B57109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7A73165" w14:textId="59BE5384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777FDF5F" w14:textId="5BF56647" w:rsidR="008B4675" w:rsidRPr="00551455" w:rsidRDefault="00551455" w:rsidP="00551455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Apresentação do recurso de admissibilidade ou a mensagem [</w:t>
      </w:r>
      <w:r w:rsidRPr="00204BCE">
        <w:rPr>
          <w:b/>
          <w:bCs/>
          <w:position w:val="3"/>
        </w:rPr>
        <w:fldChar w:fldCharType="begin"/>
      </w:r>
      <w:r w:rsidRPr="00204BCE">
        <w:rPr>
          <w:b/>
          <w:bCs/>
          <w:position w:val="3"/>
        </w:rPr>
        <w:instrText xml:space="preserve"> REF _Ref37174592 \r \h </w:instrText>
      </w:r>
      <w:r>
        <w:rPr>
          <w:b/>
          <w:bCs/>
          <w:position w:val="3"/>
        </w:rPr>
        <w:instrText xml:space="preserve"> \* MERGEFORMAT </w:instrText>
      </w:r>
      <w:r w:rsidRPr="00204BCE">
        <w:rPr>
          <w:b/>
          <w:bCs/>
          <w:position w:val="3"/>
        </w:rPr>
      </w:r>
      <w:r w:rsidRPr="00204BCE">
        <w:rPr>
          <w:b/>
          <w:bCs/>
          <w:position w:val="3"/>
        </w:rPr>
        <w:fldChar w:fldCharType="separate"/>
      </w:r>
      <w:r w:rsidRPr="00204BCE">
        <w:rPr>
          <w:b/>
          <w:bCs/>
          <w:position w:val="3"/>
        </w:rPr>
        <w:t>ME05</w:t>
      </w:r>
      <w:r w:rsidRPr="00204BCE">
        <w:rPr>
          <w:b/>
          <w:bCs/>
          <w:position w:val="3"/>
        </w:rPr>
        <w:fldChar w:fldCharType="end"/>
      </w:r>
      <w:r>
        <w:rPr>
          <w:position w:val="3"/>
        </w:rPr>
        <w:t>] quando não houver apresentação de defesa.</w:t>
      </w:r>
    </w:p>
    <w:p w14:paraId="03FE0F6B" w14:textId="2A94BF9C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E21C8F">
        <w:rPr>
          <w:position w:val="3"/>
        </w:rPr>
        <w:t>”</w:t>
      </w:r>
      <w:r>
        <w:rPr>
          <w:position w:val="3"/>
        </w:rPr>
        <w:t>:</w:t>
      </w:r>
    </w:p>
    <w:p w14:paraId="44A22A9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1CF7B728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3443B67" w14:textId="663A29B5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UF: (UF do denunciado);</w:t>
      </w:r>
    </w:p>
    <w:p w14:paraId="27878AC8" w14:textId="458AF24C" w:rsidR="00E21C8F" w:rsidRDefault="00551455" w:rsidP="00E21C8F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Toc12290439"/>
      <w:bookmarkStart w:id="15" w:name="_Toc23266189"/>
      <w:r>
        <w:rPr>
          <w:position w:val="3"/>
        </w:rPr>
        <w:t>Apresentação do recurso de admissibilidade ou a mensagem [</w:t>
      </w:r>
      <w:r w:rsidRPr="00204BCE">
        <w:rPr>
          <w:b/>
          <w:bCs/>
          <w:position w:val="3"/>
        </w:rPr>
        <w:fldChar w:fldCharType="begin"/>
      </w:r>
      <w:r w:rsidRPr="00204BCE">
        <w:rPr>
          <w:b/>
          <w:bCs/>
          <w:position w:val="3"/>
        </w:rPr>
        <w:instrText xml:space="preserve"> REF _Ref37174592 \r \h </w:instrText>
      </w:r>
      <w:r>
        <w:rPr>
          <w:b/>
          <w:bCs/>
          <w:position w:val="3"/>
        </w:rPr>
        <w:instrText xml:space="preserve"> \* MERGEFORMAT </w:instrText>
      </w:r>
      <w:r w:rsidRPr="00204BCE">
        <w:rPr>
          <w:b/>
          <w:bCs/>
          <w:position w:val="3"/>
        </w:rPr>
      </w:r>
      <w:r w:rsidRPr="00204BCE">
        <w:rPr>
          <w:b/>
          <w:bCs/>
          <w:position w:val="3"/>
        </w:rPr>
        <w:fldChar w:fldCharType="separate"/>
      </w:r>
      <w:r w:rsidRPr="00204BCE">
        <w:rPr>
          <w:b/>
          <w:bCs/>
          <w:position w:val="3"/>
        </w:rPr>
        <w:t>ME05</w:t>
      </w:r>
      <w:r w:rsidRPr="00204BCE">
        <w:rPr>
          <w:b/>
          <w:bCs/>
          <w:position w:val="3"/>
        </w:rPr>
        <w:fldChar w:fldCharType="end"/>
      </w:r>
      <w:r>
        <w:rPr>
          <w:position w:val="3"/>
        </w:rPr>
        <w:t>] quando não houver apresentação de defesa.</w:t>
      </w:r>
    </w:p>
    <w:p w14:paraId="32CBFAE3" w14:textId="71A6F5BA" w:rsidR="00A86A45" w:rsidRDefault="00A86A45" w:rsidP="00A86A45">
      <w:pPr>
        <w:pStyle w:val="PargrafodaLista"/>
        <w:widowControl/>
        <w:numPr>
          <w:ilvl w:val="2"/>
          <w:numId w:val="24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5664A643" w14:textId="77777777" w:rsidR="00A86A45" w:rsidRDefault="00A86A45" w:rsidP="00A86A45">
      <w:pPr>
        <w:pStyle w:val="PargrafodaLista"/>
        <w:widowControl/>
        <w:numPr>
          <w:ilvl w:val="5"/>
          <w:numId w:val="25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586322C4" w14:textId="77777777" w:rsidR="00A86A45" w:rsidRDefault="00A86A45" w:rsidP="00A86A45">
      <w:pPr>
        <w:pStyle w:val="PargrafodaLista"/>
        <w:widowControl/>
        <w:numPr>
          <w:ilvl w:val="5"/>
          <w:numId w:val="25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GoBack"/>
      <w:bookmarkEnd w:id="16"/>
      <w:r>
        <w:rPr>
          <w:position w:val="3"/>
        </w:rPr>
        <w:t>Processo Eleitoral: (Ano);</w:t>
      </w:r>
    </w:p>
    <w:p w14:paraId="6E39A206" w14:textId="77777777" w:rsidR="00A86A45" w:rsidRDefault="00A86A45" w:rsidP="00A86A45">
      <w:pPr>
        <w:pStyle w:val="PargrafodaLista"/>
        <w:widowControl/>
        <w:numPr>
          <w:ilvl w:val="5"/>
          <w:numId w:val="25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3409C4CE" w14:textId="77777777" w:rsidR="00A86A45" w:rsidRDefault="00A86A45" w:rsidP="00A86A45">
      <w:pPr>
        <w:pStyle w:val="PargrafodaLista"/>
        <w:widowControl/>
        <w:numPr>
          <w:ilvl w:val="5"/>
          <w:numId w:val="25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54233CF4" w14:textId="77777777" w:rsidR="00A86A45" w:rsidRDefault="00A86A45" w:rsidP="00A86A45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Apresentação do recurso de admissibilidade ou a mensagem [</w:t>
      </w:r>
      <w:r w:rsidRPr="00204BCE">
        <w:rPr>
          <w:b/>
          <w:bCs/>
          <w:position w:val="3"/>
        </w:rPr>
        <w:fldChar w:fldCharType="begin"/>
      </w:r>
      <w:r w:rsidRPr="00204BCE">
        <w:rPr>
          <w:b/>
          <w:bCs/>
          <w:position w:val="3"/>
        </w:rPr>
        <w:instrText xml:space="preserve"> REF _Ref37174592 \r \h </w:instrText>
      </w:r>
      <w:r>
        <w:rPr>
          <w:b/>
          <w:bCs/>
          <w:position w:val="3"/>
        </w:rPr>
        <w:instrText xml:space="preserve"> \* MERGEFORMAT </w:instrText>
      </w:r>
      <w:r w:rsidRPr="00204BCE">
        <w:rPr>
          <w:b/>
          <w:bCs/>
          <w:position w:val="3"/>
        </w:rPr>
      </w:r>
      <w:r w:rsidRPr="00204BCE">
        <w:rPr>
          <w:b/>
          <w:bCs/>
          <w:position w:val="3"/>
        </w:rPr>
        <w:fldChar w:fldCharType="separate"/>
      </w:r>
      <w:r w:rsidRPr="00204BCE">
        <w:rPr>
          <w:b/>
          <w:bCs/>
          <w:position w:val="3"/>
        </w:rPr>
        <w:t>ME05</w:t>
      </w:r>
      <w:r w:rsidRPr="00204BCE">
        <w:rPr>
          <w:b/>
          <w:bCs/>
          <w:position w:val="3"/>
        </w:rPr>
        <w:fldChar w:fldCharType="end"/>
      </w:r>
      <w:r>
        <w:rPr>
          <w:position w:val="3"/>
        </w:rPr>
        <w:t>] quando não houver apresentação de defesa.</w:t>
      </w:r>
    </w:p>
    <w:p w14:paraId="665A562F" w14:textId="77777777" w:rsidR="00A86A45" w:rsidRPr="00551455" w:rsidRDefault="00A86A45" w:rsidP="00A86A45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37083787"/>
      <w:r>
        <w:t>MENSAGENS</w:t>
      </w:r>
      <w:bookmarkEnd w:id="14"/>
      <w:bookmarkEnd w:id="15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434261"/>
          </w:p>
        </w:tc>
        <w:bookmarkEnd w:id="18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0750509"/>
          </w:p>
        </w:tc>
        <w:bookmarkEnd w:id="19"/>
        <w:tc>
          <w:tcPr>
            <w:tcW w:w="5293" w:type="dxa"/>
          </w:tcPr>
          <w:p w14:paraId="57EA14E4" w14:textId="0714F767" w:rsidR="0023090C" w:rsidRDefault="00F07622" w:rsidP="00F0762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Prezado (a), </w:t>
            </w:r>
            <w:r w:rsidR="00262A16">
              <w:rPr>
                <w:rFonts w:cs="Arial"/>
                <w:sz w:val="18"/>
                <w:szCs w:val="18"/>
              </w:rPr>
              <w:t>recurso de admissibilidade</w:t>
            </w:r>
            <w:r>
              <w:rPr>
                <w:rFonts w:cs="Arial"/>
                <w:sz w:val="18"/>
                <w:szCs w:val="18"/>
              </w:rPr>
              <w:t xml:space="preserve"> foi cadastrad</w:t>
            </w:r>
            <w:r w:rsidR="00262A16">
              <w:rPr>
                <w:rFonts w:cs="Arial"/>
                <w:sz w:val="18"/>
                <w:szCs w:val="18"/>
              </w:rPr>
              <w:t>o</w:t>
            </w:r>
            <w:r>
              <w:rPr>
                <w:rFonts w:cs="Arial"/>
                <w:sz w:val="18"/>
                <w:szCs w:val="18"/>
              </w:rPr>
              <w:t xml:space="preserve"> com êxito para a</w:t>
            </w:r>
            <w:r w:rsidR="007E2C53">
              <w:rPr>
                <w:rFonts w:cs="Arial"/>
                <w:sz w:val="18"/>
                <w:szCs w:val="18"/>
              </w:rPr>
              <w:t xml:space="preserve"> denúncia nº &lt;99999&gt;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1809845"/>
          </w:p>
        </w:tc>
        <w:bookmarkEnd w:id="20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A5F93" w:rsidRPr="000126F0" w14:paraId="57F415F5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ECBE559" w14:textId="77777777" w:rsidR="003A5F93" w:rsidRPr="00D00F47" w:rsidRDefault="003A5F93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2247805"/>
          </w:p>
        </w:tc>
        <w:bookmarkEnd w:id="21"/>
        <w:tc>
          <w:tcPr>
            <w:tcW w:w="5293" w:type="dxa"/>
          </w:tcPr>
          <w:p w14:paraId="7F2A570D" w14:textId="5F907ED9" w:rsidR="003A5F93" w:rsidRDefault="003A5F93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Não foi possível realizar o cadastro porque o prazo de apresentação de </w:t>
            </w:r>
            <w:r w:rsidR="009F6020">
              <w:rPr>
                <w:rFonts w:cs="Arial"/>
                <w:sz w:val="18"/>
                <w:szCs w:val="18"/>
              </w:rPr>
              <w:t>recurso</w:t>
            </w:r>
            <w:r>
              <w:rPr>
                <w:rFonts w:cs="Arial"/>
                <w:sz w:val="18"/>
                <w:szCs w:val="18"/>
              </w:rPr>
              <w:t xml:space="preserve"> encerrou.</w:t>
            </w:r>
          </w:p>
        </w:tc>
        <w:tc>
          <w:tcPr>
            <w:tcW w:w="1409" w:type="dxa"/>
          </w:tcPr>
          <w:p w14:paraId="165A981E" w14:textId="2B8CBFE8" w:rsidR="003A5F93" w:rsidRDefault="003A5F93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2C8A7D42" w14:textId="235A8D5B" w:rsidR="003A5F93" w:rsidRDefault="003A5F93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204BCE" w:rsidRPr="000126F0" w14:paraId="010E796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EAAA709" w14:textId="77777777" w:rsidR="00204BCE" w:rsidRPr="00D00F47" w:rsidRDefault="00204BCE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7174592"/>
          </w:p>
        </w:tc>
        <w:bookmarkEnd w:id="22"/>
        <w:tc>
          <w:tcPr>
            <w:tcW w:w="5293" w:type="dxa"/>
          </w:tcPr>
          <w:p w14:paraId="33D6CF0D" w14:textId="6186A56F" w:rsidR="00204BCE" w:rsidRPr="00204BCE" w:rsidRDefault="00204BCE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97E0C">
              <w:rPr>
                <w:rFonts w:cs="Arial"/>
                <w:sz w:val="18"/>
                <w:szCs w:val="18"/>
              </w:rPr>
              <w:t>Não foi apresentada recurso para esta denúncia.</w:t>
            </w:r>
          </w:p>
        </w:tc>
        <w:tc>
          <w:tcPr>
            <w:tcW w:w="1409" w:type="dxa"/>
          </w:tcPr>
          <w:p w14:paraId="52D1E3D6" w14:textId="05858046" w:rsidR="00204BCE" w:rsidRDefault="00204BC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91" w:type="dxa"/>
          </w:tcPr>
          <w:p w14:paraId="591E78D5" w14:textId="6D96B4F3" w:rsidR="00204BCE" w:rsidRDefault="00204BC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7083788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93900" w14:textId="77777777" w:rsidR="00066039" w:rsidRDefault="00066039">
      <w:r>
        <w:separator/>
      </w:r>
    </w:p>
    <w:p w14:paraId="763C61E1" w14:textId="77777777" w:rsidR="00066039" w:rsidRDefault="00066039"/>
  </w:endnote>
  <w:endnote w:type="continuationSeparator" w:id="0">
    <w:p w14:paraId="31364070" w14:textId="77777777" w:rsidR="00066039" w:rsidRDefault="00066039">
      <w:r>
        <w:continuationSeparator/>
      </w:r>
    </w:p>
    <w:p w14:paraId="0952C3E2" w14:textId="77777777" w:rsidR="00066039" w:rsidRDefault="00066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13457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BF819" w14:textId="77777777" w:rsidR="00066039" w:rsidRDefault="00066039">
      <w:r>
        <w:separator/>
      </w:r>
    </w:p>
    <w:p w14:paraId="6E799AE4" w14:textId="77777777" w:rsidR="00066039" w:rsidRDefault="00066039"/>
  </w:footnote>
  <w:footnote w:type="continuationSeparator" w:id="0">
    <w:p w14:paraId="62351650" w14:textId="77777777" w:rsidR="00066039" w:rsidRDefault="00066039">
      <w:r>
        <w:continuationSeparator/>
      </w:r>
    </w:p>
    <w:p w14:paraId="29A5F499" w14:textId="77777777" w:rsidR="00066039" w:rsidRDefault="000660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pt;height:41.5pt" o:ole="">
                <v:imagedata r:id="rId1" o:title=""/>
              </v:shape>
              <o:OLEObject Type="Embed" ProgID="PBrush" ShapeID="_x0000_i1025" DrawAspect="Content" ObjectID="_1652727316" r:id="rId2"/>
            </w:object>
          </w:r>
        </w:p>
      </w:tc>
      <w:tc>
        <w:tcPr>
          <w:tcW w:w="4111" w:type="dxa"/>
          <w:vAlign w:val="center"/>
        </w:tcPr>
        <w:p w14:paraId="2CC77D67" w14:textId="0309F4BE" w:rsidR="00D940DF" w:rsidRPr="00C6532E" w:rsidRDefault="00D940DF" w:rsidP="00A1173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2857D0">
            <w:t>114</w:t>
          </w:r>
          <w:r w:rsidR="000931C8">
            <w:t xml:space="preserve"> – </w:t>
          </w:r>
          <w:r w:rsidR="00A11735">
            <w:t xml:space="preserve">Apresentar </w:t>
          </w:r>
          <w:r w:rsidR="002857D0">
            <w:t>Recurso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6039"/>
    <w:rsid w:val="000677AB"/>
    <w:rsid w:val="00070317"/>
    <w:rsid w:val="00071D0D"/>
    <w:rsid w:val="00072376"/>
    <w:rsid w:val="0007321D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503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1A89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468C"/>
    <w:rsid w:val="001151BB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270"/>
    <w:rsid w:val="00182ECD"/>
    <w:rsid w:val="0018329D"/>
    <w:rsid w:val="00183620"/>
    <w:rsid w:val="00184B51"/>
    <w:rsid w:val="001868D6"/>
    <w:rsid w:val="00187515"/>
    <w:rsid w:val="0019145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4419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50B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2B9B"/>
    <w:rsid w:val="001F32FC"/>
    <w:rsid w:val="001F6C31"/>
    <w:rsid w:val="001F6EB1"/>
    <w:rsid w:val="002028D7"/>
    <w:rsid w:val="00204396"/>
    <w:rsid w:val="00204BCE"/>
    <w:rsid w:val="002103B1"/>
    <w:rsid w:val="0021173B"/>
    <w:rsid w:val="00212BB8"/>
    <w:rsid w:val="00215124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406D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2A16"/>
    <w:rsid w:val="00266870"/>
    <w:rsid w:val="00266BFA"/>
    <w:rsid w:val="00267DC7"/>
    <w:rsid w:val="002712B3"/>
    <w:rsid w:val="002719E6"/>
    <w:rsid w:val="00272819"/>
    <w:rsid w:val="00274416"/>
    <w:rsid w:val="00274559"/>
    <w:rsid w:val="00275F60"/>
    <w:rsid w:val="00277737"/>
    <w:rsid w:val="002838BF"/>
    <w:rsid w:val="00285628"/>
    <w:rsid w:val="002857D0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1BB0"/>
    <w:rsid w:val="002B3949"/>
    <w:rsid w:val="002C284B"/>
    <w:rsid w:val="002C2864"/>
    <w:rsid w:val="002C715F"/>
    <w:rsid w:val="002C750E"/>
    <w:rsid w:val="002C7F07"/>
    <w:rsid w:val="002D1BDF"/>
    <w:rsid w:val="002D1CAA"/>
    <w:rsid w:val="002D2D5C"/>
    <w:rsid w:val="002D3F16"/>
    <w:rsid w:val="002D454C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B25"/>
    <w:rsid w:val="002F4F0D"/>
    <w:rsid w:val="002F505A"/>
    <w:rsid w:val="002F629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040F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CBC"/>
    <w:rsid w:val="00344F6E"/>
    <w:rsid w:val="00347052"/>
    <w:rsid w:val="00347BB0"/>
    <w:rsid w:val="003510DD"/>
    <w:rsid w:val="0035240E"/>
    <w:rsid w:val="00353CEF"/>
    <w:rsid w:val="00354AB5"/>
    <w:rsid w:val="00355FC8"/>
    <w:rsid w:val="003562D2"/>
    <w:rsid w:val="0035649F"/>
    <w:rsid w:val="00357AFC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596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3DCF"/>
    <w:rsid w:val="0041617E"/>
    <w:rsid w:val="004166D4"/>
    <w:rsid w:val="00423475"/>
    <w:rsid w:val="00424FDE"/>
    <w:rsid w:val="004262C6"/>
    <w:rsid w:val="00426A47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5515"/>
    <w:rsid w:val="004E6355"/>
    <w:rsid w:val="004F2D3C"/>
    <w:rsid w:val="004F4819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3457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1455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5427"/>
    <w:rsid w:val="00566188"/>
    <w:rsid w:val="00566743"/>
    <w:rsid w:val="005711B6"/>
    <w:rsid w:val="00572518"/>
    <w:rsid w:val="00572A93"/>
    <w:rsid w:val="005731B7"/>
    <w:rsid w:val="00574128"/>
    <w:rsid w:val="00577620"/>
    <w:rsid w:val="00580668"/>
    <w:rsid w:val="005819CB"/>
    <w:rsid w:val="0058232E"/>
    <w:rsid w:val="00582FE5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2620"/>
    <w:rsid w:val="005D4539"/>
    <w:rsid w:val="005D5D2D"/>
    <w:rsid w:val="005D68F0"/>
    <w:rsid w:val="005D6BFB"/>
    <w:rsid w:val="005E3920"/>
    <w:rsid w:val="005E419E"/>
    <w:rsid w:val="005E577D"/>
    <w:rsid w:val="005E6003"/>
    <w:rsid w:val="005E77FA"/>
    <w:rsid w:val="005E7C12"/>
    <w:rsid w:val="005F0752"/>
    <w:rsid w:val="005F0BCE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061"/>
    <w:rsid w:val="00614285"/>
    <w:rsid w:val="00614B97"/>
    <w:rsid w:val="006210AE"/>
    <w:rsid w:val="00621224"/>
    <w:rsid w:val="00621408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1834"/>
    <w:rsid w:val="00664C0C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97E0C"/>
    <w:rsid w:val="006A1688"/>
    <w:rsid w:val="006A5D7E"/>
    <w:rsid w:val="006A79C1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2D9"/>
    <w:rsid w:val="006F133D"/>
    <w:rsid w:val="006F273C"/>
    <w:rsid w:val="006F2F2B"/>
    <w:rsid w:val="006F3A8C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29"/>
    <w:rsid w:val="00712CFB"/>
    <w:rsid w:val="00715BED"/>
    <w:rsid w:val="00716230"/>
    <w:rsid w:val="007262FA"/>
    <w:rsid w:val="00727873"/>
    <w:rsid w:val="007300A9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69D2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A7DAB"/>
    <w:rsid w:val="007B3470"/>
    <w:rsid w:val="007B3B3D"/>
    <w:rsid w:val="007B5796"/>
    <w:rsid w:val="007B58AC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E656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48A4"/>
    <w:rsid w:val="00825F00"/>
    <w:rsid w:val="0082705B"/>
    <w:rsid w:val="00827383"/>
    <w:rsid w:val="0082769F"/>
    <w:rsid w:val="008307AD"/>
    <w:rsid w:val="00830867"/>
    <w:rsid w:val="008308DF"/>
    <w:rsid w:val="00837C3E"/>
    <w:rsid w:val="008402A6"/>
    <w:rsid w:val="00840460"/>
    <w:rsid w:val="0084158C"/>
    <w:rsid w:val="008458DA"/>
    <w:rsid w:val="00845AD5"/>
    <w:rsid w:val="00846100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B2E65"/>
    <w:rsid w:val="008B3E75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75D"/>
    <w:rsid w:val="00910B26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25BB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5F85"/>
    <w:rsid w:val="009B74D2"/>
    <w:rsid w:val="009B7D02"/>
    <w:rsid w:val="009C1FA4"/>
    <w:rsid w:val="009C7DD1"/>
    <w:rsid w:val="009D251D"/>
    <w:rsid w:val="009D38DE"/>
    <w:rsid w:val="009D3C60"/>
    <w:rsid w:val="009D68F9"/>
    <w:rsid w:val="009D7690"/>
    <w:rsid w:val="009E333D"/>
    <w:rsid w:val="009E58CB"/>
    <w:rsid w:val="009F1056"/>
    <w:rsid w:val="009F1252"/>
    <w:rsid w:val="009F289C"/>
    <w:rsid w:val="009F2994"/>
    <w:rsid w:val="009F2DF7"/>
    <w:rsid w:val="009F32D2"/>
    <w:rsid w:val="009F3E3A"/>
    <w:rsid w:val="009F6020"/>
    <w:rsid w:val="00A00A3F"/>
    <w:rsid w:val="00A0385B"/>
    <w:rsid w:val="00A03CC4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05A0"/>
    <w:rsid w:val="00A8278A"/>
    <w:rsid w:val="00A82F6D"/>
    <w:rsid w:val="00A834A8"/>
    <w:rsid w:val="00A838F4"/>
    <w:rsid w:val="00A86515"/>
    <w:rsid w:val="00A865C7"/>
    <w:rsid w:val="00A86917"/>
    <w:rsid w:val="00A86A45"/>
    <w:rsid w:val="00A86EFF"/>
    <w:rsid w:val="00A86FE6"/>
    <w:rsid w:val="00A90B28"/>
    <w:rsid w:val="00A9241D"/>
    <w:rsid w:val="00A93448"/>
    <w:rsid w:val="00A9454B"/>
    <w:rsid w:val="00A95B00"/>
    <w:rsid w:val="00A96FB3"/>
    <w:rsid w:val="00A97AEF"/>
    <w:rsid w:val="00A97CCE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D4611"/>
    <w:rsid w:val="00AE0F11"/>
    <w:rsid w:val="00AE168F"/>
    <w:rsid w:val="00AE1752"/>
    <w:rsid w:val="00AE2C48"/>
    <w:rsid w:val="00AE4111"/>
    <w:rsid w:val="00AE4AC6"/>
    <w:rsid w:val="00AE554A"/>
    <w:rsid w:val="00AE6B83"/>
    <w:rsid w:val="00AE7AA6"/>
    <w:rsid w:val="00B01AC2"/>
    <w:rsid w:val="00B04454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2DCF"/>
    <w:rsid w:val="00B43814"/>
    <w:rsid w:val="00B479FC"/>
    <w:rsid w:val="00B509CA"/>
    <w:rsid w:val="00B516E1"/>
    <w:rsid w:val="00B51EB9"/>
    <w:rsid w:val="00B52F2D"/>
    <w:rsid w:val="00B53523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11AC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E4234"/>
    <w:rsid w:val="00BF051A"/>
    <w:rsid w:val="00BF0F39"/>
    <w:rsid w:val="00BF15FE"/>
    <w:rsid w:val="00BF19FD"/>
    <w:rsid w:val="00BF215B"/>
    <w:rsid w:val="00BF2CF6"/>
    <w:rsid w:val="00BF3144"/>
    <w:rsid w:val="00BF38F5"/>
    <w:rsid w:val="00BF5AFB"/>
    <w:rsid w:val="00C0196F"/>
    <w:rsid w:val="00C02057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2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49A8"/>
    <w:rsid w:val="00C56715"/>
    <w:rsid w:val="00C56B52"/>
    <w:rsid w:val="00C5729F"/>
    <w:rsid w:val="00C57FD9"/>
    <w:rsid w:val="00C61746"/>
    <w:rsid w:val="00C6226C"/>
    <w:rsid w:val="00C64B05"/>
    <w:rsid w:val="00C6532E"/>
    <w:rsid w:val="00C6572B"/>
    <w:rsid w:val="00C67CD8"/>
    <w:rsid w:val="00C7173E"/>
    <w:rsid w:val="00C72510"/>
    <w:rsid w:val="00C7494F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27F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4BF5"/>
    <w:rsid w:val="00D15404"/>
    <w:rsid w:val="00D158EE"/>
    <w:rsid w:val="00D1699F"/>
    <w:rsid w:val="00D175C7"/>
    <w:rsid w:val="00D214BE"/>
    <w:rsid w:val="00D21F1F"/>
    <w:rsid w:val="00D245A1"/>
    <w:rsid w:val="00D25BD9"/>
    <w:rsid w:val="00D32351"/>
    <w:rsid w:val="00D33257"/>
    <w:rsid w:val="00D34193"/>
    <w:rsid w:val="00D34692"/>
    <w:rsid w:val="00D361AC"/>
    <w:rsid w:val="00D3693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6483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5AE0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578"/>
    <w:rsid w:val="00DB1815"/>
    <w:rsid w:val="00DB2B74"/>
    <w:rsid w:val="00DB32F4"/>
    <w:rsid w:val="00DB36DE"/>
    <w:rsid w:val="00DB46E9"/>
    <w:rsid w:val="00DB4711"/>
    <w:rsid w:val="00DB79A8"/>
    <w:rsid w:val="00DC298C"/>
    <w:rsid w:val="00DC2C19"/>
    <w:rsid w:val="00DC3A6B"/>
    <w:rsid w:val="00DC3E44"/>
    <w:rsid w:val="00DC5B3A"/>
    <w:rsid w:val="00DD1404"/>
    <w:rsid w:val="00DD4598"/>
    <w:rsid w:val="00DD71A8"/>
    <w:rsid w:val="00DE0742"/>
    <w:rsid w:val="00DE0827"/>
    <w:rsid w:val="00DE2AB3"/>
    <w:rsid w:val="00DE3385"/>
    <w:rsid w:val="00DE35A3"/>
    <w:rsid w:val="00DE3C9C"/>
    <w:rsid w:val="00DE40C2"/>
    <w:rsid w:val="00DE411C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6D5F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17ED1"/>
    <w:rsid w:val="00E17F88"/>
    <w:rsid w:val="00E20144"/>
    <w:rsid w:val="00E214F0"/>
    <w:rsid w:val="00E21C8F"/>
    <w:rsid w:val="00E21E52"/>
    <w:rsid w:val="00E24E03"/>
    <w:rsid w:val="00E25043"/>
    <w:rsid w:val="00E25943"/>
    <w:rsid w:val="00E25C04"/>
    <w:rsid w:val="00E3057F"/>
    <w:rsid w:val="00E310AA"/>
    <w:rsid w:val="00E31F09"/>
    <w:rsid w:val="00E40015"/>
    <w:rsid w:val="00E411F6"/>
    <w:rsid w:val="00E41207"/>
    <w:rsid w:val="00E45012"/>
    <w:rsid w:val="00E45EF4"/>
    <w:rsid w:val="00E466B7"/>
    <w:rsid w:val="00E47B6D"/>
    <w:rsid w:val="00E52E3B"/>
    <w:rsid w:val="00E54A9A"/>
    <w:rsid w:val="00E54D1A"/>
    <w:rsid w:val="00E55BEB"/>
    <w:rsid w:val="00E61521"/>
    <w:rsid w:val="00E63B3C"/>
    <w:rsid w:val="00E63E60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0CE"/>
    <w:rsid w:val="00ED1B33"/>
    <w:rsid w:val="00ED325F"/>
    <w:rsid w:val="00ED3B89"/>
    <w:rsid w:val="00ED49CF"/>
    <w:rsid w:val="00ED77CE"/>
    <w:rsid w:val="00EE0C0C"/>
    <w:rsid w:val="00EE0C88"/>
    <w:rsid w:val="00EE1CB1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7C9"/>
    <w:rsid w:val="00F87857"/>
    <w:rsid w:val="00F90A87"/>
    <w:rsid w:val="00F912B0"/>
    <w:rsid w:val="00F955F0"/>
    <w:rsid w:val="00FA012E"/>
    <w:rsid w:val="00FA0F3C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9E2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2D1C"/>
    <w:rsid w:val="00FF3A50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E0E3E-2CB9-4219-917D-42815858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16091</TotalTime>
  <Pages>8</Pages>
  <Words>1421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9080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697</cp:revision>
  <cp:lastPrinted>2006-08-08T20:14:00Z</cp:lastPrinted>
  <dcterms:created xsi:type="dcterms:W3CDTF">2019-10-17T13:46:00Z</dcterms:created>
  <dcterms:modified xsi:type="dcterms:W3CDTF">2020-06-04T01:09:00Z</dcterms:modified>
</cp:coreProperties>
</file>