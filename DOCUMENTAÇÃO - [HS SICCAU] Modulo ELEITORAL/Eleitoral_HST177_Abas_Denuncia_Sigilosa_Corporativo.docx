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B7F631B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0502FD">
        <w:rPr>
          <w:sz w:val="52"/>
          <w:szCs w:val="52"/>
        </w:rPr>
        <w:t>177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proofErr w:type="spellStart"/>
      <w:r w:rsidR="00F0255F">
        <w:rPr>
          <w:sz w:val="52"/>
          <w:szCs w:val="52"/>
        </w:rPr>
        <w:t>Abas</w:t>
      </w:r>
      <w:proofErr w:type="gramStart"/>
      <w:r w:rsidR="00F0255F">
        <w:rPr>
          <w:sz w:val="52"/>
          <w:szCs w:val="52"/>
        </w:rPr>
        <w:t>_Denuncia</w:t>
      </w:r>
      <w:proofErr w:type="gramEnd"/>
      <w:r w:rsidR="00F0255F">
        <w:rPr>
          <w:sz w:val="52"/>
          <w:szCs w:val="52"/>
        </w:rPr>
        <w:t>_Sigilosa_</w:t>
      </w:r>
      <w:r w:rsidR="000502FD">
        <w:rPr>
          <w:sz w:val="52"/>
          <w:szCs w:val="52"/>
        </w:rPr>
        <w:t>Corporativo</w:t>
      </w:r>
      <w:proofErr w:type="spellEnd"/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31BE422E" w:rsidR="00A735A5" w:rsidRPr="00BA5059" w:rsidRDefault="000502FD" w:rsidP="003D12FE">
            <w:pPr>
              <w:jc w:val="center"/>
            </w:pPr>
            <w:r>
              <w:t>01</w:t>
            </w:r>
            <w:r w:rsidR="00B41C91">
              <w:t>/</w:t>
            </w:r>
            <w:r>
              <w:t>07</w:t>
            </w:r>
            <w:r w:rsidR="007B75D3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 w:rsidP="00123036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CF94E4B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1DDF5CD6" w:rsidR="006E6BBD" w:rsidRDefault="006E6BBD" w:rsidP="00A849F2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2E37630B" w:rsidR="006E6BBD" w:rsidRDefault="006E6BBD" w:rsidP="00123036">
            <w:pPr>
              <w:jc w:val="center"/>
            </w:pPr>
          </w:p>
        </w:tc>
        <w:tc>
          <w:tcPr>
            <w:tcW w:w="4203" w:type="dxa"/>
          </w:tcPr>
          <w:p w14:paraId="31C2977C" w14:textId="51DD3497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71FB78D" w14:textId="77777777" w:rsidR="00AD128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4336959" w:history="1">
        <w:r w:rsidR="00AD1284" w:rsidRPr="00EC6383">
          <w:rPr>
            <w:rStyle w:val="Hyperlink"/>
            <w:noProof/>
          </w:rPr>
          <w:t>HST-064.1 – Acompanhar Denúncias - Comissão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_Toc44336959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06D16210" w14:textId="77777777" w:rsidR="00AD1284" w:rsidRDefault="00FC077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0" w:history="1">
        <w:r w:rsidR="00AD1284" w:rsidRPr="00EC6383">
          <w:rPr>
            <w:rStyle w:val="Hyperlink"/>
            <w:noProof/>
          </w:rPr>
          <w:t>COMO denunciante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_Toc44336960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29ABAF05" w14:textId="77777777" w:rsidR="00AD1284" w:rsidRDefault="00FC077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1" w:history="1">
        <w:r w:rsidR="00AD1284" w:rsidRPr="00EC6383">
          <w:rPr>
            <w:rStyle w:val="Hyperlink"/>
            <w:noProof/>
          </w:rPr>
          <w:t>QUERO incluir nova regra de interface no grid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_Toc44336961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3A6616ED" w14:textId="77777777" w:rsidR="00AD1284" w:rsidRDefault="00FC077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2" w:history="1">
        <w:r w:rsidR="00AD1284" w:rsidRPr="00EC6383">
          <w:rPr>
            <w:rStyle w:val="Hyperlink"/>
            <w:noProof/>
          </w:rPr>
          <w:t>PARA ocultar as informações do denunciante em denúncia sigilosa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_Toc44336962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798A6034" w14:textId="77777777" w:rsidR="00AD1284" w:rsidRDefault="00FC077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3" w:history="1">
        <w:r w:rsidR="00AD1284" w:rsidRPr="00EC6383">
          <w:rPr>
            <w:rStyle w:val="Hyperlink"/>
            <w:noProof/>
          </w:rPr>
          <w:t>PROTÓTIPO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_Toc44336963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4C99B07D" w14:textId="77777777" w:rsidR="00AD1284" w:rsidRDefault="00FC077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4" w:history="1">
        <w:r w:rsidR="00AD1284" w:rsidRPr="00EC6383">
          <w:rPr>
            <w:rStyle w:val="Hyperlink"/>
            <w:noProof/>
          </w:rPr>
          <w:t>CRITÉRIOS DE ACEITE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_Toc44336964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5</w:t>
        </w:r>
        <w:r w:rsidR="00AD1284">
          <w:rPr>
            <w:noProof/>
            <w:webHidden/>
          </w:rPr>
          <w:fldChar w:fldCharType="end"/>
        </w:r>
      </w:hyperlink>
    </w:p>
    <w:p w14:paraId="3F148028" w14:textId="77777777" w:rsidR="00AD1284" w:rsidRDefault="00FC077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5" w:history="1">
        <w:r w:rsidR="00AD1284" w:rsidRPr="00EC6383">
          <w:rPr>
            <w:rStyle w:val="Hyperlink"/>
            <w:noProof/>
          </w:rPr>
          <w:t>MENSAGENS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_Toc44336965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5</w:t>
        </w:r>
        <w:r w:rsidR="00AD1284">
          <w:rPr>
            <w:noProof/>
            <w:webHidden/>
          </w:rPr>
          <w:fldChar w:fldCharType="end"/>
        </w:r>
      </w:hyperlink>
    </w:p>
    <w:p w14:paraId="108542B8" w14:textId="77777777" w:rsidR="00AD1284" w:rsidRDefault="00FC077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6" w:history="1">
        <w:r w:rsidR="00AD1284" w:rsidRPr="00EC6383">
          <w:rPr>
            <w:rStyle w:val="Hyperlink"/>
            <w:noProof/>
          </w:rPr>
          <w:t>INFORMAÇÕES COMPLEMENTARES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_Toc44336966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5</w:t>
        </w:r>
        <w:r w:rsidR="00AD1284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0678460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4336959"/>
      <w:r w:rsidR="000502FD">
        <w:lastRenderedPageBreak/>
        <w:t>HST-177</w:t>
      </w:r>
      <w:r w:rsidR="00D175C7">
        <w:t xml:space="preserve"> –</w:t>
      </w:r>
      <w:r w:rsidR="008838E8">
        <w:t xml:space="preserve"> </w:t>
      </w:r>
      <w:proofErr w:type="spellStart"/>
      <w:r w:rsidR="008838E8">
        <w:t>A</w:t>
      </w:r>
      <w:bookmarkEnd w:id="4"/>
      <w:r w:rsidR="00D7370F">
        <w:t>bas</w:t>
      </w:r>
      <w:proofErr w:type="gramStart"/>
      <w:r w:rsidR="00D7370F">
        <w:t>_Denuncia</w:t>
      </w:r>
      <w:proofErr w:type="gramEnd"/>
      <w:r w:rsidR="00D7370F">
        <w:t>_Sigilosa_Profissional</w:t>
      </w:r>
      <w:proofErr w:type="spellEnd"/>
    </w:p>
    <w:p w14:paraId="37D34CD1" w14:textId="708C3B80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4336960"/>
      <w:r w:rsidRPr="000628DE">
        <w:t>COMO</w:t>
      </w:r>
      <w:r w:rsidR="00C64B05" w:rsidRPr="000628DE">
        <w:t xml:space="preserve"> </w:t>
      </w:r>
      <w:bookmarkEnd w:id="5"/>
      <w:r w:rsidR="00F0255F">
        <w:rPr>
          <w:b w:val="0"/>
        </w:rPr>
        <w:t>PO</w:t>
      </w:r>
    </w:p>
    <w:p w14:paraId="4036BB8D" w14:textId="5642FC1C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44336961"/>
      <w:r w:rsidRPr="000628DE">
        <w:t>QUERO</w:t>
      </w:r>
      <w:r w:rsidR="005A4527" w:rsidRPr="000628DE">
        <w:t xml:space="preserve"> </w:t>
      </w:r>
      <w:bookmarkEnd w:id="6"/>
      <w:r w:rsidR="000502FD">
        <w:rPr>
          <w:b w:val="0"/>
        </w:rPr>
        <w:t>alterar a</w:t>
      </w:r>
      <w:r w:rsidR="00F0255F">
        <w:rPr>
          <w:b w:val="0"/>
        </w:rPr>
        <w:t xml:space="preserve"> interface</w:t>
      </w:r>
      <w:r w:rsidR="000502FD">
        <w:rPr>
          <w:b w:val="0"/>
        </w:rPr>
        <w:t xml:space="preserve"> do formulário</w:t>
      </w:r>
      <w:r w:rsidR="00F0255F">
        <w:rPr>
          <w:b w:val="0"/>
        </w:rPr>
        <w:t xml:space="preserve"> em denúncia sigilosa</w:t>
      </w:r>
    </w:p>
    <w:p w14:paraId="38E7497A" w14:textId="5176971B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4336962"/>
      <w:r w:rsidRPr="000628DE">
        <w:t>PARA</w:t>
      </w:r>
      <w:r w:rsidR="005A4527" w:rsidRPr="000628DE">
        <w:t xml:space="preserve"> </w:t>
      </w:r>
      <w:bookmarkEnd w:id="7"/>
      <w:r w:rsidR="000502FD">
        <w:rPr>
          <w:b w:val="0"/>
        </w:rPr>
        <w:t>sinalizar que uma denúncia é sigilosa no ambiente corporativo</w:t>
      </w:r>
    </w:p>
    <w:p w14:paraId="05EE9FDB" w14:textId="383BEE87" w:rsidR="00981360" w:rsidRDefault="007569F0" w:rsidP="00F03691">
      <w:pPr>
        <w:pStyle w:val="Ttulo2"/>
        <w:numPr>
          <w:ilvl w:val="0"/>
          <w:numId w:val="0"/>
        </w:numPr>
      </w:pPr>
      <w:bookmarkStart w:id="8" w:name="_Toc7509864"/>
      <w:bookmarkStart w:id="9" w:name="_Toc44336963"/>
      <w:r>
        <w:t>PROTÓTIPO</w:t>
      </w:r>
      <w:bookmarkEnd w:id="8"/>
      <w:bookmarkEnd w:id="9"/>
    </w:p>
    <w:p w14:paraId="2E7739CD" w14:textId="77777777" w:rsidR="00981360" w:rsidRDefault="00981360" w:rsidP="00981360">
      <w:pPr>
        <w:pStyle w:val="EstiloPrototipo3"/>
      </w:pPr>
    </w:p>
    <w:p w14:paraId="32D563FC" w14:textId="0743DB12" w:rsidR="009B5756" w:rsidRDefault="00760A83" w:rsidP="003F08D5">
      <w:pPr>
        <w:pStyle w:val="EstiloPrototipo3"/>
        <w:numPr>
          <w:ilvl w:val="0"/>
          <w:numId w:val="3"/>
        </w:numPr>
      </w:pPr>
      <w:bookmarkStart w:id="10" w:name="_Ref26369985"/>
      <w:r>
        <w:t>Aba Acompanhar</w:t>
      </w:r>
      <w:r w:rsidR="00790949">
        <w:t xml:space="preserve"> Denúncias</w:t>
      </w:r>
      <w:r w:rsidR="009B5756">
        <w:t>:</w:t>
      </w:r>
      <w:bookmarkEnd w:id="10"/>
    </w:p>
    <w:p w14:paraId="5F96AF71" w14:textId="4016AEE9" w:rsidR="009B5756" w:rsidRDefault="009B3BA4" w:rsidP="00142DD4">
      <w:pPr>
        <w:pStyle w:val="EstiloPrototipo3"/>
      </w:pPr>
      <w:r>
        <w:tab/>
      </w:r>
    </w:p>
    <w:p w14:paraId="587FC655" w14:textId="65B35619" w:rsidR="00BE5C7E" w:rsidRDefault="000502FD" w:rsidP="00F27029">
      <w:pPr>
        <w:jc w:val="center"/>
      </w:pPr>
      <w:r>
        <w:rPr>
          <w:noProof/>
        </w:rPr>
        <w:drawing>
          <wp:inline distT="0" distB="0" distL="0" distR="0" wp14:anchorId="2BFAFD10" wp14:editId="6D3B456A">
            <wp:extent cx="5499383" cy="5600988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455" w14:textId="77777777" w:rsidR="00F27029" w:rsidRDefault="00F27029" w:rsidP="00F27029">
      <w:pPr>
        <w:pStyle w:val="EstiloPrototipo3"/>
      </w:pPr>
    </w:p>
    <w:p w14:paraId="272674C4" w14:textId="6F3822A9" w:rsidR="00F27029" w:rsidRDefault="00F27029" w:rsidP="00F27029">
      <w:pPr>
        <w:pStyle w:val="EstiloPrototipo3"/>
        <w:numPr>
          <w:ilvl w:val="0"/>
          <w:numId w:val="3"/>
        </w:numPr>
      </w:pPr>
      <w:r>
        <w:t>Aba Análise de Admissibilidade:</w:t>
      </w:r>
    </w:p>
    <w:p w14:paraId="0895DC19" w14:textId="36CFD3E9" w:rsidR="00F27029" w:rsidRDefault="000502FD" w:rsidP="00F27029">
      <w:pPr>
        <w:pStyle w:val="EstiloPrototipo3"/>
        <w:ind w:left="720"/>
      </w:pPr>
      <w:r>
        <w:rPr>
          <w:noProof/>
        </w:rPr>
        <w:drawing>
          <wp:inline distT="0" distB="0" distL="0" distR="0" wp14:anchorId="5E0174A0" wp14:editId="5C5EF3E5">
            <wp:extent cx="5493032" cy="482624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372" w14:textId="11E66A8E" w:rsidR="00F27029" w:rsidRDefault="00F27029" w:rsidP="00F27029">
      <w:pPr>
        <w:pStyle w:val="EstiloPrototipo3"/>
        <w:numPr>
          <w:ilvl w:val="0"/>
          <w:numId w:val="3"/>
        </w:numPr>
      </w:pPr>
      <w:r>
        <w:t>Aba Defesa</w:t>
      </w:r>
      <w:r w:rsidR="0008411C">
        <w:t>:</w:t>
      </w:r>
    </w:p>
    <w:p w14:paraId="4F9296D6" w14:textId="60B8DD7F" w:rsidR="0008411C" w:rsidRDefault="0003761C" w:rsidP="0008411C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2F16358B" wp14:editId="08458F14">
            <wp:extent cx="5493032" cy="4775445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3441" w14:textId="656C003C" w:rsidR="0008411C" w:rsidRDefault="0008411C" w:rsidP="00F27029">
      <w:pPr>
        <w:pStyle w:val="EstiloPrototipo3"/>
        <w:numPr>
          <w:ilvl w:val="0"/>
          <w:numId w:val="3"/>
        </w:numPr>
      </w:pPr>
      <w:bookmarkStart w:id="11" w:name="_Ref44419283"/>
      <w:r>
        <w:t>Aba Parecer:</w:t>
      </w:r>
      <w:bookmarkEnd w:id="11"/>
    </w:p>
    <w:p w14:paraId="7AAD4A5B" w14:textId="3EF4660B" w:rsidR="009B3BA4" w:rsidRDefault="00EE3944" w:rsidP="009B3BA4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40FB8E23" wp14:editId="340791E3">
            <wp:extent cx="5760085" cy="517969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b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01DF" w14:textId="2AD71B90" w:rsidR="00347052" w:rsidRDefault="00347052" w:rsidP="00874558"/>
    <w:p w14:paraId="65E61F72" w14:textId="0EF71380" w:rsidR="004D5411" w:rsidRDefault="004D5411" w:rsidP="004D5411">
      <w:pPr>
        <w:pStyle w:val="EstiloPrototipo3"/>
        <w:numPr>
          <w:ilvl w:val="0"/>
          <w:numId w:val="3"/>
        </w:numPr>
      </w:pPr>
      <w:r>
        <w:lastRenderedPageBreak/>
        <w:t>Aba Julgamento 1ª Instância:</w:t>
      </w:r>
    </w:p>
    <w:p w14:paraId="04057D77" w14:textId="641D63C3" w:rsidR="00B90A19" w:rsidRDefault="00AF6602" w:rsidP="00B90A19">
      <w:pPr>
        <w:pStyle w:val="EstiloPrototipo3"/>
        <w:ind w:left="720"/>
      </w:pPr>
      <w:r>
        <w:rPr>
          <w:noProof/>
        </w:rPr>
        <w:drawing>
          <wp:inline distT="0" distB="0" distL="0" distR="0" wp14:anchorId="568917FD" wp14:editId="2EC432BA">
            <wp:extent cx="5594638" cy="5270771"/>
            <wp:effectExtent l="0" t="0" r="635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ba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5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8D89" w14:textId="7E54FB64" w:rsidR="00B90A19" w:rsidRDefault="00E5507F" w:rsidP="004D5411">
      <w:pPr>
        <w:pStyle w:val="EstiloPrototipo3"/>
        <w:numPr>
          <w:ilvl w:val="0"/>
          <w:numId w:val="3"/>
        </w:numPr>
      </w:pPr>
      <w:bookmarkStart w:id="12" w:name="_Ref44419286"/>
      <w:r>
        <w:t>Aba Recurso do Denunciante:</w:t>
      </w:r>
      <w:bookmarkEnd w:id="12"/>
    </w:p>
    <w:p w14:paraId="4C48C1A4" w14:textId="1A6D081A" w:rsidR="00E5507F" w:rsidRDefault="000D2137" w:rsidP="00E5507F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63DC84D1" wp14:editId="0C386AC2">
            <wp:extent cx="5581937" cy="58423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ba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58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50E" w14:textId="3119D2C9" w:rsidR="00E5507F" w:rsidRDefault="00E5507F" w:rsidP="004D5411">
      <w:pPr>
        <w:pStyle w:val="EstiloPrototipo3"/>
        <w:numPr>
          <w:ilvl w:val="0"/>
          <w:numId w:val="3"/>
        </w:numPr>
      </w:pPr>
      <w:bookmarkStart w:id="13" w:name="_Ref44419288"/>
      <w:r>
        <w:t>Aba Recurso do Denunciado:</w:t>
      </w:r>
      <w:bookmarkEnd w:id="13"/>
    </w:p>
    <w:p w14:paraId="6CE6773F" w14:textId="1FEE677A" w:rsidR="00E5507F" w:rsidRDefault="000D2137" w:rsidP="00E5507F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18047483" wp14:editId="19135DB3">
            <wp:extent cx="5581937" cy="5918504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ba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59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4688" w14:textId="3D219473" w:rsidR="00E5507F" w:rsidRDefault="00E5507F" w:rsidP="004D5411">
      <w:pPr>
        <w:pStyle w:val="EstiloPrototipo3"/>
        <w:numPr>
          <w:ilvl w:val="0"/>
          <w:numId w:val="3"/>
        </w:numPr>
      </w:pPr>
      <w:r>
        <w:t>Aba Julgamento 2ª Instância:</w:t>
      </w:r>
    </w:p>
    <w:p w14:paraId="308D0DF8" w14:textId="4EBBB567" w:rsidR="006749EC" w:rsidRDefault="00861DEA" w:rsidP="006749EC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122B1473" wp14:editId="1DF89A78">
            <wp:extent cx="5708943" cy="5251720"/>
            <wp:effectExtent l="0" t="0" r="635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a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5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1924" w14:textId="528CD714" w:rsidR="00EB6165" w:rsidRDefault="00EB6165" w:rsidP="004D5411">
      <w:pPr>
        <w:pStyle w:val="EstiloPrototipo3"/>
        <w:numPr>
          <w:ilvl w:val="0"/>
          <w:numId w:val="3"/>
        </w:numPr>
      </w:pPr>
      <w:r>
        <w:t>Aba Julgamento de Admissibilidade:</w:t>
      </w:r>
    </w:p>
    <w:p w14:paraId="5AEE911A" w14:textId="043376C7" w:rsidR="00EB6165" w:rsidRDefault="00861DEA" w:rsidP="00EB6165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45604FFD" wp14:editId="0889206B">
            <wp:extent cx="5493032" cy="410231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ba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FF6C" w14:textId="3260362D" w:rsidR="00EB6165" w:rsidRDefault="00EB6165" w:rsidP="004D5411">
      <w:pPr>
        <w:pStyle w:val="EstiloPrototipo3"/>
        <w:numPr>
          <w:ilvl w:val="0"/>
          <w:numId w:val="3"/>
        </w:numPr>
      </w:pPr>
      <w:r>
        <w:t>Aba Recurso de Admissibilidade:</w:t>
      </w:r>
    </w:p>
    <w:p w14:paraId="744FA41D" w14:textId="0C4DFF16" w:rsidR="00EB6165" w:rsidRDefault="00861DEA" w:rsidP="00EB6165">
      <w:pPr>
        <w:pStyle w:val="EstiloPrototipo3"/>
        <w:ind w:left="720"/>
      </w:pPr>
      <w:r>
        <w:rPr>
          <w:noProof/>
        </w:rPr>
        <w:drawing>
          <wp:inline distT="0" distB="0" distL="0" distR="0" wp14:anchorId="273FADB6" wp14:editId="48F8265C">
            <wp:extent cx="5512083" cy="3727642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ba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28C4" w14:textId="4D449400" w:rsidR="00EB6165" w:rsidRDefault="00EB6165" w:rsidP="004D5411">
      <w:pPr>
        <w:pStyle w:val="EstiloPrototipo3"/>
        <w:numPr>
          <w:ilvl w:val="0"/>
          <w:numId w:val="3"/>
        </w:numPr>
      </w:pPr>
      <w:r>
        <w:lastRenderedPageBreak/>
        <w:t>Aba Julgamento Recurso de Admissibilidade:</w:t>
      </w:r>
    </w:p>
    <w:p w14:paraId="49C000A9" w14:textId="5B8BFD22" w:rsidR="004D5411" w:rsidRPr="00D908D1" w:rsidRDefault="00861DEA" w:rsidP="00EB6165">
      <w:pPr>
        <w:jc w:val="center"/>
      </w:pPr>
      <w:r>
        <w:rPr>
          <w:noProof/>
        </w:rPr>
        <w:drawing>
          <wp:inline distT="0" distB="0" distL="0" distR="0" wp14:anchorId="247ADBB8" wp14:editId="144AFCFB">
            <wp:extent cx="5651790" cy="3937202"/>
            <wp:effectExtent l="0" t="0" r="635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a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44336964"/>
      <w:r>
        <w:t>CRITÉRIOS DE ACEITE</w:t>
      </w:r>
      <w:bookmarkEnd w:id="14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09BF8DA" w14:textId="56C8FD7E" w:rsidR="00E52E3B" w:rsidRDefault="000F6EF7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3564883"/>
      <w:r>
        <w:t xml:space="preserve">Esta história </w:t>
      </w:r>
      <w:r w:rsidR="000B42AA">
        <w:t>inclui regras nas abas de visualização das informações de uma denúncia sigilosa. Estas alterações são pertinentes para o Acompanhar Denúncia menu “Denúncia”</w:t>
      </w:r>
      <w:r w:rsidR="00BB59F3">
        <w:t>;</w:t>
      </w:r>
    </w:p>
    <w:p w14:paraId="5955A373" w14:textId="756C680C" w:rsidR="00372AB8" w:rsidRDefault="00372AB8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Todas as abas possíveis de uma denúncia sigilosa deve</w:t>
      </w:r>
      <w:r w:rsidR="008E63E0">
        <w:t>m</w:t>
      </w:r>
      <w:r>
        <w:t xml:space="preserve"> conter uma</w:t>
      </w:r>
      <w:r w:rsidR="00BB59F3">
        <w:t xml:space="preserve"> sinalização indicando o sigilo.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5"/>
    </w:p>
    <w:p w14:paraId="43B75C7A" w14:textId="5AE0995B" w:rsidR="006D6EF8" w:rsidRPr="003D3F9D" w:rsidRDefault="003D3F9D" w:rsidP="00D16E1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Em todas a abas citadas nesta história o sistema deve sinalizar que uma denúncia é sigilosa. </w:t>
      </w:r>
      <w:bookmarkStart w:id="16" w:name="_GoBack"/>
      <w:bookmarkEnd w:id="16"/>
    </w:p>
    <w:p w14:paraId="4DB63837" w14:textId="7D97EF21" w:rsidR="003D3F9D" w:rsidRPr="003D3F9D" w:rsidRDefault="003D3F9D" w:rsidP="00D16E1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 xml:space="preserve"> </w:t>
      </w:r>
      <w:r w:rsidRPr="003D3F9D">
        <w:rPr>
          <w:position w:val="3"/>
        </w:rPr>
        <w:t>Independente das variações dos dados das abas essas características devem ser observadas para denúncia sigilosa.</w:t>
      </w:r>
      <w:r>
        <w:rPr>
          <w:position w:val="3"/>
        </w:rPr>
        <w:t xml:space="preserve"> Por exemplo: Se houve ou não cadastro de defesa, recurso ou contrarrazão. Se a denúncia foi admitida ou inadmitida, provida ou improvida e independente do julgamento em 1ª ou 2ª instância.</w:t>
      </w:r>
    </w:p>
    <w:p w14:paraId="239072C2" w14:textId="77777777" w:rsidR="003D3F9D" w:rsidRPr="00D16E1E" w:rsidRDefault="003D3F9D" w:rsidP="003D3F9D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7" w:name="_Toc12290439"/>
      <w:bookmarkStart w:id="18" w:name="_Toc23266189"/>
      <w:bookmarkStart w:id="19" w:name="_Toc44336965"/>
      <w:r>
        <w:t>MENSAGENS</w:t>
      </w:r>
      <w:bookmarkEnd w:id="17"/>
      <w:bookmarkEnd w:id="18"/>
      <w:bookmarkEnd w:id="19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23434261"/>
          </w:p>
        </w:tc>
        <w:bookmarkEnd w:id="20"/>
        <w:tc>
          <w:tcPr>
            <w:tcW w:w="5293" w:type="dxa"/>
          </w:tcPr>
          <w:p w14:paraId="3AEEEF62" w14:textId="6B4F3287" w:rsidR="002927EC" w:rsidRDefault="002927EC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73ADBD97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1" w:name="_Toc44336966"/>
      <w:r>
        <w:lastRenderedPageBreak/>
        <w:t>INFORMAÇÕES COMPLEMENTARES</w:t>
      </w:r>
      <w:bookmarkEnd w:id="21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2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39693" w14:textId="77777777" w:rsidR="00FC0775" w:rsidRDefault="00FC0775">
      <w:r>
        <w:separator/>
      </w:r>
    </w:p>
    <w:p w14:paraId="1194452B" w14:textId="77777777" w:rsidR="00FC0775" w:rsidRDefault="00FC0775"/>
  </w:endnote>
  <w:endnote w:type="continuationSeparator" w:id="0">
    <w:p w14:paraId="0B2E289B" w14:textId="77777777" w:rsidR="00FC0775" w:rsidRDefault="00FC0775">
      <w:r>
        <w:continuationSeparator/>
      </w:r>
    </w:p>
    <w:p w14:paraId="04D88141" w14:textId="77777777" w:rsidR="00FC0775" w:rsidRDefault="00FC0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819CB" w:rsidRDefault="005819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819CB" w:rsidRPr="003D59E6" w14:paraId="2B97DD6D" w14:textId="77777777">
      <w:tc>
        <w:tcPr>
          <w:tcW w:w="4605" w:type="dxa"/>
          <w:vAlign w:val="center"/>
        </w:tcPr>
        <w:p w14:paraId="0297AE86" w14:textId="77777777" w:rsidR="005819CB" w:rsidRPr="003D59E6" w:rsidRDefault="005819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819CB" w:rsidRPr="0017543C" w:rsidRDefault="005819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B59F3">
            <w:rPr>
              <w:rStyle w:val="Nmerodepgina"/>
              <w:rFonts w:ascii="Verdana" w:hAnsi="Verdana" w:cs="Arial"/>
              <w:b/>
              <w:noProof/>
            </w:rPr>
            <w:t>14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819CB" w:rsidRPr="0057652B" w:rsidRDefault="00581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67731" w14:textId="77777777" w:rsidR="00FC0775" w:rsidRDefault="00FC0775">
      <w:r>
        <w:separator/>
      </w:r>
    </w:p>
    <w:p w14:paraId="1BC758C9" w14:textId="77777777" w:rsidR="00FC0775" w:rsidRDefault="00FC0775"/>
  </w:footnote>
  <w:footnote w:type="continuationSeparator" w:id="0">
    <w:p w14:paraId="7C16509C" w14:textId="77777777" w:rsidR="00FC0775" w:rsidRDefault="00FC0775">
      <w:r>
        <w:continuationSeparator/>
      </w:r>
    </w:p>
    <w:p w14:paraId="7F1F7511" w14:textId="77777777" w:rsidR="00FC0775" w:rsidRDefault="00FC07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819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819CB" w:rsidRPr="0017543C" w:rsidRDefault="005819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pt;height:40.45pt" o:ole="">
                <v:imagedata r:id="rId1" o:title=""/>
              </v:shape>
              <o:OLEObject Type="Embed" ProgID="PBrush" ShapeID="_x0000_i1025" DrawAspect="Content" ObjectID="_1655106305" r:id="rId2"/>
            </w:object>
          </w:r>
        </w:p>
      </w:tc>
      <w:tc>
        <w:tcPr>
          <w:tcW w:w="4111" w:type="dxa"/>
          <w:vAlign w:val="center"/>
        </w:tcPr>
        <w:p w14:paraId="2CC77D67" w14:textId="1ABC71A4" w:rsidR="005819CB" w:rsidRPr="00C6532E" w:rsidRDefault="00AD1284" w:rsidP="00D7370F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0502FD">
            <w:t>177</w:t>
          </w:r>
          <w:r w:rsidR="00D7370F">
            <w:t xml:space="preserve"> – Abas de Denúncia Sigilosa no ambiente profissional</w:t>
          </w:r>
        </w:p>
      </w:tc>
      <w:tc>
        <w:tcPr>
          <w:tcW w:w="3260" w:type="dxa"/>
          <w:vAlign w:val="center"/>
        </w:tcPr>
        <w:p w14:paraId="7C22B301" w14:textId="22E2F8E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819CB" w:rsidRDefault="005819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819CB" w:rsidRDefault="005819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819CB" w:rsidRDefault="00581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15C4D"/>
    <w:multiLevelType w:val="hybridMultilevel"/>
    <w:tmpl w:val="1BDC4446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659D7584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24"/>
  </w:num>
  <w:num w:numId="5">
    <w:abstractNumId w:val="7"/>
  </w:num>
  <w:num w:numId="6">
    <w:abstractNumId w:val="13"/>
  </w:num>
  <w:num w:numId="7">
    <w:abstractNumId w:val="1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18"/>
  </w:num>
  <w:num w:numId="15">
    <w:abstractNumId w:val="22"/>
  </w:num>
  <w:num w:numId="1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3761C"/>
    <w:rsid w:val="00045942"/>
    <w:rsid w:val="000502FD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0ADF"/>
    <w:rsid w:val="000610FE"/>
    <w:rsid w:val="000628DE"/>
    <w:rsid w:val="0006486D"/>
    <w:rsid w:val="00064D3C"/>
    <w:rsid w:val="00064F78"/>
    <w:rsid w:val="000656C5"/>
    <w:rsid w:val="00065C98"/>
    <w:rsid w:val="00066FE3"/>
    <w:rsid w:val="00070317"/>
    <w:rsid w:val="00071D0D"/>
    <w:rsid w:val="00072376"/>
    <w:rsid w:val="00076318"/>
    <w:rsid w:val="00077D9A"/>
    <w:rsid w:val="000800F9"/>
    <w:rsid w:val="00080656"/>
    <w:rsid w:val="00080B9D"/>
    <w:rsid w:val="000825ED"/>
    <w:rsid w:val="0008411C"/>
    <w:rsid w:val="000848A6"/>
    <w:rsid w:val="00090081"/>
    <w:rsid w:val="00090EFE"/>
    <w:rsid w:val="00091939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38F1"/>
    <w:rsid w:val="000B42AA"/>
    <w:rsid w:val="000B624B"/>
    <w:rsid w:val="000C03AE"/>
    <w:rsid w:val="000C0B01"/>
    <w:rsid w:val="000C20BD"/>
    <w:rsid w:val="000C4D66"/>
    <w:rsid w:val="000C733E"/>
    <w:rsid w:val="000C795C"/>
    <w:rsid w:val="000D2137"/>
    <w:rsid w:val="000D28C2"/>
    <w:rsid w:val="000D6620"/>
    <w:rsid w:val="000E10A0"/>
    <w:rsid w:val="000E2630"/>
    <w:rsid w:val="000E3457"/>
    <w:rsid w:val="000E4445"/>
    <w:rsid w:val="000E48FD"/>
    <w:rsid w:val="000E57EF"/>
    <w:rsid w:val="000E5F1F"/>
    <w:rsid w:val="000E6B5B"/>
    <w:rsid w:val="000F2EC9"/>
    <w:rsid w:val="000F6540"/>
    <w:rsid w:val="000F6CA7"/>
    <w:rsid w:val="000F6EF7"/>
    <w:rsid w:val="000F6F72"/>
    <w:rsid w:val="001001C0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3036"/>
    <w:rsid w:val="00125048"/>
    <w:rsid w:val="001262DC"/>
    <w:rsid w:val="00127356"/>
    <w:rsid w:val="00134531"/>
    <w:rsid w:val="00134588"/>
    <w:rsid w:val="001346CA"/>
    <w:rsid w:val="00135D31"/>
    <w:rsid w:val="00137CB7"/>
    <w:rsid w:val="0014029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1C19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9417C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1FF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37BE"/>
    <w:rsid w:val="00247683"/>
    <w:rsid w:val="00251B1C"/>
    <w:rsid w:val="0025761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2DAA"/>
    <w:rsid w:val="002C715F"/>
    <w:rsid w:val="002C750E"/>
    <w:rsid w:val="002C7F07"/>
    <w:rsid w:val="002D0BC6"/>
    <w:rsid w:val="002D17F1"/>
    <w:rsid w:val="002D1BDF"/>
    <w:rsid w:val="002D1CAA"/>
    <w:rsid w:val="002D3F16"/>
    <w:rsid w:val="002D492B"/>
    <w:rsid w:val="002D561C"/>
    <w:rsid w:val="002D7A66"/>
    <w:rsid w:val="002E2041"/>
    <w:rsid w:val="002E468D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273C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167F7"/>
    <w:rsid w:val="003215FB"/>
    <w:rsid w:val="00322EBD"/>
    <w:rsid w:val="00323C9E"/>
    <w:rsid w:val="00324A7D"/>
    <w:rsid w:val="003253EF"/>
    <w:rsid w:val="00330D47"/>
    <w:rsid w:val="00333F4A"/>
    <w:rsid w:val="0033587E"/>
    <w:rsid w:val="00337CBB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1C3E"/>
    <w:rsid w:val="00362959"/>
    <w:rsid w:val="003708BF"/>
    <w:rsid w:val="003716C2"/>
    <w:rsid w:val="003716D2"/>
    <w:rsid w:val="003722A4"/>
    <w:rsid w:val="00372AB8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3F9D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8A5"/>
    <w:rsid w:val="003F2380"/>
    <w:rsid w:val="003F36CA"/>
    <w:rsid w:val="003F45FF"/>
    <w:rsid w:val="003F629D"/>
    <w:rsid w:val="003F7489"/>
    <w:rsid w:val="003F78CD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958"/>
    <w:rsid w:val="00452F7E"/>
    <w:rsid w:val="00453895"/>
    <w:rsid w:val="004629EA"/>
    <w:rsid w:val="00462B29"/>
    <w:rsid w:val="0046506D"/>
    <w:rsid w:val="00465842"/>
    <w:rsid w:val="004670C6"/>
    <w:rsid w:val="00471F93"/>
    <w:rsid w:val="00472A62"/>
    <w:rsid w:val="00474BAB"/>
    <w:rsid w:val="004764B9"/>
    <w:rsid w:val="00476E07"/>
    <w:rsid w:val="00481081"/>
    <w:rsid w:val="0048291B"/>
    <w:rsid w:val="00482C73"/>
    <w:rsid w:val="00484544"/>
    <w:rsid w:val="00485B09"/>
    <w:rsid w:val="00487494"/>
    <w:rsid w:val="004905E2"/>
    <w:rsid w:val="00491640"/>
    <w:rsid w:val="00492E0E"/>
    <w:rsid w:val="00496A36"/>
    <w:rsid w:val="004975F1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5411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5FBB"/>
    <w:rsid w:val="00523715"/>
    <w:rsid w:val="00524337"/>
    <w:rsid w:val="00525512"/>
    <w:rsid w:val="00526046"/>
    <w:rsid w:val="00526D00"/>
    <w:rsid w:val="005376D3"/>
    <w:rsid w:val="0054075C"/>
    <w:rsid w:val="0054497B"/>
    <w:rsid w:val="00546631"/>
    <w:rsid w:val="00551540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18F6"/>
    <w:rsid w:val="00572518"/>
    <w:rsid w:val="00574128"/>
    <w:rsid w:val="00575349"/>
    <w:rsid w:val="00577620"/>
    <w:rsid w:val="00580668"/>
    <w:rsid w:val="005819CB"/>
    <w:rsid w:val="00581B33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3C0C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6D9"/>
    <w:rsid w:val="00614B97"/>
    <w:rsid w:val="006158F8"/>
    <w:rsid w:val="00616156"/>
    <w:rsid w:val="006271D7"/>
    <w:rsid w:val="00627838"/>
    <w:rsid w:val="00630574"/>
    <w:rsid w:val="00631F95"/>
    <w:rsid w:val="00633084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71A3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1345"/>
    <w:rsid w:val="006749EC"/>
    <w:rsid w:val="00674B15"/>
    <w:rsid w:val="00677A54"/>
    <w:rsid w:val="0068683D"/>
    <w:rsid w:val="00694780"/>
    <w:rsid w:val="006959CB"/>
    <w:rsid w:val="00696BC0"/>
    <w:rsid w:val="006A1688"/>
    <w:rsid w:val="006B0C3A"/>
    <w:rsid w:val="006B1FB8"/>
    <w:rsid w:val="006B3090"/>
    <w:rsid w:val="006B428C"/>
    <w:rsid w:val="006B45C9"/>
    <w:rsid w:val="006B5605"/>
    <w:rsid w:val="006B6098"/>
    <w:rsid w:val="006B6AFD"/>
    <w:rsid w:val="006B74E7"/>
    <w:rsid w:val="006C118F"/>
    <w:rsid w:val="006C2336"/>
    <w:rsid w:val="006C3CED"/>
    <w:rsid w:val="006C4DA2"/>
    <w:rsid w:val="006D0A23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094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A83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1DFC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5474"/>
    <w:rsid w:val="007A1EDD"/>
    <w:rsid w:val="007A226B"/>
    <w:rsid w:val="007A27C8"/>
    <w:rsid w:val="007A2E31"/>
    <w:rsid w:val="007A463D"/>
    <w:rsid w:val="007B3470"/>
    <w:rsid w:val="007B3B3D"/>
    <w:rsid w:val="007B5796"/>
    <w:rsid w:val="007B6867"/>
    <w:rsid w:val="007B75D3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4EB7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9B0"/>
    <w:rsid w:val="00847353"/>
    <w:rsid w:val="00847A9D"/>
    <w:rsid w:val="00850FF7"/>
    <w:rsid w:val="00851855"/>
    <w:rsid w:val="00852A0C"/>
    <w:rsid w:val="008545DB"/>
    <w:rsid w:val="008561B4"/>
    <w:rsid w:val="00856F79"/>
    <w:rsid w:val="00861DEA"/>
    <w:rsid w:val="00862F2D"/>
    <w:rsid w:val="00863636"/>
    <w:rsid w:val="008676BC"/>
    <w:rsid w:val="008732A9"/>
    <w:rsid w:val="00874558"/>
    <w:rsid w:val="00874B98"/>
    <w:rsid w:val="00876787"/>
    <w:rsid w:val="008767B4"/>
    <w:rsid w:val="00876A33"/>
    <w:rsid w:val="008800A5"/>
    <w:rsid w:val="00880552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1B4B"/>
    <w:rsid w:val="008C184D"/>
    <w:rsid w:val="008C18E2"/>
    <w:rsid w:val="008C5A8C"/>
    <w:rsid w:val="008C699D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E63E0"/>
    <w:rsid w:val="008E7EFF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64A8"/>
    <w:rsid w:val="00927FDD"/>
    <w:rsid w:val="0093416A"/>
    <w:rsid w:val="00935198"/>
    <w:rsid w:val="00935A66"/>
    <w:rsid w:val="00940F9F"/>
    <w:rsid w:val="00941C57"/>
    <w:rsid w:val="0094458B"/>
    <w:rsid w:val="00946DF5"/>
    <w:rsid w:val="00951795"/>
    <w:rsid w:val="00951FBE"/>
    <w:rsid w:val="009526E3"/>
    <w:rsid w:val="009538E4"/>
    <w:rsid w:val="009548ED"/>
    <w:rsid w:val="0095544B"/>
    <w:rsid w:val="00957A91"/>
    <w:rsid w:val="009605C0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86EA7"/>
    <w:rsid w:val="00990822"/>
    <w:rsid w:val="009919E0"/>
    <w:rsid w:val="00992005"/>
    <w:rsid w:val="0099498B"/>
    <w:rsid w:val="00995DB3"/>
    <w:rsid w:val="009968C7"/>
    <w:rsid w:val="00997D16"/>
    <w:rsid w:val="009A23E0"/>
    <w:rsid w:val="009A3384"/>
    <w:rsid w:val="009B0E3A"/>
    <w:rsid w:val="009B111C"/>
    <w:rsid w:val="009B3BA4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48BF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121F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9F2"/>
    <w:rsid w:val="00A86515"/>
    <w:rsid w:val="00A865C7"/>
    <w:rsid w:val="00A86917"/>
    <w:rsid w:val="00A86EFF"/>
    <w:rsid w:val="00A86FE6"/>
    <w:rsid w:val="00A90B28"/>
    <w:rsid w:val="00A920AF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593F"/>
    <w:rsid w:val="00AB7942"/>
    <w:rsid w:val="00AC3D6D"/>
    <w:rsid w:val="00AC4B96"/>
    <w:rsid w:val="00AD0188"/>
    <w:rsid w:val="00AD1284"/>
    <w:rsid w:val="00AE1752"/>
    <w:rsid w:val="00AE2C48"/>
    <w:rsid w:val="00AE4111"/>
    <w:rsid w:val="00AE554A"/>
    <w:rsid w:val="00AE7AA6"/>
    <w:rsid w:val="00AF6602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6F2D"/>
    <w:rsid w:val="00B479FC"/>
    <w:rsid w:val="00B50AED"/>
    <w:rsid w:val="00B516E1"/>
    <w:rsid w:val="00B51EB9"/>
    <w:rsid w:val="00B52F2D"/>
    <w:rsid w:val="00B531B4"/>
    <w:rsid w:val="00B5363F"/>
    <w:rsid w:val="00B53AB6"/>
    <w:rsid w:val="00B54A59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1117"/>
    <w:rsid w:val="00B820C4"/>
    <w:rsid w:val="00B839C1"/>
    <w:rsid w:val="00B84B26"/>
    <w:rsid w:val="00B90382"/>
    <w:rsid w:val="00B90A19"/>
    <w:rsid w:val="00B9228A"/>
    <w:rsid w:val="00B92A37"/>
    <w:rsid w:val="00B9451E"/>
    <w:rsid w:val="00B946BE"/>
    <w:rsid w:val="00B956CA"/>
    <w:rsid w:val="00BA0B4E"/>
    <w:rsid w:val="00BA0CA6"/>
    <w:rsid w:val="00BA0DE1"/>
    <w:rsid w:val="00BA39E5"/>
    <w:rsid w:val="00BA45EF"/>
    <w:rsid w:val="00BA4DD5"/>
    <w:rsid w:val="00BA6886"/>
    <w:rsid w:val="00BB1A1B"/>
    <w:rsid w:val="00BB59F3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3177"/>
    <w:rsid w:val="00BD41B5"/>
    <w:rsid w:val="00BD5E65"/>
    <w:rsid w:val="00BE1485"/>
    <w:rsid w:val="00BE3F2E"/>
    <w:rsid w:val="00BE5C7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0D06"/>
    <w:rsid w:val="00C213FF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5C7A"/>
    <w:rsid w:val="00C67CD8"/>
    <w:rsid w:val="00C7173E"/>
    <w:rsid w:val="00C72510"/>
    <w:rsid w:val="00C75503"/>
    <w:rsid w:val="00C75CEA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2A1B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6E1E"/>
    <w:rsid w:val="00D175C7"/>
    <w:rsid w:val="00D214BE"/>
    <w:rsid w:val="00D21D6D"/>
    <w:rsid w:val="00D21F1F"/>
    <w:rsid w:val="00D226D9"/>
    <w:rsid w:val="00D245A1"/>
    <w:rsid w:val="00D32351"/>
    <w:rsid w:val="00D32BEA"/>
    <w:rsid w:val="00D33257"/>
    <w:rsid w:val="00D34193"/>
    <w:rsid w:val="00D34C48"/>
    <w:rsid w:val="00D35C7C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370F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064E"/>
    <w:rsid w:val="00DD1404"/>
    <w:rsid w:val="00DD4598"/>
    <w:rsid w:val="00DE0827"/>
    <w:rsid w:val="00DE0EA6"/>
    <w:rsid w:val="00DE2AB3"/>
    <w:rsid w:val="00DE3385"/>
    <w:rsid w:val="00DE35A3"/>
    <w:rsid w:val="00DE39ED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B65"/>
    <w:rsid w:val="00DF65A3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07F"/>
    <w:rsid w:val="00E56A64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374F"/>
    <w:rsid w:val="00E86610"/>
    <w:rsid w:val="00E90748"/>
    <w:rsid w:val="00E939B6"/>
    <w:rsid w:val="00E94B7E"/>
    <w:rsid w:val="00E9563E"/>
    <w:rsid w:val="00E9759D"/>
    <w:rsid w:val="00E976B5"/>
    <w:rsid w:val="00EA5CA1"/>
    <w:rsid w:val="00EA5EB0"/>
    <w:rsid w:val="00EB028A"/>
    <w:rsid w:val="00EB0556"/>
    <w:rsid w:val="00EB17A1"/>
    <w:rsid w:val="00EB18CB"/>
    <w:rsid w:val="00EB20B3"/>
    <w:rsid w:val="00EB3D08"/>
    <w:rsid w:val="00EB6165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3944"/>
    <w:rsid w:val="00EE4C28"/>
    <w:rsid w:val="00EE799F"/>
    <w:rsid w:val="00EF0B5F"/>
    <w:rsid w:val="00EF11E3"/>
    <w:rsid w:val="00EF48FD"/>
    <w:rsid w:val="00EF6935"/>
    <w:rsid w:val="00EF6B22"/>
    <w:rsid w:val="00F009F6"/>
    <w:rsid w:val="00F00E53"/>
    <w:rsid w:val="00F00E55"/>
    <w:rsid w:val="00F01190"/>
    <w:rsid w:val="00F01AEC"/>
    <w:rsid w:val="00F0255F"/>
    <w:rsid w:val="00F02B46"/>
    <w:rsid w:val="00F03691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7029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22C"/>
    <w:rsid w:val="00F71FDA"/>
    <w:rsid w:val="00F72E90"/>
    <w:rsid w:val="00F74B60"/>
    <w:rsid w:val="00F74E79"/>
    <w:rsid w:val="00F756E8"/>
    <w:rsid w:val="00F76A48"/>
    <w:rsid w:val="00F76C8A"/>
    <w:rsid w:val="00F777DD"/>
    <w:rsid w:val="00F779E2"/>
    <w:rsid w:val="00F8342F"/>
    <w:rsid w:val="00F86A6F"/>
    <w:rsid w:val="00F87857"/>
    <w:rsid w:val="00F9118D"/>
    <w:rsid w:val="00F912B0"/>
    <w:rsid w:val="00F955F0"/>
    <w:rsid w:val="00FA012E"/>
    <w:rsid w:val="00FA3242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0775"/>
    <w:rsid w:val="00FC3C16"/>
    <w:rsid w:val="00FD66CC"/>
    <w:rsid w:val="00FD74B5"/>
    <w:rsid w:val="00FD76D3"/>
    <w:rsid w:val="00FE046D"/>
    <w:rsid w:val="00FE2E2D"/>
    <w:rsid w:val="00FE31C8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2B7DC-9BF8-4518-A039-ADFB6C87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9625</TotalTime>
  <Pages>14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2660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519</cp:revision>
  <cp:lastPrinted>2006-08-08T20:14:00Z</cp:lastPrinted>
  <dcterms:created xsi:type="dcterms:W3CDTF">2019-10-17T13:46:00Z</dcterms:created>
  <dcterms:modified xsi:type="dcterms:W3CDTF">2020-07-01T13:59:00Z</dcterms:modified>
</cp:coreProperties>
</file>