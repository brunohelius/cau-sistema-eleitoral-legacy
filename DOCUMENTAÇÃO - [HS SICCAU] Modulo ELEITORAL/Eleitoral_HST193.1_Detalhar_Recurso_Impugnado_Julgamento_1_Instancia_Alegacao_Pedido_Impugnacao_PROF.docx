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6C46E49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753874">
            <w:rPr>
              <w:sz w:val="52"/>
              <w:szCs w:val="52"/>
            </w:rPr>
            <w:t>3</w:t>
          </w:r>
          <w:r w:rsidR="00F84890">
            <w:rPr>
              <w:sz w:val="52"/>
              <w:szCs w:val="52"/>
            </w:rPr>
            <w:t>.1</w:t>
          </w:r>
          <w:r w:rsidR="00753874">
            <w:rPr>
              <w:sz w:val="52"/>
              <w:szCs w:val="52"/>
            </w:rPr>
            <w:t xml:space="preserve"> – Detalhar Recurso Impugnado</w:t>
          </w:r>
          <w:r>
            <w:rPr>
              <w:sz w:val="52"/>
              <w:szCs w:val="52"/>
            </w:rPr>
            <w:t xml:space="preserve"> Alegação do Pedido de Impugnação de Resultado de Eleição - 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F84890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2067A42A" w:rsidR="00F84890" w:rsidRPr="00037558" w:rsidRDefault="00F84890" w:rsidP="00F84890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7736656C" w:rsidR="00F84890" w:rsidRPr="00037558" w:rsidRDefault="00F84890" w:rsidP="00854FF9">
            <w:pPr>
              <w:jc w:val="center"/>
            </w:pPr>
            <w:r>
              <w:t>1</w:t>
            </w:r>
            <w:r w:rsidR="00854FF9">
              <w:t>4</w:t>
            </w:r>
            <w:r w:rsidRPr="00037558">
              <w:t>/0</w:t>
            </w:r>
            <w:r>
              <w:t>8</w:t>
            </w:r>
            <w:r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145FB7B5" w:rsidR="00F84890" w:rsidRPr="00037558" w:rsidRDefault="00F84890" w:rsidP="00F84890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63780DC8" w14:textId="77777777" w:rsidR="00854FF9" w:rsidRPr="00037558" w:rsidRDefault="00854FF9" w:rsidP="00854FF9">
            <w:pPr>
              <w:ind w:left="174"/>
              <w:jc w:val="left"/>
            </w:pPr>
            <w:r w:rsidRPr="00037558">
              <w:t>Em atendimento a OS1</w:t>
            </w:r>
            <w:r>
              <w:t>755 Sprint 05</w:t>
            </w:r>
            <w:r w:rsidRPr="00037558">
              <w:t>:</w:t>
            </w:r>
          </w:p>
          <w:p w14:paraId="10E3D2AF" w14:textId="3D2A10C7" w:rsidR="00AF77A5" w:rsidRPr="00037558" w:rsidRDefault="00854FF9" w:rsidP="00EB7A55">
            <w:pPr>
              <w:ind w:left="174"/>
              <w:jc w:val="left"/>
            </w:pPr>
            <w:r w:rsidRPr="00037558">
              <w:t xml:space="preserve">- Inclusão </w:t>
            </w:r>
            <w:r>
              <w:t>dos dados da contrarrazão.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1055978" w14:textId="77777777" w:rsidR="00A96FF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8064301" w:history="1">
        <w:r w:rsidR="00A96FFA" w:rsidRPr="003E0B94">
          <w:rPr>
            <w:rStyle w:val="Hyperlink"/>
            <w:noProof/>
          </w:rPr>
          <w:t>HST193.1 – Detalhar Recurso Impugnado Alegação do Pedido de Impugnação de Resultado de Eleição - Profissional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_Toc48064301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4</w:t>
        </w:r>
        <w:r w:rsidR="00A96FFA">
          <w:rPr>
            <w:noProof/>
            <w:webHidden/>
          </w:rPr>
          <w:fldChar w:fldCharType="end"/>
        </w:r>
      </w:hyperlink>
    </w:p>
    <w:p w14:paraId="65460A10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2" w:history="1">
        <w:r w:rsidR="00A96FFA" w:rsidRPr="003E0B94">
          <w:rPr>
            <w:rStyle w:val="Hyperlink"/>
            <w:noProof/>
          </w:rPr>
          <w:t>COMO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_Toc48064302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4</w:t>
        </w:r>
        <w:r w:rsidR="00A96FFA">
          <w:rPr>
            <w:noProof/>
            <w:webHidden/>
          </w:rPr>
          <w:fldChar w:fldCharType="end"/>
        </w:r>
      </w:hyperlink>
    </w:p>
    <w:p w14:paraId="4AFCEDDD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3" w:history="1">
        <w:r w:rsidR="00A96FFA" w:rsidRPr="003E0B94">
          <w:rPr>
            <w:rStyle w:val="Hyperlink"/>
            <w:noProof/>
          </w:rPr>
          <w:t>QUERO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_Toc48064303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4</w:t>
        </w:r>
        <w:r w:rsidR="00A96FFA">
          <w:rPr>
            <w:noProof/>
            <w:webHidden/>
          </w:rPr>
          <w:fldChar w:fldCharType="end"/>
        </w:r>
      </w:hyperlink>
    </w:p>
    <w:p w14:paraId="643E2042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4" w:history="1">
        <w:r w:rsidR="00A96FFA" w:rsidRPr="003E0B94">
          <w:rPr>
            <w:rStyle w:val="Hyperlink"/>
            <w:noProof/>
          </w:rPr>
          <w:t>PARA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_Toc48064304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4</w:t>
        </w:r>
        <w:r w:rsidR="00A96FFA">
          <w:rPr>
            <w:noProof/>
            <w:webHidden/>
          </w:rPr>
          <w:fldChar w:fldCharType="end"/>
        </w:r>
      </w:hyperlink>
    </w:p>
    <w:p w14:paraId="3E68702C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5" w:history="1">
        <w:r w:rsidR="00A96FFA" w:rsidRPr="003E0B94">
          <w:rPr>
            <w:rStyle w:val="Hyperlink"/>
            <w:noProof/>
          </w:rPr>
          <w:t>PROTÓTIPO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_Toc48064305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4</w:t>
        </w:r>
        <w:r w:rsidR="00A96FFA">
          <w:rPr>
            <w:noProof/>
            <w:webHidden/>
          </w:rPr>
          <w:fldChar w:fldCharType="end"/>
        </w:r>
      </w:hyperlink>
    </w:p>
    <w:p w14:paraId="47A42CEA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6" w:history="1">
        <w:r w:rsidR="00A96FFA" w:rsidRPr="003E0B94">
          <w:rPr>
            <w:rStyle w:val="Hyperlink"/>
            <w:noProof/>
          </w:rPr>
          <w:t>CRITÉRIOS DE ACEITE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_Toc48064306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7</w:t>
        </w:r>
        <w:r w:rsidR="00A96FFA">
          <w:rPr>
            <w:noProof/>
            <w:webHidden/>
          </w:rPr>
          <w:fldChar w:fldCharType="end"/>
        </w:r>
      </w:hyperlink>
    </w:p>
    <w:p w14:paraId="005BDA30" w14:textId="77777777" w:rsidR="00A96FFA" w:rsidRDefault="009A0E8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64307" w:history="1">
        <w:r w:rsidR="00A96FFA" w:rsidRPr="003E0B94">
          <w:rPr>
            <w:rStyle w:val="Hyperlink"/>
            <w:noProof/>
          </w:rPr>
          <w:t>INFORMAÇÕES COMPLEMENTARES</w:t>
        </w:r>
        <w:r w:rsidR="00A96FFA">
          <w:rPr>
            <w:noProof/>
            <w:webHidden/>
          </w:rPr>
          <w:tab/>
        </w:r>
        <w:r w:rsidR="00A96FFA">
          <w:rPr>
            <w:noProof/>
            <w:webHidden/>
          </w:rPr>
          <w:fldChar w:fldCharType="begin"/>
        </w:r>
        <w:r w:rsidR="00A96FFA">
          <w:rPr>
            <w:noProof/>
            <w:webHidden/>
          </w:rPr>
          <w:instrText xml:space="preserve"> PAGEREF _Toc48064307 \h </w:instrText>
        </w:r>
        <w:r w:rsidR="00A96FFA">
          <w:rPr>
            <w:noProof/>
            <w:webHidden/>
          </w:rPr>
        </w:r>
        <w:r w:rsidR="00A96FFA">
          <w:rPr>
            <w:noProof/>
            <w:webHidden/>
          </w:rPr>
          <w:fldChar w:fldCharType="separate"/>
        </w:r>
        <w:r w:rsidR="00A96FFA">
          <w:rPr>
            <w:noProof/>
            <w:webHidden/>
          </w:rPr>
          <w:t>7</w:t>
        </w:r>
        <w:r w:rsidR="00A96FFA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48C50DEA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806430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84890">
            <w:t>HST193.1 – Detalhar Recurso Impugnado Alegação do Pedido de Impugnação de Resultado de Eleição - Profissional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8064302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8064303"/>
      <w:r w:rsidRPr="00037558">
        <w:t>QUERO</w:t>
      </w:r>
      <w:bookmarkEnd w:id="5"/>
    </w:p>
    <w:p w14:paraId="4036BB8D" w14:textId="152F2000" w:rsidR="00CE176F" w:rsidRPr="00037558" w:rsidRDefault="00A96FFA" w:rsidP="00155004">
      <w:r>
        <w:t>Alterar</w:t>
      </w:r>
      <w:r w:rsidR="00E52D0F" w:rsidRPr="00037558">
        <w:t xml:space="preserve"> </w:t>
      </w:r>
      <w:r>
        <w:t xml:space="preserve">a </w:t>
      </w:r>
      <w:r w:rsidR="00E52D0F" w:rsidRPr="00037558">
        <w:t>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8064304"/>
      <w:r w:rsidRPr="00037558">
        <w:t>PARA</w:t>
      </w:r>
      <w:bookmarkEnd w:id="6"/>
    </w:p>
    <w:p w14:paraId="20DF5F1C" w14:textId="40FB3634" w:rsidR="00A96FFA" w:rsidRPr="00037558" w:rsidRDefault="003A135D" w:rsidP="00FB261F">
      <w:pPr>
        <w:rPr>
          <w:b/>
        </w:rPr>
      </w:pPr>
      <w:r>
        <w:t>Incluir os dados da contrarrazão cadastrada. Campos incluídos, “Responsável pelo cadastro”, “Data e hora do cadastro”, Descrição da Contrarrazão, Arquivo e ação para upload do arquivo</w:t>
      </w:r>
      <w:r w:rsidR="00A96FFA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064305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79E3E0FD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4815E3">
        <w:t>do recurso do impugnado</w:t>
      </w:r>
      <w:r w:rsidR="00D72BB9">
        <w:t xml:space="preserve"> </w:t>
      </w:r>
      <w:r w:rsidR="001C5405">
        <w:t>após o cadastro da contrarrazão</w:t>
      </w:r>
    </w:p>
    <w:p w14:paraId="64A98D01" w14:textId="4BB67852" w:rsidR="00FC277B" w:rsidRDefault="00F05FBB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D421351" wp14:editId="0AE3440E">
            <wp:extent cx="5748655" cy="429133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B032" w14:textId="77777777" w:rsidR="000B17C8" w:rsidRPr="001D06CA" w:rsidRDefault="000B17C8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A677F0" w:rsidRPr="006D7175" w14:paraId="178CE196" w14:textId="77777777" w:rsidTr="00B6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07FF2A8" w14:textId="77777777" w:rsidR="00A677F0" w:rsidRPr="006D7175" w:rsidRDefault="00A677F0" w:rsidP="00B6728D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lastRenderedPageBreak/>
              <w:t>Campos</w:t>
            </w:r>
          </w:p>
        </w:tc>
      </w:tr>
      <w:tr w:rsidR="00A677F0" w:rsidRPr="006D7175" w14:paraId="1CD6F463" w14:textId="77777777" w:rsidTr="00B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12B70712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1296ED46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43193E97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3A830E7B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50CF668A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3F9D9E84" w14:textId="77777777" w:rsidR="00A677F0" w:rsidRPr="006D7175" w:rsidRDefault="00A677F0" w:rsidP="00B6728D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A677F0" w:rsidRPr="006D7175" w14:paraId="71A26893" w14:textId="77777777" w:rsidTr="00B672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7D6A49E9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A677F0" w:rsidRPr="006D7175" w14:paraId="304988B6" w14:textId="77777777" w:rsidTr="00B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E92D632" w14:textId="5EF0A9AB" w:rsidR="00A677F0" w:rsidRDefault="00A677F0" w:rsidP="00F05FB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60A52">
              <w:rPr>
                <w:rFonts w:cs="Arial"/>
                <w:sz w:val="18"/>
                <w:szCs w:val="18"/>
              </w:rPr>
              <w:t>Contrarrazão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F05FBB">
              <w:rPr>
                <w:rFonts w:cs="Arial"/>
                <w:sz w:val="18"/>
                <w:szCs w:val="18"/>
              </w:rPr>
              <w:t>Impugnante</w:t>
            </w:r>
          </w:p>
        </w:tc>
        <w:tc>
          <w:tcPr>
            <w:tcW w:w="1417" w:type="dxa"/>
          </w:tcPr>
          <w:p w14:paraId="623033AC" w14:textId="77777777" w:rsidR="00A677F0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6E3B42E5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72823D3B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973EBF6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F2FE2A8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2B1719E7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A677F0" w:rsidRPr="006D7175" w14:paraId="2D141DBB" w14:textId="77777777" w:rsidTr="00B672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00E8723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1862F51A" w14:textId="77777777" w:rsidR="00A677F0" w:rsidRPr="006D7175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arquiteto e urbanista que cadastrou a contrarrazão.</w:t>
            </w:r>
          </w:p>
        </w:tc>
        <w:tc>
          <w:tcPr>
            <w:tcW w:w="1560" w:type="dxa"/>
          </w:tcPr>
          <w:p w14:paraId="2761A071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6754D927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D1B9FA9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7C8DED9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201A1D79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24E9815A" w14:textId="77777777" w:rsidR="00A677F0" w:rsidRPr="006D7175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A677F0" w:rsidRPr="006D7175" w14:paraId="17302A59" w14:textId="77777777" w:rsidTr="00B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7C56612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6AE9CA41" w14:textId="77777777" w:rsidR="00A677F0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a contrarrazão foi cadastrada.</w:t>
            </w:r>
          </w:p>
        </w:tc>
        <w:tc>
          <w:tcPr>
            <w:tcW w:w="1560" w:type="dxa"/>
          </w:tcPr>
          <w:p w14:paraId="26011A6C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Data e Hora</w:t>
            </w:r>
          </w:p>
          <w:p w14:paraId="135F6FFD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Máscara</w:t>
            </w:r>
          </w:p>
          <w:p w14:paraId="4F57ECB7" w14:textId="77777777" w:rsidR="00A677F0" w:rsidRDefault="00A677F0" w:rsidP="00B6728D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auto"/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color w:val="auto"/>
                <w:sz w:val="18"/>
                <w:szCs w:val="18"/>
              </w:rPr>
              <w:t>/mm/</w:t>
            </w:r>
            <w:proofErr w:type="spellStart"/>
            <w:r>
              <w:rPr>
                <w:color w:val="auto"/>
                <w:sz w:val="18"/>
                <w:szCs w:val="18"/>
              </w:rPr>
              <w:t>aaaa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às </w:t>
            </w:r>
            <w:proofErr w:type="spellStart"/>
            <w:r>
              <w:rPr>
                <w:color w:val="auto"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275" w:type="dxa"/>
          </w:tcPr>
          <w:p w14:paraId="7B20FDF8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BC1CF6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AAFEB99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09EE2B72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não editável.</w:t>
            </w:r>
          </w:p>
          <w:p w14:paraId="1105663F" w14:textId="5798812E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</w:t>
            </w:r>
          </w:p>
        </w:tc>
      </w:tr>
      <w:tr w:rsidR="00A677F0" w:rsidRPr="006D7175" w14:paraId="1575C77F" w14:textId="77777777" w:rsidTr="00B672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DD5594C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6CCF7E97" w14:textId="77777777" w:rsidR="00A677F0" w:rsidRPr="006D7175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 xml:space="preserve">a 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6F3859B8" w14:textId="77777777" w:rsidR="00A677F0" w:rsidRPr="006D7175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5FD6D337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4F71CA0F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5B617C90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45F4755B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4E47041E" w14:textId="77777777" w:rsidR="00A677F0" w:rsidRPr="009A4566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A677F0" w:rsidRPr="006D7175" w14:paraId="5265F8DD" w14:textId="77777777" w:rsidTr="00B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2730962" w14:textId="77777777" w:rsidR="00A677F0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723BE1EB" w14:textId="77777777" w:rsidR="00A677F0" w:rsidRPr="006D7175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quantidade de caracteres que restaram.</w:t>
            </w:r>
          </w:p>
        </w:tc>
        <w:tc>
          <w:tcPr>
            <w:tcW w:w="1560" w:type="dxa"/>
          </w:tcPr>
          <w:p w14:paraId="7E56F518" w14:textId="77777777" w:rsidR="00A677F0" w:rsidRPr="006D7175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69059C51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74AC058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29C1BF8B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08DE0D98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49BC2861" w14:textId="77777777" w:rsidR="00A677F0" w:rsidRPr="009C075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A677F0" w:rsidRPr="006D7175" w14:paraId="59FFC53B" w14:textId="77777777" w:rsidTr="00B672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D091825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50EFFF75" w14:textId="77777777" w:rsidR="00A677F0" w:rsidRPr="006D7175" w:rsidRDefault="00A677F0" w:rsidP="00B6728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2228184D" w14:textId="77777777" w:rsidR="00A677F0" w:rsidRPr="006D7175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773911EB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63715D4E" w14:textId="77777777" w:rsidR="00A677F0" w:rsidRPr="006D7175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F1559C6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4121ABA4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43C27A96" w14:textId="77777777" w:rsidR="00A677F0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  <w:p w14:paraId="16E59553" w14:textId="77777777" w:rsidR="00A677F0" w:rsidRPr="006D7175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não tenha arquivo anexado, apresentar o texto “N/A”.</w:t>
            </w:r>
          </w:p>
          <w:p w14:paraId="009E59E9" w14:textId="77777777" w:rsidR="00A677F0" w:rsidRPr="006D7175" w:rsidRDefault="00A677F0" w:rsidP="00B6728D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  <w:p w14:paraId="55EC016E" w14:textId="77777777" w:rsidR="00A677F0" w:rsidRPr="001B2A2F" w:rsidRDefault="00A677F0" w:rsidP="00B6728D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A677F0" w:rsidRPr="006D7175" w14:paraId="27EDD626" w14:textId="77777777" w:rsidTr="00B6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43E5FCB" w14:textId="77777777" w:rsidR="00A677F0" w:rsidRPr="006D7175" w:rsidRDefault="00A677F0" w:rsidP="00B6728D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A677F0" w:rsidRPr="006D302B" w14:paraId="646D45CB" w14:textId="77777777" w:rsidTr="00B6728D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6A3D3CC1" w14:textId="77777777" w:rsidR="00A677F0" w:rsidRPr="006D302B" w:rsidRDefault="00A677F0" w:rsidP="00B6728D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CD8F00" wp14:editId="29F3B982">
                  <wp:extent cx="266667" cy="228571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A50A6DB" w14:textId="77777777" w:rsidR="00A677F0" w:rsidRPr="006D302B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>
              <w:rPr>
                <w:rFonts w:cs="Arial"/>
                <w:sz w:val="18"/>
                <w:szCs w:val="18"/>
              </w:rPr>
              <w:t>realiza</w:t>
            </w:r>
            <w:r w:rsidRPr="006D302B">
              <w:rPr>
                <w:rFonts w:cs="Arial"/>
                <w:sz w:val="18"/>
                <w:szCs w:val="18"/>
              </w:rPr>
              <w:t xml:space="preserve"> o</w:t>
            </w:r>
            <w:r>
              <w:rPr>
                <w:rFonts w:cs="Arial"/>
                <w:sz w:val="18"/>
                <w:szCs w:val="18"/>
              </w:rPr>
              <w:t xml:space="preserve"> download do</w:t>
            </w:r>
            <w:r w:rsidRPr="006D302B">
              <w:rPr>
                <w:rFonts w:cs="Arial"/>
                <w:sz w:val="18"/>
                <w:szCs w:val="18"/>
              </w:rPr>
              <w:t xml:space="preserve">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>arquivo anexado.</w:t>
            </w:r>
          </w:p>
        </w:tc>
        <w:tc>
          <w:tcPr>
            <w:tcW w:w="1560" w:type="dxa"/>
          </w:tcPr>
          <w:p w14:paraId="131E0B3C" w14:textId="77777777" w:rsidR="00A677F0" w:rsidRPr="006D302B" w:rsidRDefault="00A677F0" w:rsidP="00B6728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275" w:type="dxa"/>
          </w:tcPr>
          <w:p w14:paraId="02A1B0F3" w14:textId="77777777" w:rsidR="00A677F0" w:rsidRPr="006D302B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100E1DF1" w14:textId="77777777" w:rsidR="00A677F0" w:rsidRPr="006D302B" w:rsidRDefault="00A677F0" w:rsidP="00B6728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089F5ADB" w14:textId="77777777" w:rsidR="00A677F0" w:rsidRPr="006D302B" w:rsidRDefault="00A677F0" w:rsidP="00B6728D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Default="00FC277B" w:rsidP="00FC277B"/>
    <w:p w14:paraId="5EBF1B3F" w14:textId="5282B3B8" w:rsidR="00533D7E" w:rsidRDefault="00F9785A" w:rsidP="00533D7E">
      <w:pPr>
        <w:pStyle w:val="EstiloPrototipo3"/>
        <w:numPr>
          <w:ilvl w:val="0"/>
          <w:numId w:val="3"/>
        </w:numPr>
      </w:pPr>
      <w:bookmarkStart w:id="9" w:name="_Ref48299219"/>
      <w:bookmarkStart w:id="10" w:name="_GoBack"/>
      <w:bookmarkEnd w:id="10"/>
      <w:r w:rsidRPr="00037558">
        <w:t xml:space="preserve">Dados </w:t>
      </w:r>
      <w:r>
        <w:t>recuperados e apresentados do recurso do impugnante após o cadastro da contrarrazão</w:t>
      </w:r>
      <w:bookmarkEnd w:id="9"/>
    </w:p>
    <w:p w14:paraId="64852197" w14:textId="0FCAB1C2" w:rsidR="00533D7E" w:rsidRPr="00037558" w:rsidRDefault="00334262" w:rsidP="00FC277B">
      <w:r>
        <w:rPr>
          <w:noProof/>
        </w:rPr>
        <w:drawing>
          <wp:inline distT="0" distB="0" distL="0" distR="0" wp14:anchorId="367C25D0" wp14:editId="4AF40E05">
            <wp:extent cx="5762625" cy="3238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8064306"/>
      <w:r w:rsidRPr="00037558"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bookmarkStart w:id="12" w:name="_Ref48216610"/>
      <w:r w:rsidRPr="00037558">
        <w:rPr>
          <w:b/>
          <w:color w:val="auto"/>
        </w:rPr>
        <w:t>Premissa:</w:t>
      </w:r>
      <w:bookmarkEnd w:id="12"/>
    </w:p>
    <w:p w14:paraId="0C76BD4C" w14:textId="77777777" w:rsidR="00832023" w:rsidRPr="00C26BE5" w:rsidRDefault="00832023" w:rsidP="0083202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rPr>
          <w:color w:val="auto"/>
        </w:rPr>
        <w:t>.</w:t>
      </w:r>
    </w:p>
    <w:p w14:paraId="5BDFE435" w14:textId="75853647" w:rsidR="00C26BE5" w:rsidRDefault="00C26BE5" w:rsidP="0083202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</w:t>
      </w:r>
      <w:r w:rsidR="004B49F6">
        <w:t>ecurso/reconsideração impugnado</w:t>
      </w:r>
      <w:r>
        <w:t xml:space="preserve"> cadastrado.</w:t>
      </w:r>
    </w:p>
    <w:p w14:paraId="1EB1F1D7" w14:textId="658421CA" w:rsidR="009B5762" w:rsidRDefault="009B5762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</w:t>
      </w:r>
      <w:r w:rsidR="006B0805">
        <w:t>acionar a ação “Visualizar” na funcionalidade “Consultar Recurso/reconsideração Impugnado”</w:t>
      </w:r>
      <w:r>
        <w:t>;</w:t>
      </w:r>
    </w:p>
    <w:p w14:paraId="6A48E01F" w14:textId="33422AA5" w:rsidR="00695EFA" w:rsidRDefault="009B5762" w:rsidP="006256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95EFA">
        <w:t>Somente arquitetos e urbanista com os seguintes perfis podem visualizar os dados do recurso:</w:t>
      </w:r>
    </w:p>
    <w:p w14:paraId="1657D9A2" w14:textId="77777777" w:rsidR="00640E10" w:rsidRDefault="00D75E82" w:rsidP="00A7158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 xml:space="preserve">) responsável (eis) ou Membro (s) </w:t>
      </w:r>
      <w:r w:rsidR="00A7158E">
        <w:t>de Chapa UF em que o pedido de impugnação de resultado foi cadastrado.</w:t>
      </w:r>
    </w:p>
    <w:p w14:paraId="00381B4E" w14:textId="264A4BE3" w:rsidR="00A7158E" w:rsidRDefault="00640E10" w:rsidP="00A7158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>) responsável (eis) ou Membro (s) de Chapa IES da UF em que o pedido de impugnação de resultado foi cadastrado</w:t>
      </w:r>
      <w:r w:rsidR="00A7158E">
        <w:t xml:space="preserve"> </w:t>
      </w:r>
    </w:p>
    <w:p w14:paraId="037C42C7" w14:textId="77777777" w:rsidR="00A7158E" w:rsidRDefault="00A7158E" w:rsidP="00A7158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(s) Membro (s) de Comissão CE, caso tenha pedido de impugnação cadastrado para a UF dele.</w:t>
      </w:r>
    </w:p>
    <w:p w14:paraId="511A6BB0" w14:textId="77777777" w:rsidR="00A7158E" w:rsidRDefault="00A7158E" w:rsidP="00A7158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 xml:space="preserve">Arquiteto (s) e Urbanista (s) que seja (s) Membro (s)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08CAF356" w14:textId="7DA22B44" w:rsidR="00695EFA" w:rsidRDefault="00A7158E" w:rsidP="00A7158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Impugnante, autor do cadastro do pedido de impugnação de resultado</w:t>
      </w:r>
      <w:r w:rsidR="00695EFA"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bookmarkStart w:id="14" w:name="_Ref31290676"/>
      <w:r w:rsidRPr="00037558">
        <w:rPr>
          <w:b/>
        </w:rPr>
        <w:t>Regras Gerais:</w:t>
      </w:r>
      <w:bookmarkStart w:id="15" w:name="_Ref26893226"/>
      <w:bookmarkEnd w:id="13"/>
      <w:bookmarkEnd w:id="14"/>
    </w:p>
    <w:p w14:paraId="7A99539A" w14:textId="1AB8B454" w:rsidR="005732EF" w:rsidRDefault="0035035D" w:rsidP="005732E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Regras de apresentação </w:t>
      </w:r>
      <w:r w:rsidR="00123036">
        <w:rPr>
          <w:position w:val="3"/>
        </w:rPr>
        <w:t>para os dados da contrarrazão:</w:t>
      </w:r>
    </w:p>
    <w:p w14:paraId="3AEAC4D8" w14:textId="4188DF75" w:rsidR="00123036" w:rsidRDefault="00C541D1" w:rsidP="00123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t>Os dados da contrarrazão são apresentados somente se houver cadastro de contrarrazão</w:t>
      </w:r>
      <w:r w:rsidR="005D1354">
        <w:rPr>
          <w:position w:val="3"/>
        </w:rPr>
        <w:t>.</w:t>
      </w:r>
    </w:p>
    <w:p w14:paraId="3AF15AC7" w14:textId="59A1BC36" w:rsidR="00C541D1" w:rsidRDefault="00C541D1" w:rsidP="00123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Ai finalizar o período de vigência </w:t>
      </w:r>
      <w:r>
        <w:rPr>
          <w:position w:val="3"/>
        </w:rPr>
        <w:t xml:space="preserve">informado </w:t>
      </w:r>
      <w:r>
        <w:rPr>
          <w:position w:val="3"/>
        </w:rPr>
        <w:t>na atividade 6.5, caso não tenha contrarrazão cadastrada, é apresenta a mensagem “N</w:t>
      </w:r>
      <w:r w:rsidR="0085249D">
        <w:rPr>
          <w:position w:val="3"/>
        </w:rPr>
        <w:t>ão houve cadastro de contrarraz</w:t>
      </w:r>
      <w:r>
        <w:rPr>
          <w:position w:val="3"/>
        </w:rPr>
        <w:t>ão”.</w:t>
      </w:r>
      <w:r w:rsidR="0085249D">
        <w:rPr>
          <w:position w:val="3"/>
        </w:rPr>
        <w:t xml:space="preserve"> </w:t>
      </w:r>
      <w:r>
        <w:rPr>
          <w:position w:val="3"/>
        </w:rPr>
        <w:t xml:space="preserve"> </w:t>
      </w:r>
      <w:r w:rsidR="0085249D">
        <w:rPr>
          <w:position w:val="3"/>
        </w:rPr>
        <w:t xml:space="preserve">Ver </w:t>
      </w:r>
      <w:r w:rsidR="0085249D" w:rsidRPr="0085249D">
        <w:rPr>
          <w:b/>
          <w:position w:val="3"/>
        </w:rPr>
        <w:fldChar w:fldCharType="begin"/>
      </w:r>
      <w:r w:rsidR="0085249D" w:rsidRPr="0085249D">
        <w:rPr>
          <w:b/>
          <w:position w:val="3"/>
        </w:rPr>
        <w:instrText xml:space="preserve"> REF _Ref48299219 \n \h </w:instrText>
      </w:r>
      <w:r w:rsidR="0085249D" w:rsidRPr="0085249D">
        <w:rPr>
          <w:b/>
          <w:position w:val="3"/>
        </w:rPr>
      </w:r>
      <w:r w:rsidR="0085249D">
        <w:rPr>
          <w:b/>
          <w:position w:val="3"/>
        </w:rPr>
        <w:instrText xml:space="preserve"> \* MERGEFORMAT </w:instrText>
      </w:r>
      <w:r w:rsidR="0085249D" w:rsidRPr="0085249D">
        <w:rPr>
          <w:b/>
          <w:position w:val="3"/>
        </w:rPr>
        <w:fldChar w:fldCharType="separate"/>
      </w:r>
      <w:r w:rsidR="0085249D" w:rsidRPr="0085249D">
        <w:rPr>
          <w:b/>
          <w:position w:val="3"/>
        </w:rPr>
        <w:t>P</w:t>
      </w:r>
      <w:r w:rsidR="0085249D" w:rsidRPr="0085249D">
        <w:rPr>
          <w:b/>
          <w:position w:val="3"/>
        </w:rPr>
        <w:t>0</w:t>
      </w:r>
      <w:r w:rsidR="0085249D" w:rsidRPr="0085249D">
        <w:rPr>
          <w:b/>
          <w:position w:val="3"/>
        </w:rPr>
        <w:t>2</w:t>
      </w:r>
      <w:r w:rsidR="0085249D" w:rsidRPr="0085249D">
        <w:rPr>
          <w:b/>
          <w:position w:val="3"/>
        </w:rPr>
        <w:fldChar w:fldCharType="end"/>
      </w:r>
    </w:p>
    <w:bookmarkEnd w:id="15"/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8064307"/>
      <w:r w:rsidRPr="00037558">
        <w:t>INFORMAÇÕES COMPLEMENTARES</w:t>
      </w:r>
      <w:bookmarkEnd w:id="16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66F0FE62" w:rsidR="008D2F61" w:rsidRDefault="005A4564" w:rsidP="008D2F61">
      <w:pPr>
        <w:rPr>
          <w:i/>
        </w:rPr>
      </w:pPr>
      <w:r>
        <w:rPr>
          <w:i/>
          <w:position w:val="3"/>
        </w:rPr>
        <w:t>Eleitoral_HST193</w:t>
      </w:r>
      <w:proofErr w:type="gramStart"/>
      <w:r w:rsidRPr="005A4564">
        <w:rPr>
          <w:i/>
          <w:position w:val="3"/>
        </w:rPr>
        <w:t>_Detalhar</w:t>
      </w:r>
      <w:proofErr w:type="gramEnd"/>
      <w:r w:rsidRPr="005A4564">
        <w:rPr>
          <w:i/>
          <w:position w:val="3"/>
        </w:rPr>
        <w:t>_Recurso_Impugnado_Julgamento_1_Instancia_Alegacao_Pedido_Impugnacao_PROF</w:t>
      </w:r>
      <w:r w:rsidR="001A0D92">
        <w:rPr>
          <w:i/>
        </w:rPr>
        <w:t>.</w:t>
      </w:r>
    </w:p>
    <w:p w14:paraId="7A98CAC4" w14:textId="7FBD4343" w:rsidR="005732EF" w:rsidRPr="008D2F61" w:rsidRDefault="005732EF" w:rsidP="008D2F61"/>
    <w:sectPr w:rsidR="005732EF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2E10E" w14:textId="77777777" w:rsidR="009A0E82" w:rsidRDefault="009A0E82">
      <w:r>
        <w:separator/>
      </w:r>
    </w:p>
    <w:p w14:paraId="4650B8B1" w14:textId="77777777" w:rsidR="009A0E82" w:rsidRDefault="009A0E82"/>
  </w:endnote>
  <w:endnote w:type="continuationSeparator" w:id="0">
    <w:p w14:paraId="66120C29" w14:textId="77777777" w:rsidR="009A0E82" w:rsidRDefault="009A0E82">
      <w:r>
        <w:continuationSeparator/>
      </w:r>
    </w:p>
    <w:p w14:paraId="5D697AF4" w14:textId="77777777" w:rsidR="009A0E82" w:rsidRDefault="009A0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5249D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DD89E" w14:textId="77777777" w:rsidR="009A0E82" w:rsidRDefault="009A0E82">
      <w:r>
        <w:separator/>
      </w:r>
    </w:p>
    <w:p w14:paraId="155BF92C" w14:textId="77777777" w:rsidR="009A0E82" w:rsidRDefault="009A0E82"/>
  </w:footnote>
  <w:footnote w:type="continuationSeparator" w:id="0">
    <w:p w14:paraId="41BB7BA0" w14:textId="77777777" w:rsidR="009A0E82" w:rsidRDefault="009A0E82">
      <w:r>
        <w:continuationSeparator/>
      </w:r>
    </w:p>
    <w:p w14:paraId="50827F5E" w14:textId="77777777" w:rsidR="009A0E82" w:rsidRDefault="009A0E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219981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8C9CBB1" w:rsidR="000A5E47" w:rsidRPr="00C6532E" w:rsidRDefault="00F84890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HST193.1 – Detalhar Recurso Impugnado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BFA"/>
    <w:rsid w:val="00022F02"/>
    <w:rsid w:val="000259AA"/>
    <w:rsid w:val="000272CE"/>
    <w:rsid w:val="0003015F"/>
    <w:rsid w:val="00031408"/>
    <w:rsid w:val="00032BEB"/>
    <w:rsid w:val="000339E5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5CD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65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643"/>
    <w:rsid w:val="0009796C"/>
    <w:rsid w:val="000A01B5"/>
    <w:rsid w:val="000A0A2A"/>
    <w:rsid w:val="000A12C2"/>
    <w:rsid w:val="000A2C6C"/>
    <w:rsid w:val="000A54BB"/>
    <w:rsid w:val="000A5752"/>
    <w:rsid w:val="000A5E47"/>
    <w:rsid w:val="000A5FD7"/>
    <w:rsid w:val="000A6FE9"/>
    <w:rsid w:val="000A7708"/>
    <w:rsid w:val="000A795A"/>
    <w:rsid w:val="000B038B"/>
    <w:rsid w:val="000B0771"/>
    <w:rsid w:val="000B1635"/>
    <w:rsid w:val="000B17C8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093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07E5C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FBA"/>
    <w:rsid w:val="00120056"/>
    <w:rsid w:val="0012100B"/>
    <w:rsid w:val="00121264"/>
    <w:rsid w:val="00121693"/>
    <w:rsid w:val="00123036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0501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4891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5405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59A9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0777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2ED8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03B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3A35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B6291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182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179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7E7"/>
    <w:rsid w:val="00330B03"/>
    <w:rsid w:val="00330D47"/>
    <w:rsid w:val="00333F4A"/>
    <w:rsid w:val="00334262"/>
    <w:rsid w:val="003355F8"/>
    <w:rsid w:val="0033587E"/>
    <w:rsid w:val="00337330"/>
    <w:rsid w:val="00337515"/>
    <w:rsid w:val="00340741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035D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6E4F"/>
    <w:rsid w:val="0036714E"/>
    <w:rsid w:val="00367E26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35D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68E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463B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1F61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57A23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71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980"/>
    <w:rsid w:val="00496A36"/>
    <w:rsid w:val="00496AE5"/>
    <w:rsid w:val="00497405"/>
    <w:rsid w:val="004A1149"/>
    <w:rsid w:val="004A1DAD"/>
    <w:rsid w:val="004A4D97"/>
    <w:rsid w:val="004A5751"/>
    <w:rsid w:val="004A5794"/>
    <w:rsid w:val="004A5F03"/>
    <w:rsid w:val="004A699B"/>
    <w:rsid w:val="004A72D3"/>
    <w:rsid w:val="004B161D"/>
    <w:rsid w:val="004B2780"/>
    <w:rsid w:val="004B44D5"/>
    <w:rsid w:val="004B49F6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03F"/>
    <w:rsid w:val="004D27CB"/>
    <w:rsid w:val="004D60DE"/>
    <w:rsid w:val="004D6250"/>
    <w:rsid w:val="004D7401"/>
    <w:rsid w:val="004D7FA8"/>
    <w:rsid w:val="004E15B3"/>
    <w:rsid w:val="004E176B"/>
    <w:rsid w:val="004E37DA"/>
    <w:rsid w:val="004E5A76"/>
    <w:rsid w:val="004E5B70"/>
    <w:rsid w:val="004E6355"/>
    <w:rsid w:val="004F10F2"/>
    <w:rsid w:val="004F1533"/>
    <w:rsid w:val="004F2D3C"/>
    <w:rsid w:val="004F2FE9"/>
    <w:rsid w:val="004F5F85"/>
    <w:rsid w:val="004F6ABA"/>
    <w:rsid w:val="004F74DA"/>
    <w:rsid w:val="004F7954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5D2B"/>
    <w:rsid w:val="00526D00"/>
    <w:rsid w:val="00527C35"/>
    <w:rsid w:val="0053084B"/>
    <w:rsid w:val="00530B01"/>
    <w:rsid w:val="00531A93"/>
    <w:rsid w:val="005333DD"/>
    <w:rsid w:val="00533D7E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4EA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32EF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4564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C3414"/>
    <w:rsid w:val="005D1354"/>
    <w:rsid w:val="005D1A41"/>
    <w:rsid w:val="005D1C6E"/>
    <w:rsid w:val="005D4539"/>
    <w:rsid w:val="005D5D2D"/>
    <w:rsid w:val="005D6A1E"/>
    <w:rsid w:val="005E2EE2"/>
    <w:rsid w:val="005E36E2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3E3C"/>
    <w:rsid w:val="00606275"/>
    <w:rsid w:val="00606AF1"/>
    <w:rsid w:val="00606AF9"/>
    <w:rsid w:val="0061040E"/>
    <w:rsid w:val="006125E5"/>
    <w:rsid w:val="0061402B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0E10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805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0693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4B41"/>
    <w:rsid w:val="007262FA"/>
    <w:rsid w:val="00727873"/>
    <w:rsid w:val="00731409"/>
    <w:rsid w:val="007325CC"/>
    <w:rsid w:val="0073297E"/>
    <w:rsid w:val="007347D7"/>
    <w:rsid w:val="00735A2C"/>
    <w:rsid w:val="00737F56"/>
    <w:rsid w:val="0074070B"/>
    <w:rsid w:val="007423B8"/>
    <w:rsid w:val="0074255D"/>
    <w:rsid w:val="00743831"/>
    <w:rsid w:val="007475A3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33D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4D6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C6A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02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49D"/>
    <w:rsid w:val="00852A0C"/>
    <w:rsid w:val="0085442B"/>
    <w:rsid w:val="008545DB"/>
    <w:rsid w:val="00854FF9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5CB5"/>
    <w:rsid w:val="008B6AEC"/>
    <w:rsid w:val="008C184D"/>
    <w:rsid w:val="008C18E2"/>
    <w:rsid w:val="008C24A7"/>
    <w:rsid w:val="008C2B5C"/>
    <w:rsid w:val="008C6540"/>
    <w:rsid w:val="008C699D"/>
    <w:rsid w:val="008C6C3F"/>
    <w:rsid w:val="008C72DD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E7D87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0FD9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24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466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0E82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0750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4306"/>
    <w:rsid w:val="009E58CB"/>
    <w:rsid w:val="009E63A0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F5A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3660"/>
    <w:rsid w:val="00A56597"/>
    <w:rsid w:val="00A56A1A"/>
    <w:rsid w:val="00A56B05"/>
    <w:rsid w:val="00A56F96"/>
    <w:rsid w:val="00A5788C"/>
    <w:rsid w:val="00A60CB1"/>
    <w:rsid w:val="00A63956"/>
    <w:rsid w:val="00A642B0"/>
    <w:rsid w:val="00A649E4"/>
    <w:rsid w:val="00A66BD6"/>
    <w:rsid w:val="00A66CAE"/>
    <w:rsid w:val="00A677F0"/>
    <w:rsid w:val="00A70350"/>
    <w:rsid w:val="00A7158E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5F12"/>
    <w:rsid w:val="00A96FB3"/>
    <w:rsid w:val="00A96FFA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8F2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367"/>
    <w:rsid w:val="00AE2C48"/>
    <w:rsid w:val="00AE4111"/>
    <w:rsid w:val="00AE42CC"/>
    <w:rsid w:val="00AE4C67"/>
    <w:rsid w:val="00AE554A"/>
    <w:rsid w:val="00AE7AA6"/>
    <w:rsid w:val="00AF066D"/>
    <w:rsid w:val="00AF1B08"/>
    <w:rsid w:val="00AF77A5"/>
    <w:rsid w:val="00B01AC2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51E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56D0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47EBB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6CD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19B8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7E55"/>
    <w:rsid w:val="00C004F9"/>
    <w:rsid w:val="00C0196F"/>
    <w:rsid w:val="00C01ED2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6BE5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01A1"/>
    <w:rsid w:val="00C40DDE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1D1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6E79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97EC1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6011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3D35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5E82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29E5"/>
    <w:rsid w:val="00DF3810"/>
    <w:rsid w:val="00DF43B9"/>
    <w:rsid w:val="00DF454C"/>
    <w:rsid w:val="00DF4CC0"/>
    <w:rsid w:val="00DF58C0"/>
    <w:rsid w:val="00DF5B3D"/>
    <w:rsid w:val="00DF65A3"/>
    <w:rsid w:val="00E00E10"/>
    <w:rsid w:val="00E01066"/>
    <w:rsid w:val="00E021B0"/>
    <w:rsid w:val="00E02650"/>
    <w:rsid w:val="00E031CA"/>
    <w:rsid w:val="00E033BC"/>
    <w:rsid w:val="00E03595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250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4067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2B46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B7A55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54FB"/>
    <w:rsid w:val="00F05FBB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1ABF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4890"/>
    <w:rsid w:val="00F86A6F"/>
    <w:rsid w:val="00F86E4B"/>
    <w:rsid w:val="00F87857"/>
    <w:rsid w:val="00F90008"/>
    <w:rsid w:val="00F90A87"/>
    <w:rsid w:val="00F912B0"/>
    <w:rsid w:val="00F91E8D"/>
    <w:rsid w:val="00F9260A"/>
    <w:rsid w:val="00F948C0"/>
    <w:rsid w:val="00F955F0"/>
    <w:rsid w:val="00F95E0C"/>
    <w:rsid w:val="00F9785A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44F"/>
    <w:rsid w:val="00FB17B4"/>
    <w:rsid w:val="00FB1A7A"/>
    <w:rsid w:val="00FB1B28"/>
    <w:rsid w:val="00FB261F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160F"/>
    <w:rsid w:val="00004ED7"/>
    <w:rsid w:val="0003606C"/>
    <w:rsid w:val="00095867"/>
    <w:rsid w:val="000B7D97"/>
    <w:rsid w:val="001424FB"/>
    <w:rsid w:val="001703EA"/>
    <w:rsid w:val="001F78CA"/>
    <w:rsid w:val="00230E79"/>
    <w:rsid w:val="00270697"/>
    <w:rsid w:val="002927DD"/>
    <w:rsid w:val="002A7D34"/>
    <w:rsid w:val="002E7097"/>
    <w:rsid w:val="003621E6"/>
    <w:rsid w:val="003872B3"/>
    <w:rsid w:val="0041260C"/>
    <w:rsid w:val="00453A35"/>
    <w:rsid w:val="00457179"/>
    <w:rsid w:val="00475A43"/>
    <w:rsid w:val="004B2843"/>
    <w:rsid w:val="004C1B47"/>
    <w:rsid w:val="00526560"/>
    <w:rsid w:val="0054550E"/>
    <w:rsid w:val="005616C8"/>
    <w:rsid w:val="005D433E"/>
    <w:rsid w:val="00607B3F"/>
    <w:rsid w:val="007354AA"/>
    <w:rsid w:val="00846FCF"/>
    <w:rsid w:val="009227FE"/>
    <w:rsid w:val="00950844"/>
    <w:rsid w:val="00976FB3"/>
    <w:rsid w:val="009C3F2B"/>
    <w:rsid w:val="009E0E13"/>
    <w:rsid w:val="009F1EC3"/>
    <w:rsid w:val="00A014D3"/>
    <w:rsid w:val="00A536EC"/>
    <w:rsid w:val="00AA4E29"/>
    <w:rsid w:val="00AF5425"/>
    <w:rsid w:val="00BF1BAB"/>
    <w:rsid w:val="00BF3A27"/>
    <w:rsid w:val="00C27D2C"/>
    <w:rsid w:val="00C471FD"/>
    <w:rsid w:val="00C6435C"/>
    <w:rsid w:val="00D41EC1"/>
    <w:rsid w:val="00D43BD6"/>
    <w:rsid w:val="00D83FC9"/>
    <w:rsid w:val="00D95342"/>
    <w:rsid w:val="00EF35F2"/>
    <w:rsid w:val="00F1363B"/>
    <w:rsid w:val="00F26D94"/>
    <w:rsid w:val="00FB0E36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D3A3-C17C-493C-8047-8A5CC1F9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21427</TotalTime>
  <Pages>7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4639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HST193.1 – Detalhar Recurso Impugnado Alegação do Pedido de Impugnação de Resultado de Eleição - Profissional</dc:subject>
  <dc:creator>adriel.moro</dc:creator>
  <cp:keywords/>
  <dc:description/>
  <cp:lastModifiedBy>Administrador</cp:lastModifiedBy>
  <cp:revision>1342</cp:revision>
  <cp:lastPrinted>2006-08-08T20:14:00Z</cp:lastPrinted>
  <dcterms:created xsi:type="dcterms:W3CDTF">2019-10-17T13:46:00Z</dcterms:created>
  <dcterms:modified xsi:type="dcterms:W3CDTF">2020-09-21T16:21:00Z</dcterms:modified>
</cp:coreProperties>
</file>