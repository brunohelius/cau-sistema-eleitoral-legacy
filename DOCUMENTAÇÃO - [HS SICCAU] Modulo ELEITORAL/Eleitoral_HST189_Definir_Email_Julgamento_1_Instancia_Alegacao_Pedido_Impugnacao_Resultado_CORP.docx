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52"/>
          <w:szCs w:val="52"/>
        </w:rPr>
        <w:alias w:val="Assunto"/>
        <w:tag w:val=""/>
        <w:id w:val="-1440905210"/>
        <w:placeholder>
          <w:docPart w:val="10B2F447861A4AE998CDA890EEA6955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14:paraId="422303F5" w14:textId="5EEDBEC1" w:rsidR="00C06036" w:rsidRPr="00C03F98" w:rsidRDefault="00C372FC">
          <w:pPr>
            <w:pStyle w:val="TituloDocumento"/>
            <w:rPr>
              <w:sz w:val="52"/>
              <w:szCs w:val="52"/>
            </w:rPr>
          </w:pPr>
          <w:r>
            <w:rPr>
              <w:sz w:val="52"/>
              <w:szCs w:val="52"/>
            </w:rPr>
            <w:t>HST18</w:t>
          </w:r>
          <w:r w:rsidR="001329B1">
            <w:rPr>
              <w:sz w:val="52"/>
              <w:szCs w:val="52"/>
            </w:rPr>
            <w:t>9</w:t>
          </w:r>
          <w:r w:rsidR="00C06036">
            <w:rPr>
              <w:sz w:val="52"/>
              <w:szCs w:val="52"/>
            </w:rPr>
            <w:t xml:space="preserve"> - </w:t>
          </w:r>
          <w:r w:rsidR="00C06036" w:rsidRPr="006B73B0">
            <w:rPr>
              <w:sz w:val="52"/>
              <w:szCs w:val="52"/>
            </w:rPr>
            <w:t>Definir E-mail</w:t>
          </w:r>
          <w:r w:rsidR="00625632">
            <w:rPr>
              <w:sz w:val="52"/>
              <w:szCs w:val="52"/>
            </w:rPr>
            <w:t xml:space="preserve"> </w:t>
          </w:r>
          <w:r w:rsidR="001329B1">
            <w:rPr>
              <w:sz w:val="52"/>
              <w:szCs w:val="52"/>
            </w:rPr>
            <w:t xml:space="preserve">Julgamento em 1ª Instância </w:t>
          </w:r>
          <w:r w:rsidR="00617A21">
            <w:rPr>
              <w:sz w:val="52"/>
              <w:szCs w:val="52"/>
            </w:rPr>
            <w:t xml:space="preserve">Alegação do </w:t>
          </w:r>
          <w:r>
            <w:rPr>
              <w:sz w:val="52"/>
              <w:szCs w:val="52"/>
            </w:rPr>
            <w:t>Pedido de Impugnação de Resultado</w:t>
          </w:r>
        </w:p>
      </w:sdtContent>
    </w:sdt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0" w:name="NomeProjeto"/>
      <w:bookmarkStart w:id="1" w:name="NomeProduto"/>
      <w:r w:rsidR="00C03F98">
        <w:t>&lt;Nome do Produto&gt;</w:t>
      </w:r>
      <w:bookmarkEnd w:id="0"/>
      <w:bookmarkEnd w:id="1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2" w:name="NomeCliente"/>
      <w:r w:rsidR="00C03F98">
        <w:t>&lt;Nome do cliente&gt;</w:t>
      </w:r>
      <w:bookmarkEnd w:id="2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C5000C" w14:paraId="05751925" w14:textId="77777777" w:rsidTr="00321859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3DA98743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BB6F5B3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24FC9E22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0A4B4A7B" w14:textId="77777777" w:rsidR="00C5000C" w:rsidRDefault="00C5000C" w:rsidP="0032185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FF2C8E" w14:paraId="3EED3BB3" w14:textId="77777777" w:rsidTr="00A0120B">
        <w:trPr>
          <w:cantSplit/>
          <w:jc w:val="center"/>
        </w:trPr>
        <w:tc>
          <w:tcPr>
            <w:tcW w:w="1589" w:type="dxa"/>
          </w:tcPr>
          <w:p w14:paraId="7852465A" w14:textId="4138EA80" w:rsidR="00FF2C8E" w:rsidRPr="00BA5059" w:rsidRDefault="00FF2C8E" w:rsidP="00FF2C8E">
            <w:pPr>
              <w:ind w:left="169"/>
              <w:jc w:val="left"/>
            </w:pPr>
            <w:r>
              <w:t>1.0</w:t>
            </w:r>
            <w:r w:rsidRPr="001D7E5B">
              <w:t xml:space="preserve"> </w:t>
            </w:r>
          </w:p>
        </w:tc>
        <w:tc>
          <w:tcPr>
            <w:tcW w:w="1425" w:type="dxa"/>
          </w:tcPr>
          <w:p w14:paraId="0761E774" w14:textId="6626ECB9" w:rsidR="00FF2C8E" w:rsidRPr="00BA5059" w:rsidRDefault="005702C3" w:rsidP="00FF2C8E">
            <w:pPr>
              <w:ind w:left="169"/>
              <w:jc w:val="left"/>
            </w:pPr>
            <w:r>
              <w:t>29</w:t>
            </w:r>
            <w:r w:rsidR="00FF2C8E">
              <w:t>/07/2020</w:t>
            </w:r>
          </w:p>
        </w:tc>
        <w:tc>
          <w:tcPr>
            <w:tcW w:w="2405" w:type="dxa"/>
          </w:tcPr>
          <w:p w14:paraId="51F91140" w14:textId="6219C722" w:rsidR="00FF2C8E" w:rsidRPr="00BA5059" w:rsidRDefault="00FF2C8E" w:rsidP="00FF2C8E">
            <w:pPr>
              <w:ind w:left="169"/>
              <w:jc w:val="left"/>
            </w:pPr>
            <w:r w:rsidRPr="001D7E5B">
              <w:t xml:space="preserve">Flávia Monteiro </w:t>
            </w:r>
          </w:p>
        </w:tc>
        <w:tc>
          <w:tcPr>
            <w:tcW w:w="4203" w:type="dxa"/>
          </w:tcPr>
          <w:p w14:paraId="43451AD2" w14:textId="04B616F4" w:rsidR="00AF3CB0" w:rsidRPr="00F759F9" w:rsidRDefault="00AF3CB0" w:rsidP="00AF3CB0">
            <w:pPr>
              <w:ind w:left="174"/>
              <w:jc w:val="left"/>
            </w:pPr>
            <w:r w:rsidRPr="00F759F9">
              <w:t>Em atendimento a OS17</w:t>
            </w:r>
            <w:r w:rsidR="00AC56F2">
              <w:t>5</w:t>
            </w:r>
            <w:r w:rsidR="005702C3">
              <w:t>3</w:t>
            </w:r>
            <w:r w:rsidRPr="00F759F9">
              <w:t xml:space="preserve"> Sprint 0</w:t>
            </w:r>
            <w:r w:rsidR="005702C3">
              <w:t>3</w:t>
            </w:r>
            <w:r w:rsidRPr="00F759F9">
              <w:t>:</w:t>
            </w:r>
          </w:p>
          <w:p w14:paraId="34BC82A8" w14:textId="4D22D36A" w:rsidR="00FF2C8E" w:rsidRPr="00BA5059" w:rsidRDefault="00AF3CB0" w:rsidP="00AF3CB0">
            <w:pPr>
              <w:ind w:left="174"/>
              <w:jc w:val="left"/>
            </w:pPr>
            <w:r w:rsidRPr="00F759F9">
              <w:t>- Inclusão da funcionalidade.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59B04A01" w14:textId="77777777" w:rsidR="00D6644E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5897621" w:history="1">
        <w:r w:rsidR="00D6644E" w:rsidRPr="001D2C9E">
          <w:rPr>
            <w:rStyle w:val="Hyperlink"/>
            <w:noProof/>
          </w:rPr>
          <w:t>HST185 - Definir E-mail Alegação do Pedido de Impugnação de Resultado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_Toc45897621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4</w:t>
        </w:r>
        <w:r w:rsidR="00D6644E">
          <w:rPr>
            <w:noProof/>
            <w:webHidden/>
          </w:rPr>
          <w:fldChar w:fldCharType="end"/>
        </w:r>
      </w:hyperlink>
    </w:p>
    <w:p w14:paraId="5B13E413" w14:textId="77777777" w:rsidR="00D6644E" w:rsidRDefault="00012A0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2" w:history="1">
        <w:r w:rsidR="00D6644E" w:rsidRPr="001D2C9E">
          <w:rPr>
            <w:rStyle w:val="Hyperlink"/>
            <w:noProof/>
          </w:rPr>
          <w:t>COMO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_Toc45897622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4</w:t>
        </w:r>
        <w:r w:rsidR="00D6644E">
          <w:rPr>
            <w:noProof/>
            <w:webHidden/>
          </w:rPr>
          <w:fldChar w:fldCharType="end"/>
        </w:r>
      </w:hyperlink>
    </w:p>
    <w:p w14:paraId="25219355" w14:textId="77777777" w:rsidR="00D6644E" w:rsidRDefault="00012A0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3" w:history="1">
        <w:r w:rsidR="00D6644E" w:rsidRPr="001D2C9E">
          <w:rPr>
            <w:rStyle w:val="Hyperlink"/>
            <w:noProof/>
          </w:rPr>
          <w:t>QUERO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_Toc45897623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4</w:t>
        </w:r>
        <w:r w:rsidR="00D6644E">
          <w:rPr>
            <w:noProof/>
            <w:webHidden/>
          </w:rPr>
          <w:fldChar w:fldCharType="end"/>
        </w:r>
      </w:hyperlink>
    </w:p>
    <w:p w14:paraId="141DE2F9" w14:textId="77777777" w:rsidR="00D6644E" w:rsidRDefault="00012A0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4" w:history="1">
        <w:r w:rsidR="00D6644E" w:rsidRPr="001D2C9E">
          <w:rPr>
            <w:rStyle w:val="Hyperlink"/>
            <w:noProof/>
          </w:rPr>
          <w:t>PARA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_Toc45897624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4</w:t>
        </w:r>
        <w:r w:rsidR="00D6644E">
          <w:rPr>
            <w:noProof/>
            <w:webHidden/>
          </w:rPr>
          <w:fldChar w:fldCharType="end"/>
        </w:r>
      </w:hyperlink>
    </w:p>
    <w:p w14:paraId="59991BAF" w14:textId="77777777" w:rsidR="00D6644E" w:rsidRDefault="00012A0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5" w:history="1">
        <w:r w:rsidR="00D6644E" w:rsidRPr="001D2C9E">
          <w:rPr>
            <w:rStyle w:val="Hyperlink"/>
            <w:noProof/>
          </w:rPr>
          <w:t>PROTÓTIPO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_Toc45897625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4</w:t>
        </w:r>
        <w:r w:rsidR="00D6644E">
          <w:rPr>
            <w:noProof/>
            <w:webHidden/>
          </w:rPr>
          <w:fldChar w:fldCharType="end"/>
        </w:r>
      </w:hyperlink>
    </w:p>
    <w:p w14:paraId="61C7EF60" w14:textId="77777777" w:rsidR="00D6644E" w:rsidRDefault="00012A0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6" w:history="1">
        <w:r w:rsidR="00D6644E" w:rsidRPr="001D2C9E">
          <w:rPr>
            <w:rStyle w:val="Hyperlink"/>
            <w:noProof/>
          </w:rPr>
          <w:t>CRITÉRIOS DE ACEITE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_Toc45897626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7</w:t>
        </w:r>
        <w:r w:rsidR="00D6644E">
          <w:rPr>
            <w:noProof/>
            <w:webHidden/>
          </w:rPr>
          <w:fldChar w:fldCharType="end"/>
        </w:r>
      </w:hyperlink>
    </w:p>
    <w:p w14:paraId="4E3717CE" w14:textId="77777777" w:rsidR="00D6644E" w:rsidRDefault="00012A0C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5897627" w:history="1">
        <w:r w:rsidR="00D6644E" w:rsidRPr="001D2C9E">
          <w:rPr>
            <w:rStyle w:val="Hyperlink"/>
            <w:noProof/>
          </w:rPr>
          <w:t>INFORMAÇÕES COMPLEMENTARES</w:t>
        </w:r>
        <w:r w:rsidR="00D6644E">
          <w:rPr>
            <w:noProof/>
            <w:webHidden/>
          </w:rPr>
          <w:tab/>
        </w:r>
        <w:r w:rsidR="00D6644E">
          <w:rPr>
            <w:noProof/>
            <w:webHidden/>
          </w:rPr>
          <w:fldChar w:fldCharType="begin"/>
        </w:r>
        <w:r w:rsidR="00D6644E">
          <w:rPr>
            <w:noProof/>
            <w:webHidden/>
          </w:rPr>
          <w:instrText xml:space="preserve"> PAGEREF _Toc45897627 \h </w:instrText>
        </w:r>
        <w:r w:rsidR="00D6644E">
          <w:rPr>
            <w:noProof/>
            <w:webHidden/>
          </w:rPr>
        </w:r>
        <w:r w:rsidR="00D6644E">
          <w:rPr>
            <w:noProof/>
            <w:webHidden/>
          </w:rPr>
          <w:fldChar w:fldCharType="separate"/>
        </w:r>
        <w:r w:rsidR="00D6644E">
          <w:rPr>
            <w:noProof/>
            <w:webHidden/>
          </w:rPr>
          <w:t>8</w:t>
        </w:r>
        <w:r w:rsidR="00D6644E">
          <w:rPr>
            <w:noProof/>
            <w:webHidden/>
          </w:rPr>
          <w:fldChar w:fldCharType="end"/>
        </w:r>
      </w:hyperlink>
    </w:p>
    <w:p w14:paraId="46621B27" w14:textId="07E3707C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00EA4F02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3" w:name="_Toc45897621"/>
      <w:sdt>
        <w:sdtPr>
          <w:alias w:val="Assunto"/>
          <w:tag w:val=""/>
          <w:id w:val="-1685433556"/>
          <w:placeholder>
            <w:docPart w:val="EEB9E1E3275B49948103B79AFD4DCC5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29B1">
            <w:t>HST189 - Definir E-mail Julgamento em 1ª Instância Alegação do Pedido de Impugnação de Resultado</w:t>
          </w:r>
        </w:sdtContent>
      </w:sdt>
      <w:bookmarkEnd w:id="3"/>
    </w:p>
    <w:p w14:paraId="4F44DEAA" w14:textId="77777777" w:rsidR="001B4514" w:rsidRDefault="00CE176F" w:rsidP="00C64B05">
      <w:pPr>
        <w:pStyle w:val="Ttulo2"/>
        <w:numPr>
          <w:ilvl w:val="0"/>
          <w:numId w:val="0"/>
        </w:numPr>
      </w:pPr>
      <w:bookmarkStart w:id="4" w:name="_Toc45897622"/>
      <w:r w:rsidRPr="000628DE">
        <w:t>COMO</w:t>
      </w:r>
      <w:bookmarkEnd w:id="4"/>
      <w:r w:rsidR="00C64B05" w:rsidRPr="000628DE">
        <w:t xml:space="preserve"> </w:t>
      </w:r>
    </w:p>
    <w:p w14:paraId="37D34CD1" w14:textId="201F06DD" w:rsidR="002B1554" w:rsidRPr="000628DE" w:rsidRDefault="00BD5643" w:rsidP="001B4514">
      <w:r>
        <w:t>PO</w:t>
      </w:r>
    </w:p>
    <w:p w14:paraId="6156FD5D" w14:textId="77777777" w:rsidR="001B4514" w:rsidRDefault="00CE176F" w:rsidP="005A4527">
      <w:pPr>
        <w:pStyle w:val="Ttulo2"/>
        <w:numPr>
          <w:ilvl w:val="0"/>
          <w:numId w:val="0"/>
        </w:numPr>
      </w:pPr>
      <w:bookmarkStart w:id="5" w:name="_Toc45897623"/>
      <w:r w:rsidRPr="000628DE">
        <w:t>QUERO</w:t>
      </w:r>
      <w:bookmarkEnd w:id="5"/>
      <w:r w:rsidR="005A4527" w:rsidRPr="000628DE">
        <w:t xml:space="preserve"> </w:t>
      </w:r>
    </w:p>
    <w:p w14:paraId="4036BB8D" w14:textId="2B7B9387" w:rsidR="00CE176F" w:rsidRPr="000628DE" w:rsidRDefault="001B4514" w:rsidP="001B4514">
      <w:r>
        <w:t>I</w:t>
      </w:r>
      <w:r w:rsidR="00BD5643">
        <w:t xml:space="preserve">ncluir nova funcionalidade </w:t>
      </w:r>
    </w:p>
    <w:p w14:paraId="56A6177A" w14:textId="77777777" w:rsidR="001B4514" w:rsidRDefault="00CE176F" w:rsidP="00D908D1">
      <w:pPr>
        <w:pStyle w:val="Ttulo2"/>
        <w:numPr>
          <w:ilvl w:val="0"/>
          <w:numId w:val="0"/>
        </w:numPr>
      </w:pPr>
      <w:bookmarkStart w:id="6" w:name="_Toc45897624"/>
      <w:r w:rsidRPr="000628DE">
        <w:t>PARA</w:t>
      </w:r>
      <w:bookmarkEnd w:id="6"/>
      <w:r w:rsidR="005A4527" w:rsidRPr="000628DE">
        <w:t xml:space="preserve"> </w:t>
      </w:r>
    </w:p>
    <w:p w14:paraId="38E7497A" w14:textId="68EA103A" w:rsidR="00A735A5" w:rsidRPr="000628DE" w:rsidRDefault="001B4514" w:rsidP="001B4514">
      <w:pPr>
        <w:rPr>
          <w:b/>
        </w:rPr>
      </w:pPr>
      <w:r>
        <w:t>P</w:t>
      </w:r>
      <w:r w:rsidR="00BD5643">
        <w:t>arametrizar os registros de e-mail que serão utilizados</w:t>
      </w:r>
      <w:r>
        <w:t xml:space="preserve"> no julgamento em 1</w:t>
      </w:r>
      <w:r w:rsidR="00BD5643">
        <w:t>ª instancia</w:t>
      </w:r>
      <w:r w:rsidR="00E56E7C">
        <w:t xml:space="preserve"> utilizado a atividade </w:t>
      </w:r>
      <w:r w:rsidR="00B403AB">
        <w:t>“</w:t>
      </w:r>
      <w:r>
        <w:t>6.</w:t>
      </w:r>
      <w:r w:rsidR="000675A0">
        <w:t>2</w:t>
      </w:r>
      <w:r>
        <w:t xml:space="preserve"> Cadastrar </w:t>
      </w:r>
      <w:r w:rsidR="000675A0">
        <w:t xml:space="preserve">Alegação para o </w:t>
      </w:r>
      <w:r>
        <w:t>Pedido de Impugnação de Resultado”</w:t>
      </w:r>
      <w:r w:rsidR="00B403AB">
        <w:t>.</w:t>
      </w:r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7" w:name="_Toc7509864"/>
      <w:bookmarkStart w:id="8" w:name="_Toc45897625"/>
      <w:r>
        <w:t>PROTÓTIPO</w:t>
      </w:r>
      <w:bookmarkEnd w:id="7"/>
      <w:bookmarkEnd w:id="8"/>
    </w:p>
    <w:p w14:paraId="38948516" w14:textId="12F7F976" w:rsidR="00427A9B" w:rsidRPr="00857C07" w:rsidRDefault="00427A9B" w:rsidP="00857C07"/>
    <w:p w14:paraId="734E31C1" w14:textId="4F821AB5" w:rsidR="00427A9B" w:rsidRDefault="00B2317B" w:rsidP="00427A9B">
      <w:pPr>
        <w:pStyle w:val="EstiloPrototipo3"/>
        <w:numPr>
          <w:ilvl w:val="0"/>
          <w:numId w:val="6"/>
        </w:numPr>
      </w:pPr>
      <w:r w:rsidRPr="008C536C">
        <w:t xml:space="preserve">Definir E-mail </w:t>
      </w:r>
      <w:r w:rsidR="00D93883">
        <w:t>–</w:t>
      </w:r>
      <w:r w:rsidRPr="008C536C">
        <w:t xml:space="preserve"> </w:t>
      </w:r>
      <w:r w:rsidR="00D93883">
        <w:t>6.</w:t>
      </w:r>
      <w:r w:rsidR="00AD5B7C">
        <w:t>1</w:t>
      </w:r>
      <w:r w:rsidR="008C536C" w:rsidRPr="008C536C">
        <w:t xml:space="preserve"> </w:t>
      </w:r>
      <w:r w:rsidR="00D93883">
        <w:t xml:space="preserve">Cadastrar </w:t>
      </w:r>
      <w:r w:rsidR="00AD5B7C">
        <w:t>Alegação para o</w:t>
      </w:r>
      <w:r w:rsidR="000675A0">
        <w:t xml:space="preserve"> </w:t>
      </w:r>
      <w:r w:rsidR="00D93883">
        <w:t>Pedido de Impugnação de Resultado</w:t>
      </w:r>
    </w:p>
    <w:p w14:paraId="08B06CE5" w14:textId="77777777" w:rsidR="00427A9B" w:rsidRPr="00857C07" w:rsidRDefault="00427A9B" w:rsidP="00857C07"/>
    <w:p w14:paraId="4899C348" w14:textId="073E155E" w:rsidR="00405216" w:rsidRDefault="008978C7" w:rsidP="00405216">
      <w:pPr>
        <w:pStyle w:val="PargrafodaLista"/>
      </w:pPr>
      <w:r>
        <w:rPr>
          <w:noProof/>
        </w:rPr>
        <w:drawing>
          <wp:inline distT="0" distB="0" distL="0" distR="0" wp14:anchorId="03183010" wp14:editId="614D7F3B">
            <wp:extent cx="4276926" cy="3810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785" cy="381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389BE" w14:textId="77777777" w:rsidR="00D1699F" w:rsidRPr="00857C07" w:rsidRDefault="00D1699F" w:rsidP="00857C07"/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557"/>
        <w:gridCol w:w="1559"/>
        <w:gridCol w:w="1417"/>
        <w:gridCol w:w="1134"/>
        <w:gridCol w:w="1134"/>
        <w:gridCol w:w="2264"/>
      </w:tblGrid>
      <w:tr w:rsidR="00BA4DD5" w:rsidRPr="00E976B5" w14:paraId="77A0518F" w14:textId="77777777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41F53934" w14:textId="78E254AB" w:rsidR="00BA4DD5" w:rsidRPr="00E976B5" w:rsidRDefault="00BA4DD5" w:rsidP="00B82855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A31FD4" w:rsidRPr="005D2A67" w14:paraId="6822E338" w14:textId="77777777" w:rsidTr="003C4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  <w:shd w:val="clear" w:color="auto" w:fill="B3B3B3"/>
          </w:tcPr>
          <w:p w14:paraId="4A83F9B1" w14:textId="1A639CFB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440ECE06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0702840A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shd w:val="clear" w:color="auto" w:fill="B3B3B3"/>
          </w:tcPr>
          <w:p w14:paraId="06902E88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6455C20A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264" w:type="dxa"/>
            <w:shd w:val="clear" w:color="auto" w:fill="B3B3B3"/>
          </w:tcPr>
          <w:p w14:paraId="4901E109" w14:textId="77777777" w:rsidR="00A31FD4" w:rsidRPr="005D2A67" w:rsidRDefault="00A31FD4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535486" w:rsidRPr="00632072" w14:paraId="4279D497" w14:textId="77777777" w:rsidTr="00D7563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7E1C99A9" w14:textId="6D95018B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lastRenderedPageBreak/>
              <w:t>Qtd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E-mail</w:t>
            </w:r>
          </w:p>
        </w:tc>
        <w:tc>
          <w:tcPr>
            <w:tcW w:w="1559" w:type="dxa"/>
          </w:tcPr>
          <w:p w14:paraId="2A3FE946" w14:textId="0FD3FE4E" w:rsidR="00535486" w:rsidRPr="00F23DF4" w:rsidRDefault="00535486" w:rsidP="0041000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do registro de e-mail</w:t>
            </w:r>
          </w:p>
        </w:tc>
        <w:tc>
          <w:tcPr>
            <w:tcW w:w="1417" w:type="dxa"/>
          </w:tcPr>
          <w:p w14:paraId="70E4E616" w14:textId="6428CF95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1134" w:type="dxa"/>
          </w:tcPr>
          <w:p w14:paraId="185BDB05" w14:textId="6D03E88A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6EE2091" w14:textId="178329B2" w:rsidR="00535486" w:rsidRPr="00F23DF4" w:rsidRDefault="00535486" w:rsidP="00BA4DD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53FBB163" w14:textId="774C0BB4" w:rsidR="00535486" w:rsidRDefault="00535486" w:rsidP="009307A8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editável;</w:t>
            </w:r>
          </w:p>
          <w:p w14:paraId="3B69DFA4" w14:textId="6F90CB2F" w:rsidR="00535486" w:rsidRDefault="00535486" w:rsidP="009307A8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 sistema gera um número sequencial para cada registro de e-mail necessário para a atividade secundária;</w:t>
            </w:r>
          </w:p>
          <w:p w14:paraId="486414AC" w14:textId="573F6169" w:rsidR="00535486" w:rsidRPr="00643FD6" w:rsidRDefault="00535486" w:rsidP="00643FD6">
            <w:pPr>
              <w:pStyle w:val="PargrafodaLista"/>
              <w:numPr>
                <w:ilvl w:val="0"/>
                <w:numId w:val="43"/>
              </w:numPr>
              <w:spacing w:before="60" w:after="60"/>
              <w:rPr>
                <w:sz w:val="18"/>
                <w:szCs w:val="18"/>
              </w:rPr>
            </w:pPr>
            <w:r w:rsidRPr="00643FD6">
              <w:rPr>
                <w:sz w:val="18"/>
                <w:szCs w:val="18"/>
              </w:rPr>
              <w:t>Esse número é o parâmetro utilizado nas regras de envio de e-mail para funcionalidade afetada pela parametrização.</w:t>
            </w:r>
          </w:p>
        </w:tc>
      </w:tr>
      <w:tr w:rsidR="00535486" w:rsidRPr="00017568" w14:paraId="06FFE33C" w14:textId="77777777" w:rsidTr="00D254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08443C02" w14:textId="3A2B2B5F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Selecione E-mail</w:t>
            </w:r>
          </w:p>
        </w:tc>
        <w:tc>
          <w:tcPr>
            <w:tcW w:w="1559" w:type="dxa"/>
          </w:tcPr>
          <w:p w14:paraId="3CBEBEA4" w14:textId="20E912ED" w:rsidR="00535486" w:rsidRPr="00F23DF4" w:rsidRDefault="00535486" w:rsidP="00B5797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Permite selecionar o e-mail.</w:t>
            </w:r>
          </w:p>
        </w:tc>
        <w:tc>
          <w:tcPr>
            <w:tcW w:w="1417" w:type="dxa"/>
          </w:tcPr>
          <w:p w14:paraId="7EEFA2A5" w14:textId="3B61DF49" w:rsidR="00535486" w:rsidRPr="00410002" w:rsidRDefault="00535486" w:rsidP="0041000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seleção</w:t>
            </w:r>
          </w:p>
        </w:tc>
        <w:tc>
          <w:tcPr>
            <w:tcW w:w="1134" w:type="dxa"/>
          </w:tcPr>
          <w:p w14:paraId="4B68677E" w14:textId="1D48F17A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F5723E9" w14:textId="13FE4926" w:rsidR="00535486" w:rsidRPr="00F23DF4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655C951E" w14:textId="77777777" w:rsidR="00535486" w:rsidRDefault="00535486" w:rsidP="00CE32A1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3AA61735" w14:textId="710E893F" w:rsidR="00535486" w:rsidRDefault="00535486" w:rsidP="00CE32A1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dinâmico;</w:t>
            </w:r>
          </w:p>
          <w:p w14:paraId="0D9832F7" w14:textId="041A5B2D" w:rsidR="00535486" w:rsidRDefault="00535486" w:rsidP="00CE32A1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Dados recuperados das atividades secundárias cadastradas no processo eleitoral. Ver história de usuário </w:t>
            </w:r>
            <w:r w:rsidRPr="00E0558D">
              <w:rPr>
                <w:sz w:val="18"/>
                <w:szCs w:val="18"/>
              </w:rPr>
              <w:t>Eleitoral_HST012</w:t>
            </w:r>
            <w:proofErr w:type="gramStart"/>
            <w:r w:rsidRPr="00E0558D">
              <w:rPr>
                <w:sz w:val="18"/>
                <w:szCs w:val="18"/>
              </w:rPr>
              <w:t>_Parametrizar</w:t>
            </w:r>
            <w:proofErr w:type="gramEnd"/>
            <w:r w:rsidRPr="00E0558D">
              <w:rPr>
                <w:sz w:val="18"/>
                <w:szCs w:val="18"/>
              </w:rPr>
              <w:t>_Corpo_E-Mail</w:t>
            </w:r>
            <w:r>
              <w:rPr>
                <w:sz w:val="18"/>
                <w:szCs w:val="18"/>
              </w:rPr>
              <w:t>.</w:t>
            </w:r>
          </w:p>
          <w:p w14:paraId="4D09AB5D" w14:textId="44228AAA" w:rsidR="00535486" w:rsidRPr="00D60D87" w:rsidRDefault="00535486" w:rsidP="00482E09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Apresenta apenas o assunto </w:t>
            </w:r>
            <w:proofErr w:type="gramStart"/>
            <w:r>
              <w:rPr>
                <w:sz w:val="18"/>
                <w:szCs w:val="18"/>
              </w:rPr>
              <w:t xml:space="preserve">dos </w:t>
            </w:r>
            <w:proofErr w:type="spellStart"/>
            <w:r>
              <w:rPr>
                <w:sz w:val="18"/>
                <w:szCs w:val="18"/>
              </w:rPr>
              <w:t>e-mail’</w:t>
            </w:r>
            <w:proofErr w:type="gramEnd"/>
            <w:r>
              <w:rPr>
                <w:sz w:val="18"/>
                <w:szCs w:val="18"/>
              </w:rPr>
              <w:t>s</w:t>
            </w:r>
            <w:proofErr w:type="spellEnd"/>
          </w:p>
        </w:tc>
      </w:tr>
      <w:tr w:rsidR="00535486" w:rsidRPr="00017568" w14:paraId="48790555" w14:textId="77777777" w:rsidTr="00DE68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14801233" w14:textId="19F3AA8B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Regra de Envio</w:t>
            </w:r>
          </w:p>
        </w:tc>
        <w:tc>
          <w:tcPr>
            <w:tcW w:w="1559" w:type="dxa"/>
          </w:tcPr>
          <w:p w14:paraId="1046F81C" w14:textId="47C1D285" w:rsidR="00535486" w:rsidRDefault="00535486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e permite informar a regra de envio do e-mail.</w:t>
            </w:r>
          </w:p>
        </w:tc>
        <w:tc>
          <w:tcPr>
            <w:tcW w:w="1417" w:type="dxa"/>
          </w:tcPr>
          <w:p w14:paraId="0DA90BE3" w14:textId="717D284A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2939C268" w14:textId="697F8070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7E3D970" w14:textId="5B6F35B5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48CA4315" w14:textId="77777777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obrigatório;</w:t>
            </w:r>
          </w:p>
          <w:p w14:paraId="5BA31D1D" w14:textId="6DCE0C3C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editável somente para usuários com permissão de administrador;</w:t>
            </w:r>
          </w:p>
          <w:p w14:paraId="546C459B" w14:textId="19513676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Tamanho: 200 caracteres;</w:t>
            </w:r>
          </w:p>
          <w:p w14:paraId="6B19665E" w14:textId="74A0A106" w:rsidR="00535486" w:rsidRPr="002D561C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Texto padrão, ver item </w:t>
            </w:r>
            <w:r w:rsidRPr="00B82855">
              <w:rPr>
                <w:b/>
                <w:sz w:val="18"/>
                <w:szCs w:val="18"/>
              </w:rPr>
              <w:fldChar w:fldCharType="begin"/>
            </w:r>
            <w:r w:rsidRPr="00B82855">
              <w:rPr>
                <w:b/>
                <w:sz w:val="18"/>
                <w:szCs w:val="18"/>
              </w:rPr>
              <w:instrText xml:space="preserve"> REF _Ref41646282 \n \h </w:instrText>
            </w:r>
            <w:r>
              <w:rPr>
                <w:b/>
                <w:sz w:val="18"/>
                <w:szCs w:val="18"/>
              </w:rPr>
              <w:instrText xml:space="preserve"> \* MERGEFORMAT </w:instrText>
            </w:r>
            <w:r w:rsidRPr="00B82855">
              <w:rPr>
                <w:b/>
                <w:sz w:val="18"/>
                <w:szCs w:val="18"/>
              </w:rPr>
            </w:r>
            <w:r w:rsidRPr="00B82855">
              <w:rPr>
                <w:b/>
                <w:sz w:val="18"/>
                <w:szCs w:val="18"/>
              </w:rPr>
              <w:fldChar w:fldCharType="separate"/>
            </w:r>
            <w:r w:rsidRPr="00B82855">
              <w:rPr>
                <w:b/>
                <w:sz w:val="18"/>
                <w:szCs w:val="18"/>
              </w:rPr>
              <w:t>2.1</w:t>
            </w:r>
            <w:r w:rsidRPr="00B82855">
              <w:rPr>
                <w:b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.</w:t>
            </w:r>
          </w:p>
        </w:tc>
      </w:tr>
      <w:tr w:rsidR="000575A8" w:rsidRPr="00E976B5" w14:paraId="222DAF98" w14:textId="77777777" w:rsidTr="002E1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03745D58" w14:textId="75A34B43" w:rsidR="000575A8" w:rsidRPr="00E976B5" w:rsidRDefault="000575A8" w:rsidP="002E1D22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Comandos</w:t>
            </w:r>
          </w:p>
        </w:tc>
      </w:tr>
      <w:tr w:rsidR="00535486" w:rsidRPr="00017568" w14:paraId="71B9C990" w14:textId="77777777" w:rsidTr="005E2D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44A7F6F7" w14:textId="51D47EC8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Visão geral</w:t>
            </w:r>
          </w:p>
        </w:tc>
        <w:tc>
          <w:tcPr>
            <w:tcW w:w="1559" w:type="dxa"/>
          </w:tcPr>
          <w:p w14:paraId="7ABA3100" w14:textId="77777777" w:rsidR="00535486" w:rsidRDefault="00535486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3F6D3F2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F2DCA00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5AAB28BB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734679C1" w14:textId="77777777" w:rsidR="00535486" w:rsidRDefault="00535486" w:rsidP="00C7678E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</w:p>
        </w:tc>
      </w:tr>
      <w:tr w:rsidR="00535486" w:rsidRPr="00017568" w14:paraId="1B31C4A5" w14:textId="77777777" w:rsidTr="00863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001C8CE0" w14:textId="0CB78F93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90BB033" wp14:editId="50737E66">
                  <wp:extent cx="219075" cy="180975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2551FF3" w14:textId="77D5B644" w:rsidR="00535486" w:rsidRDefault="00F27B23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volta par a página anterior.</w:t>
            </w:r>
          </w:p>
        </w:tc>
        <w:tc>
          <w:tcPr>
            <w:tcW w:w="1417" w:type="dxa"/>
          </w:tcPr>
          <w:p w14:paraId="76B79E6B" w14:textId="4CA2B616" w:rsidR="00535486" w:rsidRDefault="00F27B23" w:rsidP="00F27B23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Imagem</w:t>
            </w:r>
          </w:p>
        </w:tc>
        <w:tc>
          <w:tcPr>
            <w:tcW w:w="1134" w:type="dxa"/>
          </w:tcPr>
          <w:p w14:paraId="7D4561BC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9C354AB" w14:textId="19305598" w:rsidR="00535486" w:rsidRDefault="00F27B23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Hyperlink</w:t>
            </w:r>
          </w:p>
        </w:tc>
        <w:tc>
          <w:tcPr>
            <w:tcW w:w="2264" w:type="dxa"/>
            <w:shd w:val="clear" w:color="auto" w:fill="FFFFFF" w:themeFill="background1"/>
          </w:tcPr>
          <w:p w14:paraId="05940934" w14:textId="0FC46767" w:rsidR="00535486" w:rsidRDefault="00F27B23" w:rsidP="00F27B23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imagem é apresentada com hyperlink da página anterior.</w:t>
            </w:r>
          </w:p>
        </w:tc>
      </w:tr>
      <w:tr w:rsidR="00535486" w:rsidRPr="00017568" w14:paraId="7F6AD305" w14:textId="77777777" w:rsidTr="00DD60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55F57E78" w14:textId="78F62373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Visualizar</w:t>
            </w:r>
          </w:p>
        </w:tc>
        <w:tc>
          <w:tcPr>
            <w:tcW w:w="1559" w:type="dxa"/>
          </w:tcPr>
          <w:p w14:paraId="46019E6E" w14:textId="06D17A06" w:rsidR="00535486" w:rsidRDefault="00535486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Quando acionado apresenta o corpo do e-mail e/ou rodapé. Ver </w:t>
            </w:r>
            <w:r w:rsidRPr="004039AB">
              <w:rPr>
                <w:rFonts w:cs="Arial"/>
                <w:b/>
                <w:sz w:val="18"/>
                <w:szCs w:val="18"/>
              </w:rPr>
              <w:fldChar w:fldCharType="begin"/>
            </w:r>
            <w:r w:rsidRPr="004039AB">
              <w:rPr>
                <w:rFonts w:cs="Arial"/>
                <w:b/>
                <w:sz w:val="18"/>
                <w:szCs w:val="18"/>
              </w:rPr>
              <w:instrText xml:space="preserve"> REF _Ref41661933 \n \h </w:instrText>
            </w:r>
            <w:r w:rsidR="004039AB">
              <w:rPr>
                <w:rFonts w:cs="Arial"/>
                <w:b/>
                <w:sz w:val="18"/>
                <w:szCs w:val="18"/>
              </w:rPr>
              <w:instrText xml:space="preserve"> \* MERGEFORMAT </w:instrText>
            </w:r>
            <w:r w:rsidRPr="004039AB">
              <w:rPr>
                <w:rFonts w:cs="Arial"/>
                <w:b/>
                <w:sz w:val="18"/>
                <w:szCs w:val="18"/>
              </w:rPr>
            </w:r>
            <w:r w:rsidRPr="004039AB">
              <w:rPr>
                <w:rFonts w:cs="Arial"/>
                <w:b/>
                <w:sz w:val="18"/>
                <w:szCs w:val="18"/>
              </w:rPr>
              <w:fldChar w:fldCharType="separate"/>
            </w:r>
            <w:r w:rsidRPr="004039AB">
              <w:rPr>
                <w:rFonts w:cs="Arial"/>
                <w:b/>
                <w:sz w:val="18"/>
                <w:szCs w:val="18"/>
              </w:rPr>
              <w:t>P02</w:t>
            </w:r>
            <w:r w:rsidRPr="004039AB">
              <w:rPr>
                <w:rFonts w:cs="Arial"/>
                <w:b/>
                <w:sz w:val="18"/>
                <w:szCs w:val="18"/>
              </w:rPr>
              <w:fldChar w:fldCharType="end"/>
            </w:r>
            <w:r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</w:tcPr>
          <w:p w14:paraId="4727BDD3" w14:textId="53F05CE0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134" w:type="dxa"/>
          </w:tcPr>
          <w:p w14:paraId="5AAA15A7" w14:textId="4727D5A4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A0D84E1" w14:textId="77777777" w:rsidR="00535486" w:rsidRDefault="00535486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264" w:type="dxa"/>
            <w:shd w:val="clear" w:color="auto" w:fill="FFFFFF" w:themeFill="background1"/>
          </w:tcPr>
          <w:p w14:paraId="03AF8415" w14:textId="0872F960" w:rsidR="00535486" w:rsidRPr="00AB3C2C" w:rsidRDefault="00535486" w:rsidP="00AB3C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5D7D4D" w:rsidRPr="00017568" w14:paraId="4144F5EF" w14:textId="77777777" w:rsidTr="005A36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1557" w:type="dxa"/>
          </w:tcPr>
          <w:p w14:paraId="43BDE4FE" w14:textId="2A2652A3" w:rsidR="005D7D4D" w:rsidRDefault="005D7D4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Salvar</w:t>
            </w:r>
          </w:p>
        </w:tc>
        <w:tc>
          <w:tcPr>
            <w:tcW w:w="1559" w:type="dxa"/>
          </w:tcPr>
          <w:p w14:paraId="6706C60E" w14:textId="0F7D4DF4" w:rsidR="005D7D4D" w:rsidRDefault="00CE06ED" w:rsidP="00837B2E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confirma a operação.</w:t>
            </w:r>
          </w:p>
        </w:tc>
        <w:tc>
          <w:tcPr>
            <w:tcW w:w="1417" w:type="dxa"/>
          </w:tcPr>
          <w:p w14:paraId="09E8E281" w14:textId="11FCFE8F" w:rsidR="005D7D4D" w:rsidRDefault="00CE06E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134" w:type="dxa"/>
          </w:tcPr>
          <w:p w14:paraId="4646130E" w14:textId="31BE5ECF" w:rsidR="005D7D4D" w:rsidRDefault="00CE06E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955CFAA" w14:textId="6F480124" w:rsidR="005D7D4D" w:rsidRDefault="00CE06ED" w:rsidP="00C1643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3C0C5C7D" w14:textId="3860A908" w:rsidR="005D7D4D" w:rsidRDefault="00CE06ED" w:rsidP="00AB3C2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</w:tbl>
    <w:p w14:paraId="3EA9E99B" w14:textId="77777777" w:rsidR="001A5E0F" w:rsidRPr="00857C07" w:rsidRDefault="001A5E0F" w:rsidP="00857C07"/>
    <w:p w14:paraId="38FFB7D1" w14:textId="7E352F32" w:rsidR="00456354" w:rsidRDefault="00456354" w:rsidP="00456354">
      <w:pPr>
        <w:pStyle w:val="EstiloPrototipo3"/>
        <w:numPr>
          <w:ilvl w:val="0"/>
          <w:numId w:val="6"/>
        </w:numPr>
      </w:pPr>
      <w:bookmarkStart w:id="9" w:name="_Ref41661933"/>
      <w:r>
        <w:t>Dados apresentados do corpo do e-mail</w:t>
      </w:r>
      <w:bookmarkEnd w:id="9"/>
    </w:p>
    <w:p w14:paraId="1F1B01DF" w14:textId="4689BCAB" w:rsidR="00347052" w:rsidRDefault="00545BE0" w:rsidP="00874558">
      <w:r>
        <w:rPr>
          <w:noProof/>
        </w:rPr>
        <w:drawing>
          <wp:inline distT="0" distB="0" distL="0" distR="0" wp14:anchorId="1B540031" wp14:editId="0D8871FD">
            <wp:extent cx="5756910" cy="28530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557"/>
        <w:gridCol w:w="1559"/>
        <w:gridCol w:w="1417"/>
        <w:gridCol w:w="1134"/>
        <w:gridCol w:w="1134"/>
        <w:gridCol w:w="2264"/>
      </w:tblGrid>
      <w:tr w:rsidR="00657B12" w:rsidRPr="00E976B5" w14:paraId="5CE86964" w14:textId="77777777" w:rsidTr="00931E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68F367F7" w14:textId="77777777" w:rsidR="00657B12" w:rsidRPr="00E976B5" w:rsidRDefault="00657B12" w:rsidP="00931EC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657B12" w:rsidRPr="005D2A67" w14:paraId="5C63CB52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  <w:shd w:val="clear" w:color="auto" w:fill="B3B3B3"/>
          </w:tcPr>
          <w:p w14:paraId="5B1FF911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559" w:type="dxa"/>
            <w:shd w:val="clear" w:color="auto" w:fill="B3B3B3"/>
          </w:tcPr>
          <w:p w14:paraId="74A2F5E9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417" w:type="dxa"/>
            <w:shd w:val="clear" w:color="auto" w:fill="B3B3B3"/>
          </w:tcPr>
          <w:p w14:paraId="2AC0EBB3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shd w:val="clear" w:color="auto" w:fill="B3B3B3"/>
          </w:tcPr>
          <w:p w14:paraId="461EF5D6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1134" w:type="dxa"/>
            <w:shd w:val="clear" w:color="auto" w:fill="B3B3B3"/>
          </w:tcPr>
          <w:p w14:paraId="2CC9FB58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264" w:type="dxa"/>
            <w:shd w:val="clear" w:color="auto" w:fill="B3B3B3"/>
          </w:tcPr>
          <w:p w14:paraId="5BBC2852" w14:textId="77777777" w:rsidR="00657B12" w:rsidRPr="005D2A67" w:rsidRDefault="00657B12" w:rsidP="00931EC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657B12" w:rsidRPr="00632072" w14:paraId="3B18AD55" w14:textId="77777777" w:rsidTr="00931E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7B7BFA74" w14:textId="3173848F" w:rsidR="00657B12" w:rsidRPr="00F23DF4" w:rsidRDefault="00545BE0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&lt;Título do cabeçalho&gt;</w:t>
            </w:r>
          </w:p>
        </w:tc>
        <w:tc>
          <w:tcPr>
            <w:tcW w:w="1559" w:type="dxa"/>
          </w:tcPr>
          <w:p w14:paraId="5E442308" w14:textId="19D9FDE6" w:rsidR="00657B12" w:rsidRPr="00F23DF4" w:rsidRDefault="00212F5D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do cabeçalho</w:t>
            </w:r>
            <w:r w:rsidR="009B3300"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417" w:type="dxa"/>
          </w:tcPr>
          <w:p w14:paraId="7700E383" w14:textId="7486B256" w:rsidR="00657B12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78251139" w14:textId="6E747192" w:rsidR="00657B12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4112A2A1" w14:textId="0435D046" w:rsidR="00657B12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01E14B76" w14:textId="0CD9B16D" w:rsidR="00657B12" w:rsidRPr="00643FD6" w:rsidRDefault="00615F6F" w:rsidP="004566CB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545BE0" w:rsidRPr="00632072" w14:paraId="3895D8A6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70FF586E" w14:textId="04B058EE" w:rsidR="00545BE0" w:rsidRDefault="00545BE0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&lt;Descrição do cabeçalho&gt;</w:t>
            </w:r>
          </w:p>
        </w:tc>
        <w:tc>
          <w:tcPr>
            <w:tcW w:w="1559" w:type="dxa"/>
          </w:tcPr>
          <w:p w14:paraId="0EF0616F" w14:textId="095F4991" w:rsidR="00545BE0" w:rsidRPr="00F23DF4" w:rsidRDefault="00212F5D" w:rsidP="00212F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descrição do cabeçalho.</w:t>
            </w:r>
          </w:p>
        </w:tc>
        <w:tc>
          <w:tcPr>
            <w:tcW w:w="1417" w:type="dxa"/>
          </w:tcPr>
          <w:p w14:paraId="36D6A156" w14:textId="131123DD" w:rsidR="00545BE0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62F83B0E" w14:textId="18408649" w:rsidR="00545BE0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67FE679E" w14:textId="46F3A225" w:rsidR="00545BE0" w:rsidRPr="00F23DF4" w:rsidRDefault="00615F6F" w:rsidP="00931EC0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25DA08F1" w14:textId="688CB45D" w:rsidR="00545BE0" w:rsidRPr="00643FD6" w:rsidRDefault="00615F6F" w:rsidP="004566CB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202CA4" w:rsidRPr="00632072" w14:paraId="5171C5C9" w14:textId="77777777" w:rsidTr="00931E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1FC4A86B" w14:textId="3FF609E4" w:rsidR="00202CA4" w:rsidRDefault="00202CA4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&lt;Título do rodapé&gt;</w:t>
            </w:r>
          </w:p>
        </w:tc>
        <w:tc>
          <w:tcPr>
            <w:tcW w:w="1559" w:type="dxa"/>
          </w:tcPr>
          <w:p w14:paraId="567DC8D7" w14:textId="1DFA9312" w:rsidR="00202CA4" w:rsidRPr="00F23DF4" w:rsidRDefault="00212F5D" w:rsidP="00212F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título do rodapé.</w:t>
            </w:r>
          </w:p>
        </w:tc>
        <w:tc>
          <w:tcPr>
            <w:tcW w:w="1417" w:type="dxa"/>
          </w:tcPr>
          <w:p w14:paraId="328ED43F" w14:textId="1399A204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2C713D32" w14:textId="7E6C51F4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0F456582" w14:textId="35E2556A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7453E47F" w14:textId="78F036B0" w:rsidR="00202CA4" w:rsidRPr="00643FD6" w:rsidRDefault="00615F6F" w:rsidP="00202CA4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202CA4" w:rsidRPr="00632072" w14:paraId="4D51D113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4F80A3D3" w14:textId="72535DE4" w:rsidR="00202CA4" w:rsidRDefault="00202CA4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&lt;Descrição do rodapé&gt;</w:t>
            </w:r>
          </w:p>
        </w:tc>
        <w:tc>
          <w:tcPr>
            <w:tcW w:w="1559" w:type="dxa"/>
          </w:tcPr>
          <w:p w14:paraId="1519C260" w14:textId="3B80DF15" w:rsidR="00202CA4" w:rsidRPr="00F23DF4" w:rsidRDefault="00212F5D" w:rsidP="00212F5D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a descrição do rodapé.</w:t>
            </w:r>
          </w:p>
        </w:tc>
        <w:tc>
          <w:tcPr>
            <w:tcW w:w="1417" w:type="dxa"/>
          </w:tcPr>
          <w:p w14:paraId="1842A5DC" w14:textId="07E9326F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</w:tcPr>
          <w:p w14:paraId="4FE19940" w14:textId="1C910560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1CC10C29" w14:textId="0287FC2F" w:rsidR="00202CA4" w:rsidRPr="00F23DF4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34FC478E" w14:textId="326EF526" w:rsidR="00202CA4" w:rsidRPr="00643FD6" w:rsidRDefault="00615F6F" w:rsidP="00202CA4">
            <w:pPr>
              <w:pStyle w:val="PargrafodaLista"/>
              <w:numPr>
                <w:ilvl w:val="0"/>
                <w:numId w:val="43"/>
              </w:numPr>
              <w:spacing w:before="60" w:after="60"/>
              <w:ind w:left="176" w:hanging="21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Dado recuperado do cadastro de parametrização de e-mail.</w:t>
            </w:r>
          </w:p>
        </w:tc>
      </w:tr>
      <w:tr w:rsidR="00615F6F" w:rsidRPr="00E976B5" w14:paraId="6F8A33E8" w14:textId="77777777" w:rsidTr="00931EC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6"/>
            <w:shd w:val="clear" w:color="auto" w:fill="45229E"/>
          </w:tcPr>
          <w:p w14:paraId="07555428" w14:textId="77777777" w:rsidR="00615F6F" w:rsidRPr="00E976B5" w:rsidRDefault="00615F6F" w:rsidP="00931EC0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615F6F" w:rsidRPr="00632072" w14:paraId="43895A2D" w14:textId="77777777" w:rsidTr="00931E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557" w:type="dxa"/>
          </w:tcPr>
          <w:p w14:paraId="1EFB56F7" w14:textId="601A79C7" w:rsidR="00615F6F" w:rsidRDefault="00615F6F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Fechar</w:t>
            </w:r>
          </w:p>
        </w:tc>
        <w:tc>
          <w:tcPr>
            <w:tcW w:w="1559" w:type="dxa"/>
          </w:tcPr>
          <w:p w14:paraId="2B43F9EE" w14:textId="129D4A15" w:rsidR="00615F6F" w:rsidRDefault="00615F6F" w:rsidP="00615F6F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Quando acionado, fecha a visualização do corpo de e-mail.</w:t>
            </w:r>
          </w:p>
        </w:tc>
        <w:tc>
          <w:tcPr>
            <w:tcW w:w="1417" w:type="dxa"/>
          </w:tcPr>
          <w:p w14:paraId="69D7DBC7" w14:textId="6256B368" w:rsidR="00615F6F" w:rsidRDefault="00BE4613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Botão</w:t>
            </w:r>
          </w:p>
        </w:tc>
        <w:tc>
          <w:tcPr>
            <w:tcW w:w="1134" w:type="dxa"/>
          </w:tcPr>
          <w:p w14:paraId="1917439A" w14:textId="332D9797" w:rsidR="00615F6F" w:rsidRDefault="00BE4613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14:paraId="2C892A69" w14:textId="771D4A87" w:rsidR="00615F6F" w:rsidRDefault="00BE4613" w:rsidP="00202CA4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264" w:type="dxa"/>
            <w:shd w:val="clear" w:color="auto" w:fill="FFFFFF" w:themeFill="background1"/>
          </w:tcPr>
          <w:p w14:paraId="252CD237" w14:textId="39C1129B" w:rsidR="00615F6F" w:rsidRPr="00743F67" w:rsidRDefault="00BE4613" w:rsidP="00743F67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43F67">
              <w:rPr>
                <w:sz w:val="18"/>
                <w:szCs w:val="18"/>
              </w:rPr>
              <w:t>-</w:t>
            </w:r>
          </w:p>
        </w:tc>
      </w:tr>
    </w:tbl>
    <w:p w14:paraId="214A432C" w14:textId="77777777" w:rsidR="00456354" w:rsidRPr="00D908D1" w:rsidRDefault="00456354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0" w:name="_Toc45897626"/>
      <w:r>
        <w:lastRenderedPageBreak/>
        <w:t>CRITÉRIOS DE ACEITE</w:t>
      </w:r>
      <w:bookmarkEnd w:id="10"/>
    </w:p>
    <w:p w14:paraId="34F179F8" w14:textId="77777777" w:rsidR="0030370F" w:rsidRPr="0030370F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0BE557D7" w14:textId="1448083B" w:rsidR="004F0277" w:rsidRDefault="00F52D7F" w:rsidP="00EB2211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1" w:name="_Ref13564883"/>
      <w:r>
        <w:t>A funcionalidade é acessada após o usuário acionar a ação “Parametrizar”</w:t>
      </w:r>
      <w:r w:rsidR="004566CB">
        <w:t xml:space="preserve"> ou “Definir e-mail”</w:t>
      </w:r>
      <w:r>
        <w:t xml:space="preserve"> apresentada no menu “Eleitoral → Parametrização → Configurar Eleição → Ação “Visualizar””, após acionar a ação visualizar, o sistema apresenta os dados das atividades, na atividade desejada acione a ação “Parametrizar” ou “Definir e-mail”. Ver </w:t>
      </w:r>
      <w:r w:rsidR="004F0277">
        <w:t>história</w:t>
      </w:r>
      <w:r w:rsidR="00E770F1">
        <w:t xml:space="preserve"> </w:t>
      </w:r>
      <w:r>
        <w:t>se usuário “</w:t>
      </w:r>
      <w:r w:rsidR="00405216" w:rsidRPr="004F0277">
        <w:t>Eleitoral_HST05_Consultar_Eleicao</w:t>
      </w:r>
      <w:r>
        <w:t>”</w:t>
      </w:r>
      <w:r w:rsidR="004F0277">
        <w:t>;</w:t>
      </w:r>
    </w:p>
    <w:p w14:paraId="236CAA22" w14:textId="26C26D3C" w:rsidR="0021528E" w:rsidRDefault="0021528E" w:rsidP="00633E2A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As regras </w:t>
      </w:r>
      <w:r w:rsidR="004F0277">
        <w:t xml:space="preserve">de parametrização </w:t>
      </w:r>
      <w:r>
        <w:t>descritas nesta históri</w:t>
      </w:r>
      <w:r w:rsidR="00997D16">
        <w:t xml:space="preserve">a devem </w:t>
      </w:r>
      <w:r w:rsidR="004F0277">
        <w:t>ser buscadas</w:t>
      </w:r>
      <w:r w:rsidR="00997D16">
        <w:t xml:space="preserve"> </w:t>
      </w:r>
      <w:r w:rsidR="004F0277">
        <w:t>d</w:t>
      </w:r>
      <w:r w:rsidR="00997D16">
        <w:t xml:space="preserve">o processo eleitoral </w:t>
      </w:r>
      <w:r w:rsidR="004F0277">
        <w:t>previamente selecionado;</w:t>
      </w:r>
    </w:p>
    <w:p w14:paraId="158CEDB1" w14:textId="46D15162" w:rsidR="00EB2211" w:rsidRDefault="00997D16" w:rsidP="00F66126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</w:t>
      </w:r>
      <w:r w:rsidR="004F0277">
        <w:t>Esta funcionalidade deve estar presente somente no ambiente corporativo do Sistema Proces</w:t>
      </w:r>
      <w:r w:rsidR="0093231D">
        <w:t>so Eleitoral;</w:t>
      </w:r>
    </w:p>
    <w:p w14:paraId="623282D0" w14:textId="34BDB7D4" w:rsidR="0093231D" w:rsidRDefault="0093231D" w:rsidP="00F66126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 xml:space="preserve"> Somente </w:t>
      </w:r>
      <w:r w:rsidR="00C410BB">
        <w:t xml:space="preserve">usuário com perfil de </w:t>
      </w:r>
      <w:r>
        <w:t xml:space="preserve">administrador </w:t>
      </w:r>
      <w:r w:rsidR="00C410BB">
        <w:t xml:space="preserve">podem acessar a </w:t>
      </w:r>
      <w:r>
        <w:t>funcionalidade.</w:t>
      </w:r>
    </w:p>
    <w:p w14:paraId="5993D933" w14:textId="380BA6F8" w:rsidR="00ED34F5" w:rsidRPr="00E61521" w:rsidRDefault="00ED34F5" w:rsidP="00F66126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r>
        <w:t>Os e-mails definidos nesta história estão relacionados apenas à atividade “</w:t>
      </w:r>
      <w:r w:rsidR="00791E65">
        <w:t>6.2 Cadastrar Alegação para o Pedido de Impugnação de Resultado</w:t>
      </w:r>
      <w:r>
        <w:t>”.</w:t>
      </w:r>
    </w:p>
    <w:p w14:paraId="164DF3E2" w14:textId="77777777" w:rsidR="000514D4" w:rsidRPr="002712B3" w:rsidRDefault="000514D4" w:rsidP="00384A0A">
      <w:pPr>
        <w:pStyle w:val="PargrafodaLista"/>
        <w:widowControl/>
        <w:numPr>
          <w:ilvl w:val="0"/>
          <w:numId w:val="10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Regras Gerais:</w:t>
      </w:r>
      <w:bookmarkEnd w:id="11"/>
    </w:p>
    <w:p w14:paraId="2FF047E2" w14:textId="088B169F" w:rsidR="007B51A7" w:rsidRPr="00F22613" w:rsidRDefault="00A12C47" w:rsidP="00F22613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</w:pPr>
      <w:bookmarkStart w:id="12" w:name="_Ref41646282"/>
      <w:r>
        <w:t>D</w:t>
      </w:r>
      <w:r w:rsidR="004524A0" w:rsidRPr="009964C3">
        <w:t>efinições de regras</w:t>
      </w:r>
      <w:r>
        <w:t xml:space="preserve"> Dados para parametrizar</w:t>
      </w:r>
      <w:r w:rsidRPr="009964C3">
        <w:t xml:space="preserve"> os e-mails</w:t>
      </w:r>
      <w:r w:rsidR="004524A0" w:rsidRPr="00F22613">
        <w:t>:</w:t>
      </w:r>
      <w:bookmarkEnd w:id="12"/>
    </w:p>
    <w:p w14:paraId="54FEE9D6" w14:textId="1AAD2DFA" w:rsidR="006C5555" w:rsidRDefault="00EE70B3" w:rsidP="00EE70B3">
      <w:pPr>
        <w:pStyle w:val="PargrafodaLista"/>
        <w:widowControl/>
        <w:numPr>
          <w:ilvl w:val="0"/>
          <w:numId w:val="36"/>
        </w:numPr>
        <w:autoSpaceDE/>
        <w:autoSpaceDN/>
        <w:adjustRightInd/>
        <w:spacing w:after="200" w:line="276" w:lineRule="auto"/>
        <w:ind w:left="851"/>
        <w:contextualSpacing/>
        <w:jc w:val="both"/>
        <w:rPr>
          <w:position w:val="3"/>
        </w:rPr>
      </w:pPr>
      <w:r>
        <w:rPr>
          <w:position w:val="3"/>
        </w:rPr>
        <w:t>Registros:</w:t>
      </w:r>
    </w:p>
    <w:p w14:paraId="7C8C0C86" w14:textId="0D9EB3CF" w:rsidR="009B69F3" w:rsidRPr="00893277" w:rsidRDefault="007B51A7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893277">
        <w:rPr>
          <w:position w:val="3"/>
        </w:rPr>
        <w:t xml:space="preserve"> </w:t>
      </w:r>
      <w:r w:rsidR="009B69F3" w:rsidRPr="00EE70B3">
        <w:rPr>
          <w:position w:val="3"/>
        </w:rPr>
        <w:t>Registro 01</w:t>
      </w:r>
      <w:r w:rsidR="009B69F3" w:rsidRPr="00893277">
        <w:rPr>
          <w:position w:val="3"/>
        </w:rPr>
        <w:t>: E-mail informativo</w:t>
      </w:r>
      <w:r w:rsidR="00635B98" w:rsidRPr="00893277">
        <w:rPr>
          <w:position w:val="3"/>
        </w:rPr>
        <w:t xml:space="preserve"> </w:t>
      </w:r>
      <w:r w:rsidR="00B2317B" w:rsidRPr="00893277">
        <w:rPr>
          <w:position w:val="3"/>
        </w:rPr>
        <w:t xml:space="preserve">para </w:t>
      </w:r>
      <w:r w:rsidR="00DE4D21" w:rsidRPr="00DE4D21">
        <w:rPr>
          <w:position w:val="3"/>
        </w:rPr>
        <w:t>aos responsáveis Chapa/IES</w:t>
      </w:r>
      <w:r w:rsidR="00DE4D21">
        <w:rPr>
          <w:position w:val="3"/>
        </w:rPr>
        <w:t xml:space="preserve"> </w:t>
      </w:r>
      <w:r w:rsidR="00DE4D21">
        <w:rPr>
          <w:position w:val="3"/>
        </w:rPr>
        <w:t>sobre o cadastro de julgamento em 1ª Instancia</w:t>
      </w:r>
      <w:bookmarkStart w:id="13" w:name="_GoBack"/>
      <w:bookmarkEnd w:id="13"/>
      <w:r w:rsidR="00B2317B" w:rsidRPr="00893277">
        <w:rPr>
          <w:position w:val="3"/>
        </w:rPr>
        <w:t>.</w:t>
      </w:r>
    </w:p>
    <w:p w14:paraId="23C97D46" w14:textId="70A53818" w:rsidR="009B69F3" w:rsidRDefault="009B69F3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02</w:t>
      </w:r>
      <w:r w:rsidRPr="00282A7E">
        <w:rPr>
          <w:position w:val="3"/>
        </w:rPr>
        <w:t xml:space="preserve">: </w:t>
      </w:r>
      <w:r w:rsidR="00E40B78">
        <w:rPr>
          <w:position w:val="3"/>
        </w:rPr>
        <w:t xml:space="preserve">E-mail informativo </w:t>
      </w:r>
      <w:r w:rsidR="00B2317B">
        <w:rPr>
          <w:position w:val="3"/>
        </w:rPr>
        <w:t xml:space="preserve">ao </w:t>
      </w:r>
      <w:r w:rsidR="00DE4D21">
        <w:rPr>
          <w:position w:val="3"/>
        </w:rPr>
        <w:t>impugnante</w:t>
      </w:r>
      <w:r w:rsidR="00B2317B">
        <w:rPr>
          <w:position w:val="3"/>
        </w:rPr>
        <w:t xml:space="preserve"> sobre </w:t>
      </w:r>
      <w:r w:rsidR="009964C3">
        <w:rPr>
          <w:position w:val="3"/>
        </w:rPr>
        <w:t>o</w:t>
      </w:r>
      <w:r w:rsidR="005E1677">
        <w:rPr>
          <w:position w:val="3"/>
        </w:rPr>
        <w:t xml:space="preserve"> cadastro de julgamento em 1ª Instancia</w:t>
      </w:r>
      <w:r w:rsidR="00B2317B">
        <w:rPr>
          <w:position w:val="3"/>
        </w:rPr>
        <w:t>.</w:t>
      </w:r>
    </w:p>
    <w:p w14:paraId="03D7BE79" w14:textId="13C21C41" w:rsidR="009B69F3" w:rsidRPr="00282A7E" w:rsidRDefault="009B69F3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03</w:t>
      </w:r>
      <w:r w:rsidRPr="00282A7E">
        <w:rPr>
          <w:position w:val="3"/>
        </w:rPr>
        <w:t xml:space="preserve">: </w:t>
      </w:r>
      <w:r>
        <w:rPr>
          <w:position w:val="3"/>
        </w:rPr>
        <w:t xml:space="preserve">E-mail informativo </w:t>
      </w:r>
      <w:r w:rsidR="00635B98">
        <w:rPr>
          <w:position w:val="3"/>
        </w:rPr>
        <w:t xml:space="preserve">para </w:t>
      </w:r>
      <w:r w:rsidR="002D026D">
        <w:rPr>
          <w:position w:val="3"/>
        </w:rPr>
        <w:t xml:space="preserve">os membros da comissão sobre </w:t>
      </w:r>
      <w:r w:rsidR="005E1677">
        <w:rPr>
          <w:position w:val="3"/>
        </w:rPr>
        <w:t>o cadastro de julgamento em 1ª Instancia</w:t>
      </w:r>
      <w:r w:rsidR="002D026D">
        <w:rPr>
          <w:position w:val="3"/>
        </w:rPr>
        <w:t>.</w:t>
      </w:r>
    </w:p>
    <w:p w14:paraId="06B2EBD9" w14:textId="1E8C3086" w:rsidR="009B69F3" w:rsidRDefault="009B69F3" w:rsidP="00EE70B3">
      <w:pPr>
        <w:pStyle w:val="PargrafodaLista"/>
        <w:widowControl/>
        <w:numPr>
          <w:ilvl w:val="1"/>
          <w:numId w:val="36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EE70B3">
        <w:rPr>
          <w:position w:val="3"/>
        </w:rPr>
        <w:t>Registro 04</w:t>
      </w:r>
      <w:r w:rsidRPr="00C45C55">
        <w:rPr>
          <w:position w:val="3"/>
        </w:rPr>
        <w:t xml:space="preserve">: </w:t>
      </w:r>
      <w:r w:rsidR="002D026D">
        <w:rPr>
          <w:position w:val="3"/>
        </w:rPr>
        <w:t xml:space="preserve">E-mail informativo para os </w:t>
      </w:r>
      <w:r w:rsidR="008978C7">
        <w:rPr>
          <w:position w:val="3"/>
        </w:rPr>
        <w:t>assessores</w:t>
      </w:r>
      <w:r w:rsidR="005E1677">
        <w:rPr>
          <w:position w:val="3"/>
        </w:rPr>
        <w:t xml:space="preserve"> sobre o cadastro de julgamento em 1ª Instancia</w:t>
      </w:r>
      <w:r w:rsidR="002D026D">
        <w:rPr>
          <w:position w:val="3"/>
        </w:rPr>
        <w:t>.</w:t>
      </w:r>
    </w:p>
    <w:p w14:paraId="16FC844D" w14:textId="6A789663" w:rsidR="009964C3" w:rsidRDefault="00914E52" w:rsidP="00914E52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 xml:space="preserve">Quando o usuário acionar a ação “Salvar”, o sistema </w:t>
      </w:r>
      <w:r w:rsidR="009964C3">
        <w:rPr>
          <w:position w:val="3"/>
        </w:rPr>
        <w:t>executa as seguintes regras:</w:t>
      </w:r>
    </w:p>
    <w:p w14:paraId="1B358A0E" w14:textId="32505066" w:rsidR="001E0F17" w:rsidRDefault="009964C3" w:rsidP="009964C3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Verifica se o</w:t>
      </w:r>
      <w:r w:rsidR="00914E52">
        <w:rPr>
          <w:position w:val="3"/>
        </w:rPr>
        <w:t xml:space="preserve"> (s) campo o (s) obrigatório o (s) foi (</w:t>
      </w:r>
      <w:proofErr w:type="spellStart"/>
      <w:r w:rsidR="00914E52">
        <w:rPr>
          <w:position w:val="3"/>
        </w:rPr>
        <w:t>ram</w:t>
      </w:r>
      <w:proofErr w:type="spellEnd"/>
      <w:r w:rsidR="00914E52">
        <w:rPr>
          <w:position w:val="3"/>
        </w:rPr>
        <w:t>) informado o (s), caso não tenham sido, então o sistema apresenta a mensage</w:t>
      </w:r>
      <w:r>
        <w:rPr>
          <w:position w:val="3"/>
        </w:rPr>
        <w:t>m “</w:t>
      </w:r>
      <w:r w:rsidRPr="009964C3">
        <w:rPr>
          <w:position w:val="3"/>
        </w:rPr>
        <w:t>Campo de preenchimento obrigatório</w:t>
      </w:r>
      <w:r>
        <w:rPr>
          <w:sz w:val="18"/>
          <w:szCs w:val="18"/>
        </w:rPr>
        <w:t>”</w:t>
      </w:r>
      <w:r w:rsidR="00914E52">
        <w:rPr>
          <w:position w:val="3"/>
        </w:rPr>
        <w:t>.</w:t>
      </w:r>
    </w:p>
    <w:p w14:paraId="1846C26E" w14:textId="00847AB3" w:rsidR="009964C3" w:rsidRDefault="009964C3" w:rsidP="009964C3">
      <w:pPr>
        <w:pStyle w:val="PargrafodaLista"/>
        <w:widowControl/>
        <w:numPr>
          <w:ilvl w:val="2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 w:rsidRPr="00F759F9">
        <w:rPr>
          <w:color w:val="auto"/>
          <w:position w:val="3"/>
        </w:rPr>
        <w:t>Verifica se houve algum erro inesperado, caso tenha havido, então o sistema apresenta a mensagem “</w:t>
      </w:r>
      <w:r w:rsidRPr="00F759F9">
        <w:rPr>
          <w:color w:val="auto"/>
        </w:rPr>
        <w:t>Prezado (a) Arquiteto (a) e Urbanista ocorreu um erro inesperado, por favor tente novamente em alguns minutos.</w:t>
      </w:r>
    </w:p>
    <w:p w14:paraId="40E8A9A4" w14:textId="2FE1A037" w:rsidR="006028ED" w:rsidRPr="008828A3" w:rsidRDefault="006028ED" w:rsidP="00914E52">
      <w:pPr>
        <w:pStyle w:val="PargrafodaLista"/>
        <w:widowControl/>
        <w:numPr>
          <w:ilvl w:val="1"/>
          <w:numId w:val="10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rPr>
          <w:position w:val="3"/>
        </w:rPr>
        <w:t>O sistema grava os dados informados e apresenta a mensage</w:t>
      </w:r>
      <w:r w:rsidR="009964C3">
        <w:rPr>
          <w:position w:val="3"/>
        </w:rPr>
        <w:t xml:space="preserve">m </w:t>
      </w:r>
      <w:r w:rsidR="00617081">
        <w:rPr>
          <w:position w:val="3"/>
        </w:rPr>
        <w:t>“</w:t>
      </w:r>
      <w:r w:rsidR="009964C3" w:rsidRPr="009964C3">
        <w:rPr>
          <w:position w:val="3"/>
        </w:rPr>
        <w:t>Dados incluídos com sucess</w:t>
      </w:r>
      <w:r w:rsidR="0000452C">
        <w:rPr>
          <w:position w:val="3"/>
        </w:rPr>
        <w:t>o!“.</w:t>
      </w:r>
    </w:p>
    <w:p w14:paraId="1D887D97" w14:textId="77777777" w:rsidR="009964C3" w:rsidRDefault="009964C3">
      <w:pPr>
        <w:spacing w:before="0" w:after="0"/>
        <w:jc w:val="left"/>
        <w:rPr>
          <w:rFonts w:ascii="Verdana" w:hAnsi="Verdana" w:cs="Arial"/>
          <w:b/>
          <w:bCs/>
          <w:szCs w:val="22"/>
        </w:rPr>
      </w:pPr>
      <w:r>
        <w:br w:type="page"/>
      </w:r>
    </w:p>
    <w:p w14:paraId="63F33EE0" w14:textId="7E3A4C27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14" w:name="_Toc45897627"/>
      <w:r>
        <w:lastRenderedPageBreak/>
        <w:t>INFORMAÇÕES COMPLEMENTARES</w:t>
      </w:r>
      <w:bookmarkEnd w:id="14"/>
    </w:p>
    <w:p w14:paraId="3DAA7060" w14:textId="3AAAA4ED" w:rsidR="0098403F" w:rsidRDefault="0098403F" w:rsidP="0098403F">
      <w:r>
        <w:t>História relacionada:</w:t>
      </w:r>
    </w:p>
    <w:p w14:paraId="7C0FB2FE" w14:textId="17DDB8EC" w:rsidR="00497198" w:rsidRPr="00405216" w:rsidRDefault="00955675" w:rsidP="007E5DA0">
      <w:r w:rsidRPr="004F0277">
        <w:t>Eleitoral_HST05</w:t>
      </w:r>
      <w:proofErr w:type="gramStart"/>
      <w:r w:rsidRPr="004F0277">
        <w:t>_Consultar</w:t>
      </w:r>
      <w:proofErr w:type="gramEnd"/>
      <w:r w:rsidRPr="004F0277">
        <w:t>_Eleicao</w:t>
      </w:r>
      <w:r>
        <w:t>.</w:t>
      </w:r>
    </w:p>
    <w:sectPr w:rsidR="00497198" w:rsidRPr="00405216" w:rsidSect="00757A62">
      <w:headerReference w:type="even" r:id="rId14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36982" w14:textId="77777777" w:rsidR="00012A0C" w:rsidRDefault="00012A0C">
      <w:r>
        <w:separator/>
      </w:r>
    </w:p>
    <w:p w14:paraId="75A3970F" w14:textId="77777777" w:rsidR="00012A0C" w:rsidRDefault="00012A0C"/>
  </w:endnote>
  <w:endnote w:type="continuationSeparator" w:id="0">
    <w:p w14:paraId="006F04FD" w14:textId="77777777" w:rsidR="00012A0C" w:rsidRDefault="00012A0C">
      <w:r>
        <w:continuationSeparator/>
      </w:r>
    </w:p>
    <w:p w14:paraId="3E1F0446" w14:textId="77777777" w:rsidR="00012A0C" w:rsidRDefault="00012A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4B0230" w:rsidRDefault="004B0230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4B0230" w:rsidRPr="003D59E6" w14:paraId="2B97DD6D" w14:textId="77777777">
      <w:tc>
        <w:tcPr>
          <w:tcW w:w="4605" w:type="dxa"/>
          <w:vAlign w:val="center"/>
        </w:tcPr>
        <w:p w14:paraId="0297AE86" w14:textId="77777777" w:rsidR="004B0230" w:rsidRPr="003D59E6" w:rsidRDefault="004B0230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4B0230" w:rsidRPr="0017543C" w:rsidRDefault="004B0230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DE4D21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4B0230" w:rsidRPr="0057652B" w:rsidRDefault="004B023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5FB4A" w14:textId="77777777" w:rsidR="00012A0C" w:rsidRDefault="00012A0C">
      <w:r>
        <w:separator/>
      </w:r>
    </w:p>
    <w:p w14:paraId="3B9618FB" w14:textId="77777777" w:rsidR="00012A0C" w:rsidRDefault="00012A0C"/>
  </w:footnote>
  <w:footnote w:type="continuationSeparator" w:id="0">
    <w:p w14:paraId="7764CFF7" w14:textId="77777777" w:rsidR="00012A0C" w:rsidRDefault="00012A0C">
      <w:r>
        <w:continuationSeparator/>
      </w:r>
    </w:p>
    <w:p w14:paraId="718B2FF6" w14:textId="77777777" w:rsidR="00012A0C" w:rsidRDefault="00012A0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4B0230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4B0230" w:rsidRPr="0017543C" w:rsidRDefault="004B0230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6.4pt;height:41.3pt" o:ole="">
                <v:imagedata r:id="rId1" o:title=""/>
              </v:shape>
              <o:OLEObject Type="Embed" ProgID="PBrush" ShapeID="_x0000_i1025" DrawAspect="Content" ObjectID="_1658752917" r:id="rId2"/>
            </w:object>
          </w:r>
        </w:p>
      </w:tc>
      <w:sdt>
        <w:sdtPr>
          <w:rPr>
            <w:rFonts w:ascii="Verdana" w:hAnsi="Verdana"/>
          </w:rPr>
          <w:alias w:val="Assunto"/>
          <w:tag w:val=""/>
          <w:id w:val="19211779"/>
          <w:placeholder>
            <w:docPart w:val="DD9E0BB3DC4C449E9E02D4B027CE5AC6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4111" w:type="dxa"/>
              <w:vAlign w:val="center"/>
            </w:tcPr>
            <w:p w14:paraId="2CC77D67" w14:textId="0340B63F" w:rsidR="004B0230" w:rsidRPr="00C6532E" w:rsidRDefault="001329B1" w:rsidP="00B2317B">
              <w:pPr>
                <w:pStyle w:val="Cabealho"/>
                <w:jc w:val="center"/>
                <w:rPr>
                  <w:rFonts w:ascii="Verdana" w:hAnsi="Verdana"/>
                </w:rPr>
              </w:pPr>
              <w:r>
                <w:rPr>
                  <w:rFonts w:ascii="Verdana" w:hAnsi="Verdana"/>
                </w:rPr>
                <w:t>HST189 - Definir E-mail Julgamento em 1ª Instância Alegação do Pedido de Impugnação de Resultado</w:t>
              </w:r>
            </w:p>
          </w:tc>
        </w:sdtContent>
      </w:sdt>
      <w:tc>
        <w:tcPr>
          <w:tcW w:w="3260" w:type="dxa"/>
          <w:vAlign w:val="center"/>
        </w:tcPr>
        <w:p w14:paraId="7C22B301" w14:textId="22E2F8E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4B0230" w:rsidRPr="004A2AAB" w:rsidRDefault="004B0230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4B0230" w:rsidRDefault="004B0230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4B0230" w:rsidRDefault="004B0230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4B0230" w:rsidRDefault="004B02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280C8D"/>
    <w:multiLevelType w:val="multilevel"/>
    <w:tmpl w:val="4CBC19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54E0124"/>
    <w:multiLevelType w:val="hybridMultilevel"/>
    <w:tmpl w:val="83C0C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221F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E63D45"/>
    <w:multiLevelType w:val="hybridMultilevel"/>
    <w:tmpl w:val="8D4C0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2F00E14"/>
    <w:multiLevelType w:val="multilevel"/>
    <w:tmpl w:val="92961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5518DA"/>
    <w:multiLevelType w:val="hybridMultilevel"/>
    <w:tmpl w:val="1FCE87A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770218"/>
    <w:multiLevelType w:val="hybridMultilevel"/>
    <w:tmpl w:val="12DC05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26BDA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117F4E"/>
    <w:multiLevelType w:val="hybridMultilevel"/>
    <w:tmpl w:val="FED03420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D6401E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38D6933"/>
    <w:multiLevelType w:val="hybridMultilevel"/>
    <w:tmpl w:val="0A0CEE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12660C"/>
    <w:multiLevelType w:val="hybridMultilevel"/>
    <w:tmpl w:val="94B8BE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85FCF"/>
    <w:multiLevelType w:val="hybridMultilevel"/>
    <w:tmpl w:val="A64C42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3B127484"/>
    <w:multiLevelType w:val="hybridMultilevel"/>
    <w:tmpl w:val="8A8E081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991C4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3915BC"/>
    <w:multiLevelType w:val="multilevel"/>
    <w:tmpl w:val="29B8B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50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0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31" w15:restartNumberingAfterBreak="0">
    <w:nsid w:val="52E017C5"/>
    <w:multiLevelType w:val="multilevel"/>
    <w:tmpl w:val="2FBC9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3937C6F"/>
    <w:multiLevelType w:val="hybridMultilevel"/>
    <w:tmpl w:val="0CB86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0626CFE"/>
    <w:multiLevelType w:val="hybridMultilevel"/>
    <w:tmpl w:val="17069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C2682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27861B7"/>
    <w:multiLevelType w:val="hybridMultilevel"/>
    <w:tmpl w:val="CCF2D9B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7C5ECF"/>
    <w:multiLevelType w:val="hybridMultilevel"/>
    <w:tmpl w:val="CBBEBE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4905AF"/>
    <w:multiLevelType w:val="hybridMultilevel"/>
    <w:tmpl w:val="5D2A9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A9653E"/>
    <w:multiLevelType w:val="hybridMultilevel"/>
    <w:tmpl w:val="A3509E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43" w15:restartNumberingAfterBreak="0">
    <w:nsid w:val="69B7591E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6B240B05"/>
    <w:multiLevelType w:val="multilevel"/>
    <w:tmpl w:val="DEDE8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C8D1EB3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7" w15:restartNumberingAfterBreak="0">
    <w:nsid w:val="70C45CC6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7753DB"/>
    <w:multiLevelType w:val="hybridMultilevel"/>
    <w:tmpl w:val="37029A9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0" w15:restartNumberingAfterBreak="0">
    <w:nsid w:val="77DA4255"/>
    <w:multiLevelType w:val="hybridMultilevel"/>
    <w:tmpl w:val="6E447F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AF260EC"/>
    <w:multiLevelType w:val="hybridMultilevel"/>
    <w:tmpl w:val="7B481B24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F9250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0"/>
  </w:num>
  <w:num w:numId="2">
    <w:abstractNumId w:val="33"/>
  </w:num>
  <w:num w:numId="3">
    <w:abstractNumId w:val="9"/>
  </w:num>
  <w:num w:numId="4">
    <w:abstractNumId w:val="53"/>
  </w:num>
  <w:num w:numId="5">
    <w:abstractNumId w:val="15"/>
  </w:num>
  <w:num w:numId="6">
    <w:abstractNumId w:val="24"/>
  </w:num>
  <w:num w:numId="7">
    <w:abstractNumId w:val="11"/>
  </w:num>
  <w:num w:numId="8">
    <w:abstractNumId w:val="28"/>
  </w:num>
  <w:num w:numId="9">
    <w:abstractNumId w:val="52"/>
  </w:num>
  <w:num w:numId="10">
    <w:abstractNumId w:val="16"/>
  </w:num>
  <w:num w:numId="11">
    <w:abstractNumId w:val="23"/>
  </w:num>
  <w:num w:numId="12">
    <w:abstractNumId w:val="45"/>
  </w:num>
  <w:num w:numId="13">
    <w:abstractNumId w:val="37"/>
  </w:num>
  <w:num w:numId="14">
    <w:abstractNumId w:val="6"/>
  </w:num>
  <w:num w:numId="15">
    <w:abstractNumId w:val="50"/>
  </w:num>
  <w:num w:numId="16">
    <w:abstractNumId w:val="47"/>
  </w:num>
  <w:num w:numId="17">
    <w:abstractNumId w:val="2"/>
  </w:num>
  <w:num w:numId="18">
    <w:abstractNumId w:val="43"/>
  </w:num>
  <w:num w:numId="19">
    <w:abstractNumId w:val="38"/>
  </w:num>
  <w:num w:numId="20">
    <w:abstractNumId w:val="42"/>
  </w:num>
  <w:num w:numId="21">
    <w:abstractNumId w:val="13"/>
  </w:num>
  <w:num w:numId="22">
    <w:abstractNumId w:val="51"/>
  </w:num>
  <w:num w:numId="23">
    <w:abstractNumId w:val="27"/>
  </w:num>
  <w:num w:numId="24">
    <w:abstractNumId w:val="21"/>
  </w:num>
  <w:num w:numId="25">
    <w:abstractNumId w:val="34"/>
  </w:num>
  <w:num w:numId="26">
    <w:abstractNumId w:val="18"/>
  </w:num>
  <w:num w:numId="27">
    <w:abstractNumId w:val="41"/>
  </w:num>
  <w:num w:numId="28">
    <w:abstractNumId w:val="7"/>
  </w:num>
  <w:num w:numId="29">
    <w:abstractNumId w:val="31"/>
  </w:num>
  <w:num w:numId="30">
    <w:abstractNumId w:val="14"/>
  </w:num>
  <w:num w:numId="31">
    <w:abstractNumId w:val="48"/>
  </w:num>
  <w:num w:numId="32">
    <w:abstractNumId w:val="32"/>
  </w:num>
  <w:num w:numId="33">
    <w:abstractNumId w:val="25"/>
  </w:num>
  <w:num w:numId="34">
    <w:abstractNumId w:val="3"/>
  </w:num>
  <w:num w:numId="35">
    <w:abstractNumId w:val="40"/>
  </w:num>
  <w:num w:numId="36">
    <w:abstractNumId w:val="5"/>
  </w:num>
  <w:num w:numId="37">
    <w:abstractNumId w:val="36"/>
  </w:num>
  <w:num w:numId="38">
    <w:abstractNumId w:val="12"/>
  </w:num>
  <w:num w:numId="39">
    <w:abstractNumId w:val="17"/>
  </w:num>
  <w:num w:numId="40">
    <w:abstractNumId w:val="8"/>
  </w:num>
  <w:num w:numId="41">
    <w:abstractNumId w:val="39"/>
  </w:num>
  <w:num w:numId="42">
    <w:abstractNumId w:val="35"/>
  </w:num>
  <w:num w:numId="43">
    <w:abstractNumId w:val="19"/>
  </w:num>
  <w:num w:numId="44">
    <w:abstractNumId w:val="10"/>
  </w:num>
  <w:num w:numId="45">
    <w:abstractNumId w:val="22"/>
  </w:num>
  <w:num w:numId="46">
    <w:abstractNumId w:val="4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452C"/>
    <w:rsid w:val="0000519E"/>
    <w:rsid w:val="00012A0C"/>
    <w:rsid w:val="00012C5B"/>
    <w:rsid w:val="000141F2"/>
    <w:rsid w:val="00016339"/>
    <w:rsid w:val="00020731"/>
    <w:rsid w:val="00020A51"/>
    <w:rsid w:val="00021F00"/>
    <w:rsid w:val="00022F02"/>
    <w:rsid w:val="000310FB"/>
    <w:rsid w:val="00031408"/>
    <w:rsid w:val="00036499"/>
    <w:rsid w:val="00045942"/>
    <w:rsid w:val="0005114D"/>
    <w:rsid w:val="000514D4"/>
    <w:rsid w:val="00052B79"/>
    <w:rsid w:val="00053951"/>
    <w:rsid w:val="00053BA4"/>
    <w:rsid w:val="00054E88"/>
    <w:rsid w:val="000575A8"/>
    <w:rsid w:val="0006016B"/>
    <w:rsid w:val="00060A30"/>
    <w:rsid w:val="000610FE"/>
    <w:rsid w:val="000628DE"/>
    <w:rsid w:val="0006486D"/>
    <w:rsid w:val="00064F78"/>
    <w:rsid w:val="0006544A"/>
    <w:rsid w:val="000656C5"/>
    <w:rsid w:val="00065C98"/>
    <w:rsid w:val="000675A0"/>
    <w:rsid w:val="00070317"/>
    <w:rsid w:val="00070E0A"/>
    <w:rsid w:val="00071D0D"/>
    <w:rsid w:val="00072376"/>
    <w:rsid w:val="00076318"/>
    <w:rsid w:val="00080985"/>
    <w:rsid w:val="000825ED"/>
    <w:rsid w:val="000848A6"/>
    <w:rsid w:val="00090081"/>
    <w:rsid w:val="00090EFE"/>
    <w:rsid w:val="00092606"/>
    <w:rsid w:val="0009796C"/>
    <w:rsid w:val="000A01B5"/>
    <w:rsid w:val="000A2C6C"/>
    <w:rsid w:val="000A6FE9"/>
    <w:rsid w:val="000A7708"/>
    <w:rsid w:val="000A7D30"/>
    <w:rsid w:val="000B038B"/>
    <w:rsid w:val="000B0771"/>
    <w:rsid w:val="000B38E9"/>
    <w:rsid w:val="000B624B"/>
    <w:rsid w:val="000C03AE"/>
    <w:rsid w:val="000C0B01"/>
    <w:rsid w:val="000C207B"/>
    <w:rsid w:val="000C4D66"/>
    <w:rsid w:val="000C6ED5"/>
    <w:rsid w:val="000C795C"/>
    <w:rsid w:val="000D6620"/>
    <w:rsid w:val="000D77B6"/>
    <w:rsid w:val="000E10A0"/>
    <w:rsid w:val="000E2630"/>
    <w:rsid w:val="000E4445"/>
    <w:rsid w:val="000E57EF"/>
    <w:rsid w:val="000E5F1F"/>
    <w:rsid w:val="000F2EC9"/>
    <w:rsid w:val="000F5A16"/>
    <w:rsid w:val="000F6540"/>
    <w:rsid w:val="000F6CA7"/>
    <w:rsid w:val="000F6F72"/>
    <w:rsid w:val="0010280B"/>
    <w:rsid w:val="00105443"/>
    <w:rsid w:val="00106C0F"/>
    <w:rsid w:val="0010717B"/>
    <w:rsid w:val="00107D30"/>
    <w:rsid w:val="00110BB0"/>
    <w:rsid w:val="00111FB8"/>
    <w:rsid w:val="00112035"/>
    <w:rsid w:val="00116691"/>
    <w:rsid w:val="00120056"/>
    <w:rsid w:val="001206F3"/>
    <w:rsid w:val="00121264"/>
    <w:rsid w:val="00125048"/>
    <w:rsid w:val="00125C04"/>
    <w:rsid w:val="001262DC"/>
    <w:rsid w:val="001329B1"/>
    <w:rsid w:val="00133652"/>
    <w:rsid w:val="00134531"/>
    <w:rsid w:val="00134588"/>
    <w:rsid w:val="001346CA"/>
    <w:rsid w:val="00135D31"/>
    <w:rsid w:val="00136852"/>
    <w:rsid w:val="00137CB7"/>
    <w:rsid w:val="001418E1"/>
    <w:rsid w:val="00141C5E"/>
    <w:rsid w:val="00142655"/>
    <w:rsid w:val="00142DD4"/>
    <w:rsid w:val="00143AA7"/>
    <w:rsid w:val="00143AE0"/>
    <w:rsid w:val="001445E6"/>
    <w:rsid w:val="00145494"/>
    <w:rsid w:val="00145CB2"/>
    <w:rsid w:val="0014605A"/>
    <w:rsid w:val="00146955"/>
    <w:rsid w:val="00155E7D"/>
    <w:rsid w:val="00157E66"/>
    <w:rsid w:val="00162BCE"/>
    <w:rsid w:val="00165338"/>
    <w:rsid w:val="0016553B"/>
    <w:rsid w:val="00165659"/>
    <w:rsid w:val="0016581C"/>
    <w:rsid w:val="00165A72"/>
    <w:rsid w:val="00165B69"/>
    <w:rsid w:val="00165DC3"/>
    <w:rsid w:val="001670E7"/>
    <w:rsid w:val="00167ADD"/>
    <w:rsid w:val="001701BE"/>
    <w:rsid w:val="00170A15"/>
    <w:rsid w:val="00172963"/>
    <w:rsid w:val="0017395E"/>
    <w:rsid w:val="0017696D"/>
    <w:rsid w:val="0017700F"/>
    <w:rsid w:val="0018151D"/>
    <w:rsid w:val="00182ECD"/>
    <w:rsid w:val="00191FDD"/>
    <w:rsid w:val="0019459B"/>
    <w:rsid w:val="00194A9F"/>
    <w:rsid w:val="001971B3"/>
    <w:rsid w:val="001975BE"/>
    <w:rsid w:val="00197FE5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3EE9"/>
    <w:rsid w:val="001B4514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6958"/>
    <w:rsid w:val="001D7362"/>
    <w:rsid w:val="001D78CC"/>
    <w:rsid w:val="001E0F17"/>
    <w:rsid w:val="001E5FCB"/>
    <w:rsid w:val="001E7DA1"/>
    <w:rsid w:val="001F1623"/>
    <w:rsid w:val="001F2292"/>
    <w:rsid w:val="001F26D8"/>
    <w:rsid w:val="001F312A"/>
    <w:rsid w:val="001F6C31"/>
    <w:rsid w:val="001F6F53"/>
    <w:rsid w:val="002028D7"/>
    <w:rsid w:val="00202CA4"/>
    <w:rsid w:val="002103B1"/>
    <w:rsid w:val="0021173B"/>
    <w:rsid w:val="00212F5D"/>
    <w:rsid w:val="00213722"/>
    <w:rsid w:val="0021528E"/>
    <w:rsid w:val="00215C74"/>
    <w:rsid w:val="0022486D"/>
    <w:rsid w:val="002254FF"/>
    <w:rsid w:val="00225562"/>
    <w:rsid w:val="00225A44"/>
    <w:rsid w:val="002264A6"/>
    <w:rsid w:val="0022705D"/>
    <w:rsid w:val="00230564"/>
    <w:rsid w:val="0023318E"/>
    <w:rsid w:val="002350C0"/>
    <w:rsid w:val="002359C8"/>
    <w:rsid w:val="0023608F"/>
    <w:rsid w:val="00237E66"/>
    <w:rsid w:val="0024203F"/>
    <w:rsid w:val="002437BE"/>
    <w:rsid w:val="00247683"/>
    <w:rsid w:val="00251150"/>
    <w:rsid w:val="00251B1C"/>
    <w:rsid w:val="00261D00"/>
    <w:rsid w:val="00266BFA"/>
    <w:rsid w:val="00267DC7"/>
    <w:rsid w:val="002712B3"/>
    <w:rsid w:val="00275F60"/>
    <w:rsid w:val="00277737"/>
    <w:rsid w:val="00282A7E"/>
    <w:rsid w:val="00285628"/>
    <w:rsid w:val="002869CD"/>
    <w:rsid w:val="00287C8C"/>
    <w:rsid w:val="00290B40"/>
    <w:rsid w:val="002927EC"/>
    <w:rsid w:val="0029384B"/>
    <w:rsid w:val="00294C89"/>
    <w:rsid w:val="00297B14"/>
    <w:rsid w:val="002A08EB"/>
    <w:rsid w:val="002A0B69"/>
    <w:rsid w:val="002A1F81"/>
    <w:rsid w:val="002A37A9"/>
    <w:rsid w:val="002A4A24"/>
    <w:rsid w:val="002A6D90"/>
    <w:rsid w:val="002B08D8"/>
    <w:rsid w:val="002B0FC5"/>
    <w:rsid w:val="002B1554"/>
    <w:rsid w:val="002B3949"/>
    <w:rsid w:val="002C24A2"/>
    <w:rsid w:val="002C284B"/>
    <w:rsid w:val="002C2864"/>
    <w:rsid w:val="002C750E"/>
    <w:rsid w:val="002C7F07"/>
    <w:rsid w:val="002D026D"/>
    <w:rsid w:val="002D1BDF"/>
    <w:rsid w:val="002D1CAA"/>
    <w:rsid w:val="002D3F16"/>
    <w:rsid w:val="002D561C"/>
    <w:rsid w:val="002E2041"/>
    <w:rsid w:val="002E6E92"/>
    <w:rsid w:val="002F0D4C"/>
    <w:rsid w:val="002F256A"/>
    <w:rsid w:val="002F30A1"/>
    <w:rsid w:val="002F505A"/>
    <w:rsid w:val="003004EA"/>
    <w:rsid w:val="003013CE"/>
    <w:rsid w:val="00301505"/>
    <w:rsid w:val="0030370F"/>
    <w:rsid w:val="003053E1"/>
    <w:rsid w:val="00307363"/>
    <w:rsid w:val="00307A89"/>
    <w:rsid w:val="00310629"/>
    <w:rsid w:val="0031309A"/>
    <w:rsid w:val="0031332F"/>
    <w:rsid w:val="0031453A"/>
    <w:rsid w:val="003150A6"/>
    <w:rsid w:val="003215FB"/>
    <w:rsid w:val="00322EBD"/>
    <w:rsid w:val="00323C9E"/>
    <w:rsid w:val="00324A7D"/>
    <w:rsid w:val="003253EF"/>
    <w:rsid w:val="00330D47"/>
    <w:rsid w:val="00332E10"/>
    <w:rsid w:val="00333F4A"/>
    <w:rsid w:val="00335121"/>
    <w:rsid w:val="0033587E"/>
    <w:rsid w:val="003419D8"/>
    <w:rsid w:val="00342AFD"/>
    <w:rsid w:val="00344F6E"/>
    <w:rsid w:val="00347052"/>
    <w:rsid w:val="00347BB0"/>
    <w:rsid w:val="003510DD"/>
    <w:rsid w:val="00351601"/>
    <w:rsid w:val="00353CEF"/>
    <w:rsid w:val="00353E05"/>
    <w:rsid w:val="00354AB5"/>
    <w:rsid w:val="003562D2"/>
    <w:rsid w:val="0035649F"/>
    <w:rsid w:val="0036094F"/>
    <w:rsid w:val="00361A0B"/>
    <w:rsid w:val="00362959"/>
    <w:rsid w:val="00367ABF"/>
    <w:rsid w:val="003708BF"/>
    <w:rsid w:val="003716C2"/>
    <w:rsid w:val="003722A4"/>
    <w:rsid w:val="00372E4E"/>
    <w:rsid w:val="003733A1"/>
    <w:rsid w:val="00382B08"/>
    <w:rsid w:val="00384A0A"/>
    <w:rsid w:val="003903A9"/>
    <w:rsid w:val="003934FC"/>
    <w:rsid w:val="00395773"/>
    <w:rsid w:val="00396331"/>
    <w:rsid w:val="003978B7"/>
    <w:rsid w:val="00397E0F"/>
    <w:rsid w:val="003A0FE0"/>
    <w:rsid w:val="003A197B"/>
    <w:rsid w:val="003A261E"/>
    <w:rsid w:val="003A3569"/>
    <w:rsid w:val="003A5214"/>
    <w:rsid w:val="003A6E6C"/>
    <w:rsid w:val="003A6EF6"/>
    <w:rsid w:val="003B0E06"/>
    <w:rsid w:val="003B32DC"/>
    <w:rsid w:val="003B4B68"/>
    <w:rsid w:val="003B4B94"/>
    <w:rsid w:val="003B7779"/>
    <w:rsid w:val="003C0368"/>
    <w:rsid w:val="003C0C12"/>
    <w:rsid w:val="003C1EAF"/>
    <w:rsid w:val="003C4CF8"/>
    <w:rsid w:val="003C5275"/>
    <w:rsid w:val="003C766A"/>
    <w:rsid w:val="003D5767"/>
    <w:rsid w:val="003E05E2"/>
    <w:rsid w:val="003E16B7"/>
    <w:rsid w:val="003E353E"/>
    <w:rsid w:val="003E5072"/>
    <w:rsid w:val="003E7BCF"/>
    <w:rsid w:val="003F01E8"/>
    <w:rsid w:val="003F2380"/>
    <w:rsid w:val="003F45FF"/>
    <w:rsid w:val="003F629D"/>
    <w:rsid w:val="003F665D"/>
    <w:rsid w:val="003F78CD"/>
    <w:rsid w:val="004017B0"/>
    <w:rsid w:val="00401E98"/>
    <w:rsid w:val="00402755"/>
    <w:rsid w:val="00402FB3"/>
    <w:rsid w:val="004039AB"/>
    <w:rsid w:val="00405216"/>
    <w:rsid w:val="00406C11"/>
    <w:rsid w:val="00407B49"/>
    <w:rsid w:val="00410002"/>
    <w:rsid w:val="00411E80"/>
    <w:rsid w:val="00413292"/>
    <w:rsid w:val="00413B9C"/>
    <w:rsid w:val="004166D4"/>
    <w:rsid w:val="00423475"/>
    <w:rsid w:val="00424FDE"/>
    <w:rsid w:val="00426FF4"/>
    <w:rsid w:val="00427294"/>
    <w:rsid w:val="00427A9B"/>
    <w:rsid w:val="00430470"/>
    <w:rsid w:val="004307FE"/>
    <w:rsid w:val="0043209D"/>
    <w:rsid w:val="00432970"/>
    <w:rsid w:val="00433E23"/>
    <w:rsid w:val="00434931"/>
    <w:rsid w:val="00441F6B"/>
    <w:rsid w:val="00445958"/>
    <w:rsid w:val="00451008"/>
    <w:rsid w:val="004524A0"/>
    <w:rsid w:val="00452F7E"/>
    <w:rsid w:val="00453895"/>
    <w:rsid w:val="00456354"/>
    <w:rsid w:val="004566CB"/>
    <w:rsid w:val="004629EA"/>
    <w:rsid w:val="00462B29"/>
    <w:rsid w:val="00465842"/>
    <w:rsid w:val="004670C6"/>
    <w:rsid w:val="00471F93"/>
    <w:rsid w:val="00472A62"/>
    <w:rsid w:val="00474BAB"/>
    <w:rsid w:val="004764B9"/>
    <w:rsid w:val="00481081"/>
    <w:rsid w:val="00482C73"/>
    <w:rsid w:val="00482E09"/>
    <w:rsid w:val="00485B09"/>
    <w:rsid w:val="00487494"/>
    <w:rsid w:val="00491640"/>
    <w:rsid w:val="00492E0E"/>
    <w:rsid w:val="00496A36"/>
    <w:rsid w:val="00497198"/>
    <w:rsid w:val="004A0129"/>
    <w:rsid w:val="004A1149"/>
    <w:rsid w:val="004A1DAD"/>
    <w:rsid w:val="004A4D97"/>
    <w:rsid w:val="004A699B"/>
    <w:rsid w:val="004B0230"/>
    <w:rsid w:val="004B2780"/>
    <w:rsid w:val="004B44D5"/>
    <w:rsid w:val="004B5E8C"/>
    <w:rsid w:val="004B7836"/>
    <w:rsid w:val="004C3E38"/>
    <w:rsid w:val="004C6896"/>
    <w:rsid w:val="004C76D1"/>
    <w:rsid w:val="004D000D"/>
    <w:rsid w:val="004D127E"/>
    <w:rsid w:val="004D546D"/>
    <w:rsid w:val="004D60DE"/>
    <w:rsid w:val="004D7401"/>
    <w:rsid w:val="004E3B5E"/>
    <w:rsid w:val="004E6355"/>
    <w:rsid w:val="004F0277"/>
    <w:rsid w:val="004F2D3C"/>
    <w:rsid w:val="004F5F85"/>
    <w:rsid w:val="004F74DA"/>
    <w:rsid w:val="00503EA7"/>
    <w:rsid w:val="00506B74"/>
    <w:rsid w:val="00506FBC"/>
    <w:rsid w:val="00506FCD"/>
    <w:rsid w:val="00515FBB"/>
    <w:rsid w:val="0052035D"/>
    <w:rsid w:val="00520D2E"/>
    <w:rsid w:val="00523715"/>
    <w:rsid w:val="00524337"/>
    <w:rsid w:val="00525A9D"/>
    <w:rsid w:val="00525BFE"/>
    <w:rsid w:val="00526D00"/>
    <w:rsid w:val="0053146E"/>
    <w:rsid w:val="00535486"/>
    <w:rsid w:val="005376D3"/>
    <w:rsid w:val="0054075C"/>
    <w:rsid w:val="0054497B"/>
    <w:rsid w:val="00545BE0"/>
    <w:rsid w:val="00554E1D"/>
    <w:rsid w:val="00555818"/>
    <w:rsid w:val="00557A0F"/>
    <w:rsid w:val="00561B0B"/>
    <w:rsid w:val="00561DB5"/>
    <w:rsid w:val="00564087"/>
    <w:rsid w:val="00564768"/>
    <w:rsid w:val="00564C0C"/>
    <w:rsid w:val="00566188"/>
    <w:rsid w:val="00566743"/>
    <w:rsid w:val="005702C3"/>
    <w:rsid w:val="005711B6"/>
    <w:rsid w:val="00572518"/>
    <w:rsid w:val="00574128"/>
    <w:rsid w:val="005754EF"/>
    <w:rsid w:val="00577620"/>
    <w:rsid w:val="00580668"/>
    <w:rsid w:val="0058232E"/>
    <w:rsid w:val="0058318B"/>
    <w:rsid w:val="00586524"/>
    <w:rsid w:val="00587974"/>
    <w:rsid w:val="00593FA1"/>
    <w:rsid w:val="00596253"/>
    <w:rsid w:val="005975B4"/>
    <w:rsid w:val="005A1A0E"/>
    <w:rsid w:val="005A2104"/>
    <w:rsid w:val="005A2664"/>
    <w:rsid w:val="005A2C86"/>
    <w:rsid w:val="005A4527"/>
    <w:rsid w:val="005B660B"/>
    <w:rsid w:val="005B729F"/>
    <w:rsid w:val="005B77D4"/>
    <w:rsid w:val="005B7BEE"/>
    <w:rsid w:val="005C350A"/>
    <w:rsid w:val="005D1A41"/>
    <w:rsid w:val="005D4539"/>
    <w:rsid w:val="005D5D2D"/>
    <w:rsid w:val="005D7D4D"/>
    <w:rsid w:val="005E1677"/>
    <w:rsid w:val="005E577D"/>
    <w:rsid w:val="005E77FA"/>
    <w:rsid w:val="005F0D30"/>
    <w:rsid w:val="005F1915"/>
    <w:rsid w:val="005F2448"/>
    <w:rsid w:val="005F65D6"/>
    <w:rsid w:val="005F6896"/>
    <w:rsid w:val="006002CB"/>
    <w:rsid w:val="006028ED"/>
    <w:rsid w:val="006036B0"/>
    <w:rsid w:val="00606AF1"/>
    <w:rsid w:val="00606AF9"/>
    <w:rsid w:val="0061438A"/>
    <w:rsid w:val="00614B97"/>
    <w:rsid w:val="00615F6F"/>
    <w:rsid w:val="00617081"/>
    <w:rsid w:val="00617A21"/>
    <w:rsid w:val="006203F0"/>
    <w:rsid w:val="0062048E"/>
    <w:rsid w:val="00625632"/>
    <w:rsid w:val="006271D7"/>
    <w:rsid w:val="00630574"/>
    <w:rsid w:val="00631F95"/>
    <w:rsid w:val="0063366E"/>
    <w:rsid w:val="00633E2A"/>
    <w:rsid w:val="00634FD7"/>
    <w:rsid w:val="006352E6"/>
    <w:rsid w:val="00635B98"/>
    <w:rsid w:val="00635CDA"/>
    <w:rsid w:val="00637B13"/>
    <w:rsid w:val="00641084"/>
    <w:rsid w:val="00643AF1"/>
    <w:rsid w:val="00643FD6"/>
    <w:rsid w:val="00647C03"/>
    <w:rsid w:val="006507A2"/>
    <w:rsid w:val="00651E99"/>
    <w:rsid w:val="00655243"/>
    <w:rsid w:val="00655914"/>
    <w:rsid w:val="00655DAF"/>
    <w:rsid w:val="00655E52"/>
    <w:rsid w:val="00656382"/>
    <w:rsid w:val="006576CB"/>
    <w:rsid w:val="00657B12"/>
    <w:rsid w:val="00660A75"/>
    <w:rsid w:val="00663990"/>
    <w:rsid w:val="006661A7"/>
    <w:rsid w:val="006711F7"/>
    <w:rsid w:val="00677A54"/>
    <w:rsid w:val="006830CD"/>
    <w:rsid w:val="0068683D"/>
    <w:rsid w:val="006959CB"/>
    <w:rsid w:val="00696BC0"/>
    <w:rsid w:val="006A1688"/>
    <w:rsid w:val="006B0C3A"/>
    <w:rsid w:val="006B16C1"/>
    <w:rsid w:val="006B1FB8"/>
    <w:rsid w:val="006B3090"/>
    <w:rsid w:val="006B45C9"/>
    <w:rsid w:val="006B5605"/>
    <w:rsid w:val="006B6098"/>
    <w:rsid w:val="006B6AFD"/>
    <w:rsid w:val="006B74E7"/>
    <w:rsid w:val="006C118F"/>
    <w:rsid w:val="006C3CED"/>
    <w:rsid w:val="006C5555"/>
    <w:rsid w:val="006D0DDC"/>
    <w:rsid w:val="006D3B7A"/>
    <w:rsid w:val="006D4A9F"/>
    <w:rsid w:val="006E06C6"/>
    <w:rsid w:val="006E2DA3"/>
    <w:rsid w:val="006E3F8D"/>
    <w:rsid w:val="006E6BBD"/>
    <w:rsid w:val="006E721D"/>
    <w:rsid w:val="006F273C"/>
    <w:rsid w:val="006F2F2B"/>
    <w:rsid w:val="006F7211"/>
    <w:rsid w:val="00700887"/>
    <w:rsid w:val="007011EB"/>
    <w:rsid w:val="00701721"/>
    <w:rsid w:val="007077EF"/>
    <w:rsid w:val="007107CB"/>
    <w:rsid w:val="00711079"/>
    <w:rsid w:val="0071116C"/>
    <w:rsid w:val="00712CFB"/>
    <w:rsid w:val="00715BED"/>
    <w:rsid w:val="00716230"/>
    <w:rsid w:val="00716A1B"/>
    <w:rsid w:val="007262FA"/>
    <w:rsid w:val="00727873"/>
    <w:rsid w:val="00735A2C"/>
    <w:rsid w:val="00736E0E"/>
    <w:rsid w:val="007378A7"/>
    <w:rsid w:val="00737F56"/>
    <w:rsid w:val="0074070B"/>
    <w:rsid w:val="007423B8"/>
    <w:rsid w:val="00743F67"/>
    <w:rsid w:val="0075008C"/>
    <w:rsid w:val="007511C0"/>
    <w:rsid w:val="007521BC"/>
    <w:rsid w:val="0075221C"/>
    <w:rsid w:val="00752E6D"/>
    <w:rsid w:val="007534C3"/>
    <w:rsid w:val="0075539B"/>
    <w:rsid w:val="00755612"/>
    <w:rsid w:val="0075573D"/>
    <w:rsid w:val="007565DE"/>
    <w:rsid w:val="007566B1"/>
    <w:rsid w:val="007569F0"/>
    <w:rsid w:val="00757462"/>
    <w:rsid w:val="00757A62"/>
    <w:rsid w:val="00760C10"/>
    <w:rsid w:val="00764181"/>
    <w:rsid w:val="00767E80"/>
    <w:rsid w:val="00771810"/>
    <w:rsid w:val="00773231"/>
    <w:rsid w:val="007749F3"/>
    <w:rsid w:val="007763FC"/>
    <w:rsid w:val="00780DC8"/>
    <w:rsid w:val="007811DE"/>
    <w:rsid w:val="00782404"/>
    <w:rsid w:val="00782AD4"/>
    <w:rsid w:val="00785945"/>
    <w:rsid w:val="00786174"/>
    <w:rsid w:val="007867AF"/>
    <w:rsid w:val="007867B5"/>
    <w:rsid w:val="00787E58"/>
    <w:rsid w:val="00790F8E"/>
    <w:rsid w:val="00790FE7"/>
    <w:rsid w:val="00791E65"/>
    <w:rsid w:val="007A19D4"/>
    <w:rsid w:val="007A1EDD"/>
    <w:rsid w:val="007A27C8"/>
    <w:rsid w:val="007A2E31"/>
    <w:rsid w:val="007A463D"/>
    <w:rsid w:val="007A5DB4"/>
    <w:rsid w:val="007A7588"/>
    <w:rsid w:val="007B2DD7"/>
    <w:rsid w:val="007B3470"/>
    <w:rsid w:val="007B389E"/>
    <w:rsid w:val="007B3B3D"/>
    <w:rsid w:val="007B51A7"/>
    <w:rsid w:val="007B5691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5DA0"/>
    <w:rsid w:val="007E63B7"/>
    <w:rsid w:val="007F0509"/>
    <w:rsid w:val="007F225B"/>
    <w:rsid w:val="007F645D"/>
    <w:rsid w:val="007F6639"/>
    <w:rsid w:val="007F71F4"/>
    <w:rsid w:val="007F7CB9"/>
    <w:rsid w:val="007F7FEF"/>
    <w:rsid w:val="008010D4"/>
    <w:rsid w:val="008011B8"/>
    <w:rsid w:val="00802D45"/>
    <w:rsid w:val="00803342"/>
    <w:rsid w:val="00806C76"/>
    <w:rsid w:val="00810978"/>
    <w:rsid w:val="00820476"/>
    <w:rsid w:val="0082141D"/>
    <w:rsid w:val="008223BA"/>
    <w:rsid w:val="008232DC"/>
    <w:rsid w:val="008239EF"/>
    <w:rsid w:val="00825F00"/>
    <w:rsid w:val="00827383"/>
    <w:rsid w:val="008308DF"/>
    <w:rsid w:val="00835B26"/>
    <w:rsid w:val="00837B2E"/>
    <w:rsid w:val="0084158C"/>
    <w:rsid w:val="00845AD5"/>
    <w:rsid w:val="008469B0"/>
    <w:rsid w:val="00847353"/>
    <w:rsid w:val="00850FF7"/>
    <w:rsid w:val="00851855"/>
    <w:rsid w:val="008545DB"/>
    <w:rsid w:val="008561B4"/>
    <w:rsid w:val="00856F79"/>
    <w:rsid w:val="00857C07"/>
    <w:rsid w:val="00862F2D"/>
    <w:rsid w:val="00863636"/>
    <w:rsid w:val="008732A9"/>
    <w:rsid w:val="00873BA2"/>
    <w:rsid w:val="00874558"/>
    <w:rsid w:val="00876787"/>
    <w:rsid w:val="008767B4"/>
    <w:rsid w:val="008800A5"/>
    <w:rsid w:val="008817D9"/>
    <w:rsid w:val="008828A3"/>
    <w:rsid w:val="0088297A"/>
    <w:rsid w:val="0088554D"/>
    <w:rsid w:val="00890DCB"/>
    <w:rsid w:val="00892E5B"/>
    <w:rsid w:val="00893277"/>
    <w:rsid w:val="00897477"/>
    <w:rsid w:val="008978C7"/>
    <w:rsid w:val="008979AB"/>
    <w:rsid w:val="00897E50"/>
    <w:rsid w:val="008A5457"/>
    <w:rsid w:val="008A6E83"/>
    <w:rsid w:val="008A7043"/>
    <w:rsid w:val="008B1B4B"/>
    <w:rsid w:val="008B4665"/>
    <w:rsid w:val="008C184D"/>
    <w:rsid w:val="008C18E2"/>
    <w:rsid w:val="008C536C"/>
    <w:rsid w:val="008C6C3F"/>
    <w:rsid w:val="008D016E"/>
    <w:rsid w:val="008D1793"/>
    <w:rsid w:val="008D2309"/>
    <w:rsid w:val="008D29C9"/>
    <w:rsid w:val="008D2A66"/>
    <w:rsid w:val="008D48B0"/>
    <w:rsid w:val="008D6202"/>
    <w:rsid w:val="008E12F9"/>
    <w:rsid w:val="008E1EF5"/>
    <w:rsid w:val="008E58E3"/>
    <w:rsid w:val="008F3397"/>
    <w:rsid w:val="008F3793"/>
    <w:rsid w:val="008F50AF"/>
    <w:rsid w:val="008F5B17"/>
    <w:rsid w:val="008F7B9C"/>
    <w:rsid w:val="009000EE"/>
    <w:rsid w:val="00905944"/>
    <w:rsid w:val="00905A4E"/>
    <w:rsid w:val="00905BC9"/>
    <w:rsid w:val="00906E50"/>
    <w:rsid w:val="009118CF"/>
    <w:rsid w:val="00912C94"/>
    <w:rsid w:val="00913662"/>
    <w:rsid w:val="00914E52"/>
    <w:rsid w:val="0092073F"/>
    <w:rsid w:val="00921551"/>
    <w:rsid w:val="00922D03"/>
    <w:rsid w:val="009261BC"/>
    <w:rsid w:val="00927FDD"/>
    <w:rsid w:val="009307A8"/>
    <w:rsid w:val="0093231D"/>
    <w:rsid w:val="0093416A"/>
    <w:rsid w:val="00934AA1"/>
    <w:rsid w:val="00935198"/>
    <w:rsid w:val="00937A9B"/>
    <w:rsid w:val="00940F9F"/>
    <w:rsid w:val="00941675"/>
    <w:rsid w:val="00941C57"/>
    <w:rsid w:val="00944F8E"/>
    <w:rsid w:val="009450CB"/>
    <w:rsid w:val="00946DF5"/>
    <w:rsid w:val="00951795"/>
    <w:rsid w:val="00951FBE"/>
    <w:rsid w:val="009526E3"/>
    <w:rsid w:val="009538E4"/>
    <w:rsid w:val="009548ED"/>
    <w:rsid w:val="0095544B"/>
    <w:rsid w:val="009554FC"/>
    <w:rsid w:val="00955675"/>
    <w:rsid w:val="00957A91"/>
    <w:rsid w:val="00961D2E"/>
    <w:rsid w:val="00963437"/>
    <w:rsid w:val="009649D8"/>
    <w:rsid w:val="00964E33"/>
    <w:rsid w:val="00965F6F"/>
    <w:rsid w:val="00972D5A"/>
    <w:rsid w:val="009809EA"/>
    <w:rsid w:val="00981360"/>
    <w:rsid w:val="00982ECD"/>
    <w:rsid w:val="0098403F"/>
    <w:rsid w:val="009919E0"/>
    <w:rsid w:val="00992005"/>
    <w:rsid w:val="0099498B"/>
    <w:rsid w:val="009959C1"/>
    <w:rsid w:val="00995DB3"/>
    <w:rsid w:val="009964C3"/>
    <w:rsid w:val="009976C0"/>
    <w:rsid w:val="00997D16"/>
    <w:rsid w:val="00997E06"/>
    <w:rsid w:val="009B0E3A"/>
    <w:rsid w:val="009B111C"/>
    <w:rsid w:val="009B1D4F"/>
    <w:rsid w:val="009B28D2"/>
    <w:rsid w:val="009B3300"/>
    <w:rsid w:val="009B37CA"/>
    <w:rsid w:val="009B42E9"/>
    <w:rsid w:val="009B5314"/>
    <w:rsid w:val="009B5756"/>
    <w:rsid w:val="009B69F3"/>
    <w:rsid w:val="009B6E83"/>
    <w:rsid w:val="009B7D02"/>
    <w:rsid w:val="009C1E83"/>
    <w:rsid w:val="009C1FA4"/>
    <w:rsid w:val="009C7DD1"/>
    <w:rsid w:val="009D084F"/>
    <w:rsid w:val="009D38DE"/>
    <w:rsid w:val="009D3C60"/>
    <w:rsid w:val="009D42B4"/>
    <w:rsid w:val="009D68F9"/>
    <w:rsid w:val="009D6DC3"/>
    <w:rsid w:val="009D75A7"/>
    <w:rsid w:val="009D7690"/>
    <w:rsid w:val="009E58CB"/>
    <w:rsid w:val="009E75B1"/>
    <w:rsid w:val="009F1056"/>
    <w:rsid w:val="009F32D2"/>
    <w:rsid w:val="009F3E3A"/>
    <w:rsid w:val="00A00A3F"/>
    <w:rsid w:val="00A0444D"/>
    <w:rsid w:val="00A05379"/>
    <w:rsid w:val="00A064D7"/>
    <w:rsid w:val="00A10738"/>
    <w:rsid w:val="00A12737"/>
    <w:rsid w:val="00A12C47"/>
    <w:rsid w:val="00A13AD0"/>
    <w:rsid w:val="00A13B01"/>
    <w:rsid w:val="00A15B1C"/>
    <w:rsid w:val="00A17320"/>
    <w:rsid w:val="00A207A8"/>
    <w:rsid w:val="00A21CAA"/>
    <w:rsid w:val="00A26FA9"/>
    <w:rsid w:val="00A27D3D"/>
    <w:rsid w:val="00A30720"/>
    <w:rsid w:val="00A31336"/>
    <w:rsid w:val="00A31FD4"/>
    <w:rsid w:val="00A35C33"/>
    <w:rsid w:val="00A36F00"/>
    <w:rsid w:val="00A37138"/>
    <w:rsid w:val="00A42430"/>
    <w:rsid w:val="00A4247F"/>
    <w:rsid w:val="00A445C1"/>
    <w:rsid w:val="00A455EC"/>
    <w:rsid w:val="00A500D4"/>
    <w:rsid w:val="00A5243B"/>
    <w:rsid w:val="00A56F9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65C7"/>
    <w:rsid w:val="00A86EFF"/>
    <w:rsid w:val="00A90B28"/>
    <w:rsid w:val="00A9241D"/>
    <w:rsid w:val="00A9333C"/>
    <w:rsid w:val="00A9454B"/>
    <w:rsid w:val="00A97AEF"/>
    <w:rsid w:val="00A97D94"/>
    <w:rsid w:val="00AA0679"/>
    <w:rsid w:val="00AA1DBD"/>
    <w:rsid w:val="00AA2126"/>
    <w:rsid w:val="00AA3B1E"/>
    <w:rsid w:val="00AA5894"/>
    <w:rsid w:val="00AA5D0E"/>
    <w:rsid w:val="00AA6C1F"/>
    <w:rsid w:val="00AB0CD8"/>
    <w:rsid w:val="00AB1061"/>
    <w:rsid w:val="00AB3C2C"/>
    <w:rsid w:val="00AB7942"/>
    <w:rsid w:val="00AC3D6D"/>
    <w:rsid w:val="00AC46AD"/>
    <w:rsid w:val="00AC4B96"/>
    <w:rsid w:val="00AC56F2"/>
    <w:rsid w:val="00AD0188"/>
    <w:rsid w:val="00AD5B7C"/>
    <w:rsid w:val="00AD6131"/>
    <w:rsid w:val="00AD67DD"/>
    <w:rsid w:val="00AE1453"/>
    <w:rsid w:val="00AE1752"/>
    <w:rsid w:val="00AE2C48"/>
    <w:rsid w:val="00AE4111"/>
    <w:rsid w:val="00AE554A"/>
    <w:rsid w:val="00AE7AA6"/>
    <w:rsid w:val="00AF3CB0"/>
    <w:rsid w:val="00AF5983"/>
    <w:rsid w:val="00B01AC2"/>
    <w:rsid w:val="00B034F4"/>
    <w:rsid w:val="00B07C5E"/>
    <w:rsid w:val="00B119AB"/>
    <w:rsid w:val="00B12B2E"/>
    <w:rsid w:val="00B13199"/>
    <w:rsid w:val="00B13656"/>
    <w:rsid w:val="00B20794"/>
    <w:rsid w:val="00B20A22"/>
    <w:rsid w:val="00B21BDA"/>
    <w:rsid w:val="00B2317B"/>
    <w:rsid w:val="00B26F29"/>
    <w:rsid w:val="00B32664"/>
    <w:rsid w:val="00B327E0"/>
    <w:rsid w:val="00B33095"/>
    <w:rsid w:val="00B346CF"/>
    <w:rsid w:val="00B3543F"/>
    <w:rsid w:val="00B363BF"/>
    <w:rsid w:val="00B37829"/>
    <w:rsid w:val="00B378D2"/>
    <w:rsid w:val="00B403AB"/>
    <w:rsid w:val="00B4101A"/>
    <w:rsid w:val="00B410F5"/>
    <w:rsid w:val="00B41119"/>
    <w:rsid w:val="00B412B6"/>
    <w:rsid w:val="00B41C91"/>
    <w:rsid w:val="00B43814"/>
    <w:rsid w:val="00B51EB9"/>
    <w:rsid w:val="00B5363F"/>
    <w:rsid w:val="00B53AB6"/>
    <w:rsid w:val="00B54A59"/>
    <w:rsid w:val="00B56097"/>
    <w:rsid w:val="00B563D1"/>
    <w:rsid w:val="00B56F3A"/>
    <w:rsid w:val="00B57974"/>
    <w:rsid w:val="00B617FF"/>
    <w:rsid w:val="00B62BDE"/>
    <w:rsid w:val="00B62FA2"/>
    <w:rsid w:val="00B64E53"/>
    <w:rsid w:val="00B652B6"/>
    <w:rsid w:val="00B67C92"/>
    <w:rsid w:val="00B760F7"/>
    <w:rsid w:val="00B7668E"/>
    <w:rsid w:val="00B77D04"/>
    <w:rsid w:val="00B80987"/>
    <w:rsid w:val="00B820C4"/>
    <w:rsid w:val="00B82855"/>
    <w:rsid w:val="00B9228A"/>
    <w:rsid w:val="00B9451E"/>
    <w:rsid w:val="00B946BE"/>
    <w:rsid w:val="00B94950"/>
    <w:rsid w:val="00BA0CA6"/>
    <w:rsid w:val="00BA39E5"/>
    <w:rsid w:val="00BA45EF"/>
    <w:rsid w:val="00BA4DD5"/>
    <w:rsid w:val="00BA508B"/>
    <w:rsid w:val="00BB1A1B"/>
    <w:rsid w:val="00BB7296"/>
    <w:rsid w:val="00BB7917"/>
    <w:rsid w:val="00BC07CB"/>
    <w:rsid w:val="00BC221B"/>
    <w:rsid w:val="00BC5056"/>
    <w:rsid w:val="00BC6B9D"/>
    <w:rsid w:val="00BC778D"/>
    <w:rsid w:val="00BC77BD"/>
    <w:rsid w:val="00BD1161"/>
    <w:rsid w:val="00BD2601"/>
    <w:rsid w:val="00BD27DE"/>
    <w:rsid w:val="00BD2BA8"/>
    <w:rsid w:val="00BD5643"/>
    <w:rsid w:val="00BD5E65"/>
    <w:rsid w:val="00BE1485"/>
    <w:rsid w:val="00BE4613"/>
    <w:rsid w:val="00BE76B0"/>
    <w:rsid w:val="00BF051A"/>
    <w:rsid w:val="00BF0F39"/>
    <w:rsid w:val="00BF15FE"/>
    <w:rsid w:val="00BF19FD"/>
    <w:rsid w:val="00BF215B"/>
    <w:rsid w:val="00BF3144"/>
    <w:rsid w:val="00BF5935"/>
    <w:rsid w:val="00BF5AFB"/>
    <w:rsid w:val="00C03E9D"/>
    <w:rsid w:val="00C03F98"/>
    <w:rsid w:val="00C06036"/>
    <w:rsid w:val="00C06EEC"/>
    <w:rsid w:val="00C11A1A"/>
    <w:rsid w:val="00C12093"/>
    <w:rsid w:val="00C13478"/>
    <w:rsid w:val="00C1494F"/>
    <w:rsid w:val="00C1528E"/>
    <w:rsid w:val="00C16430"/>
    <w:rsid w:val="00C16565"/>
    <w:rsid w:val="00C17004"/>
    <w:rsid w:val="00C21931"/>
    <w:rsid w:val="00C256AE"/>
    <w:rsid w:val="00C27407"/>
    <w:rsid w:val="00C27591"/>
    <w:rsid w:val="00C304F3"/>
    <w:rsid w:val="00C31CDC"/>
    <w:rsid w:val="00C33D6A"/>
    <w:rsid w:val="00C33EA1"/>
    <w:rsid w:val="00C372FC"/>
    <w:rsid w:val="00C37DF8"/>
    <w:rsid w:val="00C410BB"/>
    <w:rsid w:val="00C42292"/>
    <w:rsid w:val="00C42947"/>
    <w:rsid w:val="00C43395"/>
    <w:rsid w:val="00C44878"/>
    <w:rsid w:val="00C45C55"/>
    <w:rsid w:val="00C5000C"/>
    <w:rsid w:val="00C53226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4D5D"/>
    <w:rsid w:val="00C75D86"/>
    <w:rsid w:val="00C7678E"/>
    <w:rsid w:val="00C81202"/>
    <w:rsid w:val="00C8198C"/>
    <w:rsid w:val="00C83EFC"/>
    <w:rsid w:val="00C86743"/>
    <w:rsid w:val="00C87FBF"/>
    <w:rsid w:val="00C901B0"/>
    <w:rsid w:val="00C9045A"/>
    <w:rsid w:val="00C90968"/>
    <w:rsid w:val="00C91B26"/>
    <w:rsid w:val="00C92AC3"/>
    <w:rsid w:val="00C96DED"/>
    <w:rsid w:val="00C9734A"/>
    <w:rsid w:val="00CA0512"/>
    <w:rsid w:val="00CA1BE6"/>
    <w:rsid w:val="00CA2053"/>
    <w:rsid w:val="00CA4805"/>
    <w:rsid w:val="00CA6073"/>
    <w:rsid w:val="00CB45A5"/>
    <w:rsid w:val="00CB5399"/>
    <w:rsid w:val="00CB596E"/>
    <w:rsid w:val="00CB71CE"/>
    <w:rsid w:val="00CC4CA1"/>
    <w:rsid w:val="00CC669B"/>
    <w:rsid w:val="00CC7748"/>
    <w:rsid w:val="00CC7841"/>
    <w:rsid w:val="00CD45DB"/>
    <w:rsid w:val="00CD5D96"/>
    <w:rsid w:val="00CD74DB"/>
    <w:rsid w:val="00CE06ED"/>
    <w:rsid w:val="00CE1061"/>
    <w:rsid w:val="00CE176F"/>
    <w:rsid w:val="00CE32A1"/>
    <w:rsid w:val="00CE5FEF"/>
    <w:rsid w:val="00CE655D"/>
    <w:rsid w:val="00CE6CF0"/>
    <w:rsid w:val="00CF00CB"/>
    <w:rsid w:val="00CF0247"/>
    <w:rsid w:val="00CF1562"/>
    <w:rsid w:val="00CF2771"/>
    <w:rsid w:val="00CF2CB0"/>
    <w:rsid w:val="00CF5475"/>
    <w:rsid w:val="00CF5DAB"/>
    <w:rsid w:val="00CF6C62"/>
    <w:rsid w:val="00D001A7"/>
    <w:rsid w:val="00D04F1D"/>
    <w:rsid w:val="00D05D5B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4000A"/>
    <w:rsid w:val="00D41AAE"/>
    <w:rsid w:val="00D420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2B20"/>
    <w:rsid w:val="00D554DA"/>
    <w:rsid w:val="00D55797"/>
    <w:rsid w:val="00D57FE3"/>
    <w:rsid w:val="00D60D87"/>
    <w:rsid w:val="00D62305"/>
    <w:rsid w:val="00D641B3"/>
    <w:rsid w:val="00D6644E"/>
    <w:rsid w:val="00D666AE"/>
    <w:rsid w:val="00D703DD"/>
    <w:rsid w:val="00D714EB"/>
    <w:rsid w:val="00D72924"/>
    <w:rsid w:val="00D752A6"/>
    <w:rsid w:val="00D76191"/>
    <w:rsid w:val="00D800E6"/>
    <w:rsid w:val="00D83876"/>
    <w:rsid w:val="00D84978"/>
    <w:rsid w:val="00D84F9D"/>
    <w:rsid w:val="00D86514"/>
    <w:rsid w:val="00D87476"/>
    <w:rsid w:val="00D90031"/>
    <w:rsid w:val="00D908D1"/>
    <w:rsid w:val="00D9255C"/>
    <w:rsid w:val="00D93883"/>
    <w:rsid w:val="00D95F22"/>
    <w:rsid w:val="00DA03C2"/>
    <w:rsid w:val="00DA305F"/>
    <w:rsid w:val="00DA320F"/>
    <w:rsid w:val="00DA4348"/>
    <w:rsid w:val="00DA61B6"/>
    <w:rsid w:val="00DA750F"/>
    <w:rsid w:val="00DB36DE"/>
    <w:rsid w:val="00DB46E9"/>
    <w:rsid w:val="00DB4711"/>
    <w:rsid w:val="00DB79A8"/>
    <w:rsid w:val="00DC298C"/>
    <w:rsid w:val="00DC2FFE"/>
    <w:rsid w:val="00DC3868"/>
    <w:rsid w:val="00DC3A6B"/>
    <w:rsid w:val="00DC3E44"/>
    <w:rsid w:val="00DC5B3A"/>
    <w:rsid w:val="00DE0B96"/>
    <w:rsid w:val="00DE1705"/>
    <w:rsid w:val="00DE2AB3"/>
    <w:rsid w:val="00DE3385"/>
    <w:rsid w:val="00DE35A3"/>
    <w:rsid w:val="00DE40C2"/>
    <w:rsid w:val="00DE4D21"/>
    <w:rsid w:val="00DE50A5"/>
    <w:rsid w:val="00DE697F"/>
    <w:rsid w:val="00DE793F"/>
    <w:rsid w:val="00DE7BA6"/>
    <w:rsid w:val="00DF3810"/>
    <w:rsid w:val="00DF43B9"/>
    <w:rsid w:val="00DF65A3"/>
    <w:rsid w:val="00E021B0"/>
    <w:rsid w:val="00E033BC"/>
    <w:rsid w:val="00E0558D"/>
    <w:rsid w:val="00E06D55"/>
    <w:rsid w:val="00E10A81"/>
    <w:rsid w:val="00E10E99"/>
    <w:rsid w:val="00E11B79"/>
    <w:rsid w:val="00E1558E"/>
    <w:rsid w:val="00E178B6"/>
    <w:rsid w:val="00E20144"/>
    <w:rsid w:val="00E214F0"/>
    <w:rsid w:val="00E21E52"/>
    <w:rsid w:val="00E24E03"/>
    <w:rsid w:val="00E25943"/>
    <w:rsid w:val="00E25C04"/>
    <w:rsid w:val="00E3057F"/>
    <w:rsid w:val="00E31B52"/>
    <w:rsid w:val="00E40015"/>
    <w:rsid w:val="00E40B78"/>
    <w:rsid w:val="00E411F6"/>
    <w:rsid w:val="00E41207"/>
    <w:rsid w:val="00E45012"/>
    <w:rsid w:val="00E466B7"/>
    <w:rsid w:val="00E47B6D"/>
    <w:rsid w:val="00E54D1A"/>
    <w:rsid w:val="00E56D26"/>
    <w:rsid w:val="00E56E7C"/>
    <w:rsid w:val="00E61521"/>
    <w:rsid w:val="00E65217"/>
    <w:rsid w:val="00E65D86"/>
    <w:rsid w:val="00E71168"/>
    <w:rsid w:val="00E76CD8"/>
    <w:rsid w:val="00E770F1"/>
    <w:rsid w:val="00E807A3"/>
    <w:rsid w:val="00E86510"/>
    <w:rsid w:val="00E86610"/>
    <w:rsid w:val="00E90748"/>
    <w:rsid w:val="00E94B7E"/>
    <w:rsid w:val="00E9563E"/>
    <w:rsid w:val="00E976B5"/>
    <w:rsid w:val="00EB028A"/>
    <w:rsid w:val="00EB17A1"/>
    <w:rsid w:val="00EB18CB"/>
    <w:rsid w:val="00EB20B3"/>
    <w:rsid w:val="00EB2211"/>
    <w:rsid w:val="00EB3D08"/>
    <w:rsid w:val="00EC39EA"/>
    <w:rsid w:val="00EC39FE"/>
    <w:rsid w:val="00EC6623"/>
    <w:rsid w:val="00ED0569"/>
    <w:rsid w:val="00ED325F"/>
    <w:rsid w:val="00ED34F5"/>
    <w:rsid w:val="00ED3B89"/>
    <w:rsid w:val="00ED77CE"/>
    <w:rsid w:val="00EE0C0C"/>
    <w:rsid w:val="00EE0C88"/>
    <w:rsid w:val="00EE29B2"/>
    <w:rsid w:val="00EE35BC"/>
    <w:rsid w:val="00EE4BDF"/>
    <w:rsid w:val="00EE4C28"/>
    <w:rsid w:val="00EE70B3"/>
    <w:rsid w:val="00EE799F"/>
    <w:rsid w:val="00EF0B5F"/>
    <w:rsid w:val="00EF11E3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1354F"/>
    <w:rsid w:val="00F13B6F"/>
    <w:rsid w:val="00F15103"/>
    <w:rsid w:val="00F1683E"/>
    <w:rsid w:val="00F16924"/>
    <w:rsid w:val="00F179DE"/>
    <w:rsid w:val="00F2011A"/>
    <w:rsid w:val="00F21DA8"/>
    <w:rsid w:val="00F22377"/>
    <w:rsid w:val="00F22613"/>
    <w:rsid w:val="00F232B2"/>
    <w:rsid w:val="00F23DF4"/>
    <w:rsid w:val="00F27B23"/>
    <w:rsid w:val="00F30992"/>
    <w:rsid w:val="00F31CBA"/>
    <w:rsid w:val="00F32A73"/>
    <w:rsid w:val="00F331F9"/>
    <w:rsid w:val="00F35C39"/>
    <w:rsid w:val="00F36312"/>
    <w:rsid w:val="00F40519"/>
    <w:rsid w:val="00F406B1"/>
    <w:rsid w:val="00F46D1D"/>
    <w:rsid w:val="00F4708B"/>
    <w:rsid w:val="00F471EA"/>
    <w:rsid w:val="00F47A87"/>
    <w:rsid w:val="00F50392"/>
    <w:rsid w:val="00F505B0"/>
    <w:rsid w:val="00F51A16"/>
    <w:rsid w:val="00F51AE6"/>
    <w:rsid w:val="00F52D7F"/>
    <w:rsid w:val="00F52DDF"/>
    <w:rsid w:val="00F55FF2"/>
    <w:rsid w:val="00F56573"/>
    <w:rsid w:val="00F574D3"/>
    <w:rsid w:val="00F63E81"/>
    <w:rsid w:val="00F6427F"/>
    <w:rsid w:val="00F66126"/>
    <w:rsid w:val="00F705AD"/>
    <w:rsid w:val="00F70688"/>
    <w:rsid w:val="00F71FDA"/>
    <w:rsid w:val="00F72E90"/>
    <w:rsid w:val="00F74B60"/>
    <w:rsid w:val="00F76A48"/>
    <w:rsid w:val="00F777DD"/>
    <w:rsid w:val="00F779E2"/>
    <w:rsid w:val="00F8039C"/>
    <w:rsid w:val="00F8342F"/>
    <w:rsid w:val="00F86A6F"/>
    <w:rsid w:val="00F87857"/>
    <w:rsid w:val="00F912B0"/>
    <w:rsid w:val="00F9500F"/>
    <w:rsid w:val="00F955F0"/>
    <w:rsid w:val="00F969C0"/>
    <w:rsid w:val="00FA012E"/>
    <w:rsid w:val="00FA0F04"/>
    <w:rsid w:val="00FA5BDD"/>
    <w:rsid w:val="00FA7A49"/>
    <w:rsid w:val="00FA7FDE"/>
    <w:rsid w:val="00FB0F15"/>
    <w:rsid w:val="00FB17B4"/>
    <w:rsid w:val="00FB3C8F"/>
    <w:rsid w:val="00FB3FDB"/>
    <w:rsid w:val="00FB5395"/>
    <w:rsid w:val="00FB5814"/>
    <w:rsid w:val="00FD66CC"/>
    <w:rsid w:val="00FD74B5"/>
    <w:rsid w:val="00FD76D3"/>
    <w:rsid w:val="00FE0459"/>
    <w:rsid w:val="00FE046D"/>
    <w:rsid w:val="00FF2A06"/>
    <w:rsid w:val="00FF2C8E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C060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0B2F447861A4AE998CDA890EEA695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366F472-9778-4EE7-817D-FBA28064349A}"/>
      </w:docPartPr>
      <w:docPartBody>
        <w:p w:rsidR="00191BD3" w:rsidRDefault="00877115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DD9E0BB3DC4C449E9E02D4B027CE5A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44839B-027E-4CEB-9A6D-E58C305A925C}"/>
      </w:docPartPr>
      <w:docPartBody>
        <w:p w:rsidR="00191BD3" w:rsidRDefault="00877115">
          <w:r w:rsidRPr="001C0994">
            <w:rPr>
              <w:rStyle w:val="TextodoEspaoReservado"/>
            </w:rPr>
            <w:t>[Assunto]</w:t>
          </w:r>
        </w:p>
      </w:docPartBody>
    </w:docPart>
    <w:docPart>
      <w:docPartPr>
        <w:name w:val="EEB9E1E3275B49948103B79AFD4DCC5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4C026B-5C58-4F52-BBCF-84EFB60525A7}"/>
      </w:docPartPr>
      <w:docPartBody>
        <w:p w:rsidR="008D7731" w:rsidRDefault="00D04EA9">
          <w:r w:rsidRPr="008809B9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115"/>
    <w:rsid w:val="00191BD3"/>
    <w:rsid w:val="001E1110"/>
    <w:rsid w:val="004431CD"/>
    <w:rsid w:val="0058082D"/>
    <w:rsid w:val="006E48EA"/>
    <w:rsid w:val="008256C9"/>
    <w:rsid w:val="00877115"/>
    <w:rsid w:val="008D7731"/>
    <w:rsid w:val="00AA1719"/>
    <w:rsid w:val="00B72DBE"/>
    <w:rsid w:val="00BD43BF"/>
    <w:rsid w:val="00D04EA9"/>
    <w:rsid w:val="00E44B94"/>
    <w:rsid w:val="00F311C9"/>
    <w:rsid w:val="00FA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04E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3F4DB-791B-4E65-8ABA-5873A9780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668</TotalTime>
  <Pages>8</Pages>
  <Words>856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5473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>HST189 - Definir E-mail Julgamento em 1ª Instância Alegação do Pedido de Impugnação de Resultado</dc:subject>
  <dc:creator>adriel.moro</dc:creator>
  <cp:keywords/>
  <dc:description/>
  <cp:lastModifiedBy>Administrador</cp:lastModifiedBy>
  <cp:revision>234</cp:revision>
  <cp:lastPrinted>2006-08-08T20:14:00Z</cp:lastPrinted>
  <dcterms:created xsi:type="dcterms:W3CDTF">2019-12-26T17:25:00Z</dcterms:created>
  <dcterms:modified xsi:type="dcterms:W3CDTF">2020-08-12T18:49:00Z</dcterms:modified>
</cp:coreProperties>
</file>