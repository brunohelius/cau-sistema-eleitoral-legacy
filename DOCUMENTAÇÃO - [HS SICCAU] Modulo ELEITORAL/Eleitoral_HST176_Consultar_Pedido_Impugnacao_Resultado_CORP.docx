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63FB5D13" w:rsidR="00663F16" w:rsidRPr="006504EA" w:rsidRDefault="006528FE" w:rsidP="00787B5C">
          <w:pPr>
            <w:pStyle w:val="TituloDocumento"/>
            <w:rPr>
              <w:sz w:val="52"/>
              <w:szCs w:val="52"/>
            </w:rPr>
          </w:pPr>
          <w:r w:rsidRPr="006504EA">
            <w:rPr>
              <w:sz w:val="52"/>
              <w:szCs w:val="52"/>
            </w:rPr>
            <w:t>HST17</w:t>
          </w:r>
          <w:r w:rsidR="007A7878" w:rsidRPr="006504EA">
            <w:rPr>
              <w:sz w:val="52"/>
              <w:szCs w:val="52"/>
            </w:rPr>
            <w:t>6</w:t>
          </w:r>
          <w:r w:rsidRPr="006504EA">
            <w:rPr>
              <w:sz w:val="52"/>
              <w:szCs w:val="52"/>
            </w:rPr>
            <w:t xml:space="preserve"> – </w:t>
          </w:r>
          <w:r w:rsidR="007A7878" w:rsidRPr="006504EA">
            <w:rPr>
              <w:sz w:val="52"/>
              <w:szCs w:val="52"/>
            </w:rPr>
            <w:t xml:space="preserve">Consultar </w:t>
          </w:r>
          <w:r w:rsidR="00BF4065" w:rsidRPr="006504EA">
            <w:rPr>
              <w:sz w:val="52"/>
              <w:szCs w:val="52"/>
            </w:rPr>
            <w:t>Pedido de</w:t>
          </w:r>
          <w:r w:rsidRPr="006504EA">
            <w:rPr>
              <w:sz w:val="52"/>
              <w:szCs w:val="52"/>
            </w:rPr>
            <w:t xml:space="preserve"> Impugnação de Resultado </w:t>
          </w:r>
          <w:r w:rsidR="00F9008E" w:rsidRPr="006504EA">
            <w:rPr>
              <w:sz w:val="52"/>
              <w:szCs w:val="52"/>
            </w:rPr>
            <w:t xml:space="preserve">- </w:t>
          </w:r>
          <w:r w:rsidR="007A7878" w:rsidRPr="006504EA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6504EA" w:rsidRDefault="00825F00" w:rsidP="00787B5C">
      <w:pPr>
        <w:pStyle w:val="NomeProjeto"/>
      </w:pPr>
      <w:r w:rsidRPr="006504EA">
        <w:fldChar w:fldCharType="begin"/>
      </w:r>
      <w:r w:rsidR="00A735A5" w:rsidRPr="006504EA">
        <w:instrText xml:space="preserve"> ASK  NomePr</w:instrText>
      </w:r>
      <w:r w:rsidR="00C03F98" w:rsidRPr="006504EA">
        <w:instrText>oduto</w:instrText>
      </w:r>
      <w:r w:rsidR="00A735A5" w:rsidRPr="006504EA">
        <w:instrText xml:space="preserve"> "Informe o nome do </w:instrText>
      </w:r>
      <w:r w:rsidR="00C03F98" w:rsidRPr="006504EA">
        <w:instrText>produto</w:instrText>
      </w:r>
      <w:r w:rsidR="00A735A5" w:rsidRPr="006504EA">
        <w:instrText xml:space="preserve">"  \* MERGEFORMAT </w:instrText>
      </w:r>
      <w:r w:rsidRPr="006504EA">
        <w:fldChar w:fldCharType="separate"/>
      </w:r>
      <w:bookmarkStart w:id="0" w:name="NomeProjeto"/>
      <w:bookmarkStart w:id="1" w:name="NomeProduto"/>
      <w:r w:rsidR="00C03F98" w:rsidRPr="006504EA">
        <w:t>&lt;Nome do Produto&gt;</w:t>
      </w:r>
      <w:bookmarkEnd w:id="0"/>
      <w:bookmarkEnd w:id="1"/>
      <w:r w:rsidRPr="006504EA">
        <w:fldChar w:fldCharType="end"/>
      </w:r>
      <w:r w:rsidR="00B41C91" w:rsidRPr="006504EA">
        <w:t>Sistema Processo Eleitoral</w:t>
      </w:r>
    </w:p>
    <w:p w14:paraId="5A8E73EC" w14:textId="4664218B" w:rsidR="00A735A5" w:rsidRPr="006504EA" w:rsidRDefault="00825F00" w:rsidP="00787B5C">
      <w:pPr>
        <w:pStyle w:val="NomeCliente"/>
      </w:pPr>
      <w:r w:rsidRPr="006504EA">
        <w:fldChar w:fldCharType="begin"/>
      </w:r>
      <w:r w:rsidR="00A735A5" w:rsidRPr="006504EA">
        <w:instrText xml:space="preserve"> ASK  NomeCliente "Informe o nome do cliente"  \* MERGEFORMAT </w:instrText>
      </w:r>
      <w:r w:rsidRPr="006504EA">
        <w:fldChar w:fldCharType="separate"/>
      </w:r>
      <w:bookmarkStart w:id="2" w:name="NomeCliente"/>
      <w:r w:rsidR="00C03F98" w:rsidRPr="006504EA">
        <w:t>&lt;Nome do cliente&gt;</w:t>
      </w:r>
      <w:bookmarkEnd w:id="2"/>
      <w:r w:rsidRPr="006504EA">
        <w:fldChar w:fldCharType="end"/>
      </w:r>
      <w:r w:rsidRPr="006504EA">
        <w:fldChar w:fldCharType="begin"/>
      </w:r>
      <w:r w:rsidR="00C42947" w:rsidRPr="006504EA">
        <w:instrText xml:space="preserve"> REF NomeCliente </w:instrText>
      </w:r>
      <w:r w:rsidR="006D302B" w:rsidRPr="006504EA">
        <w:instrText xml:space="preserve"> \* MERGEFORMAT </w:instrText>
      </w:r>
      <w:r w:rsidRPr="006504EA">
        <w:fldChar w:fldCharType="separate"/>
      </w:r>
      <w:r w:rsidR="00076318" w:rsidRPr="006504EA">
        <w:t>CAU</w:t>
      </w:r>
      <w:r w:rsidRPr="006504EA">
        <w:fldChar w:fldCharType="end"/>
      </w:r>
    </w:p>
    <w:p w14:paraId="26020D1D" w14:textId="77777777" w:rsidR="00A735A5" w:rsidRPr="006504EA" w:rsidRDefault="00A735A5" w:rsidP="00787B5C">
      <w:pPr>
        <w:pStyle w:val="NomeCliente"/>
        <w:sectPr w:rsidR="00A735A5" w:rsidRPr="006504EA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504EA" w:rsidRDefault="00E25943" w:rsidP="00787B5C">
      <w:pPr>
        <w:pStyle w:val="Dica"/>
        <w:spacing w:after="0"/>
      </w:pPr>
    </w:p>
    <w:p w14:paraId="09D3AC62" w14:textId="77777777" w:rsidR="00A735A5" w:rsidRPr="006504EA" w:rsidRDefault="00A735A5" w:rsidP="00787B5C">
      <w:pPr>
        <w:rPr>
          <w:rFonts w:ascii="Verdana" w:hAnsi="Verdana" w:cs="Arial"/>
          <w:b/>
          <w:bCs/>
          <w:sz w:val="24"/>
          <w:szCs w:val="24"/>
        </w:rPr>
      </w:pPr>
      <w:r w:rsidRPr="006504EA">
        <w:br w:type="page"/>
      </w:r>
      <w:r w:rsidRPr="006504EA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504EA" w:rsidRDefault="00A735A5" w:rsidP="00787B5C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504EA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504EA" w:rsidRDefault="00A735A5" w:rsidP="00787B5C">
            <w:pPr>
              <w:jc w:val="center"/>
              <w:rPr>
                <w:b/>
                <w:bCs/>
              </w:rPr>
            </w:pPr>
            <w:r w:rsidRPr="006504EA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504EA" w:rsidRDefault="00A735A5" w:rsidP="00787B5C">
            <w:pPr>
              <w:jc w:val="center"/>
              <w:rPr>
                <w:b/>
                <w:bCs/>
              </w:rPr>
            </w:pPr>
            <w:r w:rsidRPr="006504EA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504EA" w:rsidRDefault="00A735A5" w:rsidP="00787B5C">
            <w:pPr>
              <w:jc w:val="center"/>
              <w:rPr>
                <w:b/>
                <w:bCs/>
              </w:rPr>
            </w:pPr>
            <w:r w:rsidRPr="006504EA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504EA" w:rsidRDefault="00A735A5" w:rsidP="00787B5C">
            <w:pPr>
              <w:jc w:val="center"/>
              <w:rPr>
                <w:b/>
                <w:bCs/>
              </w:rPr>
            </w:pPr>
            <w:r w:rsidRPr="006504EA">
              <w:rPr>
                <w:b/>
                <w:bCs/>
              </w:rPr>
              <w:t>Observações</w:t>
            </w:r>
          </w:p>
        </w:tc>
      </w:tr>
      <w:tr w:rsidR="00980E07" w:rsidRPr="006504EA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504EA" w:rsidRDefault="00980E07" w:rsidP="00787B5C">
            <w:pPr>
              <w:jc w:val="center"/>
            </w:pPr>
            <w:r w:rsidRPr="006504EA">
              <w:t>1.0</w:t>
            </w:r>
          </w:p>
        </w:tc>
        <w:tc>
          <w:tcPr>
            <w:tcW w:w="1425" w:type="dxa"/>
            <w:vAlign w:val="center"/>
          </w:tcPr>
          <w:p w14:paraId="3828512A" w14:textId="03EA946C" w:rsidR="00980E07" w:rsidRPr="006504EA" w:rsidRDefault="00980E07" w:rsidP="00787B5C">
            <w:pPr>
              <w:jc w:val="center"/>
            </w:pPr>
            <w:r w:rsidRPr="006504EA">
              <w:t>0</w:t>
            </w:r>
            <w:r w:rsidR="00552C6C" w:rsidRPr="006504EA">
              <w:t>6</w:t>
            </w:r>
            <w:r w:rsidRPr="006504EA">
              <w:t>/0</w:t>
            </w:r>
            <w:r w:rsidR="00155751" w:rsidRPr="006504EA">
              <w:t>7</w:t>
            </w:r>
            <w:r w:rsidRPr="006504EA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504EA" w:rsidRDefault="00980E07" w:rsidP="00787B5C">
            <w:pPr>
              <w:ind w:left="169"/>
              <w:jc w:val="left"/>
            </w:pPr>
            <w:r w:rsidRPr="006504EA">
              <w:t xml:space="preserve">Flávia Monteiro </w:t>
            </w:r>
          </w:p>
        </w:tc>
        <w:tc>
          <w:tcPr>
            <w:tcW w:w="4203" w:type="dxa"/>
          </w:tcPr>
          <w:p w14:paraId="19989C7B" w14:textId="0C5D56EA" w:rsidR="00980E07" w:rsidRPr="006504EA" w:rsidRDefault="00980E07" w:rsidP="00787B5C">
            <w:pPr>
              <w:ind w:left="174"/>
              <w:jc w:val="left"/>
            </w:pPr>
            <w:r w:rsidRPr="006504EA">
              <w:t>Em atendimento a OS1</w:t>
            </w:r>
            <w:r w:rsidR="00155751" w:rsidRPr="006504EA">
              <w:t>747 Sprint 01</w:t>
            </w:r>
            <w:r w:rsidRPr="006504EA">
              <w:t>:</w:t>
            </w:r>
          </w:p>
          <w:p w14:paraId="10E3D2AF" w14:textId="19E4031B" w:rsidR="00980E07" w:rsidRPr="006504EA" w:rsidRDefault="00980E07" w:rsidP="00787B5C">
            <w:pPr>
              <w:ind w:left="174"/>
              <w:jc w:val="left"/>
            </w:pPr>
            <w:r w:rsidRPr="006504EA">
              <w:t>- Inclusão da funcionalidade.</w:t>
            </w:r>
          </w:p>
        </w:tc>
      </w:tr>
    </w:tbl>
    <w:p w14:paraId="7FCD6DB3" w14:textId="77777777" w:rsidR="00A735A5" w:rsidRPr="006504EA" w:rsidRDefault="00A735A5" w:rsidP="00787B5C">
      <w:pPr>
        <w:jc w:val="center"/>
        <w:rPr>
          <w:rFonts w:cs="Arial"/>
          <w:b/>
          <w:szCs w:val="22"/>
        </w:rPr>
      </w:pPr>
    </w:p>
    <w:p w14:paraId="06F66BDC" w14:textId="77777777" w:rsidR="00A4247F" w:rsidRPr="006504EA" w:rsidRDefault="00A4247F" w:rsidP="00787B5C">
      <w:pPr>
        <w:jc w:val="center"/>
        <w:rPr>
          <w:rFonts w:cs="Arial"/>
          <w:b/>
          <w:szCs w:val="22"/>
        </w:rPr>
      </w:pPr>
    </w:p>
    <w:p w14:paraId="369485E7" w14:textId="77777777" w:rsidR="00A4247F" w:rsidRPr="006504EA" w:rsidRDefault="00A4247F" w:rsidP="00787B5C">
      <w:pPr>
        <w:rPr>
          <w:rFonts w:cs="Arial"/>
          <w:szCs w:val="22"/>
        </w:rPr>
      </w:pPr>
    </w:p>
    <w:p w14:paraId="7AE1C47C" w14:textId="77777777" w:rsidR="00A4247F" w:rsidRPr="006504EA" w:rsidRDefault="00A4247F" w:rsidP="00787B5C">
      <w:pPr>
        <w:rPr>
          <w:rFonts w:cs="Arial"/>
          <w:szCs w:val="22"/>
        </w:rPr>
      </w:pPr>
    </w:p>
    <w:p w14:paraId="423BB385" w14:textId="77777777" w:rsidR="00A4247F" w:rsidRPr="006504EA" w:rsidRDefault="00A4247F" w:rsidP="00787B5C">
      <w:pPr>
        <w:rPr>
          <w:rFonts w:cs="Arial"/>
          <w:szCs w:val="22"/>
        </w:rPr>
      </w:pPr>
    </w:p>
    <w:p w14:paraId="0762D381" w14:textId="77777777" w:rsidR="00A4247F" w:rsidRPr="006504EA" w:rsidRDefault="00A4247F" w:rsidP="00787B5C">
      <w:pPr>
        <w:rPr>
          <w:rFonts w:cs="Arial"/>
          <w:szCs w:val="22"/>
        </w:rPr>
      </w:pPr>
    </w:p>
    <w:p w14:paraId="7558BBB3" w14:textId="77777777" w:rsidR="00A4247F" w:rsidRPr="006504EA" w:rsidRDefault="00A4247F" w:rsidP="00787B5C">
      <w:pPr>
        <w:rPr>
          <w:rFonts w:cs="Arial"/>
          <w:szCs w:val="22"/>
        </w:rPr>
      </w:pPr>
    </w:p>
    <w:p w14:paraId="6825B8F0" w14:textId="77777777" w:rsidR="00A4247F" w:rsidRPr="006504EA" w:rsidRDefault="00A4247F" w:rsidP="00787B5C">
      <w:pPr>
        <w:jc w:val="center"/>
        <w:rPr>
          <w:rFonts w:cs="Arial"/>
          <w:szCs w:val="22"/>
        </w:rPr>
      </w:pPr>
    </w:p>
    <w:p w14:paraId="0A34B338" w14:textId="77777777" w:rsidR="00A4247F" w:rsidRPr="006504EA" w:rsidRDefault="00A4247F" w:rsidP="00787B5C">
      <w:pPr>
        <w:tabs>
          <w:tab w:val="left" w:pos="420"/>
        </w:tabs>
        <w:rPr>
          <w:rFonts w:cs="Arial"/>
          <w:szCs w:val="22"/>
        </w:rPr>
      </w:pPr>
      <w:r w:rsidRPr="006504EA">
        <w:rPr>
          <w:rFonts w:cs="Arial"/>
          <w:szCs w:val="22"/>
        </w:rPr>
        <w:tab/>
      </w:r>
    </w:p>
    <w:p w14:paraId="22CC31A1" w14:textId="77777777" w:rsidR="00A735A5" w:rsidRPr="006504EA" w:rsidRDefault="00A735A5" w:rsidP="00787B5C">
      <w:pPr>
        <w:jc w:val="center"/>
        <w:rPr>
          <w:rFonts w:ascii="Verdana" w:hAnsi="Verdana" w:cs="Arial"/>
          <w:b/>
          <w:sz w:val="24"/>
          <w:szCs w:val="24"/>
        </w:rPr>
      </w:pPr>
      <w:r w:rsidRPr="006504EA">
        <w:rPr>
          <w:rFonts w:cs="Arial"/>
          <w:szCs w:val="22"/>
        </w:rPr>
        <w:br w:type="page"/>
      </w:r>
      <w:r w:rsidRPr="006504EA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504EA" w:rsidRDefault="00A735A5" w:rsidP="00787B5C">
      <w:pPr>
        <w:jc w:val="center"/>
        <w:rPr>
          <w:rFonts w:cs="Arial"/>
          <w:b/>
          <w:szCs w:val="22"/>
        </w:rPr>
      </w:pPr>
    </w:p>
    <w:p w14:paraId="76C12ADB" w14:textId="77777777" w:rsidR="00D90259" w:rsidRPr="006504EA" w:rsidRDefault="00701B32" w:rsidP="00787B5C">
      <w:pPr>
        <w:pStyle w:val="Sumrio1"/>
        <w:rPr>
          <w:noProof/>
        </w:rPr>
      </w:pPr>
      <w:r w:rsidRPr="006504EA">
        <w:t xml:space="preserve"> </w:t>
      </w:r>
      <w:r w:rsidR="00825F00" w:rsidRPr="006504EA">
        <w:fldChar w:fldCharType="begin"/>
      </w:r>
      <w:r w:rsidR="00A735A5" w:rsidRPr="006504EA">
        <w:instrText xml:space="preserve"> TOC \o "1-2" \h \z \u </w:instrText>
      </w:r>
      <w:r w:rsidR="00825F00" w:rsidRPr="006504EA">
        <w:fldChar w:fldCharType="separate"/>
      </w:r>
    </w:p>
    <w:p w14:paraId="6B961602" w14:textId="77777777" w:rsidR="00D90259" w:rsidRPr="006504EA" w:rsidRDefault="002A5CC7" w:rsidP="00787B5C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208636" w:history="1">
        <w:r w:rsidR="00D90259" w:rsidRPr="006504EA">
          <w:rPr>
            <w:rStyle w:val="Hyperlink"/>
            <w:noProof/>
          </w:rPr>
          <w:t>HST176 – Consultar Pedido de Impugnação de Resultado - Corporativo</w:t>
        </w:r>
        <w:r w:rsidR="00D90259" w:rsidRPr="006504EA">
          <w:rPr>
            <w:noProof/>
            <w:webHidden/>
          </w:rPr>
          <w:tab/>
        </w:r>
        <w:r w:rsidR="00D90259" w:rsidRPr="006504EA">
          <w:rPr>
            <w:noProof/>
            <w:webHidden/>
          </w:rPr>
          <w:fldChar w:fldCharType="begin"/>
        </w:r>
        <w:r w:rsidR="00D90259" w:rsidRPr="006504EA">
          <w:rPr>
            <w:noProof/>
            <w:webHidden/>
          </w:rPr>
          <w:instrText xml:space="preserve"> PAGEREF _Toc45208636 \h </w:instrText>
        </w:r>
        <w:r w:rsidR="00D90259" w:rsidRPr="006504EA">
          <w:rPr>
            <w:noProof/>
            <w:webHidden/>
          </w:rPr>
        </w:r>
        <w:r w:rsidR="00D90259" w:rsidRPr="006504EA">
          <w:rPr>
            <w:noProof/>
            <w:webHidden/>
          </w:rPr>
          <w:fldChar w:fldCharType="separate"/>
        </w:r>
        <w:r w:rsidR="00D90259" w:rsidRPr="006504EA">
          <w:rPr>
            <w:noProof/>
            <w:webHidden/>
          </w:rPr>
          <w:t>4</w:t>
        </w:r>
        <w:r w:rsidR="00D90259" w:rsidRPr="006504EA">
          <w:rPr>
            <w:noProof/>
            <w:webHidden/>
          </w:rPr>
          <w:fldChar w:fldCharType="end"/>
        </w:r>
      </w:hyperlink>
    </w:p>
    <w:p w14:paraId="77D72DB4" w14:textId="77777777" w:rsidR="00D90259" w:rsidRPr="006504EA" w:rsidRDefault="002A5CC7" w:rsidP="00787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37" w:history="1">
        <w:r w:rsidR="00D90259" w:rsidRPr="006504EA">
          <w:rPr>
            <w:rStyle w:val="Hyperlink"/>
            <w:noProof/>
          </w:rPr>
          <w:t>COMO PO</w:t>
        </w:r>
        <w:r w:rsidR="00D90259" w:rsidRPr="006504EA">
          <w:rPr>
            <w:noProof/>
            <w:webHidden/>
          </w:rPr>
          <w:tab/>
        </w:r>
        <w:r w:rsidR="00D90259" w:rsidRPr="006504EA">
          <w:rPr>
            <w:noProof/>
            <w:webHidden/>
          </w:rPr>
          <w:fldChar w:fldCharType="begin"/>
        </w:r>
        <w:r w:rsidR="00D90259" w:rsidRPr="006504EA">
          <w:rPr>
            <w:noProof/>
            <w:webHidden/>
          </w:rPr>
          <w:instrText xml:space="preserve"> PAGEREF _Toc45208637 \h </w:instrText>
        </w:r>
        <w:r w:rsidR="00D90259" w:rsidRPr="006504EA">
          <w:rPr>
            <w:noProof/>
            <w:webHidden/>
          </w:rPr>
        </w:r>
        <w:r w:rsidR="00D90259" w:rsidRPr="006504EA">
          <w:rPr>
            <w:noProof/>
            <w:webHidden/>
          </w:rPr>
          <w:fldChar w:fldCharType="separate"/>
        </w:r>
        <w:r w:rsidR="00D90259" w:rsidRPr="006504EA">
          <w:rPr>
            <w:noProof/>
            <w:webHidden/>
          </w:rPr>
          <w:t>4</w:t>
        </w:r>
        <w:r w:rsidR="00D90259" w:rsidRPr="006504EA">
          <w:rPr>
            <w:noProof/>
            <w:webHidden/>
          </w:rPr>
          <w:fldChar w:fldCharType="end"/>
        </w:r>
      </w:hyperlink>
    </w:p>
    <w:p w14:paraId="150150A6" w14:textId="77777777" w:rsidR="00D90259" w:rsidRPr="006504EA" w:rsidRDefault="002A5CC7" w:rsidP="00787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38" w:history="1">
        <w:r w:rsidR="00D90259" w:rsidRPr="006504EA">
          <w:rPr>
            <w:rStyle w:val="Hyperlink"/>
            <w:noProof/>
          </w:rPr>
          <w:t>QUERO incluir nova funcionalidade</w:t>
        </w:r>
        <w:r w:rsidR="00D90259" w:rsidRPr="006504EA">
          <w:rPr>
            <w:noProof/>
            <w:webHidden/>
          </w:rPr>
          <w:tab/>
        </w:r>
        <w:r w:rsidR="00D90259" w:rsidRPr="006504EA">
          <w:rPr>
            <w:noProof/>
            <w:webHidden/>
          </w:rPr>
          <w:fldChar w:fldCharType="begin"/>
        </w:r>
        <w:r w:rsidR="00D90259" w:rsidRPr="006504EA">
          <w:rPr>
            <w:noProof/>
            <w:webHidden/>
          </w:rPr>
          <w:instrText xml:space="preserve"> PAGEREF _Toc45208638 \h </w:instrText>
        </w:r>
        <w:r w:rsidR="00D90259" w:rsidRPr="006504EA">
          <w:rPr>
            <w:noProof/>
            <w:webHidden/>
          </w:rPr>
        </w:r>
        <w:r w:rsidR="00D90259" w:rsidRPr="006504EA">
          <w:rPr>
            <w:noProof/>
            <w:webHidden/>
          </w:rPr>
          <w:fldChar w:fldCharType="separate"/>
        </w:r>
        <w:r w:rsidR="00D90259" w:rsidRPr="006504EA">
          <w:rPr>
            <w:noProof/>
            <w:webHidden/>
          </w:rPr>
          <w:t>4</w:t>
        </w:r>
        <w:r w:rsidR="00D90259" w:rsidRPr="006504EA">
          <w:rPr>
            <w:noProof/>
            <w:webHidden/>
          </w:rPr>
          <w:fldChar w:fldCharType="end"/>
        </w:r>
      </w:hyperlink>
    </w:p>
    <w:p w14:paraId="6E7FA653" w14:textId="77777777" w:rsidR="00D90259" w:rsidRPr="006504EA" w:rsidRDefault="002A5CC7" w:rsidP="00787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39" w:history="1">
        <w:r w:rsidR="00D90259" w:rsidRPr="006504EA">
          <w:rPr>
            <w:rStyle w:val="Hyperlink"/>
            <w:noProof/>
          </w:rPr>
          <w:t>PARA consultar Pedidos de Impugnação de Resultado da Eleição.</w:t>
        </w:r>
        <w:r w:rsidR="00D90259" w:rsidRPr="006504EA">
          <w:rPr>
            <w:noProof/>
            <w:webHidden/>
          </w:rPr>
          <w:tab/>
        </w:r>
        <w:r w:rsidR="00D90259" w:rsidRPr="006504EA">
          <w:rPr>
            <w:noProof/>
            <w:webHidden/>
          </w:rPr>
          <w:fldChar w:fldCharType="begin"/>
        </w:r>
        <w:r w:rsidR="00D90259" w:rsidRPr="006504EA">
          <w:rPr>
            <w:noProof/>
            <w:webHidden/>
          </w:rPr>
          <w:instrText xml:space="preserve"> PAGEREF _Toc45208639 \h </w:instrText>
        </w:r>
        <w:r w:rsidR="00D90259" w:rsidRPr="006504EA">
          <w:rPr>
            <w:noProof/>
            <w:webHidden/>
          </w:rPr>
        </w:r>
        <w:r w:rsidR="00D90259" w:rsidRPr="006504EA">
          <w:rPr>
            <w:noProof/>
            <w:webHidden/>
          </w:rPr>
          <w:fldChar w:fldCharType="separate"/>
        </w:r>
        <w:r w:rsidR="00D90259" w:rsidRPr="006504EA">
          <w:rPr>
            <w:noProof/>
            <w:webHidden/>
          </w:rPr>
          <w:t>4</w:t>
        </w:r>
        <w:r w:rsidR="00D90259" w:rsidRPr="006504EA">
          <w:rPr>
            <w:noProof/>
            <w:webHidden/>
          </w:rPr>
          <w:fldChar w:fldCharType="end"/>
        </w:r>
      </w:hyperlink>
    </w:p>
    <w:p w14:paraId="321CBCEF" w14:textId="77777777" w:rsidR="00D90259" w:rsidRPr="006504EA" w:rsidRDefault="002A5CC7" w:rsidP="00787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40" w:history="1">
        <w:r w:rsidR="00D90259" w:rsidRPr="006504EA">
          <w:rPr>
            <w:rStyle w:val="Hyperlink"/>
            <w:noProof/>
          </w:rPr>
          <w:t>PROTÓTIPO</w:t>
        </w:r>
        <w:r w:rsidR="00D90259" w:rsidRPr="006504EA">
          <w:rPr>
            <w:noProof/>
            <w:webHidden/>
          </w:rPr>
          <w:tab/>
        </w:r>
        <w:r w:rsidR="00D90259" w:rsidRPr="006504EA">
          <w:rPr>
            <w:noProof/>
            <w:webHidden/>
          </w:rPr>
          <w:fldChar w:fldCharType="begin"/>
        </w:r>
        <w:r w:rsidR="00D90259" w:rsidRPr="006504EA">
          <w:rPr>
            <w:noProof/>
            <w:webHidden/>
          </w:rPr>
          <w:instrText xml:space="preserve"> PAGEREF _Toc45208640 \h </w:instrText>
        </w:r>
        <w:r w:rsidR="00D90259" w:rsidRPr="006504EA">
          <w:rPr>
            <w:noProof/>
            <w:webHidden/>
          </w:rPr>
        </w:r>
        <w:r w:rsidR="00D90259" w:rsidRPr="006504EA">
          <w:rPr>
            <w:noProof/>
            <w:webHidden/>
          </w:rPr>
          <w:fldChar w:fldCharType="separate"/>
        </w:r>
        <w:r w:rsidR="00D90259" w:rsidRPr="006504EA">
          <w:rPr>
            <w:noProof/>
            <w:webHidden/>
          </w:rPr>
          <w:t>4</w:t>
        </w:r>
        <w:r w:rsidR="00D90259" w:rsidRPr="006504EA">
          <w:rPr>
            <w:noProof/>
            <w:webHidden/>
          </w:rPr>
          <w:fldChar w:fldCharType="end"/>
        </w:r>
      </w:hyperlink>
    </w:p>
    <w:p w14:paraId="1388DD31" w14:textId="77777777" w:rsidR="00D90259" w:rsidRPr="006504EA" w:rsidRDefault="002A5CC7" w:rsidP="00787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41" w:history="1">
        <w:r w:rsidR="00D90259" w:rsidRPr="006504EA">
          <w:rPr>
            <w:rStyle w:val="Hyperlink"/>
            <w:noProof/>
          </w:rPr>
          <w:t>CRITÉRIOS DE ACEITE</w:t>
        </w:r>
        <w:r w:rsidR="00D90259" w:rsidRPr="006504EA">
          <w:rPr>
            <w:noProof/>
            <w:webHidden/>
          </w:rPr>
          <w:tab/>
        </w:r>
        <w:r w:rsidR="00D90259" w:rsidRPr="006504EA">
          <w:rPr>
            <w:noProof/>
            <w:webHidden/>
          </w:rPr>
          <w:fldChar w:fldCharType="begin"/>
        </w:r>
        <w:r w:rsidR="00D90259" w:rsidRPr="006504EA">
          <w:rPr>
            <w:noProof/>
            <w:webHidden/>
          </w:rPr>
          <w:instrText xml:space="preserve"> PAGEREF _Toc45208641 \h </w:instrText>
        </w:r>
        <w:r w:rsidR="00D90259" w:rsidRPr="006504EA">
          <w:rPr>
            <w:noProof/>
            <w:webHidden/>
          </w:rPr>
        </w:r>
        <w:r w:rsidR="00D90259" w:rsidRPr="006504EA">
          <w:rPr>
            <w:noProof/>
            <w:webHidden/>
          </w:rPr>
          <w:fldChar w:fldCharType="separate"/>
        </w:r>
        <w:r w:rsidR="00D90259" w:rsidRPr="006504EA">
          <w:rPr>
            <w:noProof/>
            <w:webHidden/>
          </w:rPr>
          <w:t>6</w:t>
        </w:r>
        <w:r w:rsidR="00D90259" w:rsidRPr="006504EA">
          <w:rPr>
            <w:noProof/>
            <w:webHidden/>
          </w:rPr>
          <w:fldChar w:fldCharType="end"/>
        </w:r>
      </w:hyperlink>
    </w:p>
    <w:p w14:paraId="049A5568" w14:textId="77777777" w:rsidR="00D90259" w:rsidRPr="006504EA" w:rsidRDefault="002A5CC7" w:rsidP="00787B5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42" w:history="1">
        <w:r w:rsidR="00D90259" w:rsidRPr="006504EA">
          <w:rPr>
            <w:rStyle w:val="Hyperlink"/>
            <w:noProof/>
          </w:rPr>
          <w:t>INFORMAÇÕES COMPLEMENTARES</w:t>
        </w:r>
        <w:r w:rsidR="00D90259" w:rsidRPr="006504EA">
          <w:rPr>
            <w:noProof/>
            <w:webHidden/>
          </w:rPr>
          <w:tab/>
        </w:r>
        <w:r w:rsidR="00D90259" w:rsidRPr="006504EA">
          <w:rPr>
            <w:noProof/>
            <w:webHidden/>
          </w:rPr>
          <w:fldChar w:fldCharType="begin"/>
        </w:r>
        <w:r w:rsidR="00D90259" w:rsidRPr="006504EA">
          <w:rPr>
            <w:noProof/>
            <w:webHidden/>
          </w:rPr>
          <w:instrText xml:space="preserve"> PAGEREF _Toc45208642 \h </w:instrText>
        </w:r>
        <w:r w:rsidR="00D90259" w:rsidRPr="006504EA">
          <w:rPr>
            <w:noProof/>
            <w:webHidden/>
          </w:rPr>
        </w:r>
        <w:r w:rsidR="00D90259" w:rsidRPr="006504EA">
          <w:rPr>
            <w:noProof/>
            <w:webHidden/>
          </w:rPr>
          <w:fldChar w:fldCharType="separate"/>
        </w:r>
        <w:r w:rsidR="00D90259" w:rsidRPr="006504EA">
          <w:rPr>
            <w:noProof/>
            <w:webHidden/>
          </w:rPr>
          <w:t>6</w:t>
        </w:r>
        <w:r w:rsidR="00D90259" w:rsidRPr="006504EA">
          <w:rPr>
            <w:noProof/>
            <w:webHidden/>
          </w:rPr>
          <w:fldChar w:fldCharType="end"/>
        </w:r>
      </w:hyperlink>
    </w:p>
    <w:p w14:paraId="46621B27" w14:textId="54A4B598" w:rsidR="00A735A5" w:rsidRPr="006504EA" w:rsidRDefault="00825F00" w:rsidP="00787B5C">
      <w:r w:rsidRPr="006504EA">
        <w:fldChar w:fldCharType="end"/>
      </w:r>
    </w:p>
    <w:p w14:paraId="3CB87937" w14:textId="77777777" w:rsidR="00A735A5" w:rsidRPr="006504EA" w:rsidRDefault="00A735A5" w:rsidP="00787B5C">
      <w:pPr>
        <w:pStyle w:val="Dica"/>
      </w:pPr>
    </w:p>
    <w:p w14:paraId="0C0F08DA" w14:textId="3CCC487F" w:rsidR="00A735A5" w:rsidRPr="006504EA" w:rsidRDefault="00A735A5" w:rsidP="00787B5C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504EA">
        <w:br w:type="page"/>
      </w:r>
      <w:bookmarkStart w:id="3" w:name="_Toc45208636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A7878" w:rsidRPr="006504EA">
            <w:t>HST176 – Consultar Pedido de Impugnação de Resultado - Corporativo</w:t>
          </w:r>
        </w:sdtContent>
      </w:sdt>
      <w:bookmarkEnd w:id="3"/>
    </w:p>
    <w:p w14:paraId="37D34CD1" w14:textId="1D40F075" w:rsidR="002B1554" w:rsidRPr="006504EA" w:rsidRDefault="00CE176F" w:rsidP="00787B5C">
      <w:pPr>
        <w:pStyle w:val="Ttulo2"/>
        <w:numPr>
          <w:ilvl w:val="0"/>
          <w:numId w:val="0"/>
        </w:numPr>
      </w:pPr>
      <w:bookmarkStart w:id="4" w:name="_Toc45208637"/>
      <w:r w:rsidRPr="006504EA">
        <w:t>COMO</w:t>
      </w:r>
      <w:r w:rsidR="00C64B05" w:rsidRPr="006504EA">
        <w:t xml:space="preserve"> </w:t>
      </w:r>
      <w:r w:rsidR="000F4F06" w:rsidRPr="006504EA">
        <w:rPr>
          <w:b w:val="0"/>
        </w:rPr>
        <w:t>PO</w:t>
      </w:r>
      <w:bookmarkEnd w:id="4"/>
    </w:p>
    <w:p w14:paraId="4036BB8D" w14:textId="6186D9D0" w:rsidR="00CE176F" w:rsidRPr="006504EA" w:rsidRDefault="00CE176F" w:rsidP="00787B5C">
      <w:pPr>
        <w:pStyle w:val="Ttulo2"/>
        <w:numPr>
          <w:ilvl w:val="0"/>
          <w:numId w:val="0"/>
        </w:numPr>
      </w:pPr>
      <w:bookmarkStart w:id="5" w:name="_Toc45208638"/>
      <w:r w:rsidRPr="006504EA">
        <w:t>QUERO</w:t>
      </w:r>
      <w:r w:rsidR="005A4527" w:rsidRPr="006504EA">
        <w:t xml:space="preserve"> </w:t>
      </w:r>
      <w:r w:rsidR="00E52D0F" w:rsidRPr="006504EA">
        <w:rPr>
          <w:b w:val="0"/>
        </w:rPr>
        <w:t>incluir nova funcionalidade</w:t>
      </w:r>
      <w:bookmarkEnd w:id="5"/>
    </w:p>
    <w:p w14:paraId="38E7497A" w14:textId="21F86DE8" w:rsidR="00A735A5" w:rsidRPr="006504EA" w:rsidRDefault="00CE176F" w:rsidP="00787B5C">
      <w:pPr>
        <w:pStyle w:val="Ttulo2"/>
        <w:numPr>
          <w:ilvl w:val="0"/>
          <w:numId w:val="0"/>
        </w:numPr>
        <w:rPr>
          <w:b w:val="0"/>
        </w:rPr>
      </w:pPr>
      <w:bookmarkStart w:id="6" w:name="_Toc45208639"/>
      <w:r w:rsidRPr="006504EA">
        <w:t>PARA</w:t>
      </w:r>
      <w:r w:rsidR="005A4527" w:rsidRPr="006504EA">
        <w:t xml:space="preserve"> </w:t>
      </w:r>
      <w:r w:rsidR="00AA6897" w:rsidRPr="006504EA">
        <w:rPr>
          <w:b w:val="0"/>
        </w:rPr>
        <w:t>consultar</w:t>
      </w:r>
      <w:r w:rsidR="006528FE" w:rsidRPr="006504EA">
        <w:rPr>
          <w:b w:val="0"/>
        </w:rPr>
        <w:t xml:space="preserve"> </w:t>
      </w:r>
      <w:r w:rsidR="000F4F06" w:rsidRPr="006504EA">
        <w:rPr>
          <w:b w:val="0"/>
        </w:rPr>
        <w:t>Pedido</w:t>
      </w:r>
      <w:r w:rsidR="00E9360D" w:rsidRPr="006504EA">
        <w:rPr>
          <w:b w:val="0"/>
        </w:rPr>
        <w:t>s</w:t>
      </w:r>
      <w:r w:rsidR="000F4F06" w:rsidRPr="006504EA">
        <w:rPr>
          <w:b w:val="0"/>
        </w:rPr>
        <w:t xml:space="preserve"> de Impugnação de Resultado da Eleição</w:t>
      </w:r>
      <w:r w:rsidR="00AA4118" w:rsidRPr="006504EA">
        <w:rPr>
          <w:b w:val="0"/>
        </w:rPr>
        <w:t>.</w:t>
      </w:r>
      <w:bookmarkEnd w:id="6"/>
    </w:p>
    <w:p w14:paraId="0334364E" w14:textId="4F02E639" w:rsidR="00353CEF" w:rsidRPr="006504EA" w:rsidRDefault="007569F0" w:rsidP="00787B5C">
      <w:pPr>
        <w:pStyle w:val="Ttulo2"/>
        <w:numPr>
          <w:ilvl w:val="0"/>
          <w:numId w:val="0"/>
        </w:numPr>
      </w:pPr>
      <w:bookmarkStart w:id="7" w:name="_Toc7509864"/>
      <w:bookmarkStart w:id="8" w:name="_Toc45208640"/>
      <w:r w:rsidRPr="006504EA">
        <w:t>PROTÓTIPO</w:t>
      </w:r>
      <w:bookmarkEnd w:id="7"/>
      <w:bookmarkEnd w:id="8"/>
    </w:p>
    <w:p w14:paraId="22840805" w14:textId="77777777" w:rsidR="00BB7917" w:rsidRPr="006504EA" w:rsidRDefault="00BB7917" w:rsidP="00787B5C"/>
    <w:p w14:paraId="4D32D4D4" w14:textId="617936CE" w:rsidR="00F54D4E" w:rsidRDefault="00F54D4E" w:rsidP="00787B5C">
      <w:pPr>
        <w:pStyle w:val="EstiloPrototipo3"/>
        <w:numPr>
          <w:ilvl w:val="0"/>
          <w:numId w:val="3"/>
        </w:numPr>
      </w:pPr>
      <w:bookmarkStart w:id="9" w:name="_Ref46412859"/>
      <w:bookmarkStart w:id="10" w:name="_Ref45529429"/>
      <w:r>
        <w:t>Dados recuperados e apresentados do resultado da pesquisa das eleições</w:t>
      </w:r>
      <w:bookmarkEnd w:id="9"/>
    </w:p>
    <w:p w14:paraId="69BB5B85" w14:textId="78CD7AC2" w:rsidR="00C94F78" w:rsidRDefault="00C94F78" w:rsidP="00C94F78">
      <w:r>
        <w:rPr>
          <w:noProof/>
        </w:rPr>
        <w:drawing>
          <wp:inline distT="0" distB="0" distL="0" distR="0" wp14:anchorId="7DEB6A12" wp14:editId="2E92CF6A">
            <wp:extent cx="5760085" cy="24961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C94F78" w:rsidRPr="006504EA" w14:paraId="5A98C9D9" w14:textId="77777777" w:rsidTr="00F3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C4C6A5A" w14:textId="77777777" w:rsidR="00C94F78" w:rsidRPr="006504EA" w:rsidRDefault="00C94F78" w:rsidP="00F34D57">
            <w:pPr>
              <w:pStyle w:val="EstiloPrototipo3"/>
              <w:jc w:val="center"/>
            </w:pPr>
            <w:r w:rsidRPr="006504EA">
              <w:rPr>
                <w:sz w:val="24"/>
                <w:szCs w:val="24"/>
              </w:rPr>
              <w:t>Campos</w:t>
            </w:r>
          </w:p>
        </w:tc>
      </w:tr>
      <w:tr w:rsidR="00C94F78" w:rsidRPr="006504EA" w14:paraId="30CBD2B8" w14:textId="77777777" w:rsidTr="00F3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32846ACA" w14:textId="77777777" w:rsidR="00C94F78" w:rsidRPr="006504EA" w:rsidRDefault="00C94F78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1D01A2DF" w14:textId="77777777" w:rsidR="00C94F78" w:rsidRPr="006504EA" w:rsidRDefault="00C94F78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62D21688" w14:textId="77777777" w:rsidR="00C94F78" w:rsidRPr="006504EA" w:rsidRDefault="00C94F78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30B75139" w14:textId="77777777" w:rsidR="00C94F78" w:rsidRPr="006504EA" w:rsidRDefault="00C94F78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03B3CE2E" w14:textId="77777777" w:rsidR="00C94F78" w:rsidRPr="006504EA" w:rsidRDefault="00C94F78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23F95F5A" w14:textId="77777777" w:rsidR="00C94F78" w:rsidRPr="006504EA" w:rsidRDefault="00C94F78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Restrições</w:t>
            </w:r>
          </w:p>
        </w:tc>
      </w:tr>
      <w:tr w:rsidR="00704E0E" w:rsidRPr="006504EA" w14:paraId="60482354" w14:textId="77777777" w:rsidTr="00983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21A8B583" w14:textId="1B13693B" w:rsidR="00704E0E" w:rsidRPr="006504EA" w:rsidRDefault="00704E0E" w:rsidP="00F34D5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r w:rsidR="00427A5D">
              <w:rPr>
                <w:sz w:val="18"/>
                <w:szCs w:val="18"/>
              </w:rPr>
              <w:t>.</w:t>
            </w:r>
            <w:bookmarkStart w:id="11" w:name="_GoBack"/>
            <w:bookmarkEnd w:id="11"/>
          </w:p>
        </w:tc>
      </w:tr>
      <w:tr w:rsidR="00C94F78" w:rsidRPr="006504EA" w14:paraId="14BE37F5" w14:textId="77777777" w:rsidTr="00F3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65F9A37" w14:textId="5707AA42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Impugnação de resultado</w:t>
            </w:r>
          </w:p>
        </w:tc>
        <w:tc>
          <w:tcPr>
            <w:tcW w:w="1417" w:type="dxa"/>
          </w:tcPr>
          <w:p w14:paraId="6CABDA63" w14:textId="3A2ED547" w:rsidR="00C94F78" w:rsidRPr="006504EA" w:rsidRDefault="00CE041A" w:rsidP="00F34D5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</w:t>
            </w:r>
          </w:p>
        </w:tc>
        <w:tc>
          <w:tcPr>
            <w:tcW w:w="1134" w:type="dxa"/>
          </w:tcPr>
          <w:p w14:paraId="17E600D4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6DBA780A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59C0C39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E8DB275" w14:textId="77777777" w:rsidR="00C94F78" w:rsidRPr="006504EA" w:rsidRDefault="00C94F78" w:rsidP="00F34D5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4D0424D8" w14:textId="77777777" w:rsidR="00C94F78" w:rsidRPr="006504EA" w:rsidRDefault="00C94F78" w:rsidP="00F34D5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Texto apresentado no canto superior direito da tela.</w:t>
            </w:r>
          </w:p>
          <w:p w14:paraId="33065381" w14:textId="77777777" w:rsidR="00C94F78" w:rsidRPr="006504EA" w:rsidRDefault="00C94F78" w:rsidP="00F34D57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C94F78" w:rsidRPr="006504EA" w14:paraId="55B81422" w14:textId="77777777" w:rsidTr="00F34D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A6F951B" w14:textId="5C717157" w:rsidR="00C94F78" w:rsidRPr="006504EA" w:rsidRDefault="00C94F78" w:rsidP="00C94F78">
            <w:pPr>
              <w:pStyle w:val="EstiloPrototipo3"/>
              <w:jc w:val="center"/>
            </w:pPr>
            <w:r w:rsidRPr="006504E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omandos</w:t>
            </w:r>
          </w:p>
        </w:tc>
      </w:tr>
      <w:tr w:rsidR="00C94F78" w:rsidRPr="006504EA" w14:paraId="5223C15F" w14:textId="77777777" w:rsidTr="00F3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53BFDE8" w14:textId="764F8783" w:rsidR="00C94F78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Impugnação de Resultado</w:t>
            </w:r>
          </w:p>
        </w:tc>
        <w:tc>
          <w:tcPr>
            <w:tcW w:w="1417" w:type="dxa"/>
          </w:tcPr>
          <w:p w14:paraId="19889C67" w14:textId="70293893" w:rsidR="00C94F78" w:rsidRPr="006504EA" w:rsidRDefault="00CE041A" w:rsidP="00F34D5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apresenta o (s) </w:t>
            </w:r>
            <w:proofErr w:type="spellStart"/>
            <w:r>
              <w:rPr>
                <w:rFonts w:cs="Arial"/>
                <w:sz w:val="18"/>
                <w:szCs w:val="18"/>
              </w:rPr>
              <w:t>submenu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(s).</w:t>
            </w:r>
          </w:p>
        </w:tc>
        <w:tc>
          <w:tcPr>
            <w:tcW w:w="1134" w:type="dxa"/>
          </w:tcPr>
          <w:p w14:paraId="28E4DD48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F09E008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E47AAE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20435515" w14:textId="77777777" w:rsidR="00C94F78" w:rsidRPr="006504EA" w:rsidRDefault="00C94F78" w:rsidP="00F34D5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C94F78" w:rsidRPr="006504EA" w14:paraId="2E56853C" w14:textId="77777777" w:rsidTr="00F34D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44002D1" w14:textId="2E805FEF" w:rsidR="00C94F78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Acompanhar Resultado</w:t>
            </w:r>
          </w:p>
        </w:tc>
        <w:tc>
          <w:tcPr>
            <w:tcW w:w="1417" w:type="dxa"/>
          </w:tcPr>
          <w:p w14:paraId="06B8E911" w14:textId="514A4845" w:rsidR="00C94F78" w:rsidRPr="006504EA" w:rsidRDefault="00CE041A" w:rsidP="009606B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recupera e </w:t>
            </w:r>
            <w:r>
              <w:rPr>
                <w:rFonts w:cs="Arial"/>
                <w:sz w:val="18"/>
                <w:szCs w:val="18"/>
              </w:rPr>
              <w:lastRenderedPageBreak/>
              <w:t xml:space="preserve">apresenta as eleições. </w:t>
            </w:r>
          </w:p>
        </w:tc>
        <w:tc>
          <w:tcPr>
            <w:tcW w:w="1134" w:type="dxa"/>
          </w:tcPr>
          <w:p w14:paraId="7ED1DC2E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3F8DAF4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A16E" w14:textId="77777777" w:rsidR="00C94F78" w:rsidRPr="006504EA" w:rsidRDefault="00C94F78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FE1A3D2" w14:textId="76623BC3" w:rsidR="00C94F78" w:rsidRPr="006504EA" w:rsidRDefault="00CE041A" w:rsidP="00CE041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proofErr w:type="spellStart"/>
            <w:r>
              <w:rPr>
                <w:sz w:val="18"/>
                <w:szCs w:val="18"/>
              </w:rPr>
              <w:t>submenu</w:t>
            </w:r>
            <w:proofErr w:type="spellEnd"/>
            <w:r>
              <w:rPr>
                <w:sz w:val="18"/>
                <w:szCs w:val="18"/>
              </w:rPr>
              <w:t xml:space="preserve"> é apresentado somente para usuário com perfil </w:t>
            </w:r>
            <w:r>
              <w:rPr>
                <w:sz w:val="18"/>
                <w:szCs w:val="18"/>
              </w:rPr>
              <w:lastRenderedPageBreak/>
              <w:t>“Assessor CEN” ou “CE/&lt;UF&gt;”.</w:t>
            </w:r>
          </w:p>
        </w:tc>
      </w:tr>
      <w:tr w:rsidR="00FA69E0" w:rsidRPr="006504EA" w14:paraId="3DE6DBA5" w14:textId="77777777" w:rsidTr="00F3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031510D" w14:textId="781EA0A6" w:rsidR="00FA69E0" w:rsidRDefault="00FA69E0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Visualizar</w:t>
            </w:r>
          </w:p>
        </w:tc>
        <w:tc>
          <w:tcPr>
            <w:tcW w:w="1417" w:type="dxa"/>
          </w:tcPr>
          <w:p w14:paraId="0EFF3EBC" w14:textId="1C78D4B1" w:rsidR="00FA69E0" w:rsidRDefault="00FA69E0" w:rsidP="00FA69E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recupera e apesenta os dados do (s) pedido (s) de impugnação de resultado.</w:t>
            </w:r>
            <w:r w:rsidR="000870EC">
              <w:rPr>
                <w:rFonts w:cs="Arial"/>
                <w:sz w:val="18"/>
                <w:szCs w:val="18"/>
              </w:rPr>
              <w:t xml:space="preserve"> </w:t>
            </w:r>
            <w:r w:rsidR="000870EC">
              <w:rPr>
                <w:rFonts w:cs="Arial"/>
                <w:sz w:val="18"/>
                <w:szCs w:val="18"/>
              </w:rPr>
              <w:fldChar w:fldCharType="begin"/>
            </w:r>
            <w:r w:rsidR="000870EC">
              <w:rPr>
                <w:rFonts w:cs="Arial"/>
                <w:sz w:val="18"/>
                <w:szCs w:val="18"/>
              </w:rPr>
              <w:instrText xml:space="preserve"> REF _Ref46412037 \n \h </w:instrText>
            </w:r>
            <w:r w:rsidR="000870EC">
              <w:rPr>
                <w:rFonts w:cs="Arial"/>
                <w:sz w:val="18"/>
                <w:szCs w:val="18"/>
              </w:rPr>
            </w:r>
            <w:r w:rsidR="000870EC">
              <w:rPr>
                <w:rFonts w:cs="Arial"/>
                <w:sz w:val="18"/>
                <w:szCs w:val="18"/>
              </w:rPr>
              <w:fldChar w:fldCharType="separate"/>
            </w:r>
            <w:r w:rsidR="000870EC">
              <w:rPr>
                <w:rFonts w:cs="Arial"/>
                <w:sz w:val="18"/>
                <w:szCs w:val="18"/>
              </w:rPr>
              <w:t>P02</w:t>
            </w:r>
            <w:r w:rsidR="000870EC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7116720F" w14:textId="77777777" w:rsidR="00FA69E0" w:rsidRPr="006504EA" w:rsidRDefault="00FA69E0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5229965" w14:textId="77777777" w:rsidR="00FA69E0" w:rsidRPr="006504EA" w:rsidRDefault="00FA69E0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63798E" w14:textId="77777777" w:rsidR="00FA69E0" w:rsidRPr="006504EA" w:rsidRDefault="00FA69E0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23B0976" w14:textId="77777777" w:rsidR="00FA69E0" w:rsidRDefault="00FA69E0" w:rsidP="00CE041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3A47FEF1" w14:textId="77777777" w:rsidR="00C94F78" w:rsidRPr="00C94F78" w:rsidRDefault="00C94F78" w:rsidP="00C94F78"/>
    <w:p w14:paraId="23F0A365" w14:textId="596AAF8E" w:rsidR="004226D1" w:rsidRPr="006504EA" w:rsidRDefault="004226D1" w:rsidP="00787B5C">
      <w:pPr>
        <w:pStyle w:val="EstiloPrototipo3"/>
        <w:numPr>
          <w:ilvl w:val="0"/>
          <w:numId w:val="3"/>
        </w:numPr>
      </w:pPr>
      <w:bookmarkStart w:id="12" w:name="_Ref46412037"/>
      <w:r w:rsidRPr="006504EA">
        <w:t>Dados recuperados e apresentados dos pedidos de impugnação de resultados cadastrados</w:t>
      </w:r>
      <w:bookmarkEnd w:id="10"/>
      <w:bookmarkEnd w:id="12"/>
    </w:p>
    <w:p w14:paraId="03C0A118" w14:textId="3D62EC6F" w:rsidR="00692E14" w:rsidRPr="006504EA" w:rsidRDefault="00AC08E7" w:rsidP="00787B5C">
      <w:r w:rsidRPr="006504EA">
        <w:rPr>
          <w:noProof/>
        </w:rPr>
        <w:drawing>
          <wp:inline distT="0" distB="0" distL="0" distR="0" wp14:anchorId="17153492" wp14:editId="4E57AD46">
            <wp:extent cx="5760085" cy="2786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5F13E3" w:rsidRPr="006504EA" w14:paraId="136BC66E" w14:textId="77777777" w:rsidTr="007E7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1DBAC3E" w14:textId="77777777" w:rsidR="005F13E3" w:rsidRPr="006504EA" w:rsidRDefault="005F13E3" w:rsidP="00787B5C">
            <w:pPr>
              <w:pStyle w:val="EstiloPrototipo3"/>
              <w:jc w:val="center"/>
            </w:pPr>
            <w:r w:rsidRPr="006504EA">
              <w:rPr>
                <w:sz w:val="24"/>
                <w:szCs w:val="24"/>
              </w:rPr>
              <w:t>Campos</w:t>
            </w:r>
          </w:p>
        </w:tc>
      </w:tr>
      <w:tr w:rsidR="005F13E3" w:rsidRPr="006504EA" w14:paraId="29F0ED21" w14:textId="77777777" w:rsidTr="007E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28A81FD6" w14:textId="77777777" w:rsidR="005F13E3" w:rsidRPr="006504EA" w:rsidRDefault="005F13E3" w:rsidP="00787B5C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54DA1F38" w14:textId="77777777" w:rsidR="005F13E3" w:rsidRPr="006504EA" w:rsidRDefault="005F13E3" w:rsidP="00787B5C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4EEC9650" w14:textId="77777777" w:rsidR="005F13E3" w:rsidRPr="006504EA" w:rsidRDefault="005F13E3" w:rsidP="00787B5C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654F5546" w14:textId="77777777" w:rsidR="005F13E3" w:rsidRPr="006504EA" w:rsidRDefault="005F13E3" w:rsidP="00787B5C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F8752F2" w14:textId="77777777" w:rsidR="005F13E3" w:rsidRPr="006504EA" w:rsidRDefault="005F13E3" w:rsidP="00787B5C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7585D2B2" w14:textId="77777777" w:rsidR="005F13E3" w:rsidRPr="006504EA" w:rsidRDefault="005F13E3" w:rsidP="00787B5C">
            <w:pPr>
              <w:spacing w:before="60" w:after="60"/>
              <w:jc w:val="center"/>
              <w:rPr>
                <w:b/>
                <w:sz w:val="20"/>
              </w:rPr>
            </w:pPr>
            <w:r w:rsidRPr="006504EA">
              <w:rPr>
                <w:b/>
                <w:sz w:val="20"/>
              </w:rPr>
              <w:t>Restrições</w:t>
            </w:r>
          </w:p>
        </w:tc>
      </w:tr>
      <w:tr w:rsidR="005F13E3" w:rsidRPr="006504EA" w14:paraId="3FF25152" w14:textId="77777777" w:rsidTr="007E7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AC5C536" w14:textId="158ADC43" w:rsidR="005F13E3" w:rsidRPr="006504EA" w:rsidRDefault="00303C8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Impugnação de resultado</w:t>
            </w:r>
          </w:p>
        </w:tc>
        <w:tc>
          <w:tcPr>
            <w:tcW w:w="1417" w:type="dxa"/>
          </w:tcPr>
          <w:p w14:paraId="302B6144" w14:textId="77777777" w:rsidR="005F13E3" w:rsidRPr="006504EA" w:rsidRDefault="005F13E3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Label.</w:t>
            </w:r>
          </w:p>
        </w:tc>
        <w:tc>
          <w:tcPr>
            <w:tcW w:w="1134" w:type="dxa"/>
          </w:tcPr>
          <w:p w14:paraId="0B3F2D78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11C01E2D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2526610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E2232C0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3468B631" w14:textId="64311EDB" w:rsidR="0081207B" w:rsidRPr="006504EA" w:rsidRDefault="0081207B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Texto apresentado no canto superior direito da tela.</w:t>
            </w:r>
          </w:p>
          <w:p w14:paraId="0101DFC6" w14:textId="77777777" w:rsidR="005F13E3" w:rsidRPr="006504EA" w:rsidRDefault="005F13E3" w:rsidP="00787B5C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5F13E3" w:rsidRPr="006504EA" w14:paraId="6836853A" w14:textId="77777777" w:rsidTr="007E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E269EF1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noProof/>
              </w:rPr>
              <w:drawing>
                <wp:inline distT="0" distB="0" distL="0" distR="0" wp14:anchorId="70908F98" wp14:editId="74E1BA32">
                  <wp:extent cx="390476" cy="31428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AC54EC" w14:textId="77777777" w:rsidR="005F13E3" w:rsidRPr="006504EA" w:rsidRDefault="005F13E3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134" w:type="dxa"/>
          </w:tcPr>
          <w:p w14:paraId="0042C59E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1CA3F6BF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93DC7A4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220C708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2E803953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27891432" w14:textId="12299A28" w:rsidR="00AD0335" w:rsidRPr="006504EA" w:rsidRDefault="00AD0335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 xml:space="preserve">Ao posicionar o mouse sobre a imagem, então o sistema apresenta a mensagem de Hint “CAU/&lt;BR&gt;”. </w:t>
            </w:r>
            <w:r w:rsidRPr="006504EA">
              <w:rPr>
                <w:sz w:val="18"/>
                <w:szCs w:val="18"/>
              </w:rPr>
              <w:lastRenderedPageBreak/>
              <w:t>O dado &lt;br&gt; corresponde a UF da chapa que recebeu o pedido de impugnação de resultado.</w:t>
            </w:r>
          </w:p>
          <w:p w14:paraId="08240092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5F13E3" w:rsidRPr="006504EA" w14:paraId="151BFF63" w14:textId="77777777" w:rsidTr="007E7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EA1F803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lastRenderedPageBreak/>
              <w:t>Estado</w:t>
            </w:r>
          </w:p>
        </w:tc>
        <w:tc>
          <w:tcPr>
            <w:tcW w:w="1417" w:type="dxa"/>
          </w:tcPr>
          <w:p w14:paraId="76B43AD1" w14:textId="77777777" w:rsidR="005F13E3" w:rsidRPr="006504EA" w:rsidRDefault="005F13E3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o CAU/UF que recebeu o pedido de impugnação de resultado.</w:t>
            </w:r>
          </w:p>
        </w:tc>
        <w:tc>
          <w:tcPr>
            <w:tcW w:w="1134" w:type="dxa"/>
          </w:tcPr>
          <w:p w14:paraId="7B4158D0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14F90B31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12F125F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5E0897F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4207B5D0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3CD6BCF6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5F13E3" w:rsidRPr="006504EA" w14:paraId="6ADC0769" w14:textId="77777777" w:rsidTr="007E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E214085" w14:textId="77777777" w:rsidR="005F13E3" w:rsidRPr="006504EA" w:rsidRDefault="005F13E3" w:rsidP="00787B5C">
            <w:pPr>
              <w:tabs>
                <w:tab w:val="left" w:pos="188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ab/>
              <w:t>Não há pedido de impugnação de resultado cadastrado</w:t>
            </w:r>
          </w:p>
        </w:tc>
        <w:tc>
          <w:tcPr>
            <w:tcW w:w="1417" w:type="dxa"/>
          </w:tcPr>
          <w:p w14:paraId="0CB51A11" w14:textId="77777777" w:rsidR="005F13E3" w:rsidRPr="006504EA" w:rsidRDefault="005F13E3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Mensagem informativa</w:t>
            </w:r>
          </w:p>
        </w:tc>
        <w:tc>
          <w:tcPr>
            <w:tcW w:w="1134" w:type="dxa"/>
          </w:tcPr>
          <w:p w14:paraId="1AB5B972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489817E4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DD958A1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629C0F3" w14:textId="38C42EF6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 xml:space="preserve">A mensagem é apresentada somente se não houver </w:t>
            </w:r>
            <w:r w:rsidR="00DF7C66" w:rsidRPr="006504EA">
              <w:rPr>
                <w:sz w:val="18"/>
                <w:szCs w:val="18"/>
              </w:rPr>
              <w:t>pedidos de impugnação de resultado</w:t>
            </w:r>
            <w:r w:rsidRPr="006504EA">
              <w:rPr>
                <w:sz w:val="18"/>
                <w:szCs w:val="18"/>
              </w:rPr>
              <w:t xml:space="preserve"> cadastrados.</w:t>
            </w:r>
          </w:p>
        </w:tc>
      </w:tr>
      <w:tr w:rsidR="005F13E3" w:rsidRPr="006504EA" w14:paraId="2FAEA617" w14:textId="77777777" w:rsidTr="007E7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6153EE2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Quantidade de pedidos de impugnação</w:t>
            </w:r>
          </w:p>
        </w:tc>
        <w:tc>
          <w:tcPr>
            <w:tcW w:w="1417" w:type="dxa"/>
          </w:tcPr>
          <w:p w14:paraId="481A21C4" w14:textId="77777777" w:rsidR="005F13E3" w:rsidRPr="006504EA" w:rsidRDefault="005F13E3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quantidade de pedidos de impugnação cadastrados, por UF.</w:t>
            </w:r>
          </w:p>
        </w:tc>
        <w:tc>
          <w:tcPr>
            <w:tcW w:w="1134" w:type="dxa"/>
          </w:tcPr>
          <w:p w14:paraId="2D8E48DA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468D9535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0A1ED11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F1084B6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57C0044C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7C71AAB4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5F13E3" w:rsidRPr="006504EA" w14:paraId="1B9F112C" w14:textId="77777777" w:rsidTr="007E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A268D01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Total de pedidos de impugnação</w:t>
            </w:r>
          </w:p>
        </w:tc>
        <w:tc>
          <w:tcPr>
            <w:tcW w:w="1417" w:type="dxa"/>
          </w:tcPr>
          <w:p w14:paraId="13FC589A" w14:textId="77777777" w:rsidR="005F13E3" w:rsidRPr="006504EA" w:rsidRDefault="005F13E3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quantidade total de pedidos de impugnação cadastrados.</w:t>
            </w:r>
          </w:p>
        </w:tc>
        <w:tc>
          <w:tcPr>
            <w:tcW w:w="1134" w:type="dxa"/>
          </w:tcPr>
          <w:p w14:paraId="52DFBB60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6C242AE3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28E3E93" w14:textId="77777777" w:rsidR="005F13E3" w:rsidRPr="006504EA" w:rsidRDefault="005F13E3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6036DD5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2C997BD1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172FC8EF" w14:textId="77777777" w:rsidR="005F13E3" w:rsidRPr="006504EA" w:rsidRDefault="005F13E3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calculado.</w:t>
            </w:r>
          </w:p>
          <w:p w14:paraId="1F3C41A8" w14:textId="77777777" w:rsidR="005F13E3" w:rsidRPr="006504EA" w:rsidRDefault="005F13E3" w:rsidP="00787B5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Calculo:</w:t>
            </w:r>
          </w:p>
          <w:p w14:paraId="65AF92C9" w14:textId="77777777" w:rsidR="005F13E3" w:rsidRPr="006504EA" w:rsidRDefault="005F13E3" w:rsidP="00787B5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Qtde_Pedidos_Impugnacao_&lt;UF&gt; + Qtde_Pedidos_Impugnacao_&lt;UF&gt;...</w:t>
            </w:r>
          </w:p>
        </w:tc>
      </w:tr>
      <w:tr w:rsidR="005F13E3" w:rsidRPr="006504EA" w14:paraId="1F7738BA" w14:textId="77777777" w:rsidTr="007E7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0628AE5" w14:textId="77777777" w:rsidR="005F13E3" w:rsidRPr="006504EA" w:rsidRDefault="005F13E3" w:rsidP="00787B5C">
            <w:pPr>
              <w:pStyle w:val="EstiloPrototipo3"/>
              <w:jc w:val="center"/>
            </w:pPr>
            <w:r w:rsidRPr="006504EA">
              <w:rPr>
                <w:sz w:val="24"/>
                <w:szCs w:val="24"/>
              </w:rPr>
              <w:t>Comandos</w:t>
            </w:r>
          </w:p>
        </w:tc>
      </w:tr>
      <w:tr w:rsidR="001B7388" w:rsidRPr="006504EA" w14:paraId="363F7700" w14:textId="77777777" w:rsidTr="007E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CABB902" w14:textId="68FE3D9C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Impugnação de resultado</w:t>
            </w:r>
          </w:p>
        </w:tc>
        <w:tc>
          <w:tcPr>
            <w:tcW w:w="1417" w:type="dxa"/>
          </w:tcPr>
          <w:p w14:paraId="52E54623" w14:textId="31724FEC" w:rsidR="001B7388" w:rsidRPr="006504EA" w:rsidRDefault="001B7388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Quando acionado, apresenta o submenu “Acompanhar Impugnação”.</w:t>
            </w:r>
          </w:p>
        </w:tc>
        <w:tc>
          <w:tcPr>
            <w:tcW w:w="1134" w:type="dxa"/>
          </w:tcPr>
          <w:p w14:paraId="40C08056" w14:textId="21B3B4BD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340831FE" w14:textId="06296BA3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3972B371" w14:textId="7E130FCC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005ACB8C" w14:textId="3C51FF2B" w:rsidR="001B7388" w:rsidRPr="006504EA" w:rsidRDefault="001B7388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Não se aplica</w:t>
            </w:r>
          </w:p>
        </w:tc>
      </w:tr>
      <w:tr w:rsidR="001B7388" w:rsidRPr="006504EA" w14:paraId="0E5ACD39" w14:textId="77777777" w:rsidTr="007E7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DDBB4D9" w14:textId="2AB6D5B3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Acompanhar resultado</w:t>
            </w:r>
          </w:p>
        </w:tc>
        <w:tc>
          <w:tcPr>
            <w:tcW w:w="1417" w:type="dxa"/>
          </w:tcPr>
          <w:p w14:paraId="70B5E7FC" w14:textId="5B988488" w:rsidR="001B7388" w:rsidRPr="006504EA" w:rsidRDefault="001B7388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 xml:space="preserve">Quando acionado, apresenta a </w:t>
            </w:r>
            <w:r w:rsidRPr="006504EA">
              <w:rPr>
                <w:rFonts w:cs="Arial"/>
                <w:sz w:val="18"/>
                <w:szCs w:val="18"/>
              </w:rPr>
              <w:lastRenderedPageBreak/>
              <w:t>funcionalidade “Acompanhar Pedido de Impugnação de Resultado”.</w:t>
            </w:r>
          </w:p>
        </w:tc>
        <w:tc>
          <w:tcPr>
            <w:tcW w:w="1134" w:type="dxa"/>
          </w:tcPr>
          <w:p w14:paraId="0D9191D5" w14:textId="4D367183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1418" w:type="dxa"/>
          </w:tcPr>
          <w:p w14:paraId="24943F6B" w14:textId="3CAD8A3A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6651B7B2" w14:textId="689CB287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680120F9" w14:textId="5E79CE9E" w:rsidR="001B7388" w:rsidRPr="006504EA" w:rsidRDefault="001B7388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Não se aplica</w:t>
            </w:r>
          </w:p>
        </w:tc>
      </w:tr>
      <w:tr w:rsidR="001B7388" w:rsidRPr="006504EA" w14:paraId="0863B4C6" w14:textId="77777777" w:rsidTr="007E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2CCD7CA" w14:textId="26B22F3F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Acompanhar impugnação resultado</w:t>
            </w:r>
          </w:p>
        </w:tc>
        <w:tc>
          <w:tcPr>
            <w:tcW w:w="1417" w:type="dxa"/>
          </w:tcPr>
          <w:p w14:paraId="077F15CF" w14:textId="77777777" w:rsidR="001B7388" w:rsidRPr="006504EA" w:rsidRDefault="001B7388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Quando acionado, estende para a funcionalidade “Visualizar pedidos de impugnação cadastrados”.</w:t>
            </w:r>
          </w:p>
        </w:tc>
        <w:tc>
          <w:tcPr>
            <w:tcW w:w="1134" w:type="dxa"/>
          </w:tcPr>
          <w:p w14:paraId="31746D3C" w14:textId="77777777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5A8F68C2" w14:textId="77777777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4AB2C07E" w14:textId="77777777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68F740B" w14:textId="77777777" w:rsidR="001B7388" w:rsidRPr="006504EA" w:rsidRDefault="001B7388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Não se aplica</w:t>
            </w:r>
          </w:p>
        </w:tc>
      </w:tr>
      <w:tr w:rsidR="001B7388" w:rsidRPr="006504EA" w14:paraId="3FD52F9E" w14:textId="77777777" w:rsidTr="007E7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180CD76" w14:textId="77777777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417" w:type="dxa"/>
          </w:tcPr>
          <w:p w14:paraId="3556FE43" w14:textId="77777777" w:rsidR="001B7388" w:rsidRPr="006504EA" w:rsidRDefault="001B7388" w:rsidP="00787B5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Quando acionado, apresenta os pedidos de impugnação cadastrados, por UF.</w:t>
            </w:r>
          </w:p>
        </w:tc>
        <w:tc>
          <w:tcPr>
            <w:tcW w:w="1134" w:type="dxa"/>
          </w:tcPr>
          <w:p w14:paraId="6565145F" w14:textId="77777777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71CB7E04" w14:textId="51EEC4D9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26AE42CF" w14:textId="77777777" w:rsidR="001B7388" w:rsidRPr="006504EA" w:rsidRDefault="001B7388" w:rsidP="00787B5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0645D3A6" w14:textId="77777777" w:rsidR="001B7388" w:rsidRPr="006504EA" w:rsidRDefault="001B7388" w:rsidP="00787B5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Não se aplica</w:t>
            </w:r>
          </w:p>
        </w:tc>
      </w:tr>
    </w:tbl>
    <w:p w14:paraId="312EF78D" w14:textId="77777777" w:rsidR="005F13E3" w:rsidRPr="006504EA" w:rsidRDefault="005F13E3" w:rsidP="00787B5C"/>
    <w:p w14:paraId="53F68FA4" w14:textId="77777777" w:rsidR="000514D4" w:rsidRPr="006504EA" w:rsidRDefault="00CE176F" w:rsidP="00787B5C">
      <w:pPr>
        <w:pStyle w:val="Ttulo2"/>
        <w:numPr>
          <w:ilvl w:val="0"/>
          <w:numId w:val="0"/>
        </w:numPr>
        <w:spacing w:before="240"/>
      </w:pPr>
      <w:bookmarkStart w:id="13" w:name="_Toc45208641"/>
      <w:r w:rsidRPr="006504EA">
        <w:t>CRITÉRIOS DE ACEITE</w:t>
      </w:r>
      <w:bookmarkEnd w:id="13"/>
    </w:p>
    <w:p w14:paraId="34F179F8" w14:textId="77777777" w:rsidR="0030370F" w:rsidRPr="006504EA" w:rsidRDefault="000514D4" w:rsidP="00787B5C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504EA">
        <w:rPr>
          <w:b/>
          <w:color w:val="auto"/>
        </w:rPr>
        <w:t xml:space="preserve">Premissa: </w:t>
      </w:r>
    </w:p>
    <w:p w14:paraId="6C6943C8" w14:textId="1D5A3CFB" w:rsidR="00CE041A" w:rsidRDefault="00CE041A" w:rsidP="00787B5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3564883"/>
      <w:r w:rsidRPr="00FF083D">
        <w:t xml:space="preserve">A funcionalidade é executada após o usuário acionar o </w:t>
      </w:r>
      <w:proofErr w:type="spellStart"/>
      <w:r w:rsidRPr="00FF083D">
        <w:t>submenu</w:t>
      </w:r>
      <w:proofErr w:type="spellEnd"/>
      <w:r w:rsidRPr="00FF083D">
        <w:t xml:space="preserve"> “Acompanhar Impugnação” no menu “Impugnação de Resultado”.</w:t>
      </w:r>
    </w:p>
    <w:p w14:paraId="56B285EA" w14:textId="4B138F9B" w:rsidR="00124864" w:rsidRPr="006504EA" w:rsidRDefault="00CC75F9" w:rsidP="00787B5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504EA">
        <w:t>Somente usuário com perfil de “Assessor</w:t>
      </w:r>
      <w:r w:rsidR="00AD03AB" w:rsidRPr="006504EA">
        <w:t xml:space="preserve"> CEN</w:t>
      </w:r>
      <w:r w:rsidRPr="006504EA">
        <w:t>”</w:t>
      </w:r>
      <w:r w:rsidR="00AD03AB" w:rsidRPr="006504EA">
        <w:t xml:space="preserve"> ou “Asses</w:t>
      </w:r>
      <w:r w:rsidR="00BB47C3" w:rsidRPr="006504EA">
        <w:t>s</w:t>
      </w:r>
      <w:r w:rsidR="00AD03AB" w:rsidRPr="006504EA">
        <w:t>or CE/&lt;UF&gt;”</w:t>
      </w:r>
      <w:r w:rsidRPr="006504EA">
        <w:t xml:space="preserve"> tem permissão para </w:t>
      </w:r>
      <w:r w:rsidR="006403F8" w:rsidRPr="006504EA">
        <w:t>acessar a funcionalidade</w:t>
      </w:r>
      <w:r w:rsidR="00E753F4" w:rsidRPr="006504EA">
        <w:t>.</w:t>
      </w:r>
    </w:p>
    <w:p w14:paraId="6C9B003F" w14:textId="01B5E76D" w:rsidR="007661C1" w:rsidRPr="006504EA" w:rsidRDefault="007661C1" w:rsidP="00787B5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504EA">
        <w:t>Usuários com permissão de “Assessor CEN” podem visualizar todos os Estados que tiveram pedido (s) de impugnação cadastrado (s), enquanto que o “Assessor CE/&lt;UF&gt; visualiza apenas o (s) pedido (s) de impugnação cadastrado (s) para o seu Estado</w:t>
      </w:r>
      <w:r w:rsidR="00390898">
        <w:t>.</w:t>
      </w:r>
    </w:p>
    <w:p w14:paraId="41A16243" w14:textId="77777777" w:rsidR="00D93145" w:rsidRPr="006504EA" w:rsidRDefault="000514D4" w:rsidP="00787B5C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 w:rsidRPr="006504EA">
        <w:rPr>
          <w:b/>
        </w:rPr>
        <w:t>Regras Gerais:</w:t>
      </w:r>
      <w:bookmarkStart w:id="16" w:name="_Ref26893226"/>
      <w:bookmarkEnd w:id="14"/>
      <w:bookmarkEnd w:id="15"/>
    </w:p>
    <w:p w14:paraId="65A4EE62" w14:textId="2F757A8B" w:rsidR="00191612" w:rsidRPr="00805A75" w:rsidRDefault="00191612" w:rsidP="0019161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bookmarkStart w:id="17" w:name="_Ref45616060"/>
      <w:r w:rsidRPr="00805A75">
        <w:rPr>
          <w:color w:val="auto"/>
        </w:rPr>
        <w:t xml:space="preserve">Regra Negocial 01: O </w:t>
      </w:r>
      <w:proofErr w:type="spellStart"/>
      <w:r w:rsidRPr="00805A75">
        <w:rPr>
          <w:color w:val="auto"/>
        </w:rPr>
        <w:t>submenu</w:t>
      </w:r>
      <w:proofErr w:type="spellEnd"/>
      <w:r w:rsidRPr="00805A75">
        <w:rPr>
          <w:color w:val="auto"/>
        </w:rPr>
        <w:t xml:space="preserve"> “Acompanhar Impugnação” é apresentado somente para usuários com permissão de “Assessor CE” ou “Assessor CE/&lt;UF&gt;”.</w:t>
      </w:r>
      <w:bookmarkEnd w:id="17"/>
    </w:p>
    <w:p w14:paraId="05F01010" w14:textId="035A04C4" w:rsidR="00191612" w:rsidRPr="00805A75" w:rsidRDefault="00191612" w:rsidP="0019161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805A75">
        <w:rPr>
          <w:color w:val="auto"/>
        </w:rPr>
        <w:t>Regra negocial 02: Usuários com permissão de “Assessor CEN” podem visualizar todos os Estados que tiveram pedido (s) de impugnação cadastrado (s), enquanto que o “Assessor CE/&lt;UF&gt; visualiza apenas o (s) pedido (s) de impugnação cadastrado (s) para o seu Estado</w:t>
      </w:r>
    </w:p>
    <w:p w14:paraId="29E21D43" w14:textId="62845514" w:rsidR="00CE041A" w:rsidRPr="00805A75" w:rsidRDefault="00CE041A" w:rsidP="00787B5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805A75">
        <w:rPr>
          <w:color w:val="auto"/>
        </w:rPr>
        <w:t xml:space="preserve">Quando o usuário acionar o </w:t>
      </w:r>
      <w:proofErr w:type="spellStart"/>
      <w:r w:rsidRPr="00805A75">
        <w:rPr>
          <w:color w:val="auto"/>
        </w:rPr>
        <w:t>submenu</w:t>
      </w:r>
      <w:proofErr w:type="spellEnd"/>
      <w:r w:rsidRPr="00805A75">
        <w:rPr>
          <w:color w:val="auto"/>
        </w:rPr>
        <w:t xml:space="preserve"> “Acompanhar Impugnação”, então o sistema </w:t>
      </w:r>
      <w:r w:rsidR="00191612" w:rsidRPr="00805A75">
        <w:rPr>
          <w:color w:val="auto"/>
        </w:rPr>
        <w:t xml:space="preserve">verifica se o </w:t>
      </w:r>
      <w:r w:rsidR="004F5691" w:rsidRPr="00805A75">
        <w:rPr>
          <w:color w:val="auto"/>
        </w:rPr>
        <w:t xml:space="preserve">perfil do </w:t>
      </w:r>
      <w:r w:rsidR="00191612" w:rsidRPr="00805A75">
        <w:rPr>
          <w:color w:val="auto"/>
        </w:rPr>
        <w:t xml:space="preserve">usuário </w:t>
      </w:r>
      <w:r w:rsidR="005B5BC7" w:rsidRPr="00805A75">
        <w:rPr>
          <w:color w:val="auto"/>
        </w:rPr>
        <w:t>é “Ass</w:t>
      </w:r>
      <w:r w:rsidR="00191612" w:rsidRPr="00805A75">
        <w:rPr>
          <w:color w:val="auto"/>
        </w:rPr>
        <w:t>essor CEN</w:t>
      </w:r>
      <w:r w:rsidR="005B5BC7" w:rsidRPr="00805A75">
        <w:rPr>
          <w:color w:val="auto"/>
        </w:rPr>
        <w:t>”</w:t>
      </w:r>
      <w:r w:rsidR="00191612" w:rsidRPr="00805A75">
        <w:rPr>
          <w:color w:val="auto"/>
        </w:rPr>
        <w:t>, caso se</w:t>
      </w:r>
      <w:r w:rsidR="004F5691" w:rsidRPr="00805A75">
        <w:rPr>
          <w:color w:val="auto"/>
        </w:rPr>
        <w:t>ja, então o sistema recupera e apresenta todas as eleições com calendário concluído</w:t>
      </w:r>
      <w:r w:rsidR="000870EC">
        <w:rPr>
          <w:color w:val="auto"/>
        </w:rPr>
        <w:t xml:space="preserve"> e ativo</w:t>
      </w:r>
      <w:r w:rsidR="004F5691" w:rsidRPr="00805A75">
        <w:rPr>
          <w:color w:val="auto"/>
        </w:rPr>
        <w:t>.</w:t>
      </w:r>
      <w:r w:rsidR="00E80606" w:rsidRPr="00805A75">
        <w:rPr>
          <w:color w:val="auto"/>
        </w:rPr>
        <w:t xml:space="preserve"> </w:t>
      </w:r>
      <w:proofErr w:type="gramStart"/>
      <w:r w:rsidR="00E80606" w:rsidRPr="00805A75">
        <w:rPr>
          <w:color w:val="auto"/>
        </w:rPr>
        <w:t>ver</w:t>
      </w:r>
      <w:proofErr w:type="gramEnd"/>
      <w:r w:rsidR="00E80606" w:rsidRPr="00805A75">
        <w:rPr>
          <w:color w:val="auto"/>
        </w:rPr>
        <w:t xml:space="preserve"> </w:t>
      </w:r>
      <w:r w:rsidR="00E80606" w:rsidRPr="00805A75">
        <w:rPr>
          <w:color w:val="auto"/>
        </w:rPr>
        <w:fldChar w:fldCharType="begin"/>
      </w:r>
      <w:r w:rsidR="00E80606" w:rsidRPr="00805A75">
        <w:rPr>
          <w:color w:val="auto"/>
        </w:rPr>
        <w:instrText xml:space="preserve"> REF _Ref46412859 \n \h </w:instrText>
      </w:r>
      <w:r w:rsidR="00805A75">
        <w:rPr>
          <w:color w:val="auto"/>
        </w:rPr>
        <w:instrText xml:space="preserve"> \* MERGEFORMAT </w:instrText>
      </w:r>
      <w:r w:rsidR="00E80606" w:rsidRPr="00805A75">
        <w:rPr>
          <w:color w:val="auto"/>
        </w:rPr>
      </w:r>
      <w:r w:rsidR="00E80606" w:rsidRPr="00805A75">
        <w:rPr>
          <w:color w:val="auto"/>
        </w:rPr>
        <w:fldChar w:fldCharType="separate"/>
      </w:r>
      <w:r w:rsidR="00E80606" w:rsidRPr="00805A75">
        <w:rPr>
          <w:color w:val="auto"/>
        </w:rPr>
        <w:t>P01</w:t>
      </w:r>
      <w:r w:rsidR="00E80606" w:rsidRPr="00805A75">
        <w:rPr>
          <w:color w:val="auto"/>
        </w:rPr>
        <w:fldChar w:fldCharType="end"/>
      </w:r>
      <w:r w:rsidR="00E80606" w:rsidRPr="00805A75">
        <w:rPr>
          <w:color w:val="auto"/>
        </w:rPr>
        <w:t>.</w:t>
      </w:r>
    </w:p>
    <w:p w14:paraId="5757252C" w14:textId="651998A6" w:rsidR="004F5691" w:rsidRPr="00805A75" w:rsidRDefault="004F5691" w:rsidP="004F569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805A75">
        <w:rPr>
          <w:color w:val="auto"/>
        </w:rPr>
        <w:t xml:space="preserve">Caso o perfil do usuário seja “Assessor CE/&lt;UF&gt;”, então o sistema recupera apenas as eleições </w:t>
      </w:r>
      <w:r w:rsidR="005B5BC7" w:rsidRPr="00805A75">
        <w:rPr>
          <w:color w:val="auto"/>
        </w:rPr>
        <w:t>com calendário concluíd</w:t>
      </w:r>
      <w:r w:rsidR="00326A13">
        <w:rPr>
          <w:color w:val="auto"/>
        </w:rPr>
        <w:t>o e ativo</w:t>
      </w:r>
      <w:r w:rsidR="005B5BC7" w:rsidRPr="00805A75">
        <w:rPr>
          <w:color w:val="auto"/>
        </w:rPr>
        <w:t xml:space="preserve"> da sua UF.</w:t>
      </w:r>
      <w:r w:rsidR="00E80606" w:rsidRPr="00805A75">
        <w:rPr>
          <w:color w:val="auto"/>
        </w:rPr>
        <w:t xml:space="preserve"> </w:t>
      </w:r>
      <w:proofErr w:type="gramStart"/>
      <w:r w:rsidR="00E80606" w:rsidRPr="00805A75">
        <w:rPr>
          <w:color w:val="auto"/>
        </w:rPr>
        <w:t>ver</w:t>
      </w:r>
      <w:proofErr w:type="gramEnd"/>
      <w:r w:rsidR="00E80606" w:rsidRPr="00805A75">
        <w:rPr>
          <w:color w:val="auto"/>
        </w:rPr>
        <w:t xml:space="preserve"> </w:t>
      </w:r>
      <w:r w:rsidR="00E80606" w:rsidRPr="00805A75">
        <w:rPr>
          <w:color w:val="auto"/>
        </w:rPr>
        <w:fldChar w:fldCharType="begin"/>
      </w:r>
      <w:r w:rsidR="00E80606" w:rsidRPr="00805A75">
        <w:rPr>
          <w:color w:val="auto"/>
        </w:rPr>
        <w:instrText xml:space="preserve"> REF _Ref46412859 \n \h </w:instrText>
      </w:r>
      <w:r w:rsidR="00805A75">
        <w:rPr>
          <w:color w:val="auto"/>
        </w:rPr>
        <w:instrText xml:space="preserve"> \* MERGEFORMAT </w:instrText>
      </w:r>
      <w:r w:rsidR="00E80606" w:rsidRPr="00805A75">
        <w:rPr>
          <w:color w:val="auto"/>
        </w:rPr>
      </w:r>
      <w:r w:rsidR="00E80606" w:rsidRPr="00805A75">
        <w:rPr>
          <w:color w:val="auto"/>
        </w:rPr>
        <w:fldChar w:fldCharType="separate"/>
      </w:r>
      <w:r w:rsidR="00E80606" w:rsidRPr="00805A75">
        <w:rPr>
          <w:color w:val="auto"/>
        </w:rPr>
        <w:t>P01</w:t>
      </w:r>
      <w:r w:rsidR="00E80606" w:rsidRPr="00805A75">
        <w:rPr>
          <w:color w:val="auto"/>
        </w:rPr>
        <w:fldChar w:fldCharType="end"/>
      </w:r>
      <w:r w:rsidR="00E80606" w:rsidRPr="00805A75">
        <w:rPr>
          <w:color w:val="auto"/>
        </w:rPr>
        <w:t>.</w:t>
      </w:r>
    </w:p>
    <w:p w14:paraId="1DAC4FD9" w14:textId="703BD710" w:rsidR="00986DDB" w:rsidRDefault="0045610F" w:rsidP="00787B5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504EA">
        <w:t xml:space="preserve">Quando ao usuário acionar </w:t>
      </w:r>
      <w:r w:rsidR="006B0184" w:rsidRPr="006504EA">
        <w:t>a ação “Visualizar”</w:t>
      </w:r>
      <w:r w:rsidRPr="006504EA">
        <w:t xml:space="preserve">, </w:t>
      </w:r>
      <w:r w:rsidR="00986DDB">
        <w:t xml:space="preserve">do registro apresentado no resultado da </w:t>
      </w:r>
      <w:r w:rsidR="004F5691">
        <w:t xml:space="preserve">pesquisa </w:t>
      </w:r>
      <w:r w:rsidR="00986DDB">
        <w:t xml:space="preserve">das eleições, ver </w:t>
      </w:r>
      <w:r w:rsidR="00986DDB">
        <w:fldChar w:fldCharType="begin"/>
      </w:r>
      <w:r w:rsidR="00986DDB">
        <w:instrText xml:space="preserve"> REF _Ref46412859 \n \h </w:instrText>
      </w:r>
      <w:r w:rsidR="00986DDB">
        <w:fldChar w:fldCharType="separate"/>
      </w:r>
      <w:r w:rsidR="00986DDB">
        <w:t>P01</w:t>
      </w:r>
      <w:r w:rsidR="00986DDB">
        <w:fldChar w:fldCharType="end"/>
      </w:r>
      <w:r w:rsidR="00986DDB">
        <w:t>, então o sistema verifica se existe pedido de impugnação de resultado cadastrado para a eleição, caso não tenha, então o sistema apesenta a mensagem “</w:t>
      </w:r>
      <w:r w:rsidR="00631964">
        <w:t>Não foram encontrados pedidos de impugnação na eleição selecionada</w:t>
      </w:r>
      <w:r w:rsidR="00986DDB">
        <w:t>”</w:t>
      </w:r>
      <w:r w:rsidR="00631964">
        <w:t>.</w:t>
      </w:r>
    </w:p>
    <w:p w14:paraId="1AF1266C" w14:textId="43BAA2EE" w:rsidR="00631964" w:rsidRDefault="0063254F" w:rsidP="0063196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Caso tenha, então o sistema recupera e apresenta (s) pedido (s) de impugnação cadastrado (s) para a eleição selecionada. Ver </w:t>
      </w:r>
      <w:r>
        <w:fldChar w:fldCharType="begin"/>
      </w:r>
      <w:r>
        <w:instrText xml:space="preserve"> REF _Ref46412037 \n \h </w:instrText>
      </w:r>
      <w:r>
        <w:fldChar w:fldCharType="separate"/>
      </w:r>
      <w:r>
        <w:t>P02</w:t>
      </w:r>
      <w:r>
        <w:fldChar w:fldCharType="end"/>
      </w:r>
      <w:r>
        <w:t>.</w:t>
      </w:r>
    </w:p>
    <w:p w14:paraId="491D3D7E" w14:textId="7EB08BE1" w:rsidR="0045610F" w:rsidRPr="006504EA" w:rsidRDefault="0063254F" w:rsidP="00787B5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Quando o usuário acionar a ação “Visualizar”, do pedido de impugnação, ver </w:t>
      </w:r>
      <w:r>
        <w:fldChar w:fldCharType="begin"/>
      </w:r>
      <w:r>
        <w:instrText xml:space="preserve"> REF _Ref46412037 \n \h </w:instrText>
      </w:r>
      <w:r>
        <w:fldChar w:fldCharType="separate"/>
      </w:r>
      <w:r>
        <w:t>P02</w:t>
      </w:r>
      <w:r>
        <w:fldChar w:fldCharType="end"/>
      </w:r>
      <w:r>
        <w:t xml:space="preserve">, </w:t>
      </w:r>
      <w:r w:rsidR="0045610F" w:rsidRPr="006504EA">
        <w:t xml:space="preserve">então o sistema estende para a história de usuário </w:t>
      </w:r>
      <w:r w:rsidR="00055125" w:rsidRPr="006504EA">
        <w:t>Eleitoral_HST177_Visualizar_Pedido_Impugnacao_Resultado_CORP</w:t>
      </w:r>
      <w:r w:rsidR="0045610F" w:rsidRPr="006504EA">
        <w:t>.</w:t>
      </w:r>
    </w:p>
    <w:bookmarkEnd w:id="16"/>
    <w:p w14:paraId="7E5F0F14" w14:textId="77777777" w:rsidR="00330B03" w:rsidRPr="006504EA" w:rsidRDefault="00330B03" w:rsidP="00787B5C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504EA" w:rsidRDefault="00330B03" w:rsidP="00787B5C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504EA" w:rsidRDefault="00330B03" w:rsidP="00787B5C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504EA" w:rsidRDefault="00BC778D" w:rsidP="00787B5C">
      <w:pPr>
        <w:pStyle w:val="Ttulo2"/>
        <w:numPr>
          <w:ilvl w:val="0"/>
          <w:numId w:val="0"/>
        </w:numPr>
        <w:spacing w:before="240"/>
      </w:pPr>
      <w:bookmarkStart w:id="18" w:name="_Toc45208642"/>
      <w:r w:rsidRPr="006504EA">
        <w:t>INFORMAÇÕES COMPLEMENTARES</w:t>
      </w:r>
      <w:bookmarkEnd w:id="18"/>
    </w:p>
    <w:p w14:paraId="42D7CEBC" w14:textId="77777777" w:rsidR="008D2F61" w:rsidRPr="006504EA" w:rsidRDefault="008D2F61" w:rsidP="00787B5C">
      <w:r w:rsidRPr="006504EA">
        <w:t>História relacionada:</w:t>
      </w:r>
    </w:p>
    <w:p w14:paraId="1F1BAE84" w14:textId="7BA7487C" w:rsidR="0045610F" w:rsidRPr="00745350" w:rsidRDefault="00D6124C" w:rsidP="00787B5C">
      <w:pPr>
        <w:spacing w:before="0" w:after="0"/>
        <w:rPr>
          <w:i/>
        </w:rPr>
      </w:pPr>
      <w:r w:rsidRPr="006504EA">
        <w:rPr>
          <w:i/>
        </w:rPr>
        <w:t>Eleitoral_HST177</w:t>
      </w:r>
      <w:proofErr w:type="gramStart"/>
      <w:r w:rsidRPr="006504EA">
        <w:rPr>
          <w:i/>
        </w:rPr>
        <w:t>_Visualizar</w:t>
      </w:r>
      <w:proofErr w:type="gramEnd"/>
      <w:r w:rsidRPr="006504EA">
        <w:rPr>
          <w:i/>
        </w:rPr>
        <w:t>_Pedido_Impugnacao_Resultado_CORP</w:t>
      </w:r>
      <w:r w:rsidR="0045610F" w:rsidRPr="006504EA">
        <w:rPr>
          <w:i/>
        </w:rPr>
        <w:t>.</w:t>
      </w:r>
    </w:p>
    <w:p w14:paraId="1ED380DB" w14:textId="6F3EFB48" w:rsidR="00783A7D" w:rsidRPr="00783A7D" w:rsidRDefault="00783A7D" w:rsidP="00787B5C">
      <w:pPr>
        <w:rPr>
          <w:i/>
        </w:rPr>
      </w:pPr>
    </w:p>
    <w:p w14:paraId="1AFBA439" w14:textId="77777777" w:rsidR="008D2F61" w:rsidRPr="008D2F61" w:rsidRDefault="008D2F61" w:rsidP="00787B5C"/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EFF8A" w14:textId="77777777" w:rsidR="002A5CC7" w:rsidRDefault="002A5CC7">
      <w:r>
        <w:separator/>
      </w:r>
    </w:p>
    <w:p w14:paraId="267DFFE4" w14:textId="77777777" w:rsidR="002A5CC7" w:rsidRDefault="002A5CC7"/>
  </w:endnote>
  <w:endnote w:type="continuationSeparator" w:id="0">
    <w:p w14:paraId="713D483E" w14:textId="77777777" w:rsidR="002A5CC7" w:rsidRDefault="002A5CC7">
      <w:r>
        <w:continuationSeparator/>
      </w:r>
    </w:p>
    <w:p w14:paraId="570975DF" w14:textId="77777777" w:rsidR="002A5CC7" w:rsidRDefault="002A5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27A5D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CA50B" w14:textId="77777777" w:rsidR="002A5CC7" w:rsidRDefault="002A5CC7">
      <w:r>
        <w:separator/>
      </w:r>
    </w:p>
    <w:p w14:paraId="0B245AE2" w14:textId="77777777" w:rsidR="002A5CC7" w:rsidRDefault="002A5CC7"/>
  </w:footnote>
  <w:footnote w:type="continuationSeparator" w:id="0">
    <w:p w14:paraId="23D1F0EF" w14:textId="77777777" w:rsidR="002A5CC7" w:rsidRDefault="002A5CC7">
      <w:r>
        <w:continuationSeparator/>
      </w:r>
    </w:p>
    <w:p w14:paraId="4814D45E" w14:textId="77777777" w:rsidR="002A5CC7" w:rsidRDefault="002A5C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55pt;height:40.7pt" o:ole="">
                <v:imagedata r:id="rId1" o:title=""/>
              </v:shape>
              <o:OLEObject Type="Embed" ProgID="PBrush" ShapeID="_x0000_i1025" DrawAspect="Content" ObjectID="_1657101073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7501C147" w:rsidR="000A5E47" w:rsidRPr="00C6532E" w:rsidRDefault="007A7878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HST176 – Consultar Pedido de Impugnação de Resultado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6FAA6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1650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5125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33A3"/>
    <w:rsid w:val="000848A6"/>
    <w:rsid w:val="00086427"/>
    <w:rsid w:val="000870EC"/>
    <w:rsid w:val="00090081"/>
    <w:rsid w:val="00090EFE"/>
    <w:rsid w:val="00092606"/>
    <w:rsid w:val="0009340B"/>
    <w:rsid w:val="0009796C"/>
    <w:rsid w:val="000A01B5"/>
    <w:rsid w:val="000A0FB5"/>
    <w:rsid w:val="000A12C2"/>
    <w:rsid w:val="000A2C6C"/>
    <w:rsid w:val="000A54BB"/>
    <w:rsid w:val="000A5E47"/>
    <w:rsid w:val="000A5FD7"/>
    <w:rsid w:val="000A61FB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4D28"/>
    <w:rsid w:val="000E57EF"/>
    <w:rsid w:val="000E5F1F"/>
    <w:rsid w:val="000E6B5B"/>
    <w:rsid w:val="000E76CF"/>
    <w:rsid w:val="000E799C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0F7E62"/>
    <w:rsid w:val="0010081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28AE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678D6"/>
    <w:rsid w:val="001701BE"/>
    <w:rsid w:val="00170223"/>
    <w:rsid w:val="001711A1"/>
    <w:rsid w:val="00172963"/>
    <w:rsid w:val="001741C3"/>
    <w:rsid w:val="001756A9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161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B7388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14CE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A56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4B7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CC7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4670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3C83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A1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2DC0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0898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1791C"/>
    <w:rsid w:val="00420E09"/>
    <w:rsid w:val="004226D1"/>
    <w:rsid w:val="00422A69"/>
    <w:rsid w:val="00423475"/>
    <w:rsid w:val="00423F56"/>
    <w:rsid w:val="004243E9"/>
    <w:rsid w:val="00424FDE"/>
    <w:rsid w:val="004262C6"/>
    <w:rsid w:val="00427294"/>
    <w:rsid w:val="00427A5D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5610F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1AB9"/>
    <w:rsid w:val="00492E0E"/>
    <w:rsid w:val="00493F8B"/>
    <w:rsid w:val="00495ADD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3986"/>
    <w:rsid w:val="004B44D5"/>
    <w:rsid w:val="004B5D7B"/>
    <w:rsid w:val="004B5E8C"/>
    <w:rsid w:val="004B67DE"/>
    <w:rsid w:val="004B712E"/>
    <w:rsid w:val="004B7836"/>
    <w:rsid w:val="004C1B1F"/>
    <w:rsid w:val="004C2309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691"/>
    <w:rsid w:val="004F5F85"/>
    <w:rsid w:val="004F6ABA"/>
    <w:rsid w:val="004F74DA"/>
    <w:rsid w:val="004F7E6D"/>
    <w:rsid w:val="0050007E"/>
    <w:rsid w:val="00503127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126E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0020"/>
    <w:rsid w:val="00552C6C"/>
    <w:rsid w:val="00554170"/>
    <w:rsid w:val="00554E1D"/>
    <w:rsid w:val="00554FD5"/>
    <w:rsid w:val="005550DD"/>
    <w:rsid w:val="00555818"/>
    <w:rsid w:val="00557A0F"/>
    <w:rsid w:val="00560CE0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14C5"/>
    <w:rsid w:val="005B24DB"/>
    <w:rsid w:val="005B2798"/>
    <w:rsid w:val="005B325E"/>
    <w:rsid w:val="005B4C01"/>
    <w:rsid w:val="005B5BC7"/>
    <w:rsid w:val="005B660B"/>
    <w:rsid w:val="005B695F"/>
    <w:rsid w:val="005B729F"/>
    <w:rsid w:val="005B77D4"/>
    <w:rsid w:val="005B7BEE"/>
    <w:rsid w:val="005B7FA4"/>
    <w:rsid w:val="005C033B"/>
    <w:rsid w:val="005C2EDE"/>
    <w:rsid w:val="005C3CF1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3E3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167E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964"/>
    <w:rsid w:val="00631F95"/>
    <w:rsid w:val="0063254F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03F8"/>
    <w:rsid w:val="0064143D"/>
    <w:rsid w:val="00643A82"/>
    <w:rsid w:val="00643AF1"/>
    <w:rsid w:val="00643BF0"/>
    <w:rsid w:val="00645452"/>
    <w:rsid w:val="006465D9"/>
    <w:rsid w:val="00647246"/>
    <w:rsid w:val="00647C03"/>
    <w:rsid w:val="006504EA"/>
    <w:rsid w:val="006507A2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683D"/>
    <w:rsid w:val="006869B9"/>
    <w:rsid w:val="00687271"/>
    <w:rsid w:val="00690600"/>
    <w:rsid w:val="0069198B"/>
    <w:rsid w:val="00692E14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184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C4B21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4E0E"/>
    <w:rsid w:val="007052CA"/>
    <w:rsid w:val="007077EF"/>
    <w:rsid w:val="00711079"/>
    <w:rsid w:val="007110A0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5BA7"/>
    <w:rsid w:val="007262FA"/>
    <w:rsid w:val="00727873"/>
    <w:rsid w:val="00731409"/>
    <w:rsid w:val="007325CC"/>
    <w:rsid w:val="00733822"/>
    <w:rsid w:val="007347D7"/>
    <w:rsid w:val="00735A2C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661C1"/>
    <w:rsid w:val="00770D61"/>
    <w:rsid w:val="00771810"/>
    <w:rsid w:val="00773231"/>
    <w:rsid w:val="007745D9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B5C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A7878"/>
    <w:rsid w:val="007B05B0"/>
    <w:rsid w:val="007B3470"/>
    <w:rsid w:val="007B3B3D"/>
    <w:rsid w:val="007B5796"/>
    <w:rsid w:val="007B5B07"/>
    <w:rsid w:val="007B6867"/>
    <w:rsid w:val="007C0290"/>
    <w:rsid w:val="007C0C42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4A66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0F94"/>
    <w:rsid w:val="008011B8"/>
    <w:rsid w:val="00802D45"/>
    <w:rsid w:val="008035D4"/>
    <w:rsid w:val="00804194"/>
    <w:rsid w:val="008055FF"/>
    <w:rsid w:val="00805A75"/>
    <w:rsid w:val="00805B65"/>
    <w:rsid w:val="00806C76"/>
    <w:rsid w:val="008079C1"/>
    <w:rsid w:val="008107AA"/>
    <w:rsid w:val="0081207B"/>
    <w:rsid w:val="0081423D"/>
    <w:rsid w:val="00816777"/>
    <w:rsid w:val="00816EF7"/>
    <w:rsid w:val="00820476"/>
    <w:rsid w:val="00820EAF"/>
    <w:rsid w:val="0082141D"/>
    <w:rsid w:val="00821F2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159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5046"/>
    <w:rsid w:val="008C6482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545C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06B5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86DDB"/>
    <w:rsid w:val="00990F5F"/>
    <w:rsid w:val="00991176"/>
    <w:rsid w:val="009919E0"/>
    <w:rsid w:val="00992005"/>
    <w:rsid w:val="00993981"/>
    <w:rsid w:val="00993BCC"/>
    <w:rsid w:val="0099498B"/>
    <w:rsid w:val="00994AF5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2C22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87F6C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897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08E7"/>
    <w:rsid w:val="00AC2F50"/>
    <w:rsid w:val="00AC3D6D"/>
    <w:rsid w:val="00AC4704"/>
    <w:rsid w:val="00AC4B96"/>
    <w:rsid w:val="00AC60EF"/>
    <w:rsid w:val="00AD0188"/>
    <w:rsid w:val="00AD0335"/>
    <w:rsid w:val="00AD03AB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0DBC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5DF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06E0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A5E5C"/>
    <w:rsid w:val="00BB1A1B"/>
    <w:rsid w:val="00BB47C3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450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4CB8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0A7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569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471CA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4F78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5F9"/>
    <w:rsid w:val="00CC7748"/>
    <w:rsid w:val="00CD2A1B"/>
    <w:rsid w:val="00CD45DB"/>
    <w:rsid w:val="00CD4D61"/>
    <w:rsid w:val="00CD5D96"/>
    <w:rsid w:val="00CD7A95"/>
    <w:rsid w:val="00CE03B3"/>
    <w:rsid w:val="00CE041A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09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24C"/>
    <w:rsid w:val="00D617DA"/>
    <w:rsid w:val="00D62305"/>
    <w:rsid w:val="00D63443"/>
    <w:rsid w:val="00D641B3"/>
    <w:rsid w:val="00D6500F"/>
    <w:rsid w:val="00D65DB0"/>
    <w:rsid w:val="00D66C1B"/>
    <w:rsid w:val="00D67D06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259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E7E60"/>
    <w:rsid w:val="00DF15B9"/>
    <w:rsid w:val="00DF3810"/>
    <w:rsid w:val="00DF43B9"/>
    <w:rsid w:val="00DF454C"/>
    <w:rsid w:val="00DF4CC0"/>
    <w:rsid w:val="00DF5B3D"/>
    <w:rsid w:val="00DF65A3"/>
    <w:rsid w:val="00DF7C66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0E0B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606"/>
    <w:rsid w:val="00E807A3"/>
    <w:rsid w:val="00E80F0D"/>
    <w:rsid w:val="00E820FE"/>
    <w:rsid w:val="00E84D63"/>
    <w:rsid w:val="00E86610"/>
    <w:rsid w:val="00E87DFB"/>
    <w:rsid w:val="00E90652"/>
    <w:rsid w:val="00E90748"/>
    <w:rsid w:val="00E9360D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355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37E5"/>
    <w:rsid w:val="00F06185"/>
    <w:rsid w:val="00F06664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4D4E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2413"/>
    <w:rsid w:val="00F833E9"/>
    <w:rsid w:val="00F8342F"/>
    <w:rsid w:val="00F846AC"/>
    <w:rsid w:val="00F86A6F"/>
    <w:rsid w:val="00F86E4B"/>
    <w:rsid w:val="00F87857"/>
    <w:rsid w:val="00F90008"/>
    <w:rsid w:val="00F9008E"/>
    <w:rsid w:val="00F90A87"/>
    <w:rsid w:val="00F912B0"/>
    <w:rsid w:val="00F91E8D"/>
    <w:rsid w:val="00F955F0"/>
    <w:rsid w:val="00F95E0C"/>
    <w:rsid w:val="00FA012E"/>
    <w:rsid w:val="00FA0EAA"/>
    <w:rsid w:val="00FA5BDD"/>
    <w:rsid w:val="00FA69E0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C1E06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714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3582A"/>
    <w:rsid w:val="001424FB"/>
    <w:rsid w:val="001E31C0"/>
    <w:rsid w:val="00230E79"/>
    <w:rsid w:val="00270697"/>
    <w:rsid w:val="00281A94"/>
    <w:rsid w:val="002A7D34"/>
    <w:rsid w:val="00323F6D"/>
    <w:rsid w:val="003621E6"/>
    <w:rsid w:val="00365A51"/>
    <w:rsid w:val="003872B3"/>
    <w:rsid w:val="00475A43"/>
    <w:rsid w:val="004B2843"/>
    <w:rsid w:val="004C1B47"/>
    <w:rsid w:val="0054550E"/>
    <w:rsid w:val="005A1D5A"/>
    <w:rsid w:val="00607B3F"/>
    <w:rsid w:val="007D3544"/>
    <w:rsid w:val="007E190C"/>
    <w:rsid w:val="00813ADC"/>
    <w:rsid w:val="00846FCF"/>
    <w:rsid w:val="008505C8"/>
    <w:rsid w:val="00976FB3"/>
    <w:rsid w:val="009F1EC3"/>
    <w:rsid w:val="00A014D3"/>
    <w:rsid w:val="00AA4E29"/>
    <w:rsid w:val="00DC4CD4"/>
    <w:rsid w:val="00DF6D7A"/>
    <w:rsid w:val="00E30BFD"/>
    <w:rsid w:val="00EB72F1"/>
    <w:rsid w:val="00F61E71"/>
    <w:rsid w:val="00FB78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56473-53FA-4CF5-92AC-1A726A4F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19673</TotalTime>
  <Pages>8</Pages>
  <Words>1006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6428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HST176 – Consultar Pedido de Impugnação de Resultado - Corporativo</dc:subject>
  <dc:creator>adriel.moro</dc:creator>
  <cp:keywords/>
  <dc:description/>
  <cp:lastModifiedBy>Administrador</cp:lastModifiedBy>
  <cp:revision>1246</cp:revision>
  <cp:lastPrinted>2006-08-08T20:14:00Z</cp:lastPrinted>
  <dcterms:created xsi:type="dcterms:W3CDTF">2019-10-17T13:46:00Z</dcterms:created>
  <dcterms:modified xsi:type="dcterms:W3CDTF">2020-07-24T16:05:00Z</dcterms:modified>
</cp:coreProperties>
</file>