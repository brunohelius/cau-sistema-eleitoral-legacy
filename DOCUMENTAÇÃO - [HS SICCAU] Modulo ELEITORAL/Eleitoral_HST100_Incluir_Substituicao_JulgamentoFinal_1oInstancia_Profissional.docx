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3038D" w14:textId="03210B8B" w:rsidR="00DB487A" w:rsidRPr="00192B7D" w:rsidRDefault="00825F00">
      <w:pPr>
        <w:pStyle w:val="TituloDocumento"/>
        <w:rPr>
          <w:sz w:val="52"/>
          <w:szCs w:val="52"/>
        </w:rPr>
      </w:pPr>
      <w:r w:rsidRPr="00192B7D">
        <w:rPr>
          <w:sz w:val="52"/>
          <w:szCs w:val="52"/>
        </w:rPr>
        <w:fldChar w:fldCharType="begin"/>
      </w:r>
      <w:r w:rsidR="00C03F98" w:rsidRPr="00192B7D">
        <w:rPr>
          <w:sz w:val="52"/>
          <w:szCs w:val="52"/>
        </w:rPr>
        <w:instrText xml:space="preserve"> ASK  NomeCasoUso "Inserir a identificaç</w:instrText>
      </w:r>
      <w:r w:rsidR="00C03F98" w:rsidRPr="00192B7D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192B7D">
        <w:rPr>
          <w:sz w:val="52"/>
          <w:szCs w:val="52"/>
        </w:rPr>
        <w:fldChar w:fldCharType="separate"/>
      </w:r>
      <w:bookmarkStart w:id="0" w:name="NomeCasoUso"/>
      <w:r w:rsidR="00C03F98" w:rsidRPr="00192B7D">
        <w:rPr>
          <w:sz w:val="52"/>
          <w:szCs w:val="52"/>
        </w:rPr>
        <w:t>### - Nome do Caso de Uso</w:t>
      </w:r>
      <w:bookmarkEnd w:id="0"/>
      <w:r w:rsidRPr="00192B7D">
        <w:rPr>
          <w:sz w:val="52"/>
          <w:szCs w:val="52"/>
        </w:rPr>
        <w:fldChar w:fldCharType="end"/>
      </w:r>
      <w:r w:rsidR="00C3388A" w:rsidRPr="00192B7D">
        <w:rPr>
          <w:sz w:val="52"/>
          <w:szCs w:val="52"/>
        </w:rPr>
        <w:t>HST</w:t>
      </w:r>
      <w:r w:rsidR="00DB487A" w:rsidRPr="00192B7D">
        <w:rPr>
          <w:sz w:val="52"/>
          <w:szCs w:val="52"/>
        </w:rPr>
        <w:t>100</w:t>
      </w:r>
      <w:r w:rsidR="00C3388A" w:rsidRPr="00192B7D">
        <w:rPr>
          <w:sz w:val="52"/>
          <w:szCs w:val="52"/>
        </w:rPr>
        <w:t>-</w:t>
      </w:r>
      <w:r w:rsidR="00AC1451" w:rsidRPr="00192B7D">
        <w:rPr>
          <w:sz w:val="52"/>
          <w:szCs w:val="52"/>
        </w:rPr>
        <w:t xml:space="preserve"> </w:t>
      </w:r>
      <w:r w:rsidR="00AD22B9" w:rsidRPr="00192B7D">
        <w:rPr>
          <w:sz w:val="52"/>
          <w:szCs w:val="52"/>
        </w:rPr>
        <w:t xml:space="preserve">Incluir </w:t>
      </w:r>
      <w:r w:rsidR="00AC1451" w:rsidRPr="00192B7D">
        <w:rPr>
          <w:sz w:val="52"/>
          <w:szCs w:val="52"/>
        </w:rPr>
        <w:t>Substituição</w:t>
      </w:r>
      <w:r w:rsidR="00C44E33" w:rsidRPr="00192B7D">
        <w:rPr>
          <w:sz w:val="52"/>
          <w:szCs w:val="52"/>
        </w:rPr>
        <w:t xml:space="preserve"> de Membro</w:t>
      </w:r>
      <w:r w:rsidR="0094605B" w:rsidRPr="00192B7D">
        <w:rPr>
          <w:sz w:val="52"/>
          <w:szCs w:val="52"/>
        </w:rPr>
        <w:t xml:space="preserve"> </w:t>
      </w:r>
      <w:r w:rsidR="00DB487A" w:rsidRPr="00192B7D">
        <w:rPr>
          <w:sz w:val="52"/>
          <w:szCs w:val="52"/>
        </w:rPr>
        <w:t>no Julgamento Final</w:t>
      </w:r>
      <w:r w:rsidR="0061459C" w:rsidRPr="00192B7D">
        <w:rPr>
          <w:sz w:val="52"/>
          <w:szCs w:val="52"/>
        </w:rPr>
        <w:t xml:space="preserve"> 1ª Instância</w:t>
      </w:r>
      <w:r w:rsidR="00DB487A" w:rsidRPr="00192B7D">
        <w:rPr>
          <w:sz w:val="52"/>
          <w:szCs w:val="52"/>
        </w:rPr>
        <w:t xml:space="preserve"> </w:t>
      </w:r>
    </w:p>
    <w:p w14:paraId="27CD1EDD" w14:textId="6C1BF4EA" w:rsidR="00A735A5" w:rsidRPr="00192B7D" w:rsidRDefault="0094605B">
      <w:pPr>
        <w:pStyle w:val="TituloDocumento"/>
        <w:rPr>
          <w:sz w:val="52"/>
          <w:szCs w:val="52"/>
        </w:rPr>
      </w:pPr>
      <w:r w:rsidRPr="00192B7D">
        <w:rPr>
          <w:sz w:val="52"/>
          <w:szCs w:val="52"/>
        </w:rPr>
        <w:t xml:space="preserve">- </w:t>
      </w:r>
      <w:r w:rsidR="00DB487A" w:rsidRPr="00192B7D">
        <w:rPr>
          <w:sz w:val="52"/>
          <w:szCs w:val="52"/>
        </w:rPr>
        <w:t>Profissional</w:t>
      </w:r>
    </w:p>
    <w:p w14:paraId="5ECACC84" w14:textId="0710FF88" w:rsidR="00AF2B52" w:rsidRPr="00192B7D" w:rsidRDefault="00825F00" w:rsidP="00AF2B52">
      <w:pPr>
        <w:pStyle w:val="NomeProjeto"/>
      </w:pPr>
      <w:r w:rsidRPr="00192B7D">
        <w:fldChar w:fldCharType="begin"/>
      </w:r>
      <w:r w:rsidR="00A735A5" w:rsidRPr="00192B7D">
        <w:instrText xml:space="preserve"> ASK  NomePr</w:instrText>
      </w:r>
      <w:r w:rsidR="00C03F98" w:rsidRPr="00192B7D">
        <w:instrText>oduto</w:instrText>
      </w:r>
      <w:r w:rsidR="00A735A5" w:rsidRPr="00192B7D">
        <w:instrText xml:space="preserve"> "Informe o nome do </w:instrText>
      </w:r>
      <w:r w:rsidR="00C03F98" w:rsidRPr="00192B7D">
        <w:instrText>produto</w:instrText>
      </w:r>
      <w:r w:rsidR="00A735A5" w:rsidRPr="00192B7D">
        <w:instrText xml:space="preserve">"  \* MERGEFORMAT </w:instrText>
      </w:r>
      <w:r w:rsidRPr="00192B7D">
        <w:fldChar w:fldCharType="separate"/>
      </w:r>
      <w:bookmarkStart w:id="1" w:name="NomeProduto"/>
      <w:bookmarkStart w:id="2" w:name="NomeProjeto"/>
      <w:r w:rsidR="00C03F98" w:rsidRPr="00192B7D">
        <w:t>&lt;Nome do Produto&gt;</w:t>
      </w:r>
      <w:bookmarkEnd w:id="1"/>
      <w:bookmarkEnd w:id="2"/>
      <w:r w:rsidRPr="00192B7D">
        <w:fldChar w:fldCharType="end"/>
      </w:r>
      <w:r w:rsidR="008E139D" w:rsidRPr="00192B7D">
        <w:t xml:space="preserve">Sistema </w:t>
      </w:r>
      <w:r w:rsidR="00675004" w:rsidRPr="00192B7D">
        <w:t>Processo Eleitoral</w:t>
      </w:r>
    </w:p>
    <w:p w14:paraId="5A8E73EC" w14:textId="19F2A185" w:rsidR="00A735A5" w:rsidRPr="00192B7D" w:rsidRDefault="00825F00">
      <w:pPr>
        <w:pStyle w:val="NomeCliente"/>
      </w:pPr>
      <w:r w:rsidRPr="00192B7D">
        <w:fldChar w:fldCharType="begin"/>
      </w:r>
      <w:r w:rsidR="00A735A5" w:rsidRPr="00192B7D">
        <w:instrText xml:space="preserve"> ASK  NomeCliente "Informe o nome do cliente"  \* MERGEFORMAT </w:instrText>
      </w:r>
      <w:r w:rsidRPr="00192B7D">
        <w:fldChar w:fldCharType="separate"/>
      </w:r>
      <w:bookmarkStart w:id="3" w:name="NomeCliente"/>
      <w:r w:rsidR="00C03F98" w:rsidRPr="00192B7D">
        <w:t>&lt;Nome do cliente&gt;</w:t>
      </w:r>
      <w:bookmarkEnd w:id="3"/>
      <w:r w:rsidRPr="00192B7D">
        <w:fldChar w:fldCharType="end"/>
      </w:r>
      <w:r w:rsidR="00FA0C73" w:rsidRPr="00192B7D">
        <w:t>CAU</w:t>
      </w:r>
    </w:p>
    <w:p w14:paraId="26020D1D" w14:textId="77777777" w:rsidR="00A735A5" w:rsidRPr="00192B7D" w:rsidRDefault="00A735A5">
      <w:pPr>
        <w:pStyle w:val="NomeCliente"/>
        <w:sectPr w:rsidR="00A735A5" w:rsidRPr="00192B7D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92B7D" w:rsidRDefault="00E25943" w:rsidP="00E25943">
      <w:pPr>
        <w:pStyle w:val="Dica"/>
        <w:spacing w:after="0"/>
      </w:pPr>
    </w:p>
    <w:p w14:paraId="09D3AC62" w14:textId="77777777" w:rsidR="00A735A5" w:rsidRPr="00192B7D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192B7D">
        <w:br w:type="page"/>
      </w:r>
      <w:r w:rsidRPr="00192B7D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92B7D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92B7D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92B7D" w:rsidRDefault="00A735A5">
            <w:pPr>
              <w:jc w:val="center"/>
              <w:rPr>
                <w:b/>
                <w:bCs/>
              </w:rPr>
            </w:pPr>
            <w:r w:rsidRPr="00192B7D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92B7D" w:rsidRDefault="00A735A5">
            <w:pPr>
              <w:jc w:val="center"/>
              <w:rPr>
                <w:b/>
                <w:bCs/>
              </w:rPr>
            </w:pPr>
            <w:r w:rsidRPr="00192B7D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92B7D" w:rsidRDefault="00A735A5">
            <w:pPr>
              <w:jc w:val="center"/>
              <w:rPr>
                <w:b/>
                <w:bCs/>
              </w:rPr>
            </w:pPr>
            <w:r w:rsidRPr="00192B7D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92B7D" w:rsidRDefault="00A735A5">
            <w:pPr>
              <w:jc w:val="center"/>
              <w:rPr>
                <w:b/>
                <w:bCs/>
              </w:rPr>
            </w:pPr>
            <w:r w:rsidRPr="00192B7D">
              <w:rPr>
                <w:b/>
                <w:bCs/>
              </w:rPr>
              <w:t>Observações</w:t>
            </w:r>
          </w:p>
        </w:tc>
      </w:tr>
      <w:tr w:rsidR="00D45825" w:rsidRPr="00192B7D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192B7D" w:rsidRDefault="00076318">
            <w:pPr>
              <w:jc w:val="center"/>
            </w:pPr>
            <w:r w:rsidRPr="00192B7D">
              <w:t>1.0</w:t>
            </w:r>
          </w:p>
        </w:tc>
        <w:tc>
          <w:tcPr>
            <w:tcW w:w="1425" w:type="dxa"/>
            <w:vAlign w:val="bottom"/>
          </w:tcPr>
          <w:p w14:paraId="3828512A" w14:textId="5BC3647C" w:rsidR="00A735A5" w:rsidRPr="00192B7D" w:rsidRDefault="00063E26" w:rsidP="007D1771">
            <w:pPr>
              <w:jc w:val="center"/>
            </w:pPr>
            <w:r w:rsidRPr="00192B7D">
              <w:t>2</w:t>
            </w:r>
            <w:r w:rsidR="007D1771" w:rsidRPr="00192B7D">
              <w:t>4</w:t>
            </w:r>
            <w:r w:rsidR="005D249C" w:rsidRPr="00192B7D">
              <w:t>/</w:t>
            </w:r>
            <w:r w:rsidRPr="00192B7D">
              <w:t>0</w:t>
            </w:r>
            <w:r w:rsidR="007D1771" w:rsidRPr="00192B7D">
              <w:t>3</w:t>
            </w:r>
            <w:r w:rsidR="00076318" w:rsidRPr="00192B7D">
              <w:t>/20</w:t>
            </w:r>
            <w:r w:rsidRPr="00192B7D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192B7D" w:rsidRDefault="00675004" w:rsidP="00675004">
            <w:pPr>
              <w:ind w:left="169"/>
              <w:jc w:val="left"/>
            </w:pPr>
            <w:r w:rsidRPr="00192B7D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192B7D" w:rsidRDefault="00076318">
            <w:pPr>
              <w:ind w:left="174"/>
              <w:jc w:val="left"/>
            </w:pPr>
            <w:r w:rsidRPr="00192B7D">
              <w:t>Criação da história.</w:t>
            </w:r>
          </w:p>
        </w:tc>
      </w:tr>
      <w:tr w:rsidR="00192B7D" w:rsidRPr="00192B7D" w14:paraId="4AFFDBCD" w14:textId="77777777" w:rsidTr="00C03F98">
        <w:trPr>
          <w:cantSplit/>
          <w:jc w:val="center"/>
        </w:trPr>
        <w:tc>
          <w:tcPr>
            <w:tcW w:w="1589" w:type="dxa"/>
          </w:tcPr>
          <w:p w14:paraId="5FB556D1" w14:textId="54A025F5" w:rsidR="00192B7D" w:rsidRPr="00192B7D" w:rsidRDefault="00192B7D">
            <w:pPr>
              <w:jc w:val="center"/>
            </w:pPr>
            <w:r>
              <w:t xml:space="preserve">1.1 </w:t>
            </w:r>
          </w:p>
        </w:tc>
        <w:tc>
          <w:tcPr>
            <w:tcW w:w="1425" w:type="dxa"/>
            <w:vAlign w:val="bottom"/>
          </w:tcPr>
          <w:p w14:paraId="4AD071EF" w14:textId="1EDD03B8" w:rsidR="00192B7D" w:rsidRPr="00192B7D" w:rsidRDefault="00192B7D" w:rsidP="007D1771">
            <w:pPr>
              <w:jc w:val="center"/>
            </w:pPr>
            <w:r>
              <w:t>24/06/2020</w:t>
            </w:r>
          </w:p>
        </w:tc>
        <w:tc>
          <w:tcPr>
            <w:tcW w:w="2405" w:type="dxa"/>
            <w:vAlign w:val="center"/>
          </w:tcPr>
          <w:p w14:paraId="39AFB33E" w14:textId="681DD2A2" w:rsidR="00192B7D" w:rsidRPr="00192B7D" w:rsidRDefault="00192B7D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247C2E10" w14:textId="6CE797B6" w:rsidR="00192B7D" w:rsidRPr="00192B7D" w:rsidRDefault="00192B7D" w:rsidP="00192B7D">
            <w:pPr>
              <w:ind w:left="174"/>
              <w:jc w:val="left"/>
            </w:pPr>
            <w:r>
              <w:t xml:space="preserve">Alteração da regra </w:t>
            </w:r>
            <w:r w:rsidRPr="00192B7D">
              <w:rPr>
                <w:color w:val="31849B" w:themeColor="accent5" w:themeShade="BF"/>
              </w:rPr>
              <w:t>[</w:t>
            </w:r>
            <w:r w:rsidRPr="00192B7D">
              <w:rPr>
                <w:color w:val="31849B" w:themeColor="accent5" w:themeShade="BF"/>
              </w:rPr>
              <w:fldChar w:fldCharType="begin"/>
            </w:r>
            <w:r w:rsidRPr="00192B7D">
              <w:rPr>
                <w:color w:val="31849B" w:themeColor="accent5" w:themeShade="BF"/>
              </w:rPr>
              <w:instrText xml:space="preserve"> REF _Ref43884445 \r \h </w:instrText>
            </w:r>
            <w:r w:rsidRPr="00192B7D">
              <w:rPr>
                <w:color w:val="31849B" w:themeColor="accent5" w:themeShade="BF"/>
              </w:rPr>
            </w:r>
            <w:r w:rsidRPr="00192B7D">
              <w:rPr>
                <w:color w:val="31849B" w:themeColor="accent5" w:themeShade="BF"/>
              </w:rPr>
              <w:fldChar w:fldCharType="separate"/>
            </w:r>
            <w:r w:rsidRPr="00192B7D">
              <w:rPr>
                <w:color w:val="31849B" w:themeColor="accent5" w:themeShade="BF"/>
              </w:rPr>
              <w:t>2.4</w:t>
            </w:r>
            <w:r w:rsidRPr="00192B7D">
              <w:rPr>
                <w:color w:val="31849B" w:themeColor="accent5" w:themeShade="BF"/>
              </w:rPr>
              <w:fldChar w:fldCharType="end"/>
            </w:r>
            <w:r w:rsidRPr="00192B7D">
              <w:rPr>
                <w:color w:val="31849B" w:themeColor="accent5" w:themeShade="BF"/>
              </w:rPr>
              <w:t>]</w:t>
            </w:r>
            <w:r>
              <w:rPr>
                <w:color w:val="31849B" w:themeColor="accent5" w:themeShade="BF"/>
              </w:rPr>
              <w:t xml:space="preserve">, </w:t>
            </w:r>
            <w:r w:rsidRPr="00192B7D">
              <w:t xml:space="preserve">o sistema </w:t>
            </w:r>
            <w:r>
              <w:t xml:space="preserve">também </w:t>
            </w:r>
            <w:r w:rsidRPr="00192B7D">
              <w:t xml:space="preserve">deve permitir </w:t>
            </w:r>
            <w:r>
              <w:t xml:space="preserve">solicitar substituição para </w:t>
            </w:r>
            <w:r w:rsidRPr="00192B7D">
              <w:t>os membros indicados na HST106</w:t>
            </w:r>
            <w:r>
              <w:t>.</w:t>
            </w:r>
          </w:p>
        </w:tc>
      </w:tr>
      <w:tr w:rsidR="004762A3" w:rsidRPr="00192B7D" w14:paraId="6AFB7737" w14:textId="77777777" w:rsidTr="00C03F98">
        <w:trPr>
          <w:cantSplit/>
          <w:jc w:val="center"/>
        </w:trPr>
        <w:tc>
          <w:tcPr>
            <w:tcW w:w="1589" w:type="dxa"/>
          </w:tcPr>
          <w:p w14:paraId="1BF714CB" w14:textId="4C19579D" w:rsidR="004762A3" w:rsidRDefault="004762A3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70E55EA6" w14:textId="03430BC3" w:rsidR="004762A3" w:rsidRDefault="004762A3" w:rsidP="007D1771">
            <w:pPr>
              <w:jc w:val="center"/>
            </w:pPr>
            <w:r>
              <w:t>07/07/2020</w:t>
            </w:r>
          </w:p>
        </w:tc>
        <w:tc>
          <w:tcPr>
            <w:tcW w:w="2405" w:type="dxa"/>
            <w:vAlign w:val="center"/>
          </w:tcPr>
          <w:p w14:paraId="2A6CFB45" w14:textId="58BAE7D9" w:rsidR="004762A3" w:rsidRDefault="004762A3" w:rsidP="00675004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0CD072D9" w14:textId="77777777" w:rsidR="004762A3" w:rsidRDefault="004762A3" w:rsidP="00192B7D">
            <w:pPr>
              <w:ind w:left="174"/>
              <w:jc w:val="left"/>
            </w:pPr>
            <w:r>
              <w:t>Alteração após desenvolvimento:</w:t>
            </w:r>
          </w:p>
          <w:p w14:paraId="2C141137" w14:textId="41A8F63B" w:rsidR="004762A3" w:rsidRDefault="004762A3" w:rsidP="00192B7D">
            <w:pPr>
              <w:ind w:left="174"/>
              <w:jc w:val="left"/>
            </w:pPr>
            <w:r>
              <w:t xml:space="preserve">- Alteração do texto “ao menos um” para “todos”, no item </w:t>
            </w:r>
            <w:r>
              <w:fldChar w:fldCharType="begin"/>
            </w:r>
            <w:r>
              <w:instrText xml:space="preserve"> REF _Ref45036461 \n \h </w:instrText>
            </w:r>
            <w:bookmarkStart w:id="4" w:name="_GoBack"/>
            <w:bookmarkEnd w:id="4"/>
            <w:r>
              <w:instrText xml:space="preserve"> \* MERGEFORMAT </w:instrText>
            </w:r>
            <w:r>
              <w:fldChar w:fldCharType="separate"/>
            </w:r>
            <w:r>
              <w:t>4.3</w:t>
            </w:r>
            <w:r>
              <w:fldChar w:fldCharType="end"/>
            </w:r>
            <w:r>
              <w:t>.</w:t>
            </w:r>
          </w:p>
          <w:p w14:paraId="31F04E60" w14:textId="41FD691A" w:rsidR="004762A3" w:rsidRDefault="004762A3" w:rsidP="004762A3">
            <w:pPr>
              <w:ind w:left="174"/>
              <w:jc w:val="left"/>
            </w:pPr>
            <w:r>
              <w:t>- Alteração da mensagem 20. De: “</w:t>
            </w:r>
            <w:proofErr w:type="gramStart"/>
            <w:r w:rsidRPr="004762A3">
              <w:t>Caro(</w:t>
            </w:r>
            <w:proofErr w:type="gramEnd"/>
            <w:r w:rsidRPr="004762A3">
              <w:t xml:space="preserve">a) sr. (a), para realização de uma substituição, você deve informar </w:t>
            </w:r>
            <w:r w:rsidRPr="004762A3">
              <w:t>ao menos um membro</w:t>
            </w:r>
            <w:r w:rsidRPr="004762A3">
              <w:t xml:space="preserve"> substituído e o substituto!</w:t>
            </w:r>
            <w:r>
              <w:t>” para: “</w:t>
            </w:r>
            <w:proofErr w:type="gramStart"/>
            <w:r w:rsidRPr="004762A3">
              <w:t>Caro(</w:t>
            </w:r>
            <w:proofErr w:type="gramEnd"/>
            <w:r w:rsidRPr="004762A3">
              <w:t>a) sr. (a), para realização de uma substituição, você deve informar todos os membros substituído e o substituto!</w:t>
            </w:r>
            <w:r>
              <w:t>”</w:t>
            </w:r>
          </w:p>
        </w:tc>
      </w:tr>
    </w:tbl>
    <w:p w14:paraId="7FCD6DB3" w14:textId="18E52E58" w:rsidR="00A735A5" w:rsidRPr="00192B7D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192B7D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192B7D" w:rsidRDefault="00A4247F" w:rsidP="00A4247F">
      <w:pPr>
        <w:rPr>
          <w:rFonts w:cs="Arial"/>
          <w:szCs w:val="22"/>
        </w:rPr>
      </w:pPr>
    </w:p>
    <w:p w14:paraId="7AE1C47C" w14:textId="77777777" w:rsidR="00A4247F" w:rsidRPr="00192B7D" w:rsidRDefault="00A4247F" w:rsidP="00A4247F">
      <w:pPr>
        <w:rPr>
          <w:rFonts w:cs="Arial"/>
          <w:szCs w:val="22"/>
        </w:rPr>
      </w:pPr>
    </w:p>
    <w:p w14:paraId="423BB385" w14:textId="77777777" w:rsidR="00A4247F" w:rsidRPr="00192B7D" w:rsidRDefault="00A4247F" w:rsidP="00A4247F">
      <w:pPr>
        <w:rPr>
          <w:rFonts w:cs="Arial"/>
          <w:szCs w:val="22"/>
        </w:rPr>
      </w:pPr>
    </w:p>
    <w:p w14:paraId="0762D381" w14:textId="77777777" w:rsidR="00A4247F" w:rsidRPr="00192B7D" w:rsidRDefault="00A4247F" w:rsidP="00A4247F">
      <w:pPr>
        <w:rPr>
          <w:rFonts w:cs="Arial"/>
          <w:szCs w:val="22"/>
        </w:rPr>
      </w:pPr>
    </w:p>
    <w:p w14:paraId="7558BBB3" w14:textId="77777777" w:rsidR="00A4247F" w:rsidRPr="00192B7D" w:rsidRDefault="00A4247F" w:rsidP="00A4247F">
      <w:pPr>
        <w:rPr>
          <w:rFonts w:cs="Arial"/>
          <w:szCs w:val="22"/>
        </w:rPr>
      </w:pPr>
    </w:p>
    <w:p w14:paraId="6825B8F0" w14:textId="77777777" w:rsidR="00A4247F" w:rsidRPr="00192B7D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92B7D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92B7D">
        <w:rPr>
          <w:rFonts w:cs="Arial"/>
          <w:szCs w:val="22"/>
        </w:rPr>
        <w:tab/>
      </w:r>
    </w:p>
    <w:p w14:paraId="22CC31A1" w14:textId="77777777" w:rsidR="00A735A5" w:rsidRPr="00192B7D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92B7D">
        <w:rPr>
          <w:rFonts w:cs="Arial"/>
          <w:szCs w:val="22"/>
        </w:rPr>
        <w:br w:type="page"/>
      </w:r>
      <w:r w:rsidRPr="00192B7D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92B7D" w:rsidRDefault="00A735A5">
      <w:pPr>
        <w:jc w:val="center"/>
        <w:rPr>
          <w:rFonts w:cs="Arial"/>
          <w:b/>
          <w:szCs w:val="22"/>
        </w:rPr>
      </w:pPr>
    </w:p>
    <w:p w14:paraId="3ECE27EF" w14:textId="77777777" w:rsidR="0072629F" w:rsidRPr="00192B7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92B7D">
        <w:fldChar w:fldCharType="begin"/>
      </w:r>
      <w:r w:rsidR="00A735A5" w:rsidRPr="00192B7D">
        <w:instrText xml:space="preserve"> TOC \o "1-2" \h \z \u </w:instrText>
      </w:r>
      <w:r w:rsidRPr="00192B7D">
        <w:fldChar w:fldCharType="separate"/>
      </w:r>
      <w:hyperlink w:anchor="_Toc36496956" w:history="1">
        <w:r w:rsidR="0072629F" w:rsidRPr="00192B7D">
          <w:rPr>
            <w:rStyle w:val="Hyperlink"/>
            <w:noProof/>
          </w:rPr>
          <w:t>HST-100– Substituição de Membro no Julgamento - Profissional.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_Toc36496956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4</w:t>
        </w:r>
        <w:r w:rsidR="0072629F" w:rsidRPr="00192B7D">
          <w:rPr>
            <w:noProof/>
            <w:webHidden/>
          </w:rPr>
          <w:fldChar w:fldCharType="end"/>
        </w:r>
      </w:hyperlink>
    </w:p>
    <w:p w14:paraId="05DED8AA" w14:textId="77777777" w:rsidR="0072629F" w:rsidRPr="00192B7D" w:rsidRDefault="00CB01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7" w:history="1">
        <w:r w:rsidR="0072629F" w:rsidRPr="00192B7D">
          <w:rPr>
            <w:rStyle w:val="Hyperlink"/>
            <w:noProof/>
          </w:rPr>
          <w:t>COMO Profissional;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_Toc36496957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4</w:t>
        </w:r>
        <w:r w:rsidR="0072629F" w:rsidRPr="00192B7D">
          <w:rPr>
            <w:noProof/>
            <w:webHidden/>
          </w:rPr>
          <w:fldChar w:fldCharType="end"/>
        </w:r>
      </w:hyperlink>
    </w:p>
    <w:p w14:paraId="512AA742" w14:textId="77777777" w:rsidR="0072629F" w:rsidRPr="00192B7D" w:rsidRDefault="00CB01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8" w:history="1">
        <w:r w:rsidR="0072629F" w:rsidRPr="00192B7D">
          <w:rPr>
            <w:rStyle w:val="Hyperlink"/>
            <w:noProof/>
          </w:rPr>
          <w:t>PARA substituir um membro da chapa.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_Toc36496958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4</w:t>
        </w:r>
        <w:r w:rsidR="0072629F" w:rsidRPr="00192B7D">
          <w:rPr>
            <w:noProof/>
            <w:webHidden/>
          </w:rPr>
          <w:fldChar w:fldCharType="end"/>
        </w:r>
      </w:hyperlink>
    </w:p>
    <w:p w14:paraId="6C5F5CF9" w14:textId="77777777" w:rsidR="0072629F" w:rsidRPr="00192B7D" w:rsidRDefault="00CB01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9" w:history="1">
        <w:r w:rsidR="0072629F" w:rsidRPr="00192B7D">
          <w:rPr>
            <w:rStyle w:val="Hyperlink"/>
            <w:noProof/>
          </w:rPr>
          <w:t>PROTÓTIPO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_Toc36496959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4</w:t>
        </w:r>
        <w:r w:rsidR="0072629F" w:rsidRPr="00192B7D">
          <w:rPr>
            <w:noProof/>
            <w:webHidden/>
          </w:rPr>
          <w:fldChar w:fldCharType="end"/>
        </w:r>
      </w:hyperlink>
    </w:p>
    <w:p w14:paraId="217EC009" w14:textId="77777777" w:rsidR="0072629F" w:rsidRPr="00192B7D" w:rsidRDefault="00CB01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60" w:history="1">
        <w:r w:rsidR="0072629F" w:rsidRPr="00192B7D">
          <w:rPr>
            <w:rStyle w:val="Hyperlink"/>
            <w:noProof/>
          </w:rPr>
          <w:t>CRITÉRIOS DE ACEITE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_Toc36496960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6</w:t>
        </w:r>
        <w:r w:rsidR="0072629F" w:rsidRPr="00192B7D">
          <w:rPr>
            <w:noProof/>
            <w:webHidden/>
          </w:rPr>
          <w:fldChar w:fldCharType="end"/>
        </w:r>
      </w:hyperlink>
    </w:p>
    <w:p w14:paraId="1699CB40" w14:textId="77777777" w:rsidR="0072629F" w:rsidRPr="00192B7D" w:rsidRDefault="00CB01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61" w:history="1">
        <w:r w:rsidR="0072629F" w:rsidRPr="00192B7D">
          <w:rPr>
            <w:rStyle w:val="Hyperlink"/>
            <w:noProof/>
          </w:rPr>
          <w:t>INFORMAÇÕES COMPLEMENTARES</w:t>
        </w:r>
        <w:r w:rsidR="0072629F" w:rsidRPr="00192B7D">
          <w:rPr>
            <w:noProof/>
            <w:webHidden/>
          </w:rPr>
          <w:tab/>
        </w:r>
        <w:r w:rsidR="0072629F" w:rsidRPr="00192B7D">
          <w:rPr>
            <w:noProof/>
            <w:webHidden/>
          </w:rPr>
          <w:fldChar w:fldCharType="begin"/>
        </w:r>
        <w:r w:rsidR="0072629F" w:rsidRPr="00192B7D">
          <w:rPr>
            <w:noProof/>
            <w:webHidden/>
          </w:rPr>
          <w:instrText xml:space="preserve"> PAGEREF _Toc36496961 \h </w:instrText>
        </w:r>
        <w:r w:rsidR="0072629F" w:rsidRPr="00192B7D">
          <w:rPr>
            <w:noProof/>
            <w:webHidden/>
          </w:rPr>
        </w:r>
        <w:r w:rsidR="0072629F" w:rsidRPr="00192B7D">
          <w:rPr>
            <w:noProof/>
            <w:webHidden/>
          </w:rPr>
          <w:fldChar w:fldCharType="separate"/>
        </w:r>
        <w:r w:rsidR="0072629F" w:rsidRPr="00192B7D">
          <w:rPr>
            <w:noProof/>
            <w:webHidden/>
          </w:rPr>
          <w:t>16</w:t>
        </w:r>
        <w:r w:rsidR="0072629F" w:rsidRPr="00192B7D">
          <w:rPr>
            <w:noProof/>
            <w:webHidden/>
          </w:rPr>
          <w:fldChar w:fldCharType="end"/>
        </w:r>
      </w:hyperlink>
    </w:p>
    <w:p w14:paraId="46621B27" w14:textId="77777777" w:rsidR="00A735A5" w:rsidRPr="00192B7D" w:rsidRDefault="00825F00">
      <w:r w:rsidRPr="00192B7D">
        <w:fldChar w:fldCharType="end"/>
      </w:r>
    </w:p>
    <w:p w14:paraId="3CB87937" w14:textId="77777777" w:rsidR="00A735A5" w:rsidRPr="00192B7D" w:rsidRDefault="00A735A5">
      <w:pPr>
        <w:pStyle w:val="Dica"/>
      </w:pPr>
    </w:p>
    <w:p w14:paraId="0C0F08DA" w14:textId="678BBEC4" w:rsidR="00A735A5" w:rsidRPr="00192B7D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92B7D">
        <w:br w:type="page"/>
      </w:r>
      <w:bookmarkStart w:id="5" w:name="_Toc36496956"/>
      <w:r w:rsidR="00CE176F" w:rsidRPr="00192B7D">
        <w:lastRenderedPageBreak/>
        <w:t>HST</w:t>
      </w:r>
      <w:r w:rsidR="00C03F98" w:rsidRPr="00192B7D">
        <w:t>-</w:t>
      </w:r>
      <w:r w:rsidR="00727074" w:rsidRPr="00192B7D">
        <w:t>100</w:t>
      </w:r>
      <w:r w:rsidR="0035649F" w:rsidRPr="00192B7D">
        <w:t>–</w:t>
      </w:r>
      <w:r w:rsidR="00C44E33" w:rsidRPr="00192B7D">
        <w:t xml:space="preserve"> </w:t>
      </w:r>
      <w:r w:rsidR="00703731" w:rsidRPr="00192B7D">
        <w:t>Substituição</w:t>
      </w:r>
      <w:r w:rsidR="00C44E33" w:rsidRPr="00192B7D">
        <w:t xml:space="preserve"> de Membro</w:t>
      </w:r>
      <w:r w:rsidR="00727074" w:rsidRPr="00192B7D">
        <w:t xml:space="preserve"> no Julgamento </w:t>
      </w:r>
      <w:r w:rsidR="00C44E33" w:rsidRPr="00192B7D">
        <w:t xml:space="preserve">- </w:t>
      </w:r>
      <w:r w:rsidR="00727074" w:rsidRPr="00192B7D">
        <w:t>Profissional</w:t>
      </w:r>
      <w:r w:rsidR="005D249C" w:rsidRPr="00192B7D">
        <w:t>.</w:t>
      </w:r>
      <w:bookmarkEnd w:id="5"/>
      <w:r w:rsidR="005E1A06" w:rsidRPr="00192B7D">
        <w:t xml:space="preserve"> </w:t>
      </w:r>
    </w:p>
    <w:p w14:paraId="37D34CD1" w14:textId="0157E60E" w:rsidR="002B1554" w:rsidRPr="00192B7D" w:rsidRDefault="00CE176F" w:rsidP="00C64B05">
      <w:pPr>
        <w:pStyle w:val="Ttulo2"/>
        <w:numPr>
          <w:ilvl w:val="0"/>
          <w:numId w:val="0"/>
        </w:numPr>
      </w:pPr>
      <w:bookmarkStart w:id="6" w:name="_Toc36496957"/>
      <w:r w:rsidRPr="00192B7D">
        <w:t>COMO</w:t>
      </w:r>
      <w:r w:rsidR="00C64B05" w:rsidRPr="00192B7D">
        <w:t xml:space="preserve"> </w:t>
      </w:r>
      <w:r w:rsidR="00703731" w:rsidRPr="00192B7D">
        <w:rPr>
          <w:b w:val="0"/>
        </w:rPr>
        <w:t>Profissional</w:t>
      </w:r>
      <w:r w:rsidR="00727074" w:rsidRPr="00192B7D">
        <w:rPr>
          <w:b w:val="0"/>
        </w:rPr>
        <w:t>;</w:t>
      </w:r>
      <w:bookmarkEnd w:id="6"/>
    </w:p>
    <w:p w14:paraId="405BA23E" w14:textId="7C7721C8" w:rsidR="005D249C" w:rsidRPr="00192B7D" w:rsidRDefault="00CE176F" w:rsidP="005D249C">
      <w:pPr>
        <w:pStyle w:val="EstiloPrototipo3"/>
      </w:pPr>
      <w:r w:rsidRPr="00192B7D">
        <w:t>QUERO</w:t>
      </w:r>
      <w:r w:rsidR="005A4527" w:rsidRPr="00192B7D">
        <w:t xml:space="preserve"> </w:t>
      </w:r>
      <w:r w:rsidR="00063E26" w:rsidRPr="00192B7D">
        <w:rPr>
          <w:b w:val="0"/>
        </w:rPr>
        <w:t>ter acesso a interface de substituir membro</w:t>
      </w:r>
      <w:r w:rsidR="00727074" w:rsidRPr="00192B7D">
        <w:rPr>
          <w:b w:val="0"/>
        </w:rPr>
        <w:t xml:space="preserve"> do Julgamento Final;</w:t>
      </w:r>
      <w:r w:rsidR="00063E26" w:rsidRPr="00192B7D">
        <w:rPr>
          <w:b w:val="0"/>
        </w:rPr>
        <w:t xml:space="preserve"> </w:t>
      </w:r>
    </w:p>
    <w:p w14:paraId="38E7497A" w14:textId="32199750" w:rsidR="00A735A5" w:rsidRPr="00192B7D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496958"/>
      <w:r w:rsidRPr="00192B7D">
        <w:t>PAR</w:t>
      </w:r>
      <w:r w:rsidR="00CE176F" w:rsidRPr="00192B7D">
        <w:t>A</w:t>
      </w:r>
      <w:r w:rsidR="005A4527" w:rsidRPr="00192B7D">
        <w:t xml:space="preserve"> </w:t>
      </w:r>
      <w:r w:rsidR="00E00A66" w:rsidRPr="00192B7D">
        <w:rPr>
          <w:b w:val="0"/>
        </w:rPr>
        <w:t xml:space="preserve">incluir um cadastro para </w:t>
      </w:r>
      <w:r w:rsidR="00FE2B2B" w:rsidRPr="00192B7D">
        <w:rPr>
          <w:b w:val="0"/>
        </w:rPr>
        <w:t>substituir um membro da chapa</w:t>
      </w:r>
      <w:r w:rsidR="00204372" w:rsidRPr="00192B7D">
        <w:rPr>
          <w:b w:val="0"/>
        </w:rPr>
        <w:t>.</w:t>
      </w:r>
      <w:bookmarkEnd w:id="7"/>
    </w:p>
    <w:p w14:paraId="3F8EBB06" w14:textId="77777777" w:rsidR="00EF4113" w:rsidRPr="00192B7D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192B7D" w:rsidRDefault="007569F0" w:rsidP="007569F0">
      <w:pPr>
        <w:pStyle w:val="Ttulo2"/>
        <w:numPr>
          <w:ilvl w:val="0"/>
          <w:numId w:val="0"/>
        </w:numPr>
      </w:pPr>
      <w:bookmarkStart w:id="9" w:name="_Toc36496959"/>
      <w:r w:rsidRPr="00192B7D">
        <w:t>PROTÓTIPO</w:t>
      </w:r>
      <w:bookmarkEnd w:id="8"/>
      <w:bookmarkEnd w:id="9"/>
    </w:p>
    <w:p w14:paraId="4AD30F2F" w14:textId="7C80D2F2" w:rsidR="00D471A9" w:rsidRPr="00192B7D" w:rsidRDefault="0003494B" w:rsidP="006B4BE8">
      <w:pPr>
        <w:pStyle w:val="EstiloPrototipo3"/>
        <w:numPr>
          <w:ilvl w:val="0"/>
          <w:numId w:val="4"/>
        </w:numPr>
      </w:pPr>
      <w:bookmarkStart w:id="10" w:name="_Ref24546055"/>
      <w:r w:rsidRPr="00192B7D">
        <w:t>Pedido de Substituição</w:t>
      </w:r>
      <w:bookmarkEnd w:id="10"/>
      <w:r w:rsidR="008B729E" w:rsidRPr="00192B7D">
        <w:t xml:space="preserve"> </w:t>
      </w:r>
    </w:p>
    <w:p w14:paraId="25B19174" w14:textId="75BBF681" w:rsidR="00B57A2F" w:rsidRPr="00192B7D" w:rsidRDefault="009C7EDC" w:rsidP="00387F95">
      <w:pPr>
        <w:pStyle w:val="EstiloPrototipo3"/>
        <w:tabs>
          <w:tab w:val="clear" w:pos="425"/>
        </w:tabs>
        <w:ind w:left="142"/>
      </w:pPr>
      <w:r w:rsidRPr="00192B7D">
        <w:rPr>
          <w:noProof/>
        </w:rPr>
        <w:drawing>
          <wp:inline distT="0" distB="0" distL="0" distR="0" wp14:anchorId="46ECB936" wp14:editId="54AC71A3">
            <wp:extent cx="4783712" cy="58801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881" cy="58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Pr="00192B7D" w:rsidRDefault="00B57A2F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192B7D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192B7D" w:rsidRDefault="00BB220D" w:rsidP="008D00DB">
            <w:pPr>
              <w:pStyle w:val="EstiloPrototipo3"/>
              <w:jc w:val="center"/>
            </w:pPr>
            <w:bookmarkStart w:id="11" w:name="_Ref13579649"/>
            <w:r w:rsidRPr="00192B7D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B220D" w:rsidRPr="00192B7D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Regra</w:t>
            </w:r>
          </w:p>
        </w:tc>
      </w:tr>
      <w:tr w:rsidR="00BB220D" w:rsidRPr="00192B7D" w14:paraId="7BD278A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192B7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23C88146" w:rsidR="00BB220D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Solicitar Substituição</w:t>
            </w:r>
          </w:p>
        </w:tc>
        <w:tc>
          <w:tcPr>
            <w:tcW w:w="1306" w:type="dxa"/>
            <w:gridSpan w:val="2"/>
          </w:tcPr>
          <w:p w14:paraId="7829C062" w14:textId="1E41C0C4" w:rsidR="00BB220D" w:rsidRPr="00192B7D" w:rsidRDefault="00BB220D" w:rsidP="007D6EE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 xml:space="preserve">Exibe o </w:t>
            </w:r>
            <w:r w:rsidR="008044D1" w:rsidRPr="00192B7D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23B1F076" w:rsidR="00BB220D" w:rsidRPr="00192B7D" w:rsidRDefault="00666A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192B7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192B7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DF59479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114DC246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6A9BF352" w14:textId="617E1B99" w:rsidR="00BB220D" w:rsidRPr="00192B7D" w:rsidRDefault="00BB220D" w:rsidP="00666A3E">
            <w:pPr>
              <w:pStyle w:val="PargrafodaLista"/>
              <w:spacing w:before="60" w:after="60"/>
              <w:ind w:left="720"/>
            </w:pPr>
          </w:p>
        </w:tc>
      </w:tr>
      <w:tr w:rsidR="003F666B" w:rsidRPr="00192B7D" w14:paraId="7F5EA337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744F097" w14:textId="77777777" w:rsidR="003F666B" w:rsidRPr="00192B7D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CE8C1F" w14:textId="65422C95" w:rsidR="003F666B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Selecione candidato(s) para solicitação de substituição</w:t>
            </w:r>
          </w:p>
        </w:tc>
        <w:tc>
          <w:tcPr>
            <w:tcW w:w="1306" w:type="dxa"/>
            <w:gridSpan w:val="2"/>
          </w:tcPr>
          <w:p w14:paraId="60E27519" w14:textId="2B2E2377" w:rsidR="003F666B" w:rsidRPr="00192B7D" w:rsidRDefault="00963F28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Exibe o título</w:t>
            </w:r>
          </w:p>
        </w:tc>
        <w:tc>
          <w:tcPr>
            <w:tcW w:w="1246" w:type="dxa"/>
          </w:tcPr>
          <w:p w14:paraId="6AB33963" w14:textId="72F65C2C" w:rsidR="003F666B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78AD8E16" w14:textId="130D740B" w:rsidR="003F666B" w:rsidRPr="00192B7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530DD40" w14:textId="06297BC1" w:rsidR="003F666B" w:rsidRPr="00192B7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AB4A05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48438625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2EA4B273" w14:textId="2FB26A78" w:rsidR="003F666B" w:rsidRPr="00192B7D" w:rsidRDefault="003F666B" w:rsidP="00666A3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F666B" w:rsidRPr="00192B7D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3F666B" w:rsidRPr="00192B7D" w:rsidRDefault="003F666B" w:rsidP="003F666B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4ADA8" w14:textId="626A93F7" w:rsidR="003F666B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Substituído</w:t>
            </w:r>
          </w:p>
        </w:tc>
        <w:tc>
          <w:tcPr>
            <w:tcW w:w="1306" w:type="dxa"/>
            <w:gridSpan w:val="2"/>
          </w:tcPr>
          <w:p w14:paraId="4816BCA7" w14:textId="27881C55" w:rsidR="003F666B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Exibe combobox com os nomes dos membros apontados/sinalizados pelos assessores</w:t>
            </w:r>
          </w:p>
        </w:tc>
        <w:tc>
          <w:tcPr>
            <w:tcW w:w="1246" w:type="dxa"/>
          </w:tcPr>
          <w:p w14:paraId="2B503C78" w14:textId="0ED71113" w:rsidR="003F666B" w:rsidRPr="00192B7D" w:rsidRDefault="00666A3E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02C8D5A" w14:textId="32CAE642" w:rsidR="003F666B" w:rsidRPr="00192B7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793A9" w14:textId="17E47642" w:rsidR="003F666B" w:rsidRPr="00192B7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24099C2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635785BC" w14:textId="77777777" w:rsidR="00666A3E" w:rsidRPr="00192B7D" w:rsidRDefault="00666A3E" w:rsidP="00666A3E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57286554" w14:textId="4345A7BB" w:rsidR="003F666B" w:rsidRPr="00192B7D" w:rsidRDefault="003F666B" w:rsidP="00666A3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192B7D" w14:paraId="7D15D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41F9B1D7" w:rsidR="00BB220D" w:rsidRPr="00192B7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7517BEA" w14:textId="265BCC00" w:rsidR="00BB220D" w:rsidRPr="00192B7D" w:rsidRDefault="00666A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Substituto</w:t>
            </w:r>
          </w:p>
        </w:tc>
        <w:tc>
          <w:tcPr>
            <w:tcW w:w="1306" w:type="dxa"/>
            <w:gridSpan w:val="2"/>
          </w:tcPr>
          <w:p w14:paraId="7C0B8E88" w14:textId="1FE74D6F" w:rsidR="00BB220D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Componente para buscar o membro que será o substituto</w:t>
            </w:r>
          </w:p>
        </w:tc>
        <w:tc>
          <w:tcPr>
            <w:tcW w:w="1246" w:type="dxa"/>
          </w:tcPr>
          <w:p w14:paraId="45E417D6" w14:textId="5327D1B6" w:rsidR="00BB220D" w:rsidRPr="00192B7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5A735617" w14:textId="77777777" w:rsidR="00BB220D" w:rsidRPr="00192B7D" w:rsidRDefault="00BB220D" w:rsidP="008D00DB">
            <w:pPr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BA9908" w14:textId="77777777" w:rsidR="00BB220D" w:rsidRPr="00192B7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82C079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5B1EAFA8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328D983B" w14:textId="3CA2B190" w:rsidR="00BB220D" w:rsidRPr="00192B7D" w:rsidRDefault="00BB220D" w:rsidP="00666A3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192B7D" w14:paraId="6AE3C70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192B7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DFD2BB" w14:textId="295B4B9A" w:rsidR="00BB220D" w:rsidRPr="00192B7D" w:rsidRDefault="00666A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  <w:gridSpan w:val="2"/>
          </w:tcPr>
          <w:p w14:paraId="17A41C83" w14:textId="52C91F78" w:rsidR="00BB220D" w:rsidRPr="00192B7D" w:rsidRDefault="00666A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Componente para informar a justificativa da solicitação de substituição</w:t>
            </w:r>
          </w:p>
        </w:tc>
        <w:tc>
          <w:tcPr>
            <w:tcW w:w="1246" w:type="dxa"/>
          </w:tcPr>
          <w:p w14:paraId="0DE6997F" w14:textId="77CF854E" w:rsidR="00BB220D" w:rsidRPr="00192B7D" w:rsidRDefault="00666A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192B7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18B99A34" w:rsidR="00BB220D" w:rsidRPr="00192B7D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B097B3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4DB89115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10B42B0A" w14:textId="1E5A6D6A" w:rsidR="0056283E" w:rsidRPr="00192B7D" w:rsidRDefault="0056283E" w:rsidP="003F666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66A3E" w:rsidRPr="00192B7D" w14:paraId="6E0762F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868033C" w14:textId="77777777" w:rsidR="00666A3E" w:rsidRPr="00192B7D" w:rsidRDefault="00666A3E" w:rsidP="00666A3E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950F587" w14:textId="6E840392" w:rsidR="00666A3E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  <w:gridSpan w:val="2"/>
          </w:tcPr>
          <w:p w14:paraId="31E828FD" w14:textId="1C79CA95" w:rsidR="00666A3E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 xml:space="preserve">Campo para realização Upload de arquivos caso seja necessário. </w:t>
            </w:r>
          </w:p>
        </w:tc>
        <w:tc>
          <w:tcPr>
            <w:tcW w:w="1246" w:type="dxa"/>
          </w:tcPr>
          <w:p w14:paraId="32794FF2" w14:textId="285DF1D1" w:rsidR="00666A3E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</w:tcPr>
          <w:p w14:paraId="72FCCF2D" w14:textId="37129639" w:rsidR="00666A3E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7A4F080" w14:textId="5F19E47E" w:rsidR="00666A3E" w:rsidRPr="00192B7D" w:rsidRDefault="00666A3E" w:rsidP="00666A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F5FA32A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130389F5" w14:textId="77777777" w:rsidR="00666A3E" w:rsidRPr="00192B7D" w:rsidRDefault="00666A3E" w:rsidP="00666A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Obrigatório: Não</w:t>
            </w:r>
          </w:p>
          <w:p w14:paraId="3DAB41C8" w14:textId="77777777" w:rsidR="00666A3E" w:rsidRPr="00192B7D" w:rsidRDefault="00666A3E" w:rsidP="00666A3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192B7D" w14:paraId="0301F93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192B7D" w14:paraId="254E5C8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192B7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Regras</w:t>
            </w:r>
          </w:p>
        </w:tc>
      </w:tr>
      <w:tr w:rsidR="00963F28" w:rsidRPr="00192B7D" w14:paraId="6D098D26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2CA4FE35" w14:textId="77777777" w:rsidR="00963F28" w:rsidRPr="00192B7D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50B902A2" w14:textId="10E2BFD3" w:rsidR="00963F28" w:rsidRPr="00192B7D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2417" w:type="dxa"/>
            <w:gridSpan w:val="3"/>
          </w:tcPr>
          <w:p w14:paraId="64A6D059" w14:textId="7B2FD1CC" w:rsidR="00963F28" w:rsidRPr="00192B7D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Exibe botão para cancelar solicitação de substituição</w:t>
            </w:r>
          </w:p>
        </w:tc>
        <w:tc>
          <w:tcPr>
            <w:tcW w:w="894" w:type="dxa"/>
            <w:gridSpan w:val="2"/>
          </w:tcPr>
          <w:p w14:paraId="6E93DBD1" w14:textId="256ECD5C" w:rsidR="00963F28" w:rsidRPr="00192B7D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1B8BA9F" w14:textId="77777777" w:rsidR="008071F1" w:rsidRPr="00192B7D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46DC1AD0" w14:textId="7AF84491" w:rsidR="008071F1" w:rsidRPr="00192B7D" w:rsidRDefault="008071F1" w:rsidP="00E11C0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3964D9F0" w14:textId="77777777" w:rsidR="00963F28" w:rsidRPr="00192B7D" w:rsidRDefault="00963F28" w:rsidP="00C94E81">
            <w:pPr>
              <w:pStyle w:val="PargrafodaLista"/>
              <w:spacing w:before="60" w:after="60"/>
              <w:ind w:left="720"/>
            </w:pPr>
          </w:p>
        </w:tc>
      </w:tr>
      <w:tr w:rsidR="00963F28" w:rsidRPr="00192B7D" w14:paraId="16CC828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14509269" w14:textId="77777777" w:rsidR="00963F28" w:rsidRPr="00192B7D" w:rsidRDefault="00963F28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720D79D8" w14:textId="7A7F3BED" w:rsidR="00963F28" w:rsidRPr="00192B7D" w:rsidRDefault="00963F28" w:rsidP="00E11C09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C</w:t>
            </w:r>
            <w:r w:rsidR="00E11C09" w:rsidRPr="00192B7D">
              <w:rPr>
                <w:sz w:val="18"/>
                <w:szCs w:val="18"/>
              </w:rPr>
              <w:t>onfirmar</w:t>
            </w:r>
          </w:p>
        </w:tc>
        <w:tc>
          <w:tcPr>
            <w:tcW w:w="2417" w:type="dxa"/>
            <w:gridSpan w:val="3"/>
          </w:tcPr>
          <w:p w14:paraId="0A083A0D" w14:textId="45BC20AC" w:rsidR="00963F28" w:rsidRPr="00192B7D" w:rsidRDefault="00963F28" w:rsidP="00963F28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Exibe botão para confirmar solicitação de substituição</w:t>
            </w:r>
          </w:p>
        </w:tc>
        <w:tc>
          <w:tcPr>
            <w:tcW w:w="894" w:type="dxa"/>
            <w:gridSpan w:val="2"/>
          </w:tcPr>
          <w:p w14:paraId="78A7AB75" w14:textId="26C901F7" w:rsidR="00963F28" w:rsidRPr="00192B7D" w:rsidRDefault="00963F28" w:rsidP="00C94E81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279AA6BD" w14:textId="77777777" w:rsidR="008071F1" w:rsidRPr="00192B7D" w:rsidRDefault="008071F1" w:rsidP="008071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Somente Leitura: Não</w:t>
            </w:r>
          </w:p>
          <w:p w14:paraId="5369A42F" w14:textId="21C181E7" w:rsidR="00963F28" w:rsidRPr="00192B7D" w:rsidRDefault="00963F28" w:rsidP="00E11C09">
            <w:pPr>
              <w:pStyle w:val="PargrafodaLista"/>
              <w:spacing w:before="60" w:after="60"/>
              <w:ind w:left="720"/>
            </w:pPr>
          </w:p>
        </w:tc>
      </w:tr>
      <w:bookmarkEnd w:id="11"/>
    </w:tbl>
    <w:p w14:paraId="63605178" w14:textId="77777777" w:rsidR="007D1771" w:rsidRPr="00192B7D" w:rsidRDefault="007D1771" w:rsidP="008071F1">
      <w:pPr>
        <w:pStyle w:val="Ttulo2"/>
        <w:numPr>
          <w:ilvl w:val="0"/>
          <w:numId w:val="0"/>
        </w:numPr>
        <w:spacing w:before="240"/>
      </w:pPr>
    </w:p>
    <w:p w14:paraId="0122619B" w14:textId="77777777" w:rsidR="007D1771" w:rsidRPr="00192B7D" w:rsidRDefault="007D1771" w:rsidP="008071F1">
      <w:pPr>
        <w:pStyle w:val="Ttulo2"/>
        <w:numPr>
          <w:ilvl w:val="0"/>
          <w:numId w:val="0"/>
        </w:numPr>
        <w:spacing w:before="240"/>
      </w:pPr>
    </w:p>
    <w:p w14:paraId="7303BB8A" w14:textId="77777777" w:rsidR="007D1771" w:rsidRPr="00192B7D" w:rsidRDefault="007D1771" w:rsidP="008071F1">
      <w:pPr>
        <w:pStyle w:val="Ttulo2"/>
        <w:numPr>
          <w:ilvl w:val="0"/>
          <w:numId w:val="0"/>
        </w:numPr>
        <w:spacing w:before="240"/>
      </w:pPr>
    </w:p>
    <w:p w14:paraId="713E9F9E" w14:textId="77777777" w:rsidR="007D1771" w:rsidRPr="00192B7D" w:rsidRDefault="007D1771" w:rsidP="007D1771"/>
    <w:p w14:paraId="0A7E6A03" w14:textId="77777777" w:rsidR="007D1771" w:rsidRPr="00192B7D" w:rsidRDefault="007D1771" w:rsidP="007D1771"/>
    <w:p w14:paraId="02D5C9FC" w14:textId="2C0377E8" w:rsidR="008071F1" w:rsidRPr="00192B7D" w:rsidRDefault="008071F1" w:rsidP="008071F1">
      <w:pPr>
        <w:pStyle w:val="Ttulo2"/>
        <w:numPr>
          <w:ilvl w:val="0"/>
          <w:numId w:val="0"/>
        </w:numPr>
        <w:spacing w:before="240"/>
      </w:pPr>
      <w:bookmarkStart w:id="12" w:name="_Toc36496960"/>
      <w:r w:rsidRPr="00192B7D">
        <w:t>CRITÉRIOS DE ACEITE</w:t>
      </w:r>
      <w:bookmarkEnd w:id="12"/>
    </w:p>
    <w:p w14:paraId="34F179F8" w14:textId="77777777" w:rsidR="0030370F" w:rsidRPr="00192B7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92B7D">
        <w:rPr>
          <w:b/>
          <w:color w:val="auto"/>
        </w:rPr>
        <w:t xml:space="preserve">Premissa: </w:t>
      </w:r>
    </w:p>
    <w:p w14:paraId="2EADF37C" w14:textId="15EB33E2" w:rsidR="00324B1F" w:rsidRPr="00192B7D" w:rsidRDefault="00324B1F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192B7D">
        <w:t>Esta história deve ser executada quando o usuário acessar no módulo profissional</w:t>
      </w:r>
      <w:r w:rsidR="009F03C8" w:rsidRPr="00192B7D">
        <w:t>, e acionar o</w:t>
      </w:r>
      <w:r w:rsidRPr="00192B7D">
        <w:t xml:space="preserve"> botão</w:t>
      </w:r>
      <w:r w:rsidR="00CA0987" w:rsidRPr="00192B7D">
        <w:rPr>
          <w:noProof/>
        </w:rPr>
        <w:drawing>
          <wp:inline distT="0" distB="0" distL="0" distR="0" wp14:anchorId="6B5BAB0A" wp14:editId="4A4E8084">
            <wp:extent cx="733773" cy="152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C8" w:rsidRPr="00192B7D">
        <w:t xml:space="preserve"> na </w:t>
      </w:r>
      <w:r w:rsidR="009F03C8" w:rsidRPr="00192B7D">
        <w:rPr>
          <w:color w:val="31849B" w:themeColor="accent5" w:themeShade="BF"/>
        </w:rPr>
        <w:t>HST088</w:t>
      </w:r>
      <w:r w:rsidR="007F49C8" w:rsidRPr="00192B7D">
        <w:t xml:space="preserve"> </w:t>
      </w:r>
      <w:r w:rsidR="007F49C8" w:rsidRPr="00192B7D">
        <w:rPr>
          <w:b/>
        </w:rPr>
        <w:t>OU</w:t>
      </w:r>
      <w:r w:rsidR="007F49C8" w:rsidRPr="00192B7D">
        <w:t xml:space="preserve"> na </w:t>
      </w:r>
      <w:r w:rsidR="007F49C8" w:rsidRPr="00192B7D">
        <w:rPr>
          <w:color w:val="31849B" w:themeColor="accent5" w:themeShade="BF"/>
        </w:rPr>
        <w:t>HST109</w:t>
      </w:r>
      <w:r w:rsidR="007F49C8" w:rsidRPr="00192B7D">
        <w:rPr>
          <w:color w:val="auto"/>
        </w:rPr>
        <w:t>;</w:t>
      </w:r>
    </w:p>
    <w:p w14:paraId="7A085014" w14:textId="77777777" w:rsidR="00211D1D" w:rsidRPr="00192B7D" w:rsidRDefault="00211D1D" w:rsidP="00211D1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D7F835D" w14:textId="769665E3" w:rsidR="00211D1D" w:rsidRPr="00192B7D" w:rsidRDefault="00211D1D" w:rsidP="009F03C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ator só poderá solicitar substituição para </w:t>
      </w:r>
      <w:r w:rsidR="00003EAD" w:rsidRPr="00192B7D">
        <w:t>J</w:t>
      </w:r>
      <w:r w:rsidR="009F03C8" w:rsidRPr="00192B7D">
        <w:t xml:space="preserve">ulgamento Final </w:t>
      </w:r>
      <w:r w:rsidR="009F03C8" w:rsidRPr="00192B7D">
        <w:rPr>
          <w:color w:val="31849B" w:themeColor="accent5" w:themeShade="BF"/>
        </w:rPr>
        <w:t>INDEFERIDOS</w:t>
      </w:r>
      <w:r w:rsidR="00003EAD" w:rsidRPr="00192B7D">
        <w:t>;</w:t>
      </w:r>
    </w:p>
    <w:p w14:paraId="03F0EEDF" w14:textId="77777777" w:rsidR="00622A0C" w:rsidRPr="00192B7D" w:rsidRDefault="00622A0C" w:rsidP="00622A0C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562DC8FF" w:rsidR="00AF126B" w:rsidRPr="00192B7D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usuário (Profissional) deve estar autenticado no sistema eleitoral e deve ter as permissões </w:t>
      </w:r>
      <w:r w:rsidR="00D8084A" w:rsidRPr="00192B7D">
        <w:t>conforme regras abaixo informadas;</w:t>
      </w:r>
    </w:p>
    <w:p w14:paraId="665F158B" w14:textId="77777777" w:rsidR="00B00B8B" w:rsidRPr="00192B7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212C693" w14:textId="77777777" w:rsidR="009F03C8" w:rsidRPr="00192B7D" w:rsidRDefault="009F03C8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92B7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2024542"/>
      <w:r w:rsidRPr="00192B7D">
        <w:rPr>
          <w:b/>
        </w:rPr>
        <w:t>Regras Gerais:</w:t>
      </w:r>
      <w:bookmarkEnd w:id="13"/>
    </w:p>
    <w:p w14:paraId="00C00C08" w14:textId="77777777" w:rsidR="0072629F" w:rsidRPr="00192B7D" w:rsidRDefault="00003EAD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O sistema deve exibir o</w:t>
      </w:r>
      <w:r w:rsidR="00324B1F" w:rsidRPr="00192B7D">
        <w:t xml:space="preserve"> </w:t>
      </w:r>
      <w:r w:rsidR="00324B1F" w:rsidRPr="00192B7D">
        <w:rPr>
          <w:color w:val="000000" w:themeColor="text1" w:themeShade="BF"/>
        </w:rPr>
        <w:t>botão</w:t>
      </w:r>
      <w:r w:rsidR="00CA0987" w:rsidRPr="00192B7D">
        <w:rPr>
          <w:noProof/>
        </w:rPr>
        <w:drawing>
          <wp:inline distT="0" distB="0" distL="0" distR="0" wp14:anchorId="035C1BEE" wp14:editId="7FA831CE">
            <wp:extent cx="733773" cy="152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29F" w:rsidRPr="00192B7D">
        <w:rPr>
          <w:color w:val="000000" w:themeColor="text1" w:themeShade="BF"/>
        </w:rPr>
        <w:t>:</w:t>
      </w:r>
    </w:p>
    <w:p w14:paraId="3D34CF7A" w14:textId="6F8CA6E4" w:rsidR="00003EAD" w:rsidRPr="00192B7D" w:rsidRDefault="0072629F" w:rsidP="0072629F">
      <w:pPr>
        <w:pStyle w:val="PargrafodaLista"/>
        <w:widowControl/>
        <w:numPr>
          <w:ilvl w:val="0"/>
          <w:numId w:val="6"/>
        </w:numPr>
        <w:autoSpaceDE/>
        <w:adjustRightInd/>
        <w:spacing w:after="200" w:line="276" w:lineRule="auto"/>
        <w:contextualSpacing/>
        <w:jc w:val="both"/>
      </w:pPr>
      <w:r w:rsidRPr="00192B7D">
        <w:rPr>
          <w:color w:val="000000" w:themeColor="text1" w:themeShade="BF"/>
        </w:rPr>
        <w:t>Em 1ª Instância:</w:t>
      </w:r>
      <w:r w:rsidR="00003EAD" w:rsidRPr="00192B7D">
        <w:rPr>
          <w:color w:val="000000" w:themeColor="text1" w:themeShade="BF"/>
        </w:rPr>
        <w:t xml:space="preserve"> na data de início da </w:t>
      </w:r>
      <w:r w:rsidR="00003EAD" w:rsidRPr="00192B7D">
        <w:rPr>
          <w:color w:val="31849B" w:themeColor="accent5" w:themeShade="BF"/>
        </w:rPr>
        <w:t>5.3 Atividade Secundária</w:t>
      </w:r>
      <w:r w:rsidR="00315037" w:rsidRPr="00192B7D">
        <w:rPr>
          <w:color w:val="31849B" w:themeColor="accent5" w:themeShade="BF"/>
        </w:rPr>
        <w:t xml:space="preserve"> </w:t>
      </w:r>
      <w:r w:rsidR="00315037" w:rsidRPr="00192B7D">
        <w:rPr>
          <w:color w:val="auto"/>
        </w:rPr>
        <w:t>(Substituição</w:t>
      </w:r>
      <w:r w:rsidRPr="00192B7D">
        <w:rPr>
          <w:color w:val="auto"/>
        </w:rPr>
        <w:t xml:space="preserve"> – 1ª Instância</w:t>
      </w:r>
      <w:r w:rsidR="00315037" w:rsidRPr="00192B7D">
        <w:rPr>
          <w:color w:val="auto"/>
        </w:rPr>
        <w:t>)</w:t>
      </w:r>
      <w:r w:rsidR="00003EAD" w:rsidRPr="00192B7D">
        <w:rPr>
          <w:color w:val="auto"/>
        </w:rPr>
        <w:t>;</w:t>
      </w:r>
    </w:p>
    <w:p w14:paraId="59588A2A" w14:textId="78FB6882" w:rsidR="0072629F" w:rsidRPr="00192B7D" w:rsidRDefault="0072629F" w:rsidP="0072629F">
      <w:pPr>
        <w:pStyle w:val="PargrafodaLista"/>
        <w:widowControl/>
        <w:numPr>
          <w:ilvl w:val="0"/>
          <w:numId w:val="6"/>
        </w:numPr>
        <w:autoSpaceDE/>
        <w:adjustRightInd/>
        <w:spacing w:after="200" w:line="276" w:lineRule="auto"/>
        <w:contextualSpacing/>
        <w:jc w:val="both"/>
      </w:pPr>
      <w:r w:rsidRPr="00192B7D">
        <w:rPr>
          <w:color w:val="000000" w:themeColor="text1" w:themeShade="BF"/>
        </w:rPr>
        <w:t xml:space="preserve">Em 2ª Instância: na data de início da </w:t>
      </w:r>
      <w:r w:rsidRPr="00192B7D">
        <w:rPr>
          <w:color w:val="31849B" w:themeColor="accent5" w:themeShade="BF"/>
        </w:rPr>
        <w:t xml:space="preserve">5.6 Atividade Secundária </w:t>
      </w:r>
      <w:r w:rsidRPr="00192B7D">
        <w:rPr>
          <w:color w:val="auto"/>
        </w:rPr>
        <w:t>(Substituição – 2ª Instância);</w:t>
      </w:r>
    </w:p>
    <w:p w14:paraId="5F618630" w14:textId="77777777" w:rsidR="00003EAD" w:rsidRPr="00192B7D" w:rsidRDefault="00003EAD" w:rsidP="00003EA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49A1B64" w14:textId="37A82D31" w:rsidR="00324B1F" w:rsidRPr="00192B7D" w:rsidRDefault="00003EAD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 Este botão </w:t>
      </w:r>
      <w:r w:rsidR="00324B1F" w:rsidRPr="00192B7D">
        <w:rPr>
          <w:color w:val="000000" w:themeColor="text1" w:themeShade="BF"/>
        </w:rPr>
        <w:t xml:space="preserve">deve ser exibido </w:t>
      </w:r>
      <w:r w:rsidR="00315037" w:rsidRPr="00192B7D">
        <w:rPr>
          <w:color w:val="000000" w:themeColor="text1" w:themeShade="BF"/>
        </w:rPr>
        <w:t xml:space="preserve">APENAS </w:t>
      </w:r>
      <w:r w:rsidR="00324B1F" w:rsidRPr="00192B7D">
        <w:rPr>
          <w:color w:val="000000" w:themeColor="text1" w:themeShade="BF"/>
        </w:rPr>
        <w:t xml:space="preserve">para os </w:t>
      </w:r>
      <w:r w:rsidR="00324B1F" w:rsidRPr="00192B7D">
        <w:rPr>
          <w:color w:val="31849B" w:themeColor="accent5" w:themeShade="BF"/>
        </w:rPr>
        <w:t xml:space="preserve">Responsáveis </w:t>
      </w:r>
      <w:r w:rsidR="009F03C8" w:rsidRPr="00192B7D">
        <w:rPr>
          <w:color w:val="31849B" w:themeColor="accent5" w:themeShade="BF"/>
        </w:rPr>
        <w:t>da</w:t>
      </w:r>
      <w:r w:rsidR="00324B1F" w:rsidRPr="00192B7D">
        <w:rPr>
          <w:color w:val="31849B" w:themeColor="accent5" w:themeShade="BF"/>
        </w:rPr>
        <w:t xml:space="preserve"> Chapas</w:t>
      </w:r>
      <w:r w:rsidR="00324B1F" w:rsidRPr="00192B7D">
        <w:rPr>
          <w:color w:val="000000" w:themeColor="text1" w:themeShade="BF"/>
        </w:rPr>
        <w:t>;</w:t>
      </w:r>
    </w:p>
    <w:p w14:paraId="47E6F21E" w14:textId="77777777" w:rsidR="00324B1F" w:rsidRPr="00192B7D" w:rsidRDefault="00324B1F" w:rsidP="00324B1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9036049" w14:textId="287E5B85" w:rsidR="00324B1F" w:rsidRPr="00192B7D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Para os </w:t>
      </w:r>
      <w:r w:rsidRPr="00192B7D">
        <w:rPr>
          <w:color w:val="31849B" w:themeColor="accent5" w:themeShade="BF"/>
        </w:rPr>
        <w:t xml:space="preserve">Conselheiros CEN </w:t>
      </w:r>
      <w:r w:rsidRPr="00192B7D">
        <w:t xml:space="preserve">e </w:t>
      </w:r>
      <w:r w:rsidRPr="00192B7D">
        <w:rPr>
          <w:color w:val="31849B" w:themeColor="accent5" w:themeShade="BF"/>
        </w:rPr>
        <w:t>CE</w:t>
      </w:r>
      <w:r w:rsidRPr="00192B7D">
        <w:t xml:space="preserve">, o sistema deve permitir apenas </w:t>
      </w:r>
      <w:r w:rsidR="00CA0987" w:rsidRPr="00192B7D">
        <w:t>a visualização</w:t>
      </w:r>
      <w:r w:rsidR="00315037" w:rsidRPr="00192B7D">
        <w:t xml:space="preserve"> da substituição</w:t>
      </w:r>
      <w:r w:rsidR="00CA0987" w:rsidRPr="00192B7D">
        <w:t xml:space="preserve"> na HST10</w:t>
      </w:r>
      <w:r w:rsidR="003E5F2A" w:rsidRPr="00192B7D">
        <w:t>3</w:t>
      </w:r>
    </w:p>
    <w:p w14:paraId="40BB1004" w14:textId="77777777" w:rsidR="00324B1F" w:rsidRPr="00192B7D" w:rsidRDefault="00324B1F" w:rsidP="00324B1F">
      <w:pPr>
        <w:pStyle w:val="PargrafodaLista"/>
      </w:pPr>
    </w:p>
    <w:p w14:paraId="02B85D4F" w14:textId="204E049A" w:rsidR="00CA0987" w:rsidRPr="00192B7D" w:rsidRDefault="00324B1F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4" w:name="_Ref43884445"/>
      <w:r w:rsidRPr="00192B7D">
        <w:t>Apenas os Responsável por uma chapa poderá solicitar substituição de um dos membros</w:t>
      </w:r>
      <w:r w:rsidR="003E5F2A" w:rsidRPr="00192B7D">
        <w:t xml:space="preserve"> da Chapa</w:t>
      </w:r>
      <w:r w:rsidRPr="00192B7D">
        <w:t>; Este responsável poderá solicitar substituição</w:t>
      </w:r>
      <w:r w:rsidR="00003EAD" w:rsidRPr="00192B7D">
        <w:t xml:space="preserve"> APENAS para os membros que forem sinalizados/apontados </w:t>
      </w:r>
      <w:r w:rsidR="00CA0987" w:rsidRPr="00192B7D">
        <w:t>pelos assessores na HST078</w:t>
      </w:r>
      <w:r w:rsidR="00192B7D" w:rsidRPr="00192B7D">
        <w:t xml:space="preserve"> </w:t>
      </w:r>
      <w:r w:rsidR="00192B7D" w:rsidRPr="00192B7D">
        <w:rPr>
          <w:highlight w:val="yellow"/>
        </w:rPr>
        <w:t>e HST106 quando essa for mais recente</w:t>
      </w:r>
      <w:r w:rsidR="00003EAD" w:rsidRPr="00192B7D">
        <w:rPr>
          <w:highlight w:val="yellow"/>
        </w:rPr>
        <w:t>;</w:t>
      </w:r>
      <w:bookmarkEnd w:id="14"/>
    </w:p>
    <w:p w14:paraId="3A8A6F86" w14:textId="77777777" w:rsidR="00CA0987" w:rsidRPr="00192B7D" w:rsidRDefault="00CA0987" w:rsidP="00CA0987">
      <w:pPr>
        <w:pStyle w:val="PargrafodaLista"/>
      </w:pPr>
    </w:p>
    <w:p w14:paraId="30C0F6EA" w14:textId="77777777" w:rsidR="005B02DD" w:rsidRPr="00192B7D" w:rsidRDefault="005B02DD" w:rsidP="005B02D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5CD427A" w14:textId="7AE53505" w:rsidR="005B02DD" w:rsidRPr="00192B7D" w:rsidRDefault="005B02DD" w:rsidP="005B02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sistema deve permitir incluir apenas 1 (um) registro para Pedido de Substituição; Caso outro </w:t>
      </w:r>
      <w:proofErr w:type="spellStart"/>
      <w:r w:rsidRPr="00192B7D">
        <w:t>Resp</w:t>
      </w:r>
      <w:proofErr w:type="spellEnd"/>
      <w:r w:rsidRPr="00192B7D">
        <w:t xml:space="preserve"> Chapa tente cadastrar um Pedido de Substituição para um mesmo julgamento, ao mesmo tempo, prevalece o cadastro de quem acionar primeiramente o </w:t>
      </w:r>
      <w:proofErr w:type="gramStart"/>
      <w:r w:rsidRPr="00192B7D">
        <w:t xml:space="preserve">botão </w:t>
      </w:r>
      <w:r w:rsidRPr="00192B7D">
        <w:rPr>
          <w:noProof/>
        </w:rPr>
        <w:drawing>
          <wp:inline distT="0" distB="0" distL="0" distR="0" wp14:anchorId="43BDDB0E" wp14:editId="65897FD3">
            <wp:extent cx="498763" cy="12993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>;</w:t>
      </w:r>
      <w:proofErr w:type="gramEnd"/>
      <w:r w:rsidRPr="00192B7D">
        <w:t xml:space="preserve"> </w:t>
      </w:r>
    </w:p>
    <w:p w14:paraId="5E7C297F" w14:textId="77777777" w:rsidR="005B02DD" w:rsidRPr="00192B7D" w:rsidRDefault="005B02DD" w:rsidP="005B02DD">
      <w:pPr>
        <w:pStyle w:val="PargrafodaLista"/>
      </w:pPr>
    </w:p>
    <w:p w14:paraId="5C50CB9F" w14:textId="7F941350" w:rsidR="005B02DD" w:rsidRPr="00192B7D" w:rsidRDefault="005B02DD" w:rsidP="005B02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Caso ocorra a situação acima citada, ao acionar o botão</w:t>
      </w:r>
      <w:r w:rsidRPr="00192B7D">
        <w:rPr>
          <w:noProof/>
        </w:rPr>
        <w:drawing>
          <wp:inline distT="0" distB="0" distL="0" distR="0" wp14:anchorId="66F9B663" wp14:editId="14D6F405">
            <wp:extent cx="498763" cy="129930"/>
            <wp:effectExtent l="0" t="0" r="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, o sistema deve exibir </w:t>
      </w:r>
      <w:proofErr w:type="spellStart"/>
      <w:r w:rsidRPr="00192B7D">
        <w:t>mensagem</w:t>
      </w:r>
      <w:proofErr w:type="spellEnd"/>
      <w:r w:rsidRPr="00192B7D">
        <w:t xml:space="preserve"> </w:t>
      </w:r>
      <w:r w:rsidRPr="00192B7D">
        <w:rPr>
          <w:color w:val="31849B" w:themeColor="accent5" w:themeShade="BF"/>
        </w:rPr>
        <w:t>[</w:t>
      </w:r>
      <w:r w:rsidR="00515630" w:rsidRPr="00192B7D">
        <w:rPr>
          <w:color w:val="31849B" w:themeColor="accent5" w:themeShade="BF"/>
        </w:rPr>
        <w:fldChar w:fldCharType="begin"/>
      </w:r>
      <w:r w:rsidR="00515630" w:rsidRPr="00192B7D">
        <w:rPr>
          <w:color w:val="31849B" w:themeColor="accent5" w:themeShade="BF"/>
        </w:rPr>
        <w:instrText xml:space="preserve"> REF _Ref36467954 \r \h </w:instrText>
      </w:r>
      <w:r w:rsidR="00242EBD" w:rsidRPr="00192B7D">
        <w:rPr>
          <w:color w:val="31849B" w:themeColor="accent5" w:themeShade="BF"/>
        </w:rPr>
        <w:instrText xml:space="preserve"> \* MERGEFORMAT </w:instrText>
      </w:r>
      <w:r w:rsidR="00515630" w:rsidRPr="00192B7D">
        <w:rPr>
          <w:color w:val="31849B" w:themeColor="accent5" w:themeShade="BF"/>
        </w:rPr>
      </w:r>
      <w:r w:rsidR="00515630" w:rsidRPr="00192B7D">
        <w:rPr>
          <w:color w:val="31849B" w:themeColor="accent5" w:themeShade="BF"/>
        </w:rPr>
        <w:fldChar w:fldCharType="separate"/>
      </w:r>
      <w:r w:rsidR="00515630" w:rsidRPr="00192B7D">
        <w:rPr>
          <w:color w:val="31849B" w:themeColor="accent5" w:themeShade="BF"/>
        </w:rPr>
        <w:t>ME023</w:t>
      </w:r>
      <w:r w:rsidR="0051563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22A06E7A" w14:textId="77777777" w:rsidR="005B02DD" w:rsidRPr="00192B7D" w:rsidRDefault="005B02DD" w:rsidP="005B02DD">
      <w:pPr>
        <w:pStyle w:val="PargrafodaLista"/>
      </w:pPr>
    </w:p>
    <w:p w14:paraId="7FBAFE61" w14:textId="1B7E0FDD" w:rsidR="005B02DD" w:rsidRPr="00192B7D" w:rsidRDefault="005B02DD" w:rsidP="005B02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Após cadastrar com sucesso um </w:t>
      </w:r>
      <w:r w:rsidR="00515630" w:rsidRPr="00192B7D">
        <w:t>Pedido de Substituição</w:t>
      </w:r>
      <w:r w:rsidRPr="00192B7D">
        <w:t xml:space="preserve">, o sistema deve ocultar os botões </w:t>
      </w:r>
      <w:r w:rsidRPr="00192B7D">
        <w:rPr>
          <w:noProof/>
        </w:rPr>
        <w:drawing>
          <wp:inline distT="0" distB="0" distL="0" distR="0" wp14:anchorId="155C278E" wp14:editId="0B662DDC">
            <wp:extent cx="1485727" cy="150726"/>
            <wp:effectExtent l="0" t="0" r="63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616" cy="2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  <w:position w:val="3"/>
        </w:rPr>
        <w:t>:</w:t>
      </w:r>
      <w:r w:rsidRPr="00192B7D">
        <w:t>, para o registro em questão;</w:t>
      </w:r>
    </w:p>
    <w:p w14:paraId="04F873D7" w14:textId="77777777" w:rsidR="005B02DD" w:rsidRPr="00192B7D" w:rsidRDefault="005B02DD" w:rsidP="005B02D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A80B7E7" w14:textId="77777777" w:rsidR="005B02DD" w:rsidRPr="00192B7D" w:rsidRDefault="005B02DD" w:rsidP="005B02DD">
      <w:pPr>
        <w:pStyle w:val="PargrafodaLista"/>
      </w:pPr>
    </w:p>
    <w:p w14:paraId="652E6B0D" w14:textId="77777777" w:rsidR="00315037" w:rsidRPr="00192B7D" w:rsidRDefault="00315037" w:rsidP="003E5F2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567"/>
        <w:contextualSpacing/>
        <w:jc w:val="both"/>
      </w:pPr>
      <w:r w:rsidRPr="00192B7D">
        <w:t xml:space="preserve">A </w:t>
      </w:r>
      <w:r w:rsidRPr="00192B7D">
        <w:rPr>
          <w:color w:val="31849B" w:themeColor="accent5" w:themeShade="BF"/>
        </w:rPr>
        <w:t>Substituição</w:t>
      </w:r>
      <w:r w:rsidRPr="00192B7D">
        <w:t xml:space="preserve"> poderá ser solicitada em dois momentos:</w:t>
      </w:r>
    </w:p>
    <w:p w14:paraId="0A3A1333" w14:textId="060947EB" w:rsidR="00315037" w:rsidRPr="00192B7D" w:rsidRDefault="003E5F2A" w:rsidP="003E5F2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  <w:r w:rsidRPr="00192B7D">
        <w:rPr>
          <w:b/>
        </w:rPr>
        <w:t>1</w:t>
      </w:r>
      <w:r w:rsidR="00315037" w:rsidRPr="00192B7D">
        <w:rPr>
          <w:b/>
        </w:rPr>
        <w:t>º</w:t>
      </w:r>
      <w:r w:rsidR="00315037" w:rsidRPr="00192B7D">
        <w:t xml:space="preserve"> - Após o julgamento de </w:t>
      </w:r>
      <w:r w:rsidRPr="00192B7D">
        <w:rPr>
          <w:b/>
        </w:rPr>
        <w:t>1</w:t>
      </w:r>
      <w:r w:rsidR="00315037" w:rsidRPr="00192B7D">
        <w:rPr>
          <w:b/>
        </w:rPr>
        <w:t>ª instância</w:t>
      </w:r>
      <w:r w:rsidR="00315037" w:rsidRPr="00192B7D">
        <w:t xml:space="preserve"> (HST</w:t>
      </w:r>
      <w:r w:rsidRPr="00192B7D">
        <w:t>078</w:t>
      </w:r>
      <w:r w:rsidR="00315037" w:rsidRPr="00192B7D">
        <w:t xml:space="preserve">); aonde poderá solicitar substituição na </w:t>
      </w:r>
      <w:r w:rsidR="00315037" w:rsidRPr="00192B7D">
        <w:rPr>
          <w:color w:val="31849B" w:themeColor="accent5" w:themeShade="BF"/>
        </w:rPr>
        <w:t>HST</w:t>
      </w:r>
      <w:r w:rsidRPr="00192B7D">
        <w:rPr>
          <w:color w:val="31849B" w:themeColor="accent5" w:themeShade="BF"/>
        </w:rPr>
        <w:t>088</w:t>
      </w:r>
      <w:r w:rsidR="00315037" w:rsidRPr="00192B7D">
        <w:t>;</w:t>
      </w:r>
    </w:p>
    <w:p w14:paraId="5296743E" w14:textId="77777777" w:rsidR="003E5F2A" w:rsidRPr="00192B7D" w:rsidRDefault="003E5F2A" w:rsidP="003E5F2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5248EC1A" w14:textId="77777777" w:rsidR="003E5F2A" w:rsidRPr="00192B7D" w:rsidRDefault="003E5F2A" w:rsidP="003E5F2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  <w:r w:rsidRPr="00192B7D">
        <w:rPr>
          <w:b/>
        </w:rPr>
        <w:t>2º</w:t>
      </w:r>
      <w:r w:rsidRPr="00192B7D">
        <w:t xml:space="preserve"> - Após o julgamento de </w:t>
      </w:r>
      <w:r w:rsidRPr="00192B7D">
        <w:rPr>
          <w:b/>
        </w:rPr>
        <w:t>2ª instância</w:t>
      </w:r>
      <w:r w:rsidRPr="00192B7D">
        <w:t xml:space="preserve"> (HST106); aonde poderá solicitar substituição na </w:t>
      </w:r>
      <w:r w:rsidRPr="00192B7D">
        <w:rPr>
          <w:color w:val="31849B" w:themeColor="accent5" w:themeShade="BF"/>
        </w:rPr>
        <w:t>HST109</w:t>
      </w:r>
      <w:r w:rsidRPr="00192B7D">
        <w:t>;</w:t>
      </w:r>
    </w:p>
    <w:p w14:paraId="0D996F21" w14:textId="77777777" w:rsidR="003E5F2A" w:rsidRPr="00192B7D" w:rsidRDefault="003E5F2A" w:rsidP="003E5F2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70FF4C90" w14:textId="77777777" w:rsidR="00315037" w:rsidRPr="00192B7D" w:rsidRDefault="00315037" w:rsidP="00315037">
      <w:pPr>
        <w:pStyle w:val="PargrafodaLista"/>
      </w:pPr>
    </w:p>
    <w:p w14:paraId="0D2923A1" w14:textId="2151D418" w:rsidR="00315037" w:rsidRPr="00192B7D" w:rsidRDefault="00315037" w:rsidP="0031503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Ao acionar o botão</w:t>
      </w:r>
      <w:r w:rsidRPr="00192B7D">
        <w:rPr>
          <w:noProof/>
        </w:rPr>
        <w:drawing>
          <wp:inline distT="0" distB="0" distL="0" distR="0" wp14:anchorId="7E489FF1" wp14:editId="432CD331">
            <wp:extent cx="733773" cy="152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 tanto na </w:t>
      </w:r>
      <w:r w:rsidRPr="00192B7D">
        <w:rPr>
          <w:color w:val="31849B" w:themeColor="accent5" w:themeShade="BF"/>
        </w:rPr>
        <w:t>HST088</w:t>
      </w:r>
      <w:r w:rsidRPr="00192B7D">
        <w:t xml:space="preserve"> como na </w:t>
      </w:r>
      <w:r w:rsidRPr="00192B7D">
        <w:rPr>
          <w:color w:val="31849B" w:themeColor="accent5" w:themeShade="BF"/>
        </w:rPr>
        <w:t>HST109</w:t>
      </w:r>
      <w:r w:rsidRPr="00192B7D">
        <w:t xml:space="preserve">, o sistema deve </w:t>
      </w:r>
      <w:r w:rsidR="00633F9B" w:rsidRPr="00192B7D">
        <w:t>estender</w:t>
      </w:r>
      <w:r w:rsidRPr="00192B7D">
        <w:t xml:space="preserve"> para a </w:t>
      </w:r>
      <w:r w:rsidRPr="00192B7D">
        <w:rPr>
          <w:color w:val="31849B" w:themeColor="accent5" w:themeShade="BF"/>
        </w:rPr>
        <w:t>HST100</w:t>
      </w:r>
      <w:r w:rsidRPr="00192B7D">
        <w:t>, aonde o ator poderá incluir uma substituição;</w:t>
      </w:r>
    </w:p>
    <w:p w14:paraId="6DE29C45" w14:textId="77777777" w:rsidR="00461A00" w:rsidRPr="00192B7D" w:rsidRDefault="00461A00" w:rsidP="00461A00">
      <w:pPr>
        <w:pStyle w:val="PargrafodaLista"/>
      </w:pPr>
    </w:p>
    <w:p w14:paraId="75CD6D37" w14:textId="2AD9EC5B" w:rsidR="00315037" w:rsidRPr="00192B7D" w:rsidRDefault="00CA0987" w:rsidP="0031503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Após julgamento Final de 1ª instância, </w:t>
      </w:r>
      <w:r w:rsidR="00633F9B" w:rsidRPr="00192B7D">
        <w:t>para julgamentos</w:t>
      </w:r>
      <w:r w:rsidRPr="00192B7D">
        <w:t xml:space="preserve"> INDEFERID</w:t>
      </w:r>
      <w:r w:rsidR="00633F9B" w:rsidRPr="00192B7D">
        <w:t>OS</w:t>
      </w:r>
      <w:r w:rsidRPr="00192B7D">
        <w:t>, o Responsável da Chapa poderá solicitar um</w:t>
      </w:r>
      <w:r w:rsidR="00003EAD" w:rsidRPr="00192B7D">
        <w:t>a</w:t>
      </w:r>
      <w:r w:rsidRPr="00192B7D">
        <w:t xml:space="preserve"> </w:t>
      </w:r>
      <w:r w:rsidR="00003EAD" w:rsidRPr="00192B7D">
        <w:rPr>
          <w:color w:val="31849B" w:themeColor="accent5" w:themeShade="BF"/>
        </w:rPr>
        <w:t xml:space="preserve">Substituição </w:t>
      </w:r>
      <w:r w:rsidR="00003EAD" w:rsidRPr="00192B7D">
        <w:rPr>
          <w:b/>
          <w:color w:val="auto"/>
        </w:rPr>
        <w:t>OU</w:t>
      </w:r>
      <w:r w:rsidR="00003EAD" w:rsidRPr="00192B7D">
        <w:rPr>
          <w:color w:val="auto"/>
        </w:rPr>
        <w:t xml:space="preserve"> um </w:t>
      </w:r>
      <w:r w:rsidR="00003EAD" w:rsidRPr="00192B7D">
        <w:rPr>
          <w:color w:val="31849B" w:themeColor="accent5" w:themeShade="BF"/>
        </w:rPr>
        <w:t>Recurso</w:t>
      </w:r>
      <w:r w:rsidR="000E3E5D" w:rsidRPr="00192B7D">
        <w:rPr>
          <w:color w:val="000000" w:themeColor="text1"/>
        </w:rPr>
        <w:t>, caso exista sinalização de membros por parte do assessor</w:t>
      </w:r>
      <w:r w:rsidR="00633F9B" w:rsidRPr="00192B7D">
        <w:rPr>
          <w:color w:val="000000" w:themeColor="text1"/>
        </w:rPr>
        <w:t>;</w:t>
      </w:r>
      <w:r w:rsidR="00315037" w:rsidRPr="00192B7D">
        <w:rPr>
          <w:color w:val="000000" w:themeColor="text1"/>
        </w:rPr>
        <w:t xml:space="preserve"> </w:t>
      </w:r>
      <w:r w:rsidR="00315037" w:rsidRPr="00192B7D">
        <w:t xml:space="preserve">Em 1ª Instância não será disponibilizado/possível solicitar ambas atividades (recurso e substituição); </w:t>
      </w:r>
    </w:p>
    <w:p w14:paraId="5E350703" w14:textId="77777777" w:rsidR="00633F9B" w:rsidRPr="00192B7D" w:rsidRDefault="00633F9B" w:rsidP="00633F9B">
      <w:pPr>
        <w:pStyle w:val="PargrafodaLista"/>
      </w:pPr>
    </w:p>
    <w:p w14:paraId="73E5DC54" w14:textId="62E4BDC8" w:rsidR="00257623" w:rsidRPr="00192B7D" w:rsidRDefault="00257623" w:rsidP="0031503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Nos casos que os assessores </w:t>
      </w:r>
      <w:r w:rsidRPr="00192B7D">
        <w:rPr>
          <w:b/>
        </w:rPr>
        <w:t>NÃO</w:t>
      </w:r>
      <w:r w:rsidRPr="00192B7D">
        <w:t xml:space="preserve"> sinalizarem nenhum membro na HST078, o </w:t>
      </w:r>
      <w:r w:rsidRPr="00192B7D">
        <w:rPr>
          <w:color w:val="31849B" w:themeColor="accent5" w:themeShade="BF"/>
        </w:rPr>
        <w:t>Responsável da Chapa</w:t>
      </w:r>
      <w:r w:rsidRPr="00192B7D">
        <w:t xml:space="preserve">, poderá solicitar apenas um </w:t>
      </w:r>
      <w:r w:rsidRPr="00192B7D">
        <w:rPr>
          <w:color w:val="31849B" w:themeColor="accent5" w:themeShade="BF"/>
        </w:rPr>
        <w:t xml:space="preserve">Recurso </w:t>
      </w:r>
      <w:r w:rsidRPr="00192B7D">
        <w:t>do julgamento INDEFERIDO de 1ª Instância;</w:t>
      </w:r>
      <w:r w:rsidR="000E3E5D" w:rsidRPr="00192B7D">
        <w:t xml:space="preserve"> Neste caso o botão</w:t>
      </w:r>
      <w:r w:rsidR="000E3E5D" w:rsidRPr="00192B7D">
        <w:rPr>
          <w:noProof/>
        </w:rPr>
        <w:drawing>
          <wp:inline distT="0" distB="0" distL="0" distR="0" wp14:anchorId="22DF5767" wp14:editId="6D28CBAE">
            <wp:extent cx="733773" cy="152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E5D" w:rsidRPr="00192B7D">
        <w:t>, deve ser ocultado</w:t>
      </w:r>
      <w:r w:rsidR="009D61B3" w:rsidRPr="00192B7D">
        <w:t xml:space="preserve"> na HST88</w:t>
      </w:r>
      <w:r w:rsidR="000E3E5D" w:rsidRPr="00192B7D">
        <w:t>;</w:t>
      </w:r>
    </w:p>
    <w:p w14:paraId="7BD7E064" w14:textId="77777777" w:rsidR="000E3E5D" w:rsidRPr="00192B7D" w:rsidRDefault="000E3E5D" w:rsidP="000E3E5D">
      <w:pPr>
        <w:pStyle w:val="PargrafodaLista"/>
      </w:pPr>
    </w:p>
    <w:p w14:paraId="102E6067" w14:textId="139DE1C3" w:rsidR="00633F9B" w:rsidRPr="00192B7D" w:rsidRDefault="00633F9B" w:rsidP="0031503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Em 2ª Instância, para julgamentos INDEFERIDOS</w:t>
      </w:r>
      <w:r w:rsidR="00B64F44" w:rsidRPr="00192B7D">
        <w:t>, com sinalização de substituição</w:t>
      </w:r>
      <w:r w:rsidRPr="00192B7D">
        <w:t xml:space="preserve">, </w:t>
      </w:r>
      <w:r w:rsidR="00982033" w:rsidRPr="00192B7D">
        <w:t>o responsável da chapa</w:t>
      </w:r>
      <w:r w:rsidRPr="00192B7D">
        <w:t xml:space="preserve"> poderá solicitar nova substituição ou Recurso, conforme informações da HST110;</w:t>
      </w:r>
    </w:p>
    <w:p w14:paraId="187EA792" w14:textId="77777777" w:rsidR="00315037" w:rsidRPr="00192B7D" w:rsidRDefault="00315037" w:rsidP="0031503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9A2999C" w14:textId="6C71F359" w:rsidR="00315037" w:rsidRPr="00192B7D" w:rsidRDefault="00315037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Em 1ª Instância, caso o ator cadastre com sucesso um Recurso ou </w:t>
      </w:r>
      <w:r w:rsidR="00BB0AF8" w:rsidRPr="00192B7D">
        <w:t>uma S</w:t>
      </w:r>
      <w:r w:rsidRPr="00192B7D">
        <w:t>ubstituição, o sistema deve ocultar os botões</w:t>
      </w:r>
      <w:r w:rsidRPr="00192B7D">
        <w:rPr>
          <w:noProof/>
        </w:rPr>
        <w:drawing>
          <wp:inline distT="0" distB="0" distL="0" distR="0" wp14:anchorId="4875D537" wp14:editId="6B8177C5">
            <wp:extent cx="1318161" cy="130847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882" cy="1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; </w:t>
      </w:r>
    </w:p>
    <w:p w14:paraId="79F6C4A0" w14:textId="77777777" w:rsidR="00BB0AF8" w:rsidRPr="00192B7D" w:rsidRDefault="00BB0AF8" w:rsidP="00BB0AF8">
      <w:pPr>
        <w:pStyle w:val="PargrafodaLista"/>
      </w:pPr>
    </w:p>
    <w:p w14:paraId="4CCADE84" w14:textId="5C096199" w:rsidR="00BB0AF8" w:rsidRPr="00192B7D" w:rsidRDefault="00633F9B" w:rsidP="00BB0AF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Caso o ator não cadastre uma Substituição, a</w:t>
      </w:r>
      <w:r w:rsidR="00BB0AF8" w:rsidRPr="00192B7D">
        <w:t xml:space="preserve">pós a </w:t>
      </w:r>
      <w:r w:rsidR="00BB0AF8" w:rsidRPr="00192B7D">
        <w:rPr>
          <w:color w:val="31849B" w:themeColor="accent5" w:themeShade="BF"/>
        </w:rPr>
        <w:t xml:space="preserve">Data Fim </w:t>
      </w:r>
      <w:r w:rsidR="00BB0AF8" w:rsidRPr="00192B7D">
        <w:t xml:space="preserve">da </w:t>
      </w:r>
      <w:r w:rsidR="00BB0AF8" w:rsidRPr="00192B7D">
        <w:rPr>
          <w:color w:val="31849B" w:themeColor="accent5" w:themeShade="BF"/>
        </w:rPr>
        <w:t xml:space="preserve">5.3 Atividade Secundária </w:t>
      </w:r>
      <w:r w:rsidR="00BB0AF8" w:rsidRPr="00192B7D">
        <w:t xml:space="preserve">(Substituição- 1ª Instância), o sistema deve </w:t>
      </w:r>
      <w:r w:rsidR="00BB0AF8" w:rsidRPr="00192B7D">
        <w:rPr>
          <w:color w:val="31849B" w:themeColor="accent5" w:themeShade="BF"/>
        </w:rPr>
        <w:t>ocultar</w:t>
      </w:r>
      <w:r w:rsidR="00BB0AF8" w:rsidRPr="00192B7D">
        <w:t xml:space="preserve"> </w:t>
      </w:r>
      <w:r w:rsidRPr="00192B7D">
        <w:t>o</w:t>
      </w:r>
      <w:r w:rsidR="00BB0AF8" w:rsidRPr="00192B7D">
        <w:t xml:space="preserve"> bot</w:t>
      </w:r>
      <w:r w:rsidR="005C2C22" w:rsidRPr="00192B7D">
        <w:t>ão</w:t>
      </w:r>
      <w:r w:rsidR="005C2C22" w:rsidRPr="00192B7D">
        <w:rPr>
          <w:noProof/>
        </w:rPr>
        <w:drawing>
          <wp:inline distT="0" distB="0" distL="0" distR="0" wp14:anchorId="4641DEF0" wp14:editId="68127274">
            <wp:extent cx="733773" cy="152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AF8" w:rsidRPr="00192B7D">
        <w:t xml:space="preserve"> na HST088;</w:t>
      </w:r>
    </w:p>
    <w:p w14:paraId="160AB505" w14:textId="77777777" w:rsidR="000B70CB" w:rsidRPr="00192B7D" w:rsidRDefault="000B70CB" w:rsidP="000B70CB">
      <w:pPr>
        <w:pStyle w:val="PargrafodaLista"/>
      </w:pPr>
    </w:p>
    <w:p w14:paraId="093F6411" w14:textId="316A656C" w:rsidR="00C90AD7" w:rsidRPr="00192B7D" w:rsidRDefault="004C41F7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Ao </w:t>
      </w:r>
      <w:r w:rsidR="00BB0AF8" w:rsidRPr="00192B7D">
        <w:t xml:space="preserve">cadastrar um pedido de </w:t>
      </w:r>
      <w:r w:rsidRPr="00192B7D">
        <w:t xml:space="preserve">substituição, o sistema deve possibilitar que os </w:t>
      </w:r>
      <w:r w:rsidRPr="00192B7D">
        <w:rPr>
          <w:color w:val="31849B" w:themeColor="accent5" w:themeShade="BF"/>
        </w:rPr>
        <w:t xml:space="preserve">Assessores </w:t>
      </w:r>
      <w:r w:rsidR="00C90AD7" w:rsidRPr="00192B7D">
        <w:rPr>
          <w:color w:val="31849B" w:themeColor="accent5" w:themeShade="BF"/>
        </w:rPr>
        <w:t xml:space="preserve">CEN/BR e </w:t>
      </w:r>
      <w:r w:rsidRPr="00192B7D">
        <w:rPr>
          <w:color w:val="31849B" w:themeColor="accent5" w:themeShade="BF"/>
        </w:rPr>
        <w:t xml:space="preserve">CE/UF </w:t>
      </w:r>
      <w:r w:rsidRPr="00192B7D">
        <w:t xml:space="preserve">possam realizar </w:t>
      </w:r>
      <w:r w:rsidR="00BB0AF8" w:rsidRPr="00192B7D">
        <w:t>o julgamento de 2ª instância, para v</w:t>
      </w:r>
      <w:r w:rsidR="00C90AD7" w:rsidRPr="00192B7D">
        <w:t>alidação da substituição</w:t>
      </w:r>
      <w:r w:rsidR="008F1EED" w:rsidRPr="00192B7D">
        <w:t xml:space="preserve"> cadastrada</w:t>
      </w:r>
      <w:r w:rsidR="00C90AD7" w:rsidRPr="00192B7D">
        <w:t>;</w:t>
      </w:r>
    </w:p>
    <w:p w14:paraId="701E7B4E" w14:textId="77777777" w:rsidR="00763D3C" w:rsidRPr="00192B7D" w:rsidRDefault="00763D3C" w:rsidP="00763D3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872AE6D" w14:textId="557508BE" w:rsidR="00463D1A" w:rsidRPr="00192B7D" w:rsidRDefault="00463D1A" w:rsidP="00D0477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Ao cadastrar com sucesso um pedido de substituição</w:t>
      </w:r>
      <w:r w:rsidR="0039094F" w:rsidRPr="00192B7D">
        <w:t xml:space="preserve"> em 1ª</w:t>
      </w:r>
      <w:r w:rsidR="002E160A" w:rsidRPr="00192B7D">
        <w:t xml:space="preserve"> e 2ª</w:t>
      </w:r>
      <w:r w:rsidR="0039094F" w:rsidRPr="00192B7D">
        <w:t xml:space="preserve"> Instância</w:t>
      </w:r>
      <w:r w:rsidRPr="00192B7D">
        <w:t xml:space="preserve">, o sistema deve exibir a nova Aba </w:t>
      </w:r>
      <w:r w:rsidRPr="00192B7D">
        <w:rPr>
          <w:color w:val="31849B" w:themeColor="accent5" w:themeShade="BF"/>
        </w:rPr>
        <w:t>Pedido Substituição</w:t>
      </w:r>
      <w:r w:rsidRPr="00192B7D">
        <w:t>, conforme informações da HST103</w:t>
      </w:r>
      <w:r w:rsidR="008F1EED" w:rsidRPr="00192B7D">
        <w:t xml:space="preserve"> e HST110</w:t>
      </w:r>
      <w:r w:rsidR="00292A11" w:rsidRPr="00192B7D">
        <w:t>;</w:t>
      </w:r>
      <w:r w:rsidR="0039094F" w:rsidRPr="00192B7D">
        <w:t xml:space="preserve"> </w:t>
      </w:r>
    </w:p>
    <w:p w14:paraId="729A75D8" w14:textId="77777777" w:rsidR="00463D1A" w:rsidRPr="00192B7D" w:rsidRDefault="00463D1A" w:rsidP="00463D1A">
      <w:pPr>
        <w:pStyle w:val="PargrafodaLista"/>
      </w:pPr>
    </w:p>
    <w:p w14:paraId="29C430CF" w14:textId="77777777" w:rsidR="00FA6BAB" w:rsidRPr="00192B7D" w:rsidRDefault="00FA6BAB" w:rsidP="00FA6BA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76DBC2C" w14:textId="138DB33D" w:rsidR="00DB3486" w:rsidRPr="00192B7D" w:rsidRDefault="00842BB7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24987723"/>
      <w:r w:rsidRPr="00192B7D">
        <w:rPr>
          <w:b/>
        </w:rPr>
        <w:t xml:space="preserve">Incluir </w:t>
      </w:r>
      <w:r w:rsidR="00DC0A4D" w:rsidRPr="00192B7D">
        <w:rPr>
          <w:b/>
        </w:rPr>
        <w:t xml:space="preserve">substituição </w:t>
      </w:r>
      <w:r w:rsidR="00FC65FF" w:rsidRPr="00192B7D">
        <w:rPr>
          <w:b/>
        </w:rPr>
        <w:t>no julgamento final</w:t>
      </w:r>
      <w:r w:rsidR="00DB3486" w:rsidRPr="00192B7D">
        <w:rPr>
          <w:b/>
        </w:rPr>
        <w:t>:</w:t>
      </w:r>
      <w:r w:rsidR="00443201" w:rsidRPr="00192B7D">
        <w:rPr>
          <w:b/>
        </w:rPr>
        <w:t xml:space="preserve"> </w:t>
      </w:r>
      <w:r w:rsidR="009D01A3" w:rsidRPr="00192B7D">
        <w:rPr>
          <w:color w:val="31849B" w:themeColor="accent5" w:themeShade="BF"/>
        </w:rPr>
        <w:t>[</w:t>
      </w:r>
      <w:r w:rsidR="00DC0A4D" w:rsidRPr="00192B7D">
        <w:rPr>
          <w:color w:val="31849B" w:themeColor="accent5" w:themeShade="BF"/>
        </w:rPr>
        <w:fldChar w:fldCharType="begin"/>
      </w:r>
      <w:r w:rsidR="00DC0A4D" w:rsidRPr="00192B7D">
        <w:rPr>
          <w:color w:val="31849B" w:themeColor="accent5" w:themeShade="BF"/>
        </w:rPr>
        <w:instrText xml:space="preserve"> REF _Ref24546055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DC0A4D" w:rsidRPr="00192B7D">
        <w:rPr>
          <w:color w:val="31849B" w:themeColor="accent5" w:themeShade="BF"/>
        </w:rPr>
      </w:r>
      <w:r w:rsidR="00DC0A4D" w:rsidRPr="00192B7D">
        <w:rPr>
          <w:color w:val="31849B" w:themeColor="accent5" w:themeShade="BF"/>
        </w:rPr>
        <w:fldChar w:fldCharType="separate"/>
      </w:r>
      <w:r w:rsidR="00DC0A4D" w:rsidRPr="00192B7D">
        <w:rPr>
          <w:color w:val="31849B" w:themeColor="accent5" w:themeShade="BF"/>
        </w:rPr>
        <w:t>P01</w:t>
      </w:r>
      <w:r w:rsidR="00DC0A4D" w:rsidRPr="00192B7D">
        <w:rPr>
          <w:color w:val="31849B" w:themeColor="accent5" w:themeShade="BF"/>
        </w:rPr>
        <w:fldChar w:fldCharType="end"/>
      </w:r>
      <w:r w:rsidR="009D01A3" w:rsidRPr="00192B7D">
        <w:rPr>
          <w:color w:val="31849B" w:themeColor="accent5" w:themeShade="BF"/>
        </w:rPr>
        <w:t>]</w:t>
      </w:r>
      <w:bookmarkEnd w:id="15"/>
    </w:p>
    <w:p w14:paraId="6D545551" w14:textId="3E21F87D" w:rsidR="0028713F" w:rsidRPr="00192B7D" w:rsidRDefault="0028713F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Ao acionar o botão</w:t>
      </w:r>
      <w:r w:rsidR="00FC65FF" w:rsidRPr="00192B7D">
        <w:rPr>
          <w:noProof/>
        </w:rPr>
        <w:drawing>
          <wp:inline distT="0" distB="0" distL="0" distR="0" wp14:anchorId="0F3D119F" wp14:editId="34D9B882">
            <wp:extent cx="733773" cy="15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894" cy="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>, tanto na HST0</w:t>
      </w:r>
      <w:r w:rsidR="00FC65FF" w:rsidRPr="00192B7D">
        <w:t>88</w:t>
      </w:r>
      <w:r w:rsidRPr="00192B7D">
        <w:t xml:space="preserve"> como na HST</w:t>
      </w:r>
      <w:r w:rsidR="00FC65FF" w:rsidRPr="00192B7D">
        <w:t>10</w:t>
      </w:r>
      <w:r w:rsidR="00461A00" w:rsidRPr="00192B7D">
        <w:t>9</w:t>
      </w:r>
      <w:r w:rsidRPr="00192B7D">
        <w:t xml:space="preserve">, o sistema deve apresentar a modal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_Ref24546055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P01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000000" w:themeColor="text1"/>
        </w:rPr>
        <w:t xml:space="preserve">, </w:t>
      </w:r>
      <w:r w:rsidRPr="00192B7D">
        <w:t xml:space="preserve">para </w:t>
      </w:r>
      <w:r w:rsidR="00FC65FF" w:rsidRPr="00192B7D">
        <w:t>inclusão das informações da substituição</w:t>
      </w:r>
      <w:r w:rsidRPr="00192B7D">
        <w:rPr>
          <w:color w:val="000000" w:themeColor="text1"/>
        </w:rPr>
        <w:t>;</w:t>
      </w:r>
    </w:p>
    <w:p w14:paraId="3C6354DF" w14:textId="77777777" w:rsidR="00F83339" w:rsidRPr="00192B7D" w:rsidRDefault="00F83339" w:rsidP="00F8333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426CDB5" w14:textId="5BD6AA0F" w:rsidR="00457939" w:rsidRPr="00192B7D" w:rsidRDefault="00457939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rPr>
          <w:color w:val="000000" w:themeColor="text1"/>
        </w:rPr>
        <w:t>Nessa fase, o sistema deve permitir APENAS substituição do</w:t>
      </w:r>
      <w:r w:rsidR="000916A0" w:rsidRPr="00192B7D">
        <w:rPr>
          <w:color w:val="000000" w:themeColor="text1"/>
        </w:rPr>
        <w:t>s</w:t>
      </w:r>
      <w:r w:rsidRPr="00192B7D">
        <w:rPr>
          <w:color w:val="000000" w:themeColor="text1"/>
        </w:rPr>
        <w:t xml:space="preserve"> membro</w:t>
      </w:r>
      <w:r w:rsidR="000916A0" w:rsidRPr="00192B7D">
        <w:rPr>
          <w:color w:val="000000" w:themeColor="text1"/>
        </w:rPr>
        <w:t>s</w:t>
      </w:r>
      <w:r w:rsidRPr="00192B7D">
        <w:rPr>
          <w:color w:val="000000" w:themeColor="text1"/>
        </w:rPr>
        <w:t xml:space="preserve"> que </w:t>
      </w:r>
      <w:r w:rsidR="00FC65FF" w:rsidRPr="00192B7D">
        <w:rPr>
          <w:color w:val="000000" w:themeColor="text1"/>
        </w:rPr>
        <w:t>fo</w:t>
      </w:r>
      <w:r w:rsidR="000916A0" w:rsidRPr="00192B7D">
        <w:rPr>
          <w:color w:val="000000" w:themeColor="text1"/>
        </w:rPr>
        <w:t>ram</w:t>
      </w:r>
      <w:r w:rsidR="00FC65FF" w:rsidRPr="00192B7D">
        <w:rPr>
          <w:color w:val="000000" w:themeColor="text1"/>
        </w:rPr>
        <w:t xml:space="preserve"> sinalizado</w:t>
      </w:r>
      <w:r w:rsidR="000916A0" w:rsidRPr="00192B7D">
        <w:rPr>
          <w:color w:val="000000" w:themeColor="text1"/>
        </w:rPr>
        <w:t>s</w:t>
      </w:r>
      <w:r w:rsidR="00FC65FF" w:rsidRPr="00192B7D">
        <w:rPr>
          <w:color w:val="000000" w:themeColor="text1"/>
        </w:rPr>
        <w:t xml:space="preserve"> pelos assessores na HST078</w:t>
      </w:r>
      <w:r w:rsidRPr="00192B7D">
        <w:rPr>
          <w:color w:val="000000" w:themeColor="text1"/>
        </w:rPr>
        <w:t>;</w:t>
      </w:r>
    </w:p>
    <w:p w14:paraId="1B2AA849" w14:textId="77777777" w:rsidR="00557D21" w:rsidRPr="00192B7D" w:rsidRDefault="00557D21" w:rsidP="00557D21">
      <w:pPr>
        <w:pStyle w:val="PargrafodaLista"/>
      </w:pPr>
    </w:p>
    <w:p w14:paraId="7288B28A" w14:textId="42A03D66" w:rsidR="00FC65FF" w:rsidRPr="00192B7D" w:rsidRDefault="00FC65FF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sistema deve identificar </w:t>
      </w:r>
      <w:proofErr w:type="gramStart"/>
      <w:r w:rsidRPr="00192B7D">
        <w:t>o(</w:t>
      </w:r>
      <w:proofErr w:type="gramEnd"/>
      <w:r w:rsidRPr="00192B7D">
        <w:t>s) membro(s) sinalizado</w:t>
      </w:r>
      <w:r w:rsidR="007E4066" w:rsidRPr="00192B7D">
        <w:t>(</w:t>
      </w:r>
      <w:r w:rsidRPr="00192B7D">
        <w:t>s</w:t>
      </w:r>
      <w:r w:rsidR="007E4066" w:rsidRPr="00192B7D">
        <w:t>)</w:t>
      </w:r>
      <w:r w:rsidRPr="00192B7D">
        <w:t xml:space="preserve"> pelo</w:t>
      </w:r>
      <w:r w:rsidR="007E4066" w:rsidRPr="00192B7D">
        <w:t>s</w:t>
      </w:r>
      <w:r w:rsidRPr="00192B7D">
        <w:t xml:space="preserve"> assessores, e deve popular a combobox </w:t>
      </w:r>
      <w:r w:rsidRPr="00192B7D">
        <w:rPr>
          <w:color w:val="31849B" w:themeColor="accent5" w:themeShade="BF"/>
        </w:rPr>
        <w:t>Substituído</w:t>
      </w:r>
      <w:r w:rsidRPr="00192B7D">
        <w:t xml:space="preserve"> com este(s) membro(s)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_Ref24546055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P01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auto"/>
        </w:rPr>
        <w:t>;</w:t>
      </w:r>
      <w:r w:rsidR="00804C5B" w:rsidRPr="00192B7D">
        <w:rPr>
          <w:color w:val="auto"/>
        </w:rPr>
        <w:t xml:space="preserve"> (posição + </w:t>
      </w:r>
      <w:r w:rsidR="00934703" w:rsidRPr="00192B7D">
        <w:rPr>
          <w:color w:val="auto"/>
        </w:rPr>
        <w:t>cargo +</w:t>
      </w:r>
      <w:r w:rsidR="00804C5B" w:rsidRPr="00192B7D">
        <w:rPr>
          <w:color w:val="auto"/>
        </w:rPr>
        <w:t xml:space="preserve">nome completo); </w:t>
      </w:r>
    </w:p>
    <w:p w14:paraId="1BC536A8" w14:textId="77777777" w:rsidR="00087C3F" w:rsidRPr="00192B7D" w:rsidRDefault="00087C3F" w:rsidP="00087C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 w:rsidRPr="00192B7D">
        <w:rPr>
          <w:color w:val="auto"/>
        </w:rPr>
        <w:t>Para os membros Federais, os quais não possuem o número da posição, o sistema deve exibir: Federal + Tipo de Participação + Nome completo do membro (</w:t>
      </w:r>
      <w:proofErr w:type="spellStart"/>
      <w:r w:rsidRPr="00192B7D">
        <w:rPr>
          <w:color w:val="auto"/>
        </w:rPr>
        <w:t>Ex</w:t>
      </w:r>
      <w:proofErr w:type="spellEnd"/>
      <w:r w:rsidRPr="00192B7D">
        <w:rPr>
          <w:color w:val="auto"/>
        </w:rPr>
        <w:t>: Federal – Titular – Cláudia Ávila)</w:t>
      </w:r>
    </w:p>
    <w:p w14:paraId="29333D96" w14:textId="77777777" w:rsidR="00087C3F" w:rsidRPr="00192B7D" w:rsidRDefault="00087C3F" w:rsidP="00087C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1365C4F" w14:textId="77777777" w:rsidR="00FC65FF" w:rsidRPr="00192B7D" w:rsidRDefault="00FC65FF" w:rsidP="00FC65FF">
      <w:pPr>
        <w:pStyle w:val="PargrafodaLista"/>
      </w:pPr>
    </w:p>
    <w:p w14:paraId="3730CBF2" w14:textId="0C98AF21" w:rsidR="007E4066" w:rsidRPr="00192B7D" w:rsidRDefault="007E4066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lastRenderedPageBreak/>
        <w:t>Abaixo</w:t>
      </w:r>
      <w:r w:rsidR="00894C7D" w:rsidRPr="00192B7D">
        <w:t>,</w:t>
      </w:r>
      <w:r w:rsidRPr="00192B7D">
        <w:t xml:space="preserve"> o sistema deve exibir a combobox </w:t>
      </w:r>
      <w:r w:rsidRPr="00192B7D">
        <w:rPr>
          <w:color w:val="31849B" w:themeColor="accent5" w:themeShade="BF"/>
        </w:rPr>
        <w:t>Substituto</w:t>
      </w:r>
      <w:r w:rsidRPr="00192B7D">
        <w:rPr>
          <w:color w:val="auto"/>
        </w:rPr>
        <w:t xml:space="preserve">, </w:t>
      </w:r>
      <w:r w:rsidRPr="00192B7D">
        <w:t xml:space="preserve">o sistema deve disponibilizar um componente </w:t>
      </w:r>
      <w:r w:rsidR="000916A0" w:rsidRPr="00192B7D">
        <w:t xml:space="preserve">para que </w:t>
      </w:r>
      <w:r w:rsidRPr="00192B7D">
        <w:t xml:space="preserve">o ator possa </w:t>
      </w:r>
      <w:r w:rsidR="00804C5B" w:rsidRPr="00192B7D">
        <w:t>pesquisar na</w:t>
      </w:r>
      <w:r w:rsidRPr="00192B7D">
        <w:t xml:space="preserve"> base de dados do SIC</w:t>
      </w:r>
      <w:r w:rsidR="00B64F44" w:rsidRPr="00192B7D">
        <w:t>C</w:t>
      </w:r>
      <w:r w:rsidRPr="00192B7D">
        <w:t xml:space="preserve">AU, o </w:t>
      </w:r>
      <w:r w:rsidRPr="00192B7D">
        <w:rPr>
          <w:color w:val="31849B" w:themeColor="accent5" w:themeShade="BF"/>
        </w:rPr>
        <w:t>nome</w:t>
      </w:r>
      <w:r w:rsidRPr="00192B7D">
        <w:t xml:space="preserve"> do profissional OU </w:t>
      </w:r>
      <w:r w:rsidRPr="00192B7D">
        <w:rPr>
          <w:color w:val="31849B" w:themeColor="accent5" w:themeShade="BF"/>
        </w:rPr>
        <w:t>registro</w:t>
      </w:r>
      <w:r w:rsidRPr="00192B7D">
        <w:t xml:space="preserve"> do CAU;</w:t>
      </w:r>
    </w:p>
    <w:p w14:paraId="41D93A58" w14:textId="77777777" w:rsidR="00894C7D" w:rsidRPr="00192B7D" w:rsidRDefault="00894C7D" w:rsidP="00894C7D">
      <w:pPr>
        <w:pStyle w:val="PargrafodaLista"/>
      </w:pPr>
    </w:p>
    <w:p w14:paraId="5872A964" w14:textId="026239FF" w:rsidR="00894C7D" w:rsidRPr="00192B7D" w:rsidRDefault="00894C7D" w:rsidP="0028713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192B7D">
        <w:t xml:space="preserve">Na combobox </w:t>
      </w:r>
      <w:r w:rsidRPr="00192B7D">
        <w:rPr>
          <w:color w:val="31849B" w:themeColor="accent5" w:themeShade="BF"/>
        </w:rPr>
        <w:t>Substituto</w:t>
      </w:r>
      <w:r w:rsidRPr="00192B7D">
        <w:rPr>
          <w:color w:val="auto"/>
        </w:rPr>
        <w:t xml:space="preserve">, o sistema NÃO deve exibir os nomes </w:t>
      </w:r>
      <w:r w:rsidR="00375628" w:rsidRPr="00192B7D">
        <w:rPr>
          <w:color w:val="auto"/>
        </w:rPr>
        <w:t>dos membros que estão sendo sinalizados para substituição na HST078;</w:t>
      </w:r>
    </w:p>
    <w:p w14:paraId="660CC898" w14:textId="77777777" w:rsidR="007E4066" w:rsidRPr="00192B7D" w:rsidRDefault="007E4066" w:rsidP="007E4066">
      <w:pPr>
        <w:pStyle w:val="PargrafodaLista"/>
      </w:pPr>
    </w:p>
    <w:p w14:paraId="788E80B7" w14:textId="5C7E2C81" w:rsidR="00B4720A" w:rsidRPr="00192B7D" w:rsidRDefault="00B4720A" w:rsidP="007E406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Ao incluir parte do nome, o sistema deve buscar na base de dados, e deve exibir todos os profissionais que atendam a pesquisa;</w:t>
      </w:r>
    </w:p>
    <w:p w14:paraId="3062675B" w14:textId="77777777" w:rsidR="00AB09D2" w:rsidRPr="00192B7D" w:rsidRDefault="00AB09D2" w:rsidP="00AB09D2">
      <w:pPr>
        <w:pStyle w:val="PargrafodaLista"/>
      </w:pPr>
    </w:p>
    <w:p w14:paraId="7AF7CFA4" w14:textId="616C1DD6" w:rsidR="00AB09D2" w:rsidRPr="00192B7D" w:rsidRDefault="00AB09D2" w:rsidP="007E406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O sistema deve exibir </w:t>
      </w:r>
      <w:r w:rsidR="00616272" w:rsidRPr="00192B7D">
        <w:t xml:space="preserve">apenas </w:t>
      </w:r>
      <w:r w:rsidRPr="00192B7D">
        <w:t>os 10 primeiros membros</w:t>
      </w:r>
      <w:r w:rsidR="00616272" w:rsidRPr="00192B7D">
        <w:t>;</w:t>
      </w:r>
      <w:r w:rsidRPr="00192B7D">
        <w:t xml:space="preserve"> </w:t>
      </w:r>
      <w:r w:rsidR="00616272" w:rsidRPr="00192B7D">
        <w:t>C</w:t>
      </w:r>
      <w:r w:rsidRPr="00192B7D">
        <w:t>aso exista mais de 10 membros que atendam a pesquisa realizada, o sistema deve também exibir uma barra de rolagem na combobox, para que o ator possa selecionar a opção desejada;</w:t>
      </w:r>
    </w:p>
    <w:p w14:paraId="4CF8E0C1" w14:textId="77777777" w:rsidR="00B4720A" w:rsidRPr="00192B7D" w:rsidRDefault="00B4720A" w:rsidP="00B4720A">
      <w:pPr>
        <w:pStyle w:val="PargrafodaLista"/>
      </w:pPr>
    </w:p>
    <w:p w14:paraId="50A6C1F1" w14:textId="75034075" w:rsidR="00B93B16" w:rsidRPr="00192B7D" w:rsidRDefault="00B93B16" w:rsidP="007E406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Ao informar o </w:t>
      </w:r>
      <w:r w:rsidR="007E4066" w:rsidRPr="00192B7D">
        <w:t>nome do profissional</w:t>
      </w:r>
      <w:r w:rsidRPr="00192B7D">
        <w:t xml:space="preserve">, o sistema deve </w:t>
      </w:r>
      <w:r w:rsidR="005D320E" w:rsidRPr="00192B7D">
        <w:t>realizar a validação</w:t>
      </w:r>
      <w:r w:rsidRPr="00192B7D">
        <w:t xml:space="preserve">. Caso seja um </w:t>
      </w:r>
      <w:r w:rsidR="007E4066" w:rsidRPr="00192B7D">
        <w:t>nome</w:t>
      </w:r>
      <w:r w:rsidRPr="00192B7D">
        <w:t xml:space="preserve"> não identificado na base de dados, o sistema deve exibir </w:t>
      </w:r>
      <w:proofErr w:type="spellStart"/>
      <w:r w:rsidRPr="00192B7D">
        <w:t>mensagem</w:t>
      </w:r>
      <w:proofErr w:type="spellEnd"/>
      <w:r w:rsidRPr="00192B7D">
        <w:t xml:space="preserve">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_Ref31109464 \r \h 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ME014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t>;</w:t>
      </w:r>
    </w:p>
    <w:p w14:paraId="286B137E" w14:textId="77777777" w:rsidR="00B93B16" w:rsidRPr="00192B7D" w:rsidRDefault="00B93B16" w:rsidP="00B93B16">
      <w:pPr>
        <w:pStyle w:val="PargrafodaLista"/>
      </w:pPr>
    </w:p>
    <w:p w14:paraId="3260F738" w14:textId="074C6623" w:rsidR="00B4720A" w:rsidRPr="00192B7D" w:rsidRDefault="00B4720A" w:rsidP="007E406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Ao informar o número do registro do CAU, o sistema deve </w:t>
      </w:r>
      <w:r w:rsidR="005D320E" w:rsidRPr="00192B7D">
        <w:t xml:space="preserve">realizar a </w:t>
      </w:r>
      <w:r w:rsidRPr="00192B7D">
        <w:t>valida</w:t>
      </w:r>
      <w:r w:rsidR="005D320E" w:rsidRPr="00192B7D">
        <w:t>ção.</w:t>
      </w:r>
      <w:r w:rsidRPr="00192B7D">
        <w:t xml:space="preserve"> Caso seja um registro não identificado na base de dados, o sistema deve exibir </w:t>
      </w:r>
      <w:proofErr w:type="spellStart"/>
      <w:r w:rsidRPr="00192B7D">
        <w:t>mensagem</w:t>
      </w:r>
      <w:proofErr w:type="spellEnd"/>
      <w:r w:rsidRPr="00192B7D">
        <w:t xml:space="preserve">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_Ref24548577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ME03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t>;</w:t>
      </w:r>
    </w:p>
    <w:p w14:paraId="584ED63E" w14:textId="77777777" w:rsidR="00B4720A" w:rsidRPr="00192B7D" w:rsidRDefault="00B4720A" w:rsidP="00B4720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EC3DE8B" w14:textId="66C494F1" w:rsidR="00675C8A" w:rsidRPr="00192B7D" w:rsidRDefault="00675C8A" w:rsidP="007E406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16" w:name="_Ref30775494"/>
      <w:r w:rsidRPr="00192B7D">
        <w:t xml:space="preserve">Ao incluir o </w:t>
      </w:r>
      <w:r w:rsidRPr="00192B7D">
        <w:rPr>
          <w:color w:val="31849B" w:themeColor="accent5" w:themeShade="BF"/>
        </w:rPr>
        <w:t>Nome</w:t>
      </w:r>
      <w:r w:rsidRPr="00192B7D">
        <w:t xml:space="preserve"> do profissional </w:t>
      </w:r>
      <w:r w:rsidR="005D320E" w:rsidRPr="00192B7D">
        <w:t>OU</w:t>
      </w:r>
      <w:r w:rsidRPr="00192B7D">
        <w:t xml:space="preserve"> </w:t>
      </w:r>
      <w:r w:rsidRPr="00192B7D">
        <w:rPr>
          <w:color w:val="31849B" w:themeColor="accent5" w:themeShade="BF"/>
        </w:rPr>
        <w:t xml:space="preserve">Registro </w:t>
      </w:r>
      <w:r w:rsidRPr="00192B7D">
        <w:rPr>
          <w:color w:val="auto"/>
        </w:rPr>
        <w:t>do CAU, n</w:t>
      </w:r>
      <w:r w:rsidR="007E4066" w:rsidRPr="00192B7D">
        <w:rPr>
          <w:color w:val="auto"/>
        </w:rPr>
        <w:t xml:space="preserve">a combobox </w:t>
      </w:r>
      <w:r w:rsidR="007E4066" w:rsidRPr="00192B7D">
        <w:rPr>
          <w:color w:val="31849B" w:themeColor="accent5" w:themeShade="BF"/>
        </w:rPr>
        <w:t>Substituto</w:t>
      </w:r>
      <w:r w:rsidRPr="00192B7D">
        <w:rPr>
          <w:color w:val="auto"/>
        </w:rPr>
        <w:t xml:space="preserve">, </w:t>
      </w:r>
      <w:r w:rsidR="007E4066" w:rsidRPr="00192B7D">
        <w:rPr>
          <w:color w:val="auto"/>
        </w:rPr>
        <w:t xml:space="preserve">e acionar </w:t>
      </w:r>
      <w:r w:rsidRPr="00192B7D">
        <w:rPr>
          <w:color w:val="auto"/>
        </w:rPr>
        <w:t xml:space="preserve">o </w:t>
      </w:r>
      <w:r w:rsidR="007E4066" w:rsidRPr="00192B7D">
        <w:rPr>
          <w:color w:val="auto"/>
        </w:rPr>
        <w:t xml:space="preserve">Enter do teclado ou clicar fora do campo, o </w:t>
      </w:r>
      <w:r w:rsidRPr="00192B7D">
        <w:rPr>
          <w:color w:val="auto"/>
        </w:rPr>
        <w:t>sistema deve realizar a busca na base de dados</w:t>
      </w:r>
      <w:r w:rsidR="007E4066" w:rsidRPr="00192B7D">
        <w:rPr>
          <w:color w:val="auto"/>
        </w:rPr>
        <w:t xml:space="preserve">; </w:t>
      </w:r>
    </w:p>
    <w:p w14:paraId="0B3D262F" w14:textId="77777777" w:rsidR="00675C8A" w:rsidRPr="00192B7D" w:rsidRDefault="00675C8A" w:rsidP="00675C8A">
      <w:pPr>
        <w:pStyle w:val="PargrafodaLista"/>
      </w:pPr>
    </w:p>
    <w:p w14:paraId="3722B7F3" w14:textId="7F48E35D" w:rsidR="00B4720A" w:rsidRPr="00192B7D" w:rsidRDefault="008339FC" w:rsidP="006A109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Ao acionar o botão</w:t>
      </w:r>
      <w:r w:rsidRPr="00192B7D">
        <w:rPr>
          <w:noProof/>
        </w:rPr>
        <w:drawing>
          <wp:inline distT="0" distB="0" distL="0" distR="0" wp14:anchorId="5B10049D" wp14:editId="07AABDE2">
            <wp:extent cx="602901" cy="141859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51" cy="1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 o sistema </w:t>
      </w:r>
      <w:r w:rsidR="005D3F01" w:rsidRPr="00192B7D">
        <w:t xml:space="preserve">deve exibir </w:t>
      </w:r>
      <w:r w:rsidR="005D795C" w:rsidRPr="00192B7D">
        <w:t xml:space="preserve">o </w:t>
      </w:r>
      <w:r w:rsidR="005D320E" w:rsidRPr="00192B7D">
        <w:t xml:space="preserve">novo </w:t>
      </w:r>
      <w:r w:rsidR="005D795C" w:rsidRPr="00192B7D">
        <w:t xml:space="preserve">campo </w:t>
      </w:r>
      <w:r w:rsidR="005D320E" w:rsidRPr="00192B7D">
        <w:t>“</w:t>
      </w:r>
      <w:r w:rsidR="005D795C" w:rsidRPr="00192B7D">
        <w:rPr>
          <w:color w:val="31849B" w:themeColor="accent5" w:themeShade="BF"/>
        </w:rPr>
        <w:t>Substituição</w:t>
      </w:r>
      <w:r w:rsidR="005D320E" w:rsidRPr="00192B7D">
        <w:rPr>
          <w:color w:val="31849B" w:themeColor="accent5" w:themeShade="BF"/>
        </w:rPr>
        <w:t>”</w:t>
      </w:r>
      <w:r w:rsidR="005D795C" w:rsidRPr="00192B7D">
        <w:t xml:space="preserve">, com as informações do </w:t>
      </w:r>
      <w:r w:rsidR="00375628" w:rsidRPr="00192B7D">
        <w:rPr>
          <w:b/>
        </w:rPr>
        <w:t>S</w:t>
      </w:r>
      <w:r w:rsidR="005D795C" w:rsidRPr="00192B7D">
        <w:rPr>
          <w:b/>
        </w:rPr>
        <w:t>ubstituíd</w:t>
      </w:r>
      <w:r w:rsidR="005D795C" w:rsidRPr="00192B7D">
        <w:t xml:space="preserve">o e do </w:t>
      </w:r>
      <w:r w:rsidR="00375628" w:rsidRPr="00192B7D">
        <w:rPr>
          <w:b/>
        </w:rPr>
        <w:t>S</w:t>
      </w:r>
      <w:r w:rsidR="005D795C" w:rsidRPr="00192B7D">
        <w:rPr>
          <w:b/>
        </w:rPr>
        <w:t>ubstituto</w:t>
      </w:r>
      <w:r w:rsidR="005D795C" w:rsidRPr="00192B7D">
        <w:t xml:space="preserve">; </w:t>
      </w:r>
      <w:bookmarkEnd w:id="16"/>
    </w:p>
    <w:p w14:paraId="481EF5AE" w14:textId="061BBE7C" w:rsidR="005D795C" w:rsidRPr="00192B7D" w:rsidRDefault="008339FC" w:rsidP="008339F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192B7D">
        <w:rPr>
          <w:noProof/>
        </w:rPr>
        <w:lastRenderedPageBreak/>
        <w:drawing>
          <wp:inline distT="0" distB="0" distL="0" distR="0" wp14:anchorId="7167503E" wp14:editId="6AFC2C33">
            <wp:extent cx="3486778" cy="433550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nam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05" cy="43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C758" w14:textId="0019C632" w:rsidR="00804C5B" w:rsidRPr="00192B7D" w:rsidRDefault="00804C5B" w:rsidP="005D795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Ao </w:t>
      </w:r>
      <w:r w:rsidR="005D320E" w:rsidRPr="00192B7D">
        <w:t>incluir um novo registro no campo “</w:t>
      </w:r>
      <w:r w:rsidR="005D320E" w:rsidRPr="00192B7D">
        <w:rPr>
          <w:color w:val="31849B" w:themeColor="accent5" w:themeShade="BF"/>
        </w:rPr>
        <w:t>Substituição</w:t>
      </w:r>
      <w:r w:rsidR="005D320E" w:rsidRPr="00192B7D">
        <w:t>”</w:t>
      </w:r>
      <w:r w:rsidRPr="00192B7D">
        <w:t xml:space="preserve">, o sistema deve ocultar o nome do membro substituído da combobox </w:t>
      </w:r>
      <w:r w:rsidRPr="00192B7D">
        <w:rPr>
          <w:color w:val="31849B" w:themeColor="accent5" w:themeShade="BF"/>
        </w:rPr>
        <w:t>Substituído</w:t>
      </w:r>
      <w:r w:rsidRPr="00192B7D">
        <w:t>;</w:t>
      </w:r>
      <w:r w:rsidR="00375628" w:rsidRPr="00192B7D">
        <w:t xml:space="preserve"> O sistema não deve permitir cadastrar mais de uma substituição para um mesmo membro/CPF.</w:t>
      </w:r>
    </w:p>
    <w:p w14:paraId="3CD07AFB" w14:textId="77777777" w:rsidR="00804C5B" w:rsidRPr="00192B7D" w:rsidRDefault="00804C5B" w:rsidP="00804C5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0CB0A05" w14:textId="1105F636" w:rsidR="005D795C" w:rsidRPr="00192B7D" w:rsidRDefault="005D795C" w:rsidP="005D795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No campo </w:t>
      </w:r>
      <w:r w:rsidRPr="00192B7D">
        <w:rPr>
          <w:color w:val="31849B" w:themeColor="accent5" w:themeShade="BF"/>
        </w:rPr>
        <w:t>Substituição</w:t>
      </w:r>
      <w:r w:rsidRPr="00192B7D">
        <w:t xml:space="preserve">, o sistema deve as colunas </w:t>
      </w:r>
      <w:r w:rsidRPr="00192B7D">
        <w:rPr>
          <w:color w:val="31849B" w:themeColor="accent5" w:themeShade="BF"/>
        </w:rPr>
        <w:t xml:space="preserve">Informações do Substituído </w:t>
      </w:r>
      <w:r w:rsidRPr="00192B7D">
        <w:t xml:space="preserve">e </w:t>
      </w:r>
      <w:r w:rsidRPr="00192B7D">
        <w:rPr>
          <w:color w:val="31849B" w:themeColor="accent5" w:themeShade="BF"/>
        </w:rPr>
        <w:t>Informações do Substituto</w:t>
      </w:r>
      <w:r w:rsidRPr="00192B7D">
        <w:t>;</w:t>
      </w:r>
    </w:p>
    <w:p w14:paraId="62F54781" w14:textId="77777777" w:rsidR="005D795C" w:rsidRPr="00192B7D" w:rsidRDefault="005D795C" w:rsidP="005D795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CC33A7A" w14:textId="7BCD2B01" w:rsidR="005D795C" w:rsidRPr="00192B7D" w:rsidRDefault="005D795C" w:rsidP="005D795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Na coluna </w:t>
      </w:r>
      <w:r w:rsidRPr="00192B7D">
        <w:rPr>
          <w:color w:val="31849B" w:themeColor="accent5" w:themeShade="BF"/>
        </w:rPr>
        <w:t>Informações do Substituído</w:t>
      </w:r>
      <w:r w:rsidRPr="00192B7D">
        <w:rPr>
          <w:color w:val="auto"/>
        </w:rPr>
        <w:t xml:space="preserve">, o sistema deve exibir um card com o </w:t>
      </w:r>
      <w:r w:rsidR="00396429" w:rsidRPr="00192B7D">
        <w:rPr>
          <w:color w:val="31849B" w:themeColor="accent5" w:themeShade="BF"/>
        </w:rPr>
        <w:t>N</w:t>
      </w:r>
      <w:r w:rsidRPr="00192B7D">
        <w:rPr>
          <w:color w:val="31849B" w:themeColor="accent5" w:themeShade="BF"/>
        </w:rPr>
        <w:t>ome</w:t>
      </w:r>
      <w:r w:rsidRPr="00192B7D">
        <w:rPr>
          <w:color w:val="auto"/>
        </w:rPr>
        <w:t xml:space="preserve"> e </w:t>
      </w:r>
      <w:r w:rsidR="00396429" w:rsidRPr="00192B7D">
        <w:rPr>
          <w:color w:val="31849B" w:themeColor="accent5" w:themeShade="BF"/>
        </w:rPr>
        <w:t>R</w:t>
      </w:r>
      <w:r w:rsidRPr="00192B7D">
        <w:rPr>
          <w:color w:val="31849B" w:themeColor="accent5" w:themeShade="BF"/>
        </w:rPr>
        <w:t>egistro</w:t>
      </w:r>
      <w:r w:rsidRPr="00192B7D">
        <w:rPr>
          <w:color w:val="auto"/>
        </w:rPr>
        <w:t xml:space="preserve"> do substituído;</w:t>
      </w:r>
    </w:p>
    <w:p w14:paraId="07CD1D9A" w14:textId="77777777" w:rsidR="005D795C" w:rsidRPr="00192B7D" w:rsidRDefault="005D795C" w:rsidP="005D795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CA6BD6E" w14:textId="0424AF62" w:rsidR="005D795C" w:rsidRPr="00192B7D" w:rsidRDefault="005D795C" w:rsidP="005D795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t xml:space="preserve">Na coluna </w:t>
      </w:r>
      <w:r w:rsidRPr="00192B7D">
        <w:rPr>
          <w:color w:val="31849B" w:themeColor="accent5" w:themeShade="BF"/>
        </w:rPr>
        <w:t>Informações do Substituto</w:t>
      </w:r>
      <w:r w:rsidRPr="00192B7D">
        <w:rPr>
          <w:color w:val="auto"/>
        </w:rPr>
        <w:t xml:space="preserve">, o sistema deve exibir um card com o </w:t>
      </w:r>
      <w:r w:rsidR="00396429" w:rsidRPr="00192B7D">
        <w:rPr>
          <w:color w:val="31849B" w:themeColor="accent5" w:themeShade="BF"/>
        </w:rPr>
        <w:t>N</w:t>
      </w:r>
      <w:r w:rsidRPr="00192B7D">
        <w:rPr>
          <w:color w:val="31849B" w:themeColor="accent5" w:themeShade="BF"/>
        </w:rPr>
        <w:t>ome</w:t>
      </w:r>
      <w:r w:rsidRPr="00192B7D">
        <w:rPr>
          <w:color w:val="auto"/>
        </w:rPr>
        <w:t xml:space="preserve">, </w:t>
      </w:r>
      <w:r w:rsidR="00396429" w:rsidRPr="00192B7D">
        <w:rPr>
          <w:color w:val="31849B" w:themeColor="accent5" w:themeShade="BF"/>
        </w:rPr>
        <w:t>R</w:t>
      </w:r>
      <w:r w:rsidRPr="00192B7D">
        <w:rPr>
          <w:color w:val="31849B" w:themeColor="accent5" w:themeShade="BF"/>
        </w:rPr>
        <w:t>egistro</w:t>
      </w:r>
      <w:r w:rsidR="00396429" w:rsidRPr="00192B7D">
        <w:rPr>
          <w:color w:val="auto"/>
        </w:rPr>
        <w:t xml:space="preserve"> e </w:t>
      </w:r>
      <w:r w:rsidR="00396429" w:rsidRPr="00192B7D">
        <w:rPr>
          <w:color w:val="31849B" w:themeColor="accent5" w:themeShade="BF"/>
        </w:rPr>
        <w:t>Status da Validação</w:t>
      </w:r>
      <w:r w:rsidR="00396429" w:rsidRPr="00192B7D">
        <w:rPr>
          <w:color w:val="auto"/>
        </w:rPr>
        <w:t>;</w:t>
      </w:r>
    </w:p>
    <w:p w14:paraId="2ED2C0C3" w14:textId="77777777" w:rsidR="00144311" w:rsidRPr="00192B7D" w:rsidRDefault="00144311" w:rsidP="00144311">
      <w:pPr>
        <w:pStyle w:val="PargrafodaLista"/>
      </w:pPr>
    </w:p>
    <w:p w14:paraId="025A8BD3" w14:textId="77777777" w:rsidR="00144311" w:rsidRPr="00192B7D" w:rsidRDefault="00144311" w:rsidP="00AD069F">
      <w:pPr>
        <w:pStyle w:val="PargrafodaLista"/>
        <w:ind w:left="567"/>
      </w:pPr>
    </w:p>
    <w:p w14:paraId="3E074E9B" w14:textId="4A05F88D" w:rsidR="00B93B16" w:rsidRPr="00192B7D" w:rsidRDefault="00675C8A" w:rsidP="00AD069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17" w:name="_Ref30770407"/>
      <w:r w:rsidRPr="00192B7D">
        <w:rPr>
          <w:color w:val="auto"/>
        </w:rPr>
        <w:t>O</w:t>
      </w:r>
      <w:r w:rsidRPr="00192B7D">
        <w:t xml:space="preserve"> sistema deve realizar a </w:t>
      </w:r>
      <w:r w:rsidRPr="00192B7D">
        <w:rPr>
          <w:color w:val="auto"/>
        </w:rPr>
        <w:t xml:space="preserve">validação e apresentar o resultado na coluna </w:t>
      </w:r>
      <w:r w:rsidRPr="00192B7D">
        <w:rPr>
          <w:b/>
          <w:color w:val="auto"/>
        </w:rPr>
        <w:t xml:space="preserve">Status da </w:t>
      </w:r>
      <w:r w:rsidR="00522377" w:rsidRPr="00192B7D">
        <w:rPr>
          <w:b/>
          <w:color w:val="auto"/>
        </w:rPr>
        <w:t xml:space="preserve">Validação, </w:t>
      </w:r>
      <w:r w:rsidR="00522377" w:rsidRPr="00192B7D">
        <w:rPr>
          <w:color w:val="auto"/>
        </w:rPr>
        <w:t>conforme</w:t>
      </w:r>
      <w:r w:rsidRPr="00192B7D">
        <w:rPr>
          <w:color w:val="auto"/>
        </w:rPr>
        <w:t xml:space="preserve"> informação abaixo:</w:t>
      </w:r>
    </w:p>
    <w:p w14:paraId="72165A2A" w14:textId="77777777" w:rsidR="002C27CC" w:rsidRPr="00192B7D" w:rsidRDefault="002C27CC" w:rsidP="002C27CC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  <w:bookmarkStart w:id="18" w:name="_Ref15911404"/>
      <w:bookmarkEnd w:id="17"/>
    </w:p>
    <w:p w14:paraId="07002E93" w14:textId="77777777" w:rsidR="006D1C81" w:rsidRPr="00192B7D" w:rsidRDefault="006D1C81" w:rsidP="002C27C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709"/>
        <w:contextualSpacing/>
        <w:jc w:val="both"/>
        <w:rPr>
          <w:color w:val="auto"/>
        </w:rPr>
      </w:pPr>
      <w:r w:rsidRPr="00192B7D">
        <w:rPr>
          <w:b/>
          <w:color w:val="auto"/>
        </w:rPr>
        <w:t>Status da Validação</w:t>
      </w:r>
      <w:r w:rsidRPr="00192B7D">
        <w:rPr>
          <w:color w:val="auto"/>
        </w:rPr>
        <w:t>: o sistema deve validar na base de dados, as seguinte informações:</w:t>
      </w:r>
    </w:p>
    <w:p w14:paraId="0F2C5450" w14:textId="77777777" w:rsidR="006D1C81" w:rsidRPr="00192B7D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192B7D">
        <w:rPr>
          <w:rFonts w:cs="Arial"/>
          <w:sz w:val="20"/>
        </w:rPr>
        <w:t xml:space="preserve">Por membro candidato à Conselheiro do </w:t>
      </w:r>
      <w:r w:rsidRPr="00192B7D">
        <w:rPr>
          <w:rFonts w:cs="Arial"/>
          <w:b/>
          <w:sz w:val="20"/>
        </w:rPr>
        <w:t>CAU/UF-BR</w:t>
      </w:r>
      <w:r w:rsidRPr="00192B7D">
        <w:rPr>
          <w:rFonts w:cs="Arial"/>
          <w:sz w:val="20"/>
        </w:rPr>
        <w:t xml:space="preserve"> {</w:t>
      </w:r>
      <w:r w:rsidRPr="00192B7D">
        <w:rPr>
          <w:rFonts w:cs="Arial"/>
          <w:b/>
          <w:sz w:val="20"/>
        </w:rPr>
        <w:t>art. 18</w:t>
      </w:r>
      <w:r w:rsidRPr="00192B7D">
        <w:rPr>
          <w:rFonts w:cs="Arial"/>
          <w:sz w:val="20"/>
        </w:rPr>
        <w:t>}</w:t>
      </w:r>
    </w:p>
    <w:p w14:paraId="32AB4147" w14:textId="77777777" w:rsidR="006D1C81" w:rsidRPr="00192B7D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Possuir registro definitivo, ativo</w:t>
      </w:r>
    </w:p>
    <w:p w14:paraId="6EF40DD1" w14:textId="77777777" w:rsidR="006D1C81" w:rsidRPr="00192B7D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auto"/>
        </w:rPr>
        <w:lastRenderedPageBreak/>
        <w:t>O sistema deve Validar a situação do registro do profissional que está sendo incluído pelo ator.</w:t>
      </w:r>
    </w:p>
    <w:p w14:paraId="16440297" w14:textId="77777777" w:rsidR="00E53E27" w:rsidRPr="00192B7D" w:rsidRDefault="00E53E27" w:rsidP="00E53E27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23C300A4" w14:textId="77777777" w:rsidR="006D1C81" w:rsidRPr="00192B7D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auto"/>
        </w:rPr>
        <w:t xml:space="preserve">Os CPF com a situação diferente de </w:t>
      </w:r>
      <w:r w:rsidRPr="00192B7D">
        <w:rPr>
          <w:b/>
          <w:color w:val="auto"/>
        </w:rPr>
        <w:t>ATIVO</w:t>
      </w:r>
      <w:r w:rsidRPr="00192B7D">
        <w:rPr>
          <w:color w:val="auto"/>
        </w:rPr>
        <w:t xml:space="preserve">, o sistema deve permitir a inclusão, porém será uma pendencias a qual o sistema deve alertar com o símbolo  </w:t>
      </w:r>
      <w:r w:rsidRPr="00192B7D">
        <w:rPr>
          <w:noProof/>
        </w:rPr>
        <w:drawing>
          <wp:inline distT="0" distB="0" distL="0" distR="0" wp14:anchorId="3402BF0D" wp14:editId="6868369B">
            <wp:extent cx="148442" cy="148442"/>
            <wp:effectExtent l="0" t="0" r="4445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>.</w:t>
      </w:r>
      <w:r w:rsidRPr="00192B7D">
        <w:rPr>
          <w:color w:val="31849B" w:themeColor="accent5" w:themeShade="BF"/>
        </w:rPr>
        <w:t xml:space="preserve"> </w:t>
      </w:r>
    </w:p>
    <w:p w14:paraId="0AFC54D8" w14:textId="77777777" w:rsidR="006D1C81" w:rsidRPr="00192B7D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0D4F9DF7" w14:textId="77777777" w:rsidR="006D1C81" w:rsidRPr="00192B7D" w:rsidRDefault="006D1C81" w:rsidP="002C27CC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símbolo </w:t>
      </w:r>
      <w:r w:rsidRPr="00192B7D">
        <w:rPr>
          <w:noProof/>
        </w:rPr>
        <w:drawing>
          <wp:inline distT="0" distB="0" distL="0" distR="0" wp14:anchorId="0103C3D6" wp14:editId="087C8EF6">
            <wp:extent cx="148442" cy="148442"/>
            <wp:effectExtent l="0" t="0" r="4445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000000" w:themeColor="text1"/>
        </w:rPr>
        <w:t xml:space="preserve">. </w:t>
      </w:r>
    </w:p>
    <w:p w14:paraId="5A868AF6" w14:textId="77777777" w:rsidR="00031D05" w:rsidRPr="00192B7D" w:rsidRDefault="00031D05" w:rsidP="00031D05">
      <w:pPr>
        <w:pStyle w:val="PargrafodaLista"/>
        <w:rPr>
          <w:color w:val="auto"/>
        </w:rPr>
      </w:pPr>
    </w:p>
    <w:p w14:paraId="0232FB38" w14:textId="77777777" w:rsidR="00031D05" w:rsidRPr="00192B7D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000000" w:themeColor="text1"/>
        </w:rPr>
        <w:t xml:space="preserve">O sistema deve validar se o registro do CPF informado é Definitivo ou Provisório. Caso seja Provisório, o sistema deve alertar com o símbolo </w:t>
      </w:r>
      <w:r w:rsidRPr="00192B7D">
        <w:rPr>
          <w:noProof/>
        </w:rPr>
        <w:drawing>
          <wp:inline distT="0" distB="0" distL="0" distR="0" wp14:anchorId="78DC3D73" wp14:editId="342E6821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000000" w:themeColor="text1"/>
        </w:rPr>
        <w:t>.</w:t>
      </w:r>
    </w:p>
    <w:p w14:paraId="54FBCA23" w14:textId="77777777" w:rsidR="00031D05" w:rsidRPr="00192B7D" w:rsidRDefault="00031D05" w:rsidP="00031D05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426BC8C0" w14:textId="77777777" w:rsidR="006D1C81" w:rsidRPr="00192B7D" w:rsidRDefault="006D1C81" w:rsidP="002C27CC">
      <w:pPr>
        <w:pStyle w:val="PargrafodaLista"/>
        <w:ind w:left="2694"/>
        <w:rPr>
          <w:color w:val="auto"/>
        </w:rPr>
      </w:pPr>
    </w:p>
    <w:p w14:paraId="3C01342F" w14:textId="77777777" w:rsidR="006D1C81" w:rsidRPr="00192B7D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153BBF07" w14:textId="77777777" w:rsidR="006D1C81" w:rsidRPr="00192B7D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 xml:space="preserve">Caso o ator NÃO esteja adimplente com as anuidades do CAU, o sistema deve alertar com o símbolo </w:t>
      </w:r>
      <w:r w:rsidRPr="00192B7D">
        <w:rPr>
          <w:noProof/>
        </w:rPr>
        <w:drawing>
          <wp:inline distT="0" distB="0" distL="0" distR="0" wp14:anchorId="2D8518E9" wp14:editId="661961B2">
            <wp:extent cx="148442" cy="148442"/>
            <wp:effectExtent l="0" t="0" r="444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000000" w:themeColor="text1"/>
        </w:rPr>
        <w:t>.</w:t>
      </w:r>
    </w:p>
    <w:p w14:paraId="301C1BC1" w14:textId="77777777" w:rsidR="006D1C81" w:rsidRPr="00192B7D" w:rsidRDefault="006D1C81" w:rsidP="002C27CC">
      <w:pPr>
        <w:spacing w:after="0"/>
        <w:ind w:left="2694"/>
        <w:rPr>
          <w:rFonts w:cs="Arial"/>
          <w:color w:val="000000" w:themeColor="text1"/>
          <w:sz w:val="20"/>
        </w:rPr>
      </w:pPr>
    </w:p>
    <w:p w14:paraId="41617508" w14:textId="77777777" w:rsidR="006D1C81" w:rsidRPr="00192B7D" w:rsidRDefault="006D1C81" w:rsidP="002C27CC">
      <w:pPr>
        <w:numPr>
          <w:ilvl w:val="4"/>
          <w:numId w:val="23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 xml:space="preserve">Pertencer ao colégio eleitoral da Unidade da Federação da qual esteja se candidatando; </w:t>
      </w:r>
    </w:p>
    <w:p w14:paraId="52D39D68" w14:textId="18F702BE" w:rsidR="006D1C81" w:rsidRPr="00192B7D" w:rsidRDefault="006D1C81" w:rsidP="002C27CC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t xml:space="preserve">O sistema deve permitir APENAS o cadastramento de membros da mesma UF da chapa, ou seja, membros de outras UFs não poderão participar/integrar de uma chapa de UF diferente da qual está vinculado/cadastrado. Caso seja incluído CPF de um membro de UF diferente, o sistema deve exibir a mensagem impeditiva </w:t>
      </w:r>
      <w:r w:rsidRPr="00192B7D">
        <w:rPr>
          <w:color w:val="31849B" w:themeColor="accent5" w:themeShade="BF"/>
        </w:rPr>
        <w:t>[</w:t>
      </w:r>
      <w:r w:rsidR="007D09C0" w:rsidRPr="00192B7D">
        <w:rPr>
          <w:color w:val="31849B" w:themeColor="accent5" w:themeShade="BF"/>
        </w:rPr>
        <w:fldChar w:fldCharType="begin"/>
      </w:r>
      <w:r w:rsidR="007D09C0" w:rsidRPr="00192B7D">
        <w:rPr>
          <w:color w:val="31849B" w:themeColor="accent5" w:themeShade="BF"/>
        </w:rPr>
        <w:instrText xml:space="preserve"> REF _Ref30773364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7D09C0" w:rsidRPr="00192B7D">
        <w:rPr>
          <w:color w:val="31849B" w:themeColor="accent5" w:themeShade="BF"/>
        </w:rPr>
      </w:r>
      <w:r w:rsidR="007D09C0" w:rsidRPr="00192B7D">
        <w:rPr>
          <w:color w:val="31849B" w:themeColor="accent5" w:themeShade="BF"/>
        </w:rPr>
        <w:fldChar w:fldCharType="separate"/>
      </w:r>
      <w:r w:rsidR="007D09C0" w:rsidRPr="00192B7D">
        <w:rPr>
          <w:color w:val="31849B" w:themeColor="accent5" w:themeShade="BF"/>
        </w:rPr>
        <w:t>ME013</w:t>
      </w:r>
      <w:r w:rsidR="007D09C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];</w:t>
      </w:r>
    </w:p>
    <w:p w14:paraId="1B4A6F08" w14:textId="77777777" w:rsidR="006D1C81" w:rsidRPr="00192B7D" w:rsidRDefault="006D1C81" w:rsidP="006D1C81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11924DFE" w14:textId="77777777" w:rsidR="006D1C81" w:rsidRPr="00192B7D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192B7D">
        <w:rPr>
          <w:rFonts w:cs="Arial"/>
          <w:sz w:val="20"/>
        </w:rPr>
        <w:t xml:space="preserve">Por membro candidato à Conselheiro </w:t>
      </w:r>
      <w:r w:rsidRPr="00192B7D">
        <w:rPr>
          <w:rFonts w:cs="Arial"/>
          <w:b/>
          <w:sz w:val="20"/>
        </w:rPr>
        <w:t>IES</w:t>
      </w:r>
      <w:r w:rsidRPr="00192B7D">
        <w:rPr>
          <w:rFonts w:cs="Arial"/>
          <w:sz w:val="20"/>
        </w:rPr>
        <w:t xml:space="preserve"> {</w:t>
      </w:r>
      <w:r w:rsidRPr="00192B7D">
        <w:rPr>
          <w:rFonts w:cs="Arial"/>
          <w:b/>
          <w:sz w:val="20"/>
        </w:rPr>
        <w:t>art. 19</w:t>
      </w:r>
      <w:r w:rsidRPr="00192B7D">
        <w:rPr>
          <w:rFonts w:cs="Arial"/>
          <w:sz w:val="20"/>
        </w:rPr>
        <w:t>}</w:t>
      </w:r>
    </w:p>
    <w:p w14:paraId="34C6B2B6" w14:textId="77777777" w:rsidR="006D1C81" w:rsidRPr="00192B7D" w:rsidRDefault="006D1C81" w:rsidP="002C27CC">
      <w:pPr>
        <w:pStyle w:val="PargrafodaLista"/>
        <w:numPr>
          <w:ilvl w:val="0"/>
          <w:numId w:val="25"/>
        </w:numPr>
        <w:ind w:left="2694"/>
        <w:rPr>
          <w:color w:val="000000" w:themeColor="text1"/>
        </w:rPr>
      </w:pPr>
      <w:r w:rsidRPr="00192B7D">
        <w:rPr>
          <w:color w:val="000000" w:themeColor="text1"/>
        </w:rPr>
        <w:t xml:space="preserve">Possuir registro definitivo, ativo. e estar adimplente com as anuidades do CAU até o término do prazo de pedido de registro de candidatura. </w:t>
      </w:r>
    </w:p>
    <w:p w14:paraId="45C2B4C0" w14:textId="77777777" w:rsidR="006D1C81" w:rsidRPr="00192B7D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auto"/>
        </w:rPr>
        <w:t>O sistema deve Validar a situação do registro do profissional que está sendo incluído pelo ator.</w:t>
      </w:r>
    </w:p>
    <w:p w14:paraId="599D1246" w14:textId="77777777" w:rsidR="006D1C81" w:rsidRPr="00192B7D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79D2F02D" w14:textId="77777777" w:rsidR="006D1C81" w:rsidRPr="00192B7D" w:rsidRDefault="006D1C81" w:rsidP="002C27CC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auto"/>
        </w:rPr>
        <w:t xml:space="preserve">Os CPF com a situação diferente de </w:t>
      </w:r>
      <w:r w:rsidRPr="00192B7D">
        <w:rPr>
          <w:b/>
          <w:color w:val="auto"/>
        </w:rPr>
        <w:t>ATIVO</w:t>
      </w:r>
      <w:r w:rsidRPr="00192B7D">
        <w:rPr>
          <w:color w:val="auto"/>
        </w:rPr>
        <w:t xml:space="preserve">, o sistema deve permitir a inclusão, porém será uma pendencias a qual o sistema deve alertar com o símbolo  </w:t>
      </w:r>
      <w:r w:rsidRPr="00192B7D">
        <w:rPr>
          <w:noProof/>
        </w:rPr>
        <w:drawing>
          <wp:inline distT="0" distB="0" distL="0" distR="0" wp14:anchorId="76C5D0F3" wp14:editId="1DEDF65C">
            <wp:extent cx="148442" cy="148442"/>
            <wp:effectExtent l="0" t="0" r="444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>.</w:t>
      </w:r>
      <w:r w:rsidRPr="00192B7D">
        <w:rPr>
          <w:color w:val="31849B" w:themeColor="accent5" w:themeShade="BF"/>
        </w:rPr>
        <w:t xml:space="preserve"> </w:t>
      </w:r>
    </w:p>
    <w:p w14:paraId="2C54EC01" w14:textId="77777777" w:rsidR="006D1C81" w:rsidRPr="00192B7D" w:rsidRDefault="006D1C81" w:rsidP="002C27CC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</w:p>
    <w:p w14:paraId="50EEAD5E" w14:textId="77777777" w:rsidR="006D1C81" w:rsidRPr="00192B7D" w:rsidRDefault="006D1C81" w:rsidP="002C27CC">
      <w:pPr>
        <w:pStyle w:val="PargrafodaLista"/>
        <w:widowControl/>
        <w:numPr>
          <w:ilvl w:val="0"/>
          <w:numId w:val="26"/>
        </w:numPr>
        <w:autoSpaceDE/>
        <w:adjustRightInd/>
        <w:spacing w:after="200" w:line="276" w:lineRule="auto"/>
        <w:ind w:left="2694"/>
        <w:contextualSpacing/>
        <w:jc w:val="both"/>
        <w:rPr>
          <w:color w:val="auto"/>
        </w:rPr>
      </w:pPr>
      <w:r w:rsidRPr="00192B7D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símbolo </w:t>
      </w:r>
      <w:r w:rsidRPr="00192B7D">
        <w:rPr>
          <w:noProof/>
        </w:rPr>
        <w:drawing>
          <wp:inline distT="0" distB="0" distL="0" distR="0" wp14:anchorId="4D10F978" wp14:editId="1F3F4677">
            <wp:extent cx="148442" cy="148442"/>
            <wp:effectExtent l="0" t="0" r="444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000000" w:themeColor="text1"/>
        </w:rPr>
        <w:t xml:space="preserve">. </w:t>
      </w:r>
    </w:p>
    <w:p w14:paraId="6F7DC22B" w14:textId="77777777" w:rsidR="006D1C81" w:rsidRPr="00192B7D" w:rsidRDefault="006D1C81" w:rsidP="006D1C81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000000" w:themeColor="text1"/>
        </w:rPr>
      </w:pPr>
    </w:p>
    <w:p w14:paraId="468ECF5A" w14:textId="77777777" w:rsidR="006D1C81" w:rsidRPr="00192B7D" w:rsidRDefault="006D1C81" w:rsidP="002C27CC">
      <w:pPr>
        <w:numPr>
          <w:ilvl w:val="0"/>
          <w:numId w:val="25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6FB5808A" w14:textId="77777777" w:rsidR="006D1C81" w:rsidRPr="00192B7D" w:rsidRDefault="006D1C81" w:rsidP="002C27CC">
      <w:pPr>
        <w:pStyle w:val="PargrafodaLista"/>
        <w:numPr>
          <w:ilvl w:val="0"/>
          <w:numId w:val="30"/>
        </w:numPr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lastRenderedPageBreak/>
        <w:t xml:space="preserve">Caso o ator NÃO esteja adimplente com as anuidades do CAU, o sistema deve alertar com o símbolo </w:t>
      </w:r>
      <w:r w:rsidRPr="00192B7D">
        <w:rPr>
          <w:noProof/>
        </w:rPr>
        <w:drawing>
          <wp:inline distT="0" distB="0" distL="0" distR="0" wp14:anchorId="597EFCD9" wp14:editId="77B704D1">
            <wp:extent cx="148442" cy="148442"/>
            <wp:effectExtent l="0" t="0" r="4445" b="444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000000" w:themeColor="text1"/>
        </w:rPr>
        <w:t>.</w:t>
      </w:r>
    </w:p>
    <w:p w14:paraId="43A26DBD" w14:textId="77777777" w:rsidR="002C27CC" w:rsidRPr="00192B7D" w:rsidRDefault="002C27CC" w:rsidP="002C27CC">
      <w:pPr>
        <w:pStyle w:val="PargrafodaLista"/>
        <w:ind w:left="2694"/>
        <w:jc w:val="both"/>
        <w:rPr>
          <w:color w:val="000000" w:themeColor="text1"/>
        </w:rPr>
      </w:pPr>
    </w:p>
    <w:p w14:paraId="14571AB0" w14:textId="77777777" w:rsidR="006D1C81" w:rsidRPr="00192B7D" w:rsidRDefault="006D1C81" w:rsidP="002C27CC">
      <w:pPr>
        <w:numPr>
          <w:ilvl w:val="3"/>
          <w:numId w:val="19"/>
        </w:numPr>
        <w:spacing w:after="0"/>
        <w:ind w:left="1843"/>
        <w:rPr>
          <w:rFonts w:cs="Arial"/>
          <w:sz w:val="20"/>
        </w:rPr>
      </w:pPr>
      <w:r w:rsidRPr="00192B7D">
        <w:rPr>
          <w:rFonts w:cs="Arial"/>
          <w:sz w:val="20"/>
        </w:rPr>
        <w:t>Por membro candidato à Conselheiro UF-BR e IES:  nenhum dos candidatos integrantes da chapa poderá incorrer em nenhum dos itens abaixo {</w:t>
      </w:r>
      <w:r w:rsidRPr="00192B7D">
        <w:rPr>
          <w:rFonts w:cs="Arial"/>
          <w:b/>
          <w:sz w:val="20"/>
        </w:rPr>
        <w:t>art. 17; 20</w:t>
      </w:r>
      <w:r w:rsidRPr="00192B7D">
        <w:rPr>
          <w:rFonts w:cs="Arial"/>
          <w:sz w:val="20"/>
        </w:rPr>
        <w:t>}</w:t>
      </w:r>
    </w:p>
    <w:p w14:paraId="6CA7960B" w14:textId="77777777" w:rsidR="006D1C81" w:rsidRPr="00192B7D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Integrar no mesmo pleito mais de uma chapa.</w:t>
      </w:r>
    </w:p>
    <w:p w14:paraId="74342877" w14:textId="7EF8FE0B" w:rsidR="006D1C81" w:rsidRPr="00192B7D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 xml:space="preserve">O sistema deve validar se o CPF incluído pelo ator, </w:t>
      </w:r>
      <w:r w:rsidRPr="00192B7D">
        <w:rPr>
          <w:b/>
          <w:color w:val="000000" w:themeColor="text1"/>
        </w:rPr>
        <w:t>já aceitou</w:t>
      </w:r>
      <w:r w:rsidRPr="00192B7D">
        <w:rPr>
          <w:color w:val="000000" w:themeColor="text1"/>
        </w:rPr>
        <w:t xml:space="preserve"> algum convite para participar de outra chapa eleitoral. Caso tenha aceitado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 </w:t>
      </w:r>
      <w:r w:rsidRPr="00192B7D">
        <w:rPr>
          <w:color w:val="31849B" w:themeColor="accent5" w:themeShade="BF"/>
        </w:rPr>
        <w:t>[</w:t>
      </w:r>
      <w:r w:rsidR="00B84138" w:rsidRPr="00192B7D">
        <w:rPr>
          <w:color w:val="31849B" w:themeColor="accent5" w:themeShade="BF"/>
        </w:rPr>
        <w:fldChar w:fldCharType="begin"/>
      </w:r>
      <w:r w:rsidR="00B84138" w:rsidRPr="00192B7D">
        <w:rPr>
          <w:color w:val="31849B" w:themeColor="accent5" w:themeShade="BF"/>
        </w:rPr>
        <w:instrText xml:space="preserve"> REF _Ref24557183 \r \h  \* MERGEFORMAT </w:instrText>
      </w:r>
      <w:r w:rsidR="00B84138" w:rsidRPr="00192B7D">
        <w:rPr>
          <w:color w:val="31849B" w:themeColor="accent5" w:themeShade="BF"/>
        </w:rPr>
      </w:r>
      <w:r w:rsidR="00B84138" w:rsidRPr="00192B7D">
        <w:rPr>
          <w:color w:val="31849B" w:themeColor="accent5" w:themeShade="BF"/>
        </w:rPr>
        <w:fldChar w:fldCharType="separate"/>
      </w:r>
      <w:r w:rsidR="00B84138" w:rsidRPr="00192B7D">
        <w:rPr>
          <w:color w:val="31849B" w:themeColor="accent5" w:themeShade="BF"/>
        </w:rPr>
        <w:t>ME06</w:t>
      </w:r>
      <w:r w:rsidR="00B84138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];</w:t>
      </w:r>
    </w:p>
    <w:p w14:paraId="100162D5" w14:textId="77777777" w:rsidR="006D1C81" w:rsidRPr="00192B7D" w:rsidRDefault="006D1C81" w:rsidP="002C27CC">
      <w:pPr>
        <w:pStyle w:val="PargrafodaLista"/>
        <w:ind w:left="2694"/>
        <w:rPr>
          <w:color w:val="000000" w:themeColor="text1"/>
        </w:rPr>
      </w:pPr>
      <w:r w:rsidRPr="00192B7D">
        <w:rPr>
          <w:color w:val="31849B" w:themeColor="accent5" w:themeShade="BF"/>
        </w:rPr>
        <w:t xml:space="preserve"> </w:t>
      </w:r>
    </w:p>
    <w:p w14:paraId="203933C3" w14:textId="77777777" w:rsidR="006D1C81" w:rsidRPr="00192B7D" w:rsidRDefault="006D1C81" w:rsidP="002C27CC">
      <w:pPr>
        <w:pStyle w:val="PargrafodaLista"/>
        <w:numPr>
          <w:ilvl w:val="0"/>
          <w:numId w:val="26"/>
        </w:numPr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>Caso a ator tenha sido indicado para mais de uma chapa, porém ainda não aceitou nenhum convite, o sistema deve permitir a inclusão deste CPF. Fica de responsabilidade do membros convidado, escolher qual a chapa que ele quer participar, e as demais chapas devem ser Rejeitas (HST024).</w:t>
      </w:r>
    </w:p>
    <w:p w14:paraId="4D838406" w14:textId="77777777" w:rsidR="006D1C81" w:rsidRPr="00192B7D" w:rsidRDefault="006D1C81" w:rsidP="006D1C81">
      <w:pPr>
        <w:pStyle w:val="PargrafodaLista"/>
        <w:rPr>
          <w:color w:val="000000" w:themeColor="text1"/>
        </w:rPr>
      </w:pPr>
    </w:p>
    <w:p w14:paraId="496CBF42" w14:textId="77777777" w:rsidR="006D1C81" w:rsidRPr="00192B7D" w:rsidRDefault="006D1C81" w:rsidP="006D1C81">
      <w:pPr>
        <w:pStyle w:val="PargrafodaLista"/>
        <w:ind w:left="4395"/>
        <w:rPr>
          <w:color w:val="000000" w:themeColor="text1"/>
        </w:rPr>
      </w:pPr>
    </w:p>
    <w:p w14:paraId="6BF22216" w14:textId="77777777" w:rsidR="006D1C81" w:rsidRPr="00192B7D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Concorrer simultaneamente a mais de um dos cargos de conselheiro titular ou suplente.</w:t>
      </w:r>
    </w:p>
    <w:p w14:paraId="4312A166" w14:textId="226204E3" w:rsidR="006D1C81" w:rsidRPr="00192B7D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192B7D">
        <w:rPr>
          <w:color w:val="000000" w:themeColor="text1"/>
        </w:rPr>
        <w:t xml:space="preserve">O sistema deve permitir apenas a inclusão do CPF do membro uma única vez em cada chapa. Caso o ator tentei incluir o segundo registro com o mesmo CPF,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 </w:t>
      </w:r>
      <w:r w:rsidRPr="00192B7D">
        <w:rPr>
          <w:color w:val="31849B" w:themeColor="accent5" w:themeShade="BF"/>
        </w:rPr>
        <w:t>[</w:t>
      </w:r>
      <w:r w:rsidR="009A2507" w:rsidRPr="00192B7D">
        <w:rPr>
          <w:color w:val="31849B" w:themeColor="accent5" w:themeShade="BF"/>
        </w:rPr>
        <w:fldChar w:fldCharType="begin"/>
      </w:r>
      <w:r w:rsidR="009A2507" w:rsidRPr="00192B7D">
        <w:rPr>
          <w:color w:val="31849B" w:themeColor="accent5" w:themeShade="BF"/>
        </w:rPr>
        <w:instrText xml:space="preserve"> REF _Ref24637261 \r \h  \* MERGEFORMAT </w:instrText>
      </w:r>
      <w:r w:rsidR="009A2507" w:rsidRPr="00192B7D">
        <w:rPr>
          <w:color w:val="31849B" w:themeColor="accent5" w:themeShade="BF"/>
        </w:rPr>
      </w:r>
      <w:r w:rsidR="009A2507" w:rsidRPr="00192B7D">
        <w:rPr>
          <w:color w:val="31849B" w:themeColor="accent5" w:themeShade="BF"/>
        </w:rPr>
        <w:fldChar w:fldCharType="separate"/>
      </w:r>
      <w:r w:rsidR="009A2507" w:rsidRPr="00192B7D">
        <w:rPr>
          <w:color w:val="31849B" w:themeColor="accent5" w:themeShade="BF"/>
        </w:rPr>
        <w:t>ME0</w:t>
      </w:r>
      <w:r w:rsidR="00A769FD" w:rsidRPr="00192B7D">
        <w:rPr>
          <w:color w:val="31849B" w:themeColor="accent5" w:themeShade="BF"/>
        </w:rPr>
        <w:t>5</w:t>
      </w:r>
      <w:r w:rsidR="009A2507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3CC6A630" w14:textId="77777777" w:rsidR="006D1C81" w:rsidRPr="00192B7D" w:rsidRDefault="006D1C81" w:rsidP="006D1C81">
      <w:pPr>
        <w:pStyle w:val="PargrafodaLista"/>
        <w:ind w:left="4320"/>
        <w:rPr>
          <w:color w:val="000000" w:themeColor="text1"/>
        </w:rPr>
      </w:pPr>
    </w:p>
    <w:p w14:paraId="2BE25B00" w14:textId="77777777" w:rsidR="006D1C81" w:rsidRPr="00192B7D" w:rsidRDefault="006D1C81" w:rsidP="006D1C81">
      <w:pPr>
        <w:pStyle w:val="PargrafodaLista"/>
        <w:ind w:left="4320"/>
        <w:rPr>
          <w:color w:val="000000" w:themeColor="text1"/>
        </w:rPr>
      </w:pPr>
    </w:p>
    <w:p w14:paraId="25C9E77E" w14:textId="77777777" w:rsidR="006D1C81" w:rsidRPr="00192B7D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For eleito conselheiro ou suplente de conselheiro do CAU/BR ou de CAU/UF e tenha sido reconduzido em mandato subsequente, ainda que tenha renunciado.</w:t>
      </w:r>
    </w:p>
    <w:p w14:paraId="4DC2941B" w14:textId="5730E513" w:rsidR="006D1C81" w:rsidRPr="00192B7D" w:rsidRDefault="006D1C81" w:rsidP="002C27CC">
      <w:pPr>
        <w:pStyle w:val="PargrafodaLista"/>
        <w:numPr>
          <w:ilvl w:val="0"/>
          <w:numId w:val="28"/>
        </w:numPr>
        <w:ind w:left="2694"/>
        <w:rPr>
          <w:color w:val="000000" w:themeColor="text1"/>
        </w:rPr>
      </w:pPr>
      <w:r w:rsidRPr="00192B7D">
        <w:rPr>
          <w:color w:val="000000" w:themeColor="text1"/>
        </w:rPr>
        <w:t xml:space="preserve">O sistema deve validar se o CPF informado já foi eleito nas duas últimas eleições subsequente para o mesmo cargo a qual está sendo indicado. (Representação federal ou estadual). Caso o ator tentei incluir o segundo registro com o mesmo CPF,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 </w:t>
      </w:r>
      <w:r w:rsidRPr="00192B7D">
        <w:rPr>
          <w:color w:val="31849B" w:themeColor="accent5" w:themeShade="BF"/>
        </w:rPr>
        <w:t>[</w:t>
      </w:r>
      <w:r w:rsidR="007D09C0" w:rsidRPr="00192B7D">
        <w:rPr>
          <w:color w:val="31849B" w:themeColor="accent5" w:themeShade="BF"/>
        </w:rPr>
        <w:fldChar w:fldCharType="begin"/>
      </w:r>
      <w:r w:rsidR="007D09C0" w:rsidRPr="00192B7D">
        <w:rPr>
          <w:color w:val="31849B" w:themeColor="accent5" w:themeShade="BF"/>
        </w:rPr>
        <w:instrText xml:space="preserve"> REF _Ref24637379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7D09C0" w:rsidRPr="00192B7D">
        <w:rPr>
          <w:color w:val="31849B" w:themeColor="accent5" w:themeShade="BF"/>
        </w:rPr>
      </w:r>
      <w:r w:rsidR="007D09C0" w:rsidRPr="00192B7D">
        <w:rPr>
          <w:color w:val="31849B" w:themeColor="accent5" w:themeShade="BF"/>
        </w:rPr>
        <w:fldChar w:fldCharType="separate"/>
      </w:r>
      <w:r w:rsidR="007D09C0" w:rsidRPr="00192B7D">
        <w:rPr>
          <w:color w:val="31849B" w:themeColor="accent5" w:themeShade="BF"/>
        </w:rPr>
        <w:t>ME08</w:t>
      </w:r>
      <w:r w:rsidR="007D09C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3CB8A6A7" w14:textId="77777777" w:rsidR="006D1C81" w:rsidRPr="00192B7D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12DE1C27" w14:textId="77777777" w:rsidR="006D1C81" w:rsidRPr="00192B7D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 xml:space="preserve">Ex: o CPF 999.999.001-99 foi eleito para conselheiro FEDERAL nas eleições de 2014 e 2017, para a eleição de 2020 ele só poderá concorrer ao cargo de conselheiro Estadual. </w:t>
      </w:r>
    </w:p>
    <w:p w14:paraId="6DEAC295" w14:textId="77777777" w:rsidR="006D1C81" w:rsidRPr="00192B7D" w:rsidRDefault="006D1C81" w:rsidP="002C27CC">
      <w:pPr>
        <w:pStyle w:val="PargrafodaLista"/>
        <w:ind w:left="2694"/>
        <w:jc w:val="both"/>
        <w:rPr>
          <w:color w:val="000000" w:themeColor="text1"/>
        </w:rPr>
      </w:pPr>
    </w:p>
    <w:p w14:paraId="6237B3BB" w14:textId="77777777" w:rsidR="006D1C81" w:rsidRPr="00192B7D" w:rsidRDefault="006D1C81" w:rsidP="002C27CC">
      <w:pPr>
        <w:pStyle w:val="PargrafodaLista"/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>Caso o CPF esteja concorrendo a um cargo diferente o sistema não deve criticar.</w:t>
      </w:r>
    </w:p>
    <w:p w14:paraId="0DF6F277" w14:textId="77777777" w:rsidR="006D1C81" w:rsidRPr="00192B7D" w:rsidRDefault="006D1C81" w:rsidP="006D1C81">
      <w:pPr>
        <w:pStyle w:val="PargrafodaLista"/>
        <w:ind w:left="4320"/>
        <w:rPr>
          <w:color w:val="000000" w:themeColor="text1"/>
        </w:rPr>
      </w:pPr>
    </w:p>
    <w:p w14:paraId="55C0776D" w14:textId="77777777" w:rsidR="006D1C81" w:rsidRPr="00192B7D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Perder o mandato de conselheiro do CAU/BR ou de CAU/UF, inclusive na condição de suplente, nos últimos 5 (cinco) anos que antecederem a eleição, nos termos do § 2°, art. 36 da Lei n° 12.378, de 2010.</w:t>
      </w:r>
    </w:p>
    <w:p w14:paraId="53B27347" w14:textId="09D0F0A2" w:rsidR="006D1C81" w:rsidRPr="00192B7D" w:rsidRDefault="006D1C81" w:rsidP="002C27CC">
      <w:pPr>
        <w:pStyle w:val="PargrafodaLista"/>
        <w:numPr>
          <w:ilvl w:val="0"/>
          <w:numId w:val="29"/>
        </w:numPr>
        <w:ind w:left="2694"/>
        <w:jc w:val="both"/>
        <w:rPr>
          <w:color w:val="000000" w:themeColor="text1"/>
        </w:rPr>
      </w:pPr>
      <w:r w:rsidRPr="00192B7D">
        <w:rPr>
          <w:color w:val="000000" w:themeColor="text1"/>
        </w:rPr>
        <w:t xml:space="preserve">Caso o CPF informado tenha perdido o mandato, o sistema deve validar a data que o mandato foi perdido. Para data igual ou menor que 5 anos,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</w:t>
      </w:r>
      <w:r w:rsidRPr="00192B7D">
        <w:rPr>
          <w:color w:val="31849B" w:themeColor="accent5" w:themeShade="BF"/>
        </w:rPr>
        <w:t xml:space="preserve"> [</w:t>
      </w:r>
      <w:r w:rsidR="007D09C0" w:rsidRPr="00192B7D">
        <w:rPr>
          <w:color w:val="31849B" w:themeColor="accent5" w:themeShade="BF"/>
        </w:rPr>
        <w:fldChar w:fldCharType="begin"/>
      </w:r>
      <w:r w:rsidR="007D09C0" w:rsidRPr="00192B7D">
        <w:rPr>
          <w:color w:val="31849B" w:themeColor="accent5" w:themeShade="BF"/>
        </w:rPr>
        <w:instrText xml:space="preserve"> REF _Ref24637616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7D09C0" w:rsidRPr="00192B7D">
        <w:rPr>
          <w:color w:val="31849B" w:themeColor="accent5" w:themeShade="BF"/>
        </w:rPr>
      </w:r>
      <w:r w:rsidR="007D09C0" w:rsidRPr="00192B7D">
        <w:rPr>
          <w:color w:val="31849B" w:themeColor="accent5" w:themeShade="BF"/>
        </w:rPr>
        <w:fldChar w:fldCharType="separate"/>
      </w:r>
      <w:r w:rsidR="007D09C0" w:rsidRPr="00192B7D">
        <w:rPr>
          <w:color w:val="31849B" w:themeColor="accent5" w:themeShade="BF"/>
        </w:rPr>
        <w:t>ME09</w:t>
      </w:r>
      <w:r w:rsidR="007D09C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544C338F" w14:textId="77777777" w:rsidR="00804C5B" w:rsidRPr="00192B7D" w:rsidRDefault="00804C5B" w:rsidP="00804C5B">
      <w:pPr>
        <w:pStyle w:val="PargrafodaLista"/>
        <w:ind w:left="2694"/>
        <w:jc w:val="both"/>
        <w:rPr>
          <w:color w:val="000000" w:themeColor="text1"/>
        </w:rPr>
      </w:pPr>
    </w:p>
    <w:p w14:paraId="5B4DC7CA" w14:textId="77777777" w:rsidR="006D1C81" w:rsidRPr="00192B7D" w:rsidRDefault="006D1C81" w:rsidP="002C27CC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Possuir sanção ético-disciplinar aplicada por decisão transitada em julgado pendente de reabilitação.</w:t>
      </w:r>
    </w:p>
    <w:p w14:paraId="07706B60" w14:textId="42EB8C41" w:rsidR="00031D05" w:rsidRPr="00192B7D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192B7D">
        <w:rPr>
          <w:color w:val="000000" w:themeColor="text1"/>
        </w:rPr>
        <w:t xml:space="preserve">Caso o CPF informado possua sanção ético-disciplinar aplicada,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_Ref24637663 \r \h 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</w:t>
      </w:r>
      <w:r w:rsidR="007D09C0" w:rsidRPr="00192B7D">
        <w:rPr>
          <w:color w:val="31849B" w:themeColor="accent5" w:themeShade="BF"/>
        </w:rPr>
        <w:t>0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49F28691" w14:textId="77777777" w:rsidR="00031D05" w:rsidRPr="00192B7D" w:rsidRDefault="00031D05" w:rsidP="00031D05">
      <w:pPr>
        <w:ind w:left="2334"/>
        <w:rPr>
          <w:color w:val="000000" w:themeColor="text1"/>
        </w:rPr>
      </w:pPr>
    </w:p>
    <w:p w14:paraId="19C74F9D" w14:textId="77777777" w:rsidR="006D1C81" w:rsidRPr="00192B7D" w:rsidRDefault="006D1C81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Tenha sido sancionado por infração ético-disciplinar no CAU/UF ou no CAU/BR, desde a reabilitação da sanção até o transcurso do prazo de 3 (três) anos.</w:t>
      </w:r>
    </w:p>
    <w:p w14:paraId="1AC2875D" w14:textId="2FAC2B74" w:rsidR="00031D05" w:rsidRPr="00192B7D" w:rsidRDefault="00031D05" w:rsidP="00031D05">
      <w:pPr>
        <w:pStyle w:val="PargrafodaLista"/>
        <w:numPr>
          <w:ilvl w:val="3"/>
          <w:numId w:val="19"/>
        </w:numPr>
        <w:rPr>
          <w:color w:val="000000" w:themeColor="text1"/>
        </w:rPr>
      </w:pPr>
      <w:r w:rsidRPr="00192B7D">
        <w:rPr>
          <w:color w:val="000000" w:themeColor="text1"/>
        </w:rPr>
        <w:t xml:space="preserve">Caso o CPF informado tenha sido sancionado por infração ético-disciplinar no CAU/UF ou no CAU/BR,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impeditiva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_Ref24637704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</w:t>
      </w:r>
      <w:r w:rsidR="007D09C0" w:rsidRPr="00192B7D">
        <w:rPr>
          <w:color w:val="31849B" w:themeColor="accent5" w:themeShade="BF"/>
        </w:rPr>
        <w:t>1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000000" w:themeColor="text1"/>
        </w:rPr>
        <w:t>, caso o prazo do transcurso seja igual ou a menor que a data atual.</w:t>
      </w:r>
    </w:p>
    <w:p w14:paraId="5DCBCACC" w14:textId="77777777" w:rsidR="00031D05" w:rsidRPr="00192B7D" w:rsidRDefault="00031D05" w:rsidP="00031D05">
      <w:pPr>
        <w:pStyle w:val="PargrafodaLista"/>
        <w:ind w:left="2880"/>
        <w:rPr>
          <w:color w:val="000000" w:themeColor="text1"/>
        </w:rPr>
      </w:pPr>
    </w:p>
    <w:p w14:paraId="61D1B60F" w14:textId="62066ABA" w:rsidR="00031D05" w:rsidRPr="00192B7D" w:rsidRDefault="00031D05" w:rsidP="00031D05">
      <w:pPr>
        <w:numPr>
          <w:ilvl w:val="4"/>
          <w:numId w:val="27"/>
        </w:numPr>
        <w:spacing w:after="0"/>
        <w:ind w:left="2694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Seja devedor de multa referente ao processo eleitoral do CAU.</w:t>
      </w:r>
    </w:p>
    <w:p w14:paraId="0E4604E4" w14:textId="7B0BC83F" w:rsidR="006D1C81" w:rsidRPr="00192B7D" w:rsidRDefault="006D1C81" w:rsidP="00031D05">
      <w:pPr>
        <w:pStyle w:val="PargrafodaLista"/>
        <w:numPr>
          <w:ilvl w:val="0"/>
          <w:numId w:val="27"/>
        </w:numPr>
        <w:ind w:left="2977"/>
        <w:jc w:val="both"/>
        <w:rPr>
          <w:color w:val="000000" w:themeColor="text1"/>
        </w:rPr>
      </w:pPr>
      <w:r w:rsidRPr="00192B7D">
        <w:rPr>
          <w:color w:val="000000" w:themeColor="text1"/>
        </w:rPr>
        <w:t xml:space="preserve">Caso o CPF informado </w:t>
      </w:r>
      <w:r w:rsidR="00031D05" w:rsidRPr="00192B7D">
        <w:rPr>
          <w:color w:val="000000" w:themeColor="text1"/>
        </w:rPr>
        <w:t xml:space="preserve">tenha um boleto não pago, referente ao código 12(Multa ausência eleição), este profissional ficará impedido, o sistema deve exibir </w:t>
      </w:r>
      <w:proofErr w:type="spellStart"/>
      <w:r w:rsidR="00031D05" w:rsidRPr="00192B7D">
        <w:rPr>
          <w:color w:val="000000" w:themeColor="text1"/>
        </w:rPr>
        <w:t>mensagem</w:t>
      </w:r>
      <w:proofErr w:type="spellEnd"/>
      <w:r w:rsidR="00031D05" w:rsidRPr="00192B7D">
        <w:rPr>
          <w:color w:val="000000" w:themeColor="text1"/>
        </w:rPr>
        <w:t xml:space="preserve"> impeditiva </w:t>
      </w:r>
      <w:r w:rsidR="00031D05" w:rsidRPr="00192B7D">
        <w:rPr>
          <w:color w:val="31849B" w:themeColor="accent5" w:themeShade="BF"/>
        </w:rPr>
        <w:t>[</w:t>
      </w:r>
      <w:r w:rsidR="00031D05" w:rsidRPr="00192B7D">
        <w:rPr>
          <w:color w:val="31849B" w:themeColor="accent5" w:themeShade="BF"/>
        </w:rPr>
        <w:fldChar w:fldCharType="begin"/>
      </w:r>
      <w:r w:rsidR="00031D05" w:rsidRPr="00192B7D">
        <w:rPr>
          <w:color w:val="31849B" w:themeColor="accent5" w:themeShade="BF"/>
        </w:rPr>
        <w:instrText xml:space="preserve"> REF _Ref24638011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031D05" w:rsidRPr="00192B7D">
        <w:rPr>
          <w:color w:val="31849B" w:themeColor="accent5" w:themeShade="BF"/>
        </w:rPr>
      </w:r>
      <w:r w:rsidR="00031D05" w:rsidRPr="00192B7D">
        <w:rPr>
          <w:color w:val="31849B" w:themeColor="accent5" w:themeShade="BF"/>
        </w:rPr>
        <w:fldChar w:fldCharType="separate"/>
      </w:r>
      <w:r w:rsidR="00031D05" w:rsidRPr="00192B7D">
        <w:rPr>
          <w:color w:val="31849B" w:themeColor="accent5" w:themeShade="BF"/>
        </w:rPr>
        <w:t>ME01</w:t>
      </w:r>
      <w:r w:rsidR="007D09C0" w:rsidRPr="00192B7D">
        <w:rPr>
          <w:color w:val="31849B" w:themeColor="accent5" w:themeShade="BF"/>
        </w:rPr>
        <w:t>2</w:t>
      </w:r>
      <w:r w:rsidR="00031D05" w:rsidRPr="00192B7D">
        <w:rPr>
          <w:color w:val="31849B" w:themeColor="accent5" w:themeShade="BF"/>
        </w:rPr>
        <w:fldChar w:fldCharType="end"/>
      </w:r>
      <w:r w:rsidR="00031D05" w:rsidRPr="00192B7D">
        <w:rPr>
          <w:color w:val="31849B" w:themeColor="accent5" w:themeShade="BF"/>
        </w:rPr>
        <w:t>];</w:t>
      </w:r>
    </w:p>
    <w:p w14:paraId="0EC0CA0E" w14:textId="77777777" w:rsidR="003B3497" w:rsidRPr="00192B7D" w:rsidRDefault="003B3497" w:rsidP="006D1C81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41AD0319" w14:textId="77D510EA" w:rsidR="003B3497" w:rsidRPr="00192B7D" w:rsidRDefault="003B3497" w:rsidP="00FB7CC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t>Caso o membro esteja de acordo com todas as validações acima citada, o sistema deve exibir o status</w:t>
      </w:r>
      <w:r w:rsidRPr="00192B7D">
        <w:rPr>
          <w:noProof/>
        </w:rPr>
        <w:drawing>
          <wp:inline distT="0" distB="0" distL="0" distR="0" wp14:anchorId="50DDAE86" wp14:editId="637D1E73">
            <wp:extent cx="160317" cy="160317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>;</w:t>
      </w:r>
    </w:p>
    <w:p w14:paraId="4FFDDFEF" w14:textId="77777777" w:rsidR="001B67D7" w:rsidRPr="00192B7D" w:rsidRDefault="001B67D7" w:rsidP="001B67D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6A079C6" w14:textId="43F6D1AA" w:rsidR="003B3497" w:rsidRPr="00192B7D" w:rsidRDefault="003B3497" w:rsidP="00FB7CC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t>Caso</w:t>
      </w:r>
      <w:r w:rsidR="001B67D7" w:rsidRPr="00192B7D">
        <w:rPr>
          <w:color w:val="auto"/>
        </w:rPr>
        <w:t xml:space="preserve"> o </w:t>
      </w:r>
      <w:r w:rsidR="001B67D7" w:rsidRPr="00192B7D">
        <w:t xml:space="preserve">membro </w:t>
      </w:r>
      <w:r w:rsidR="001B67D7" w:rsidRPr="00192B7D">
        <w:rPr>
          <w:b/>
        </w:rPr>
        <w:t>NÃO</w:t>
      </w:r>
      <w:r w:rsidR="001B67D7" w:rsidRPr="00192B7D">
        <w:t xml:space="preserve"> esteja de acordo com todas as validações acima citadas, o sistema deve exibir o status</w:t>
      </w:r>
      <w:r w:rsidR="001B67D7" w:rsidRPr="00192B7D">
        <w:rPr>
          <w:noProof/>
        </w:rPr>
        <w:drawing>
          <wp:inline distT="0" distB="0" distL="0" distR="0" wp14:anchorId="4C748508" wp14:editId="2D206CE2">
            <wp:extent cx="148442" cy="148442"/>
            <wp:effectExtent l="0" t="0" r="444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7D7" w:rsidRPr="00192B7D">
        <w:t>;</w:t>
      </w:r>
    </w:p>
    <w:p w14:paraId="19847089" w14:textId="77777777" w:rsidR="00CB303A" w:rsidRPr="00192B7D" w:rsidRDefault="00CB303A" w:rsidP="00CB303A">
      <w:pPr>
        <w:pStyle w:val="PargrafodaLista"/>
      </w:pPr>
    </w:p>
    <w:p w14:paraId="671E8941" w14:textId="548243E5" w:rsidR="00CB303A" w:rsidRPr="00192B7D" w:rsidRDefault="00CB303A" w:rsidP="00FB7CC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Ao realizar a validação, o sistema deve congelar as informações na Data que ocorreu a solicitação de substituição.</w:t>
      </w:r>
    </w:p>
    <w:p w14:paraId="1F50578B" w14:textId="77777777" w:rsidR="001B67D7" w:rsidRPr="00192B7D" w:rsidRDefault="001B67D7" w:rsidP="001B67D7">
      <w:pPr>
        <w:pStyle w:val="PargrafodaLista"/>
      </w:pPr>
    </w:p>
    <w:p w14:paraId="71C14A67" w14:textId="624B4CC6" w:rsidR="001B67D7" w:rsidRPr="00192B7D" w:rsidRDefault="001B67D7" w:rsidP="00FB7CC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19" w:name="_Ref30770426"/>
      <w:r w:rsidRPr="00192B7D">
        <w:t xml:space="preserve">Quando o ícone for </w:t>
      </w:r>
      <w:r w:rsidR="005D320E" w:rsidRPr="00192B7D">
        <w:t>o</w:t>
      </w:r>
      <w:r w:rsidRPr="00192B7D">
        <w:rPr>
          <w:noProof/>
        </w:rPr>
        <w:drawing>
          <wp:inline distT="0" distB="0" distL="0" distR="0" wp14:anchorId="5038A1D0" wp14:editId="27A498E2">
            <wp:extent cx="148442" cy="148442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, </w:t>
      </w:r>
      <w:r w:rsidRPr="00192B7D">
        <w:rPr>
          <w:color w:val="auto"/>
        </w:rPr>
        <w:t>o sistema deve disponibilizar um link. Este link deve possuir um Hint, com a seguinte informação: “</w:t>
      </w:r>
      <w:r w:rsidRPr="00192B7D">
        <w:rPr>
          <w:b/>
          <w:color w:val="auto"/>
        </w:rPr>
        <w:t>Selecione o ícone para detalhar as pendencias do profissional</w:t>
      </w:r>
      <w:r w:rsidRPr="00192B7D">
        <w:rPr>
          <w:color w:val="auto"/>
        </w:rPr>
        <w:t>.”</w:t>
      </w:r>
      <w:bookmarkEnd w:id="19"/>
    </w:p>
    <w:p w14:paraId="4F267960" w14:textId="77777777" w:rsidR="005D320E" w:rsidRPr="00192B7D" w:rsidRDefault="005D320E" w:rsidP="005D320E">
      <w:pPr>
        <w:pStyle w:val="PargrafodaLista"/>
      </w:pPr>
    </w:p>
    <w:p w14:paraId="286CCD77" w14:textId="7DCD4176" w:rsidR="001B67D7" w:rsidRPr="00192B7D" w:rsidRDefault="001B67D7" w:rsidP="00FB7CC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20" w:name="_Ref30770439"/>
      <w:r w:rsidRPr="00192B7D">
        <w:t xml:space="preserve">Ao acionar o link </w:t>
      </w:r>
      <w:r w:rsidRPr="00192B7D">
        <w:rPr>
          <w:color w:val="auto"/>
        </w:rPr>
        <w:t xml:space="preserve">na opção </w:t>
      </w:r>
      <w:r w:rsidRPr="00192B7D">
        <w:rPr>
          <w:noProof/>
        </w:rPr>
        <w:drawing>
          <wp:inline distT="0" distB="0" distL="0" distR="0" wp14:anchorId="073C0FE6" wp14:editId="263A938B">
            <wp:extent cx="148442" cy="148442"/>
            <wp:effectExtent l="0" t="0" r="4445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>, o sistema deve exibir as pendencias que o profissional possuir. As pendencias devem ser exibidas, para cada artigo da lei, conforme abaixo descrito</w:t>
      </w:r>
      <w:bookmarkEnd w:id="20"/>
      <w:r w:rsidR="00FB7CC2" w:rsidRPr="00192B7D">
        <w:rPr>
          <w:color w:val="auto"/>
        </w:rPr>
        <w:t>:</w:t>
      </w:r>
    </w:p>
    <w:p w14:paraId="1A26A213" w14:textId="77777777" w:rsidR="00031D05" w:rsidRPr="00192B7D" w:rsidRDefault="00031D05" w:rsidP="00031D05">
      <w:pPr>
        <w:numPr>
          <w:ilvl w:val="3"/>
          <w:numId w:val="14"/>
        </w:numPr>
        <w:spacing w:after="0"/>
        <w:ind w:left="2127"/>
        <w:rPr>
          <w:rFonts w:cs="Arial"/>
          <w:sz w:val="20"/>
        </w:rPr>
      </w:pPr>
      <w:bookmarkStart w:id="21" w:name="_Ref15569690"/>
      <w:bookmarkEnd w:id="18"/>
      <w:r w:rsidRPr="00192B7D">
        <w:rPr>
          <w:rFonts w:cs="Arial"/>
          <w:sz w:val="20"/>
        </w:rPr>
        <w:t xml:space="preserve">Por membro candidato à Conselheiro do </w:t>
      </w:r>
      <w:r w:rsidRPr="00192B7D">
        <w:rPr>
          <w:rFonts w:cs="Arial"/>
          <w:b/>
          <w:color w:val="31849B" w:themeColor="accent5" w:themeShade="BF"/>
          <w:sz w:val="20"/>
        </w:rPr>
        <w:t>CAU/UF</w:t>
      </w:r>
      <w:r w:rsidRPr="00192B7D">
        <w:rPr>
          <w:rFonts w:cs="Arial"/>
          <w:b/>
          <w:sz w:val="20"/>
        </w:rPr>
        <w:t>-BR</w:t>
      </w:r>
      <w:r w:rsidRPr="00192B7D">
        <w:rPr>
          <w:rFonts w:cs="Arial"/>
          <w:sz w:val="20"/>
        </w:rPr>
        <w:t xml:space="preserve"> {</w:t>
      </w:r>
      <w:r w:rsidRPr="00192B7D">
        <w:rPr>
          <w:rFonts w:cs="Arial"/>
          <w:b/>
          <w:sz w:val="20"/>
        </w:rPr>
        <w:t>art. 18</w:t>
      </w:r>
      <w:r w:rsidRPr="00192B7D">
        <w:rPr>
          <w:rFonts w:cs="Arial"/>
          <w:sz w:val="20"/>
        </w:rPr>
        <w:t>}</w:t>
      </w:r>
    </w:p>
    <w:p w14:paraId="572461F5" w14:textId="77777777" w:rsidR="00031D05" w:rsidRPr="00192B7D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Possuir registro definitivo, ativo.</w:t>
      </w:r>
    </w:p>
    <w:p w14:paraId="29CED08B" w14:textId="4650F923" w:rsidR="00031D05" w:rsidRPr="00192B7D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>O sistema deve exibir a seguinte informação para membros que NÃO estão ativo:</w:t>
      </w:r>
    </w:p>
    <w:p w14:paraId="7E23247B" w14:textId="77777777" w:rsidR="00031D05" w:rsidRPr="00192B7D" w:rsidRDefault="00031D05" w:rsidP="00031D05">
      <w:pPr>
        <w:pStyle w:val="PargrafodaLista"/>
        <w:ind w:left="3544"/>
        <w:rPr>
          <w:b/>
          <w:color w:val="000000" w:themeColor="text1"/>
        </w:rPr>
      </w:pPr>
      <w:r w:rsidRPr="00192B7D">
        <w:rPr>
          <w:color w:val="000000" w:themeColor="text1"/>
        </w:rPr>
        <w:t xml:space="preserve"> “</w:t>
      </w:r>
      <w:r w:rsidRPr="00192B7D">
        <w:rPr>
          <w:b/>
          <w:color w:val="000000" w:themeColor="text1"/>
        </w:rPr>
        <w:t>Registro consta como NÃO Ativo no SICCAU.”</w:t>
      </w:r>
    </w:p>
    <w:p w14:paraId="253B8789" w14:textId="77777777" w:rsidR="00031D05" w:rsidRPr="00192B7D" w:rsidRDefault="00031D05" w:rsidP="00031D05">
      <w:pPr>
        <w:pStyle w:val="PargrafodaLista"/>
        <w:ind w:left="3544"/>
        <w:rPr>
          <w:b/>
          <w:color w:val="000000" w:themeColor="text1"/>
        </w:rPr>
      </w:pPr>
    </w:p>
    <w:p w14:paraId="77CB4831" w14:textId="77777777" w:rsidR="00031D05" w:rsidRPr="00192B7D" w:rsidRDefault="00031D05" w:rsidP="00031D05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192B7D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4C9D6D32" w14:textId="77777777" w:rsidR="00031D05" w:rsidRPr="00192B7D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192B7D">
        <w:rPr>
          <w:color w:val="000000" w:themeColor="text1"/>
        </w:rPr>
        <w:t>“</w:t>
      </w:r>
      <w:r w:rsidRPr="00192B7D">
        <w:rPr>
          <w:b/>
          <w:color w:val="000000" w:themeColor="text1"/>
        </w:rPr>
        <w:t>Registro consta com a Data de validade expirada.”</w:t>
      </w:r>
    </w:p>
    <w:p w14:paraId="2BB3F81B" w14:textId="77777777" w:rsidR="00031D05" w:rsidRPr="00192B7D" w:rsidRDefault="00031D05" w:rsidP="00031D05">
      <w:pPr>
        <w:pStyle w:val="PargrafodaLista"/>
        <w:ind w:left="3544"/>
        <w:rPr>
          <w:color w:val="000000" w:themeColor="text1"/>
        </w:rPr>
      </w:pPr>
    </w:p>
    <w:p w14:paraId="3241E0BA" w14:textId="77777777" w:rsidR="00031D05" w:rsidRPr="00192B7D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24570CE6" w14:textId="77777777" w:rsidR="00031D05" w:rsidRPr="00192B7D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192B7D">
        <w:rPr>
          <w:color w:val="000000" w:themeColor="text1"/>
        </w:rPr>
        <w:t>“</w:t>
      </w:r>
      <w:r w:rsidRPr="00192B7D">
        <w:rPr>
          <w:b/>
          <w:color w:val="000000" w:themeColor="text1"/>
        </w:rPr>
        <w:t>Registro consta como Provisório no SICCAU.”</w:t>
      </w:r>
    </w:p>
    <w:p w14:paraId="3E61F193" w14:textId="77777777" w:rsidR="00031D05" w:rsidRPr="00192B7D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4E7D70CA" w14:textId="77777777" w:rsidR="00031D05" w:rsidRPr="00192B7D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>Caso o ator está inadimplente no SICCAU, o sistema deve exbir na pop-up a seguinte informação:</w:t>
      </w:r>
    </w:p>
    <w:p w14:paraId="3D5CCDCC" w14:textId="77777777" w:rsidR="00031D05" w:rsidRPr="00192B7D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192B7D">
        <w:rPr>
          <w:color w:val="000000" w:themeColor="text1"/>
        </w:rPr>
        <w:t>“</w:t>
      </w:r>
      <w:r w:rsidRPr="00192B7D">
        <w:rPr>
          <w:b/>
          <w:color w:val="000000" w:themeColor="text1"/>
        </w:rPr>
        <w:t>Registro consta como INADIMPLENTE no SICCAU.”</w:t>
      </w:r>
    </w:p>
    <w:p w14:paraId="11FD79B5" w14:textId="77777777" w:rsidR="00031D05" w:rsidRPr="00192B7D" w:rsidRDefault="00031D05" w:rsidP="00031D05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192B7D">
        <w:rPr>
          <w:rFonts w:cs="Arial"/>
          <w:sz w:val="20"/>
        </w:rPr>
        <w:lastRenderedPageBreak/>
        <w:t xml:space="preserve">Por membro candidato à Conselheiro </w:t>
      </w:r>
      <w:r w:rsidRPr="00192B7D">
        <w:rPr>
          <w:rFonts w:cs="Arial"/>
          <w:b/>
          <w:color w:val="31849B" w:themeColor="accent5" w:themeShade="BF"/>
          <w:sz w:val="20"/>
        </w:rPr>
        <w:t>IES</w:t>
      </w:r>
      <w:r w:rsidRPr="00192B7D">
        <w:rPr>
          <w:rFonts w:cs="Arial"/>
          <w:b/>
          <w:sz w:val="20"/>
        </w:rPr>
        <w:t xml:space="preserve"> </w:t>
      </w:r>
      <w:r w:rsidRPr="00192B7D">
        <w:rPr>
          <w:rFonts w:cs="Arial"/>
          <w:sz w:val="20"/>
        </w:rPr>
        <w:t>{</w:t>
      </w:r>
      <w:r w:rsidRPr="00192B7D">
        <w:rPr>
          <w:rFonts w:cs="Arial"/>
          <w:b/>
          <w:sz w:val="20"/>
        </w:rPr>
        <w:t>art. 19</w:t>
      </w:r>
      <w:r w:rsidRPr="00192B7D">
        <w:rPr>
          <w:rFonts w:cs="Arial"/>
          <w:sz w:val="20"/>
        </w:rPr>
        <w:t>}</w:t>
      </w:r>
    </w:p>
    <w:p w14:paraId="4432DBDC" w14:textId="77777777" w:rsidR="00031D05" w:rsidRPr="00192B7D" w:rsidRDefault="00031D05" w:rsidP="00031D05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 xml:space="preserve">Possuir registro definitivo, ativo. </w:t>
      </w:r>
    </w:p>
    <w:p w14:paraId="6E296F38" w14:textId="77777777" w:rsidR="00031D05" w:rsidRPr="00192B7D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>O sistema deve exibir na pop-up a seguinte informação: “</w:t>
      </w:r>
      <w:r w:rsidRPr="00192B7D">
        <w:rPr>
          <w:b/>
          <w:color w:val="000000" w:themeColor="text1"/>
        </w:rPr>
        <w:t>Registro consta como NÃO Ativo no SICCAU.”</w:t>
      </w:r>
    </w:p>
    <w:p w14:paraId="045451F5" w14:textId="77777777" w:rsidR="00031D05" w:rsidRPr="00192B7D" w:rsidRDefault="00031D05" w:rsidP="00031D05">
      <w:pPr>
        <w:pStyle w:val="PargrafodaLista"/>
        <w:ind w:left="3544"/>
        <w:rPr>
          <w:color w:val="000000" w:themeColor="text1"/>
        </w:rPr>
      </w:pPr>
    </w:p>
    <w:p w14:paraId="31D8CE6A" w14:textId="34BDD396" w:rsidR="00031D05" w:rsidRPr="00192B7D" w:rsidRDefault="00031D05" w:rsidP="00031D05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 xml:space="preserve">O sistema deve validar se o </w:t>
      </w:r>
      <w:r w:rsidR="00CF0B0A" w:rsidRPr="00192B7D">
        <w:rPr>
          <w:color w:val="000000" w:themeColor="text1"/>
        </w:rPr>
        <w:t>registro</w:t>
      </w:r>
      <w:r w:rsidRPr="00192B7D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65738B00" w14:textId="77777777" w:rsidR="00031D05" w:rsidRPr="00192B7D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192B7D">
        <w:rPr>
          <w:color w:val="000000" w:themeColor="text1"/>
        </w:rPr>
        <w:t>“</w:t>
      </w:r>
      <w:r w:rsidRPr="00192B7D">
        <w:rPr>
          <w:b/>
          <w:color w:val="000000" w:themeColor="text1"/>
        </w:rPr>
        <w:t>Registro consta como Provisório no SICCAU.”</w:t>
      </w:r>
    </w:p>
    <w:p w14:paraId="0710A079" w14:textId="77777777" w:rsidR="00031D05" w:rsidRPr="00192B7D" w:rsidRDefault="00031D05" w:rsidP="00031D05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192B7D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23E8EB78" w14:textId="77777777" w:rsidR="00031D05" w:rsidRPr="00192B7D" w:rsidRDefault="00031D05" w:rsidP="00031D05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192B7D">
        <w:rPr>
          <w:color w:val="000000" w:themeColor="text1"/>
        </w:rPr>
        <w:t>Caso o ator está inadimplente no SICCAU, o sistema deve exbir na pop-up a seguinte informação:</w:t>
      </w:r>
    </w:p>
    <w:p w14:paraId="399E2632" w14:textId="77777777" w:rsidR="00031D05" w:rsidRPr="00192B7D" w:rsidRDefault="00031D05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192B7D">
        <w:rPr>
          <w:color w:val="000000" w:themeColor="text1"/>
        </w:rPr>
        <w:t>“</w:t>
      </w:r>
      <w:r w:rsidRPr="00192B7D">
        <w:rPr>
          <w:b/>
          <w:color w:val="000000" w:themeColor="text1"/>
        </w:rPr>
        <w:t>Registro consta como INADIMPLENTE no SICCAU.”</w:t>
      </w:r>
    </w:p>
    <w:p w14:paraId="1991133B" w14:textId="77777777" w:rsidR="006D625D" w:rsidRPr="00192B7D" w:rsidRDefault="006D625D" w:rsidP="00031D05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7EC430F1" w14:textId="232E9652" w:rsidR="006D625D" w:rsidRPr="00192B7D" w:rsidRDefault="006D625D" w:rsidP="006D625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Nos casos que o ator adicionar mais de um</w:t>
      </w:r>
      <w:r w:rsidR="00764BD0" w:rsidRPr="00192B7D">
        <w:t xml:space="preserve"> Pedido de S</w:t>
      </w:r>
      <w:r w:rsidRPr="00192B7D">
        <w:t xml:space="preserve">ubstituição, o sistema deve exibir </w:t>
      </w:r>
      <w:r w:rsidR="005D320E" w:rsidRPr="00192B7D">
        <w:t>os registros</w:t>
      </w:r>
      <w:r w:rsidRPr="00192B7D">
        <w:t xml:space="preserve"> abaixo do que já foi incluído:</w:t>
      </w:r>
    </w:p>
    <w:p w14:paraId="1A29CD6D" w14:textId="67142DCB" w:rsidR="005D320E" w:rsidRPr="00192B7D" w:rsidRDefault="005D320E" w:rsidP="005D320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Exemplo 1 registro:</w:t>
      </w:r>
    </w:p>
    <w:p w14:paraId="633F105B" w14:textId="77777777" w:rsidR="006D625D" w:rsidRPr="00192B7D" w:rsidRDefault="006D625D" w:rsidP="003E2238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</w:pPr>
      <w:r w:rsidRPr="00192B7D">
        <w:rPr>
          <w:noProof/>
        </w:rPr>
        <w:drawing>
          <wp:inline distT="0" distB="0" distL="0" distR="0" wp14:anchorId="778A031B" wp14:editId="13231D7C">
            <wp:extent cx="1970167" cy="421574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678" cy="4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49A4" w14:textId="77777777" w:rsidR="006D625D" w:rsidRPr="00192B7D" w:rsidRDefault="006D625D" w:rsidP="006D625D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</w:pPr>
    </w:p>
    <w:p w14:paraId="4F03FCD3" w14:textId="5FCBF10B" w:rsidR="005D320E" w:rsidRPr="00192B7D" w:rsidRDefault="005D320E" w:rsidP="005D320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Exemplo 2 registros:</w:t>
      </w:r>
    </w:p>
    <w:p w14:paraId="52E51847" w14:textId="0035AA65" w:rsidR="006D625D" w:rsidRPr="00192B7D" w:rsidRDefault="006D625D" w:rsidP="003E2238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</w:pPr>
      <w:r w:rsidRPr="00192B7D">
        <w:rPr>
          <w:noProof/>
        </w:rPr>
        <w:drawing>
          <wp:inline distT="0" distB="0" distL="0" distR="0" wp14:anchorId="25D696D2" wp14:editId="5E635018">
            <wp:extent cx="1989117" cy="581759"/>
            <wp:effectExtent l="0" t="0" r="0" b="889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439" cy="6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26B" w14:textId="77777777" w:rsidR="00764BD0" w:rsidRPr="00192B7D" w:rsidRDefault="00764BD0" w:rsidP="003E2238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</w:pPr>
    </w:p>
    <w:p w14:paraId="013F0B37" w14:textId="0E0E0131" w:rsidR="00306EAA" w:rsidRPr="00192B7D" w:rsidRDefault="00CB3B34" w:rsidP="006D625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>O</w:t>
      </w:r>
      <w:r w:rsidR="006D625D" w:rsidRPr="00192B7D">
        <w:t xml:space="preserve"> sistema deve exibir a opção </w:t>
      </w:r>
      <w:proofErr w:type="gramStart"/>
      <w:r w:rsidR="00306EAA" w:rsidRPr="00192B7D">
        <w:t xml:space="preserve">para </w:t>
      </w:r>
      <w:r w:rsidR="00306EAA" w:rsidRPr="00192B7D">
        <w:rPr>
          <w:color w:val="31849B" w:themeColor="accent5" w:themeShade="BF"/>
        </w:rPr>
        <w:t>E</w:t>
      </w:r>
      <w:r w:rsidR="006D625D" w:rsidRPr="00192B7D">
        <w:rPr>
          <w:color w:val="31849B" w:themeColor="accent5" w:themeShade="BF"/>
        </w:rPr>
        <w:t>xcluir</w:t>
      </w:r>
      <w:proofErr w:type="gramEnd"/>
      <w:r w:rsidR="006D625D" w:rsidRPr="00192B7D">
        <w:t xml:space="preserve"> </w:t>
      </w:r>
      <w:r w:rsidR="00306EAA" w:rsidRPr="00192B7D">
        <w:t xml:space="preserve">um registro de </w:t>
      </w:r>
      <w:r w:rsidR="006D625D" w:rsidRPr="00192B7D">
        <w:t xml:space="preserve">substituição, ao ser acionado o sistema </w:t>
      </w:r>
      <w:r w:rsidR="00306EAA" w:rsidRPr="00192B7D">
        <w:t xml:space="preserve">exibir a mensagem </w:t>
      </w:r>
      <w:r w:rsidR="00306EAA" w:rsidRPr="00192B7D">
        <w:rPr>
          <w:color w:val="31849B" w:themeColor="accent5" w:themeShade="BF"/>
        </w:rPr>
        <w:t>[</w:t>
      </w:r>
      <w:r w:rsidR="00306EAA" w:rsidRPr="00192B7D">
        <w:rPr>
          <w:color w:val="31849B" w:themeColor="accent5" w:themeShade="BF"/>
        </w:rPr>
        <w:fldChar w:fldCharType="begin"/>
      </w:r>
      <w:r w:rsidR="00306EAA" w:rsidRPr="00192B7D">
        <w:rPr>
          <w:color w:val="31849B" w:themeColor="accent5" w:themeShade="BF"/>
        </w:rPr>
        <w:instrText xml:space="preserve"> REF _Ref24551944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306EAA" w:rsidRPr="00192B7D">
        <w:rPr>
          <w:color w:val="31849B" w:themeColor="accent5" w:themeShade="BF"/>
        </w:rPr>
      </w:r>
      <w:r w:rsidR="00306EAA" w:rsidRPr="00192B7D">
        <w:rPr>
          <w:color w:val="31849B" w:themeColor="accent5" w:themeShade="BF"/>
        </w:rPr>
        <w:fldChar w:fldCharType="separate"/>
      </w:r>
      <w:r w:rsidR="00306EAA" w:rsidRPr="00192B7D">
        <w:rPr>
          <w:color w:val="31849B" w:themeColor="accent5" w:themeShade="BF"/>
        </w:rPr>
        <w:t>ME04</w:t>
      </w:r>
      <w:r w:rsidR="00306EAA" w:rsidRPr="00192B7D">
        <w:rPr>
          <w:color w:val="31849B" w:themeColor="accent5" w:themeShade="BF"/>
        </w:rPr>
        <w:fldChar w:fldCharType="end"/>
      </w:r>
      <w:r w:rsidR="00306EAA" w:rsidRPr="00192B7D">
        <w:rPr>
          <w:color w:val="31849B" w:themeColor="accent5" w:themeShade="BF"/>
        </w:rPr>
        <w:t>]</w:t>
      </w:r>
    </w:p>
    <w:p w14:paraId="0E8ACF3F" w14:textId="4A506248" w:rsidR="00306EAA" w:rsidRPr="00192B7D" w:rsidRDefault="00306EAA" w:rsidP="00306EA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192B7D">
        <w:t xml:space="preserve">Caso o ator acione a opção “Sim” da mensagem de exclusão, o sistema deve excluir o </w:t>
      </w:r>
      <w:r w:rsidRPr="00192B7D">
        <w:rPr>
          <w:b/>
        </w:rPr>
        <w:t>registro</w:t>
      </w:r>
      <w:r w:rsidRPr="00192B7D">
        <w:t xml:space="preserve"> no campo </w:t>
      </w:r>
      <w:r w:rsidRPr="00192B7D">
        <w:rPr>
          <w:color w:val="31849B" w:themeColor="accent5" w:themeShade="BF"/>
        </w:rPr>
        <w:t>Substituição</w:t>
      </w:r>
      <w:r w:rsidRPr="00192B7D">
        <w:t xml:space="preserve">; E deve exibir a mensagem de sucesso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_Ref35979320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ME015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159A7670" w14:textId="68B2062B" w:rsidR="00306EAA" w:rsidRPr="00192B7D" w:rsidRDefault="00306EAA" w:rsidP="00306EA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192B7D">
        <w:t xml:space="preserve">Caso o ator acione a opção “Não” da mensagem de exclusão, o sistema cancela a exclusão do </w:t>
      </w:r>
      <w:r w:rsidR="00B47E7A" w:rsidRPr="00192B7D">
        <w:t>registro</w:t>
      </w:r>
      <w:r w:rsidRPr="00192B7D">
        <w:t>.</w:t>
      </w:r>
    </w:p>
    <w:p w14:paraId="2EBCDC97" w14:textId="77777777" w:rsidR="00306EAA" w:rsidRPr="00192B7D" w:rsidRDefault="00306EAA" w:rsidP="00306EA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4452FC0" w14:textId="5D91F339" w:rsidR="006D625D" w:rsidRPr="00192B7D" w:rsidRDefault="00B47E7A" w:rsidP="006D625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Ao </w:t>
      </w:r>
      <w:r w:rsidR="006D625D" w:rsidRPr="00192B7D">
        <w:t>excluir</w:t>
      </w:r>
      <w:r w:rsidRPr="00192B7D">
        <w:t xml:space="preserve"> um registro</w:t>
      </w:r>
      <w:r w:rsidR="006D625D" w:rsidRPr="00192B7D">
        <w:t xml:space="preserve">; </w:t>
      </w:r>
      <w:r w:rsidRPr="00192B7D">
        <w:t xml:space="preserve">o sistema </w:t>
      </w:r>
      <w:r w:rsidR="006D625D" w:rsidRPr="00192B7D">
        <w:t>deve incluir novament</w:t>
      </w:r>
      <w:r w:rsidR="00170F84" w:rsidRPr="00192B7D">
        <w:t>e</w:t>
      </w:r>
      <w:r w:rsidR="006D625D" w:rsidRPr="00192B7D">
        <w:t xml:space="preserve"> o nome do </w:t>
      </w:r>
      <w:r w:rsidR="00170F84" w:rsidRPr="00192B7D">
        <w:t>membro s</w:t>
      </w:r>
      <w:r w:rsidR="006D625D" w:rsidRPr="00192B7D">
        <w:t xml:space="preserve">ubstituído na combobox </w:t>
      </w:r>
      <w:r w:rsidR="00170F84" w:rsidRPr="00192B7D">
        <w:rPr>
          <w:color w:val="31849B" w:themeColor="accent5" w:themeShade="BF"/>
        </w:rPr>
        <w:t>Substituído</w:t>
      </w:r>
      <w:r w:rsidR="00170F84" w:rsidRPr="00192B7D">
        <w:t>;</w:t>
      </w:r>
    </w:p>
    <w:p w14:paraId="7245F328" w14:textId="77777777" w:rsidR="0094505E" w:rsidRPr="00192B7D" w:rsidRDefault="0094505E" w:rsidP="009450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29B9003" w14:textId="5038D5F2" w:rsidR="0094505E" w:rsidRPr="00192B7D" w:rsidRDefault="0094505E" w:rsidP="006D625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Campo </w:t>
      </w:r>
      <w:r w:rsidRPr="00192B7D">
        <w:rPr>
          <w:color w:val="31849B" w:themeColor="accent5" w:themeShade="BF"/>
        </w:rPr>
        <w:t>Justificativa</w:t>
      </w:r>
      <w:r w:rsidRPr="00192B7D">
        <w:t xml:space="preserve">, ao solicitar uma substituição o ator deve </w:t>
      </w:r>
      <w:r w:rsidRPr="00192B7D">
        <w:rPr>
          <w:color w:val="31849B" w:themeColor="accent5" w:themeShade="BF"/>
        </w:rPr>
        <w:t>obrigatoriamente</w:t>
      </w:r>
      <w:r w:rsidRPr="00192B7D">
        <w:t xml:space="preserve"> informar/incluir uma justificativa;</w:t>
      </w:r>
    </w:p>
    <w:p w14:paraId="30041252" w14:textId="77777777" w:rsidR="0094505E" w:rsidRPr="00192B7D" w:rsidRDefault="0094505E" w:rsidP="0094505E">
      <w:pPr>
        <w:pStyle w:val="PargrafodaLista"/>
      </w:pPr>
    </w:p>
    <w:p w14:paraId="669086E3" w14:textId="77777777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Neste </w:t>
      </w:r>
      <w:r w:rsidRPr="00192B7D">
        <w:rPr>
          <w:color w:val="000000" w:themeColor="text1"/>
        </w:rPr>
        <w:t>componente, o sistema deve permitir a inclusão de até 2000 caracteres. Ao ir incluindo os caracteres dentro do componente, o sistema deve ir exibindo a quantidade restante de caracteres disponíveis abaixo do componente;</w:t>
      </w:r>
    </w:p>
    <w:p w14:paraId="5193AC39" w14:textId="77777777" w:rsidR="0094505E" w:rsidRPr="00192B7D" w:rsidRDefault="0094505E" w:rsidP="0094505E">
      <w:pPr>
        <w:pStyle w:val="PargrafodaLista"/>
      </w:pPr>
    </w:p>
    <w:p w14:paraId="2942E6EB" w14:textId="77777777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</w:t>
      </w:r>
      <w:r w:rsidRPr="00192B7D">
        <w:rPr>
          <w:color w:val="auto"/>
        </w:rPr>
        <w:t>sistema deve disponibilizar um componente o qual possa customizar o texto;</w:t>
      </w:r>
    </w:p>
    <w:p w14:paraId="06A1818B" w14:textId="77777777" w:rsidR="0094505E" w:rsidRPr="00192B7D" w:rsidRDefault="0094505E" w:rsidP="0094505E">
      <w:pPr>
        <w:pStyle w:val="PargrafodaLista"/>
      </w:pPr>
    </w:p>
    <w:p w14:paraId="7CF35F80" w14:textId="77777777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rPr>
          <w:color w:val="auto"/>
        </w:rPr>
        <w:lastRenderedPageBreak/>
        <w:t xml:space="preserve">Campo </w:t>
      </w:r>
      <w:r w:rsidRPr="00192B7D">
        <w:rPr>
          <w:color w:val="31849B" w:themeColor="accent5" w:themeShade="BF"/>
        </w:rPr>
        <w:t>Documento</w:t>
      </w:r>
      <w:r w:rsidRPr="00192B7D">
        <w:rPr>
          <w:color w:val="auto"/>
        </w:rPr>
        <w:t>, o sistema deve disponibilizar um componente para realizar o Upload de arquivo, para que o ator possa incluir um arquivo que achar necessário, A inclusão deste arquivo NÃO é obrigatória;</w:t>
      </w:r>
    </w:p>
    <w:p w14:paraId="1FA39F92" w14:textId="77777777" w:rsidR="0094505E" w:rsidRPr="00192B7D" w:rsidRDefault="0094505E" w:rsidP="0094505E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192B7D">
        <w:t xml:space="preserve">O sistema deve realizar a seguinte validação nos anexos: Somente aceitar arquivos no formato de PDF; </w:t>
      </w:r>
    </w:p>
    <w:p w14:paraId="632D776F" w14:textId="77777777" w:rsidR="0094505E" w:rsidRPr="00192B7D" w:rsidRDefault="0094505E" w:rsidP="0094505E">
      <w:pPr>
        <w:pStyle w:val="PargrafodaLista"/>
        <w:rPr>
          <w:b/>
          <w:u w:val="single"/>
        </w:rPr>
      </w:pPr>
    </w:p>
    <w:p w14:paraId="624BBD88" w14:textId="08D747D1" w:rsidR="0094505E" w:rsidRPr="00192B7D" w:rsidRDefault="0094505E" w:rsidP="0094505E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92B7D">
        <w:t xml:space="preserve">Caso o sistema identificar que o formato do arquivo anexado não é PDF, o sistema deve apresentar mensagem;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_Ref35979855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ME016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0EB2ECF1" w14:textId="77777777" w:rsidR="0094505E" w:rsidRPr="00192B7D" w:rsidRDefault="0094505E" w:rsidP="0094505E">
      <w:pPr>
        <w:pStyle w:val="PargrafodaLista"/>
      </w:pPr>
    </w:p>
    <w:p w14:paraId="01388790" w14:textId="77777777" w:rsidR="0094505E" w:rsidRPr="00192B7D" w:rsidRDefault="0094505E" w:rsidP="0094505E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92B7D">
        <w:t>O sistema deve permitir o tamanho de cada arquivo no máximo de 10 MB.</w:t>
      </w:r>
    </w:p>
    <w:p w14:paraId="70B540A7" w14:textId="77777777" w:rsidR="0094505E" w:rsidRPr="00192B7D" w:rsidRDefault="0094505E" w:rsidP="0094505E">
      <w:pPr>
        <w:pStyle w:val="PargrafodaLista"/>
      </w:pPr>
    </w:p>
    <w:p w14:paraId="747E405A" w14:textId="45EAC05E" w:rsidR="0094505E" w:rsidRPr="00192B7D" w:rsidRDefault="0094505E" w:rsidP="0094505E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92B7D">
        <w:t xml:space="preserve">Caso o ator anexe um arquivo que exceda o tamanho máximo, o sistema deve exibir </w:t>
      </w:r>
      <w:proofErr w:type="spellStart"/>
      <w:r w:rsidRPr="00192B7D">
        <w:t>mensagem</w:t>
      </w:r>
      <w:proofErr w:type="spellEnd"/>
      <w:r w:rsidRPr="00192B7D">
        <w:t xml:space="preserve">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_Ref35979911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ME017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2A77A17A" w14:textId="77777777" w:rsidR="0094505E" w:rsidRPr="00192B7D" w:rsidRDefault="0094505E" w:rsidP="0094505E">
      <w:pPr>
        <w:pStyle w:val="PargrafodaLista"/>
      </w:pPr>
    </w:p>
    <w:p w14:paraId="4A7A84A2" w14:textId="77777777" w:rsidR="0094505E" w:rsidRPr="00192B7D" w:rsidRDefault="0094505E" w:rsidP="0094505E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192B7D">
        <w:rPr>
          <w:color w:val="000000" w:themeColor="text1"/>
        </w:rPr>
        <w:t>O sistema deve permitir anexar apenas um (1) arquivo.</w:t>
      </w:r>
    </w:p>
    <w:p w14:paraId="593F2759" w14:textId="77777777" w:rsidR="0094505E" w:rsidRPr="00192B7D" w:rsidRDefault="0094505E" w:rsidP="0094505E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66D55BC5" w14:textId="59E2ACC4" w:rsidR="0094505E" w:rsidRPr="00192B7D" w:rsidRDefault="0094505E" w:rsidP="0094505E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92B7D">
        <w:rPr>
          <w:color w:val="000000" w:themeColor="text1"/>
        </w:rPr>
        <w:t xml:space="preserve">Caso o ator tente anexar o segundo arquivo, o sistema deve exibir </w:t>
      </w:r>
      <w:proofErr w:type="spellStart"/>
      <w:r w:rsidRPr="00192B7D">
        <w:rPr>
          <w:color w:val="000000" w:themeColor="text1"/>
        </w:rPr>
        <w:t>mensagem</w:t>
      </w:r>
      <w:proofErr w:type="spellEnd"/>
      <w:r w:rsidRPr="00192B7D">
        <w:rPr>
          <w:color w:val="000000" w:themeColor="text1"/>
        </w:rPr>
        <w:t xml:space="preserve"> </w:t>
      </w:r>
      <w:r w:rsidRPr="00192B7D">
        <w:rPr>
          <w:color w:val="31849B" w:themeColor="accent5" w:themeShade="BF"/>
        </w:rPr>
        <w:t>[</w:t>
      </w:r>
      <w:r w:rsidR="00E65EB7" w:rsidRPr="00192B7D">
        <w:rPr>
          <w:color w:val="31849B" w:themeColor="accent5" w:themeShade="BF"/>
        </w:rPr>
        <w:fldChar w:fldCharType="begin"/>
      </w:r>
      <w:r w:rsidR="00E65EB7" w:rsidRPr="00192B7D">
        <w:rPr>
          <w:color w:val="31849B" w:themeColor="accent5" w:themeShade="BF"/>
        </w:rPr>
        <w:instrText xml:space="preserve"> REF _Ref35979956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E65EB7" w:rsidRPr="00192B7D">
        <w:rPr>
          <w:color w:val="31849B" w:themeColor="accent5" w:themeShade="BF"/>
        </w:rPr>
      </w:r>
      <w:r w:rsidR="00E65EB7" w:rsidRPr="00192B7D">
        <w:rPr>
          <w:color w:val="31849B" w:themeColor="accent5" w:themeShade="BF"/>
        </w:rPr>
        <w:fldChar w:fldCharType="separate"/>
      </w:r>
      <w:r w:rsidR="00E65EB7" w:rsidRPr="00192B7D">
        <w:rPr>
          <w:color w:val="31849B" w:themeColor="accent5" w:themeShade="BF"/>
        </w:rPr>
        <w:t>ME018</w:t>
      </w:r>
      <w:r w:rsidR="00E65EB7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222E77A0" w14:textId="77777777" w:rsidR="0094505E" w:rsidRPr="00192B7D" w:rsidRDefault="0094505E" w:rsidP="0094505E">
      <w:pPr>
        <w:pStyle w:val="PargrafodaLista"/>
      </w:pPr>
    </w:p>
    <w:p w14:paraId="6BAFED8B" w14:textId="77777777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Ao realizar o </w:t>
      </w:r>
      <w:r w:rsidRPr="00192B7D">
        <w:rPr>
          <w:color w:val="auto"/>
        </w:rPr>
        <w:t>Upload desejado, o sistema deve exibir duas opções: Uma para que o ator possa realizar o Download; E uma para Excluir o arquivo anexado;</w:t>
      </w:r>
    </w:p>
    <w:p w14:paraId="5738E515" w14:textId="77777777" w:rsidR="0094505E" w:rsidRPr="00192B7D" w:rsidRDefault="0094505E" w:rsidP="0094505E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</w:pPr>
      <w:r w:rsidRPr="00192B7D">
        <w:rPr>
          <w:noProof/>
          <w:color w:val="auto"/>
        </w:rPr>
        <w:drawing>
          <wp:inline distT="0" distB="0" distL="0" distR="0" wp14:anchorId="5F6B3BEE" wp14:editId="2FE70F40">
            <wp:extent cx="4292600" cy="63418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2C92" w14:textId="77777777" w:rsidR="0094505E" w:rsidRPr="00192B7D" w:rsidRDefault="0094505E" w:rsidP="0094505E">
      <w:pPr>
        <w:pStyle w:val="PargrafodaLista"/>
      </w:pPr>
    </w:p>
    <w:p w14:paraId="26EFC3FE" w14:textId="680AB424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O sistema identifica que o ator acionou a opção que permite “Excluir” um arquivo, o sistema deve exibir </w:t>
      </w:r>
      <w:proofErr w:type="spellStart"/>
      <w:r w:rsidRPr="00192B7D">
        <w:t>mensagem</w:t>
      </w:r>
      <w:proofErr w:type="spellEnd"/>
      <w:r w:rsidRPr="00192B7D">
        <w:t xml:space="preserve"> </w:t>
      </w:r>
      <w:r w:rsidRPr="00192B7D">
        <w:rPr>
          <w:color w:val="31849B" w:themeColor="accent5" w:themeShade="BF"/>
        </w:rPr>
        <w:t>[</w:t>
      </w:r>
      <w:r w:rsidR="00E65EB7" w:rsidRPr="00192B7D">
        <w:rPr>
          <w:color w:val="31849B" w:themeColor="accent5" w:themeShade="BF"/>
        </w:rPr>
        <w:fldChar w:fldCharType="begin"/>
      </w:r>
      <w:r w:rsidR="00E65EB7" w:rsidRPr="00192B7D">
        <w:rPr>
          <w:color w:val="31849B" w:themeColor="accent5" w:themeShade="BF"/>
        </w:rPr>
        <w:instrText xml:space="preserve"> REF _Ref35980032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E65EB7" w:rsidRPr="00192B7D">
        <w:rPr>
          <w:color w:val="31849B" w:themeColor="accent5" w:themeShade="BF"/>
        </w:rPr>
      </w:r>
      <w:r w:rsidR="00E65EB7" w:rsidRPr="00192B7D">
        <w:rPr>
          <w:color w:val="31849B" w:themeColor="accent5" w:themeShade="BF"/>
        </w:rPr>
        <w:fldChar w:fldCharType="separate"/>
      </w:r>
      <w:r w:rsidR="00E65EB7" w:rsidRPr="00192B7D">
        <w:rPr>
          <w:color w:val="31849B" w:themeColor="accent5" w:themeShade="BF"/>
        </w:rPr>
        <w:t>ME019</w:t>
      </w:r>
      <w:r w:rsidR="00E65EB7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auto"/>
        </w:rPr>
        <w:t>;</w:t>
      </w:r>
    </w:p>
    <w:p w14:paraId="573EB0C7" w14:textId="7DADBA37" w:rsidR="0094505E" w:rsidRPr="00192B7D" w:rsidRDefault="0094505E" w:rsidP="0094505E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192B7D">
        <w:t xml:space="preserve">Caso o ator acione a opção “Sim” da mensagem de exclusão, o sistema deve excluir fisicamente o arquivo; E deve exibir a mensagem de sucesso </w:t>
      </w:r>
      <w:r w:rsidRPr="00192B7D">
        <w:rPr>
          <w:color w:val="31849B" w:themeColor="accent5" w:themeShade="BF"/>
        </w:rPr>
        <w:t>[</w:t>
      </w:r>
      <w:r w:rsidR="00E65EB7" w:rsidRPr="00192B7D">
        <w:rPr>
          <w:color w:val="31849B" w:themeColor="accent5" w:themeShade="BF"/>
        </w:rPr>
        <w:fldChar w:fldCharType="begin"/>
      </w:r>
      <w:r w:rsidR="00E65EB7" w:rsidRPr="00192B7D">
        <w:rPr>
          <w:color w:val="31849B" w:themeColor="accent5" w:themeShade="BF"/>
        </w:rPr>
        <w:instrText xml:space="preserve"> REF _Ref35979320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E65EB7" w:rsidRPr="00192B7D">
        <w:rPr>
          <w:color w:val="31849B" w:themeColor="accent5" w:themeShade="BF"/>
        </w:rPr>
      </w:r>
      <w:r w:rsidR="00E65EB7" w:rsidRPr="00192B7D">
        <w:rPr>
          <w:color w:val="31849B" w:themeColor="accent5" w:themeShade="BF"/>
        </w:rPr>
        <w:fldChar w:fldCharType="separate"/>
      </w:r>
      <w:r w:rsidR="00E65EB7" w:rsidRPr="00192B7D">
        <w:rPr>
          <w:color w:val="31849B" w:themeColor="accent5" w:themeShade="BF"/>
        </w:rPr>
        <w:t>ME015</w:t>
      </w:r>
      <w:r w:rsidR="00E65EB7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</w:p>
    <w:p w14:paraId="1B10A367" w14:textId="77777777" w:rsidR="0094505E" w:rsidRPr="00192B7D" w:rsidRDefault="0094505E" w:rsidP="0094505E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192B7D">
        <w:t>Caso o ator acione a opção “Não” da mensagem de exclusão, o sistema cancela a exclusão do arquivo.</w:t>
      </w:r>
    </w:p>
    <w:p w14:paraId="6859697A" w14:textId="77777777" w:rsidR="0094505E" w:rsidRPr="00192B7D" w:rsidRDefault="0094505E" w:rsidP="0094505E">
      <w:pPr>
        <w:pStyle w:val="PargrafodaLista"/>
      </w:pPr>
    </w:p>
    <w:p w14:paraId="49305CF7" w14:textId="77777777" w:rsidR="0094505E" w:rsidRPr="00192B7D" w:rsidRDefault="0094505E" w:rsidP="0094505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O sistema identifica que o ator acionou a opção que permite “Baixar” arquivo, o sistema realiza o download do arquivo desejado. Ao acionar o link, o sistema baixa o arquivo sem exibir escolha do local para seleção. Será baixado na pasta default;</w:t>
      </w:r>
    </w:p>
    <w:p w14:paraId="2F2F36FC" w14:textId="77777777" w:rsidR="006D625D" w:rsidRPr="00192B7D" w:rsidRDefault="006D625D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B27128F" w14:textId="534C086A" w:rsidR="005D701D" w:rsidRPr="00192B7D" w:rsidRDefault="00924DAF" w:rsidP="00924DAF">
      <w:pPr>
        <w:pStyle w:val="PargrafodaLista"/>
        <w:ind w:left="851"/>
        <w:rPr>
          <w:color w:val="000000" w:themeColor="text1"/>
        </w:rPr>
      </w:pPr>
      <w:r w:rsidRPr="00192B7D">
        <w:rPr>
          <w:color w:val="000000" w:themeColor="text1"/>
        </w:rPr>
        <w:t xml:space="preserve"> </w:t>
      </w:r>
      <w:r w:rsidR="00E31B89" w:rsidRPr="00192B7D">
        <w:rPr>
          <w:color w:val="000000" w:themeColor="text1"/>
        </w:rPr>
        <w:t xml:space="preserve">  </w:t>
      </w:r>
      <w:r w:rsidRPr="00192B7D">
        <w:rPr>
          <w:color w:val="000000" w:themeColor="text1"/>
        </w:rPr>
        <w:t xml:space="preserve">  </w:t>
      </w:r>
    </w:p>
    <w:p w14:paraId="5CC762DC" w14:textId="7F86D0DF" w:rsidR="00AE5C8F" w:rsidRPr="00192B7D" w:rsidRDefault="00E47B89" w:rsidP="00AE5C8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30775582"/>
      <w:bookmarkStart w:id="23" w:name="_Ref24989529"/>
      <w:r w:rsidRPr="00192B7D">
        <w:rPr>
          <w:b/>
        </w:rPr>
        <w:t>C</w:t>
      </w:r>
      <w:r w:rsidR="008071F1" w:rsidRPr="00192B7D">
        <w:rPr>
          <w:b/>
        </w:rPr>
        <w:t>onfirmar</w:t>
      </w:r>
      <w:r w:rsidRPr="00192B7D">
        <w:rPr>
          <w:b/>
        </w:rPr>
        <w:t xml:space="preserve"> Solicitação de Substituição</w:t>
      </w:r>
      <w:bookmarkEnd w:id="22"/>
      <w:r w:rsidR="00895FC8" w:rsidRPr="00192B7D">
        <w:rPr>
          <w:b/>
        </w:rPr>
        <w:t xml:space="preserve"> </w:t>
      </w:r>
      <w:bookmarkEnd w:id="23"/>
    </w:p>
    <w:p w14:paraId="77ED4224" w14:textId="2C498115" w:rsidR="00972214" w:rsidRPr="00192B7D" w:rsidRDefault="00884910" w:rsidP="00982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t>Ao acionar a opção</w:t>
      </w:r>
      <w:r w:rsidR="008071F1" w:rsidRPr="00192B7D">
        <w:rPr>
          <w:noProof/>
        </w:rPr>
        <w:drawing>
          <wp:inline distT="0" distB="0" distL="0" distR="0" wp14:anchorId="7283BD4D" wp14:editId="3546FE2F">
            <wp:extent cx="695325" cy="18113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 xml:space="preserve">, o </w:t>
      </w:r>
      <w:r w:rsidRPr="00192B7D">
        <w:rPr>
          <w:color w:val="000000" w:themeColor="text1" w:themeShade="BF"/>
        </w:rPr>
        <w:t>sistema deve validar ser o</w:t>
      </w:r>
      <w:r w:rsidR="001D61BD" w:rsidRPr="00192B7D">
        <w:rPr>
          <w:color w:val="000000" w:themeColor="text1" w:themeShade="BF"/>
        </w:rPr>
        <w:t>s</w:t>
      </w:r>
      <w:r w:rsidRPr="00192B7D">
        <w:rPr>
          <w:color w:val="000000" w:themeColor="text1" w:themeShade="BF"/>
        </w:rPr>
        <w:t xml:space="preserve"> campo</w:t>
      </w:r>
      <w:r w:rsidR="001D61BD" w:rsidRPr="00192B7D">
        <w:rPr>
          <w:color w:val="000000" w:themeColor="text1" w:themeShade="BF"/>
        </w:rPr>
        <w:t>s</w:t>
      </w:r>
      <w:r w:rsidRPr="00192B7D">
        <w:rPr>
          <w:color w:val="000000" w:themeColor="text1" w:themeShade="BF"/>
        </w:rPr>
        <w:t xml:space="preserve"> obrigatório</w:t>
      </w:r>
      <w:r w:rsidR="001D61BD" w:rsidRPr="00192B7D">
        <w:rPr>
          <w:color w:val="000000" w:themeColor="text1" w:themeShade="BF"/>
        </w:rPr>
        <w:t>s foram</w:t>
      </w:r>
      <w:r w:rsidRPr="00192B7D">
        <w:rPr>
          <w:color w:val="000000" w:themeColor="text1" w:themeShade="BF"/>
        </w:rPr>
        <w:t xml:space="preserve"> preenchido</w:t>
      </w:r>
      <w:r w:rsidR="001D61BD" w:rsidRPr="00192B7D">
        <w:rPr>
          <w:color w:val="000000" w:themeColor="text1" w:themeShade="BF"/>
        </w:rPr>
        <w:t>s</w:t>
      </w:r>
      <w:r w:rsidRPr="00192B7D">
        <w:rPr>
          <w:color w:val="000000" w:themeColor="text1" w:themeShade="BF"/>
        </w:rPr>
        <w:t>;</w:t>
      </w:r>
      <w:r w:rsidR="00972214" w:rsidRPr="00192B7D">
        <w:rPr>
          <w:color w:val="000000" w:themeColor="text1" w:themeShade="BF"/>
        </w:rPr>
        <w:t xml:space="preserve"> </w:t>
      </w:r>
    </w:p>
    <w:p w14:paraId="16E718C9" w14:textId="77777777" w:rsidR="00972214" w:rsidRPr="00192B7D" w:rsidRDefault="00972214" w:rsidP="0097221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4A84837" w14:textId="0CCDDAD3" w:rsidR="00972214" w:rsidRPr="00192B7D" w:rsidRDefault="00972214" w:rsidP="009722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t xml:space="preserve">Caso não tenha sido preenchido, o </w:t>
      </w:r>
      <w:r w:rsidRPr="00192B7D">
        <w:rPr>
          <w:color w:val="000000" w:themeColor="text1" w:themeShade="BF"/>
        </w:rPr>
        <w:t xml:space="preserve">sistema deve exibir mensagem de alerta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_Ref24637261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ME07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000000" w:themeColor="text1" w:themeShade="BF"/>
        </w:rPr>
        <w:t xml:space="preserve"> destacada de vermelho;</w:t>
      </w:r>
    </w:p>
    <w:p w14:paraId="6C051454" w14:textId="77777777" w:rsidR="00972214" w:rsidRPr="00192B7D" w:rsidRDefault="00972214" w:rsidP="0097221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E373C9A" w14:textId="15092767" w:rsidR="00972214" w:rsidRPr="00192B7D" w:rsidRDefault="00972214" w:rsidP="009722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bookmarkStart w:id="24" w:name="_Ref45036461"/>
      <w:r w:rsidRPr="00192B7D">
        <w:t xml:space="preserve">O sistema deve validar se o ator incluiu </w:t>
      </w:r>
      <w:r w:rsidR="000A46A8">
        <w:t>todos os</w:t>
      </w:r>
      <w:r w:rsidRPr="00192B7D">
        <w:t xml:space="preserve"> registro</w:t>
      </w:r>
      <w:r w:rsidR="000A46A8">
        <w:t>s</w:t>
      </w:r>
      <w:r w:rsidRPr="00192B7D">
        <w:t xml:space="preserve"> de substituição no campo </w:t>
      </w:r>
      <w:r w:rsidRPr="00192B7D">
        <w:rPr>
          <w:color w:val="31849B" w:themeColor="accent5" w:themeShade="BF"/>
        </w:rPr>
        <w:t>Substituição</w:t>
      </w:r>
      <w:r w:rsidRPr="00192B7D">
        <w:rPr>
          <w:color w:val="auto"/>
        </w:rPr>
        <w:t xml:space="preserve">, caso não tenha incluído nenhum registro, o sistema deve exibir a mensagem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_Ref35980473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ME020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auto"/>
        </w:rPr>
        <w:t>;</w:t>
      </w:r>
      <w:bookmarkEnd w:id="24"/>
    </w:p>
    <w:p w14:paraId="29791BA8" w14:textId="77777777" w:rsidR="00884910" w:rsidRPr="00192B7D" w:rsidRDefault="00884910" w:rsidP="0088491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052328A" w14:textId="5D9C6EB2" w:rsidR="00972214" w:rsidRPr="00192B7D" w:rsidRDefault="00972214" w:rsidP="009722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rPr>
          <w:color w:val="auto"/>
        </w:rPr>
        <w:lastRenderedPageBreak/>
        <w:t xml:space="preserve">Ao preencher </w:t>
      </w:r>
      <w:r w:rsidRPr="00192B7D">
        <w:rPr>
          <w:noProof/>
        </w:rPr>
        <w:t>os campos obrigatórios e acionar a opção</w:t>
      </w:r>
      <w:r w:rsidRPr="00192B7D">
        <w:rPr>
          <w:noProof/>
        </w:rPr>
        <w:drawing>
          <wp:inline distT="0" distB="0" distL="0" distR="0" wp14:anchorId="36D60016" wp14:editId="4ACE2ED3">
            <wp:extent cx="695325" cy="18113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326" cy="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 xml:space="preserve">; </w:t>
      </w:r>
      <w:r w:rsidRPr="00192B7D">
        <w:rPr>
          <w:color w:val="000000" w:themeColor="text1"/>
        </w:rPr>
        <w:t>o sistema deve exibir uma pop-up com a seguinte informação: “</w:t>
      </w:r>
      <w:r w:rsidRPr="00192B7D">
        <w:rPr>
          <w:b/>
          <w:color w:val="000000" w:themeColor="text1"/>
        </w:rPr>
        <w:t>Prezado(a) sr(a), seu pedido de substituição foi cadastrado com sucesso!</w:t>
      </w:r>
    </w:p>
    <w:p w14:paraId="3C698311" w14:textId="77777777" w:rsidR="00972214" w:rsidRPr="00192B7D" w:rsidRDefault="00972214" w:rsidP="00972214">
      <w:pPr>
        <w:pStyle w:val="PargrafodaLista"/>
        <w:ind w:left="1985"/>
        <w:rPr>
          <w:color w:val="000000" w:themeColor="text1"/>
        </w:rPr>
      </w:pPr>
      <w:r w:rsidRPr="00192B7D">
        <w:rPr>
          <w:noProof/>
        </w:rPr>
        <w:drawing>
          <wp:inline distT="0" distB="0" distL="0" distR="0" wp14:anchorId="62E71E88" wp14:editId="578B24FE">
            <wp:extent cx="3115620" cy="123992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0412" cy="12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76E" w14:textId="77777777" w:rsidR="00972214" w:rsidRPr="00192B7D" w:rsidRDefault="00972214" w:rsidP="0097221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B234C15" w14:textId="77777777" w:rsidR="00972214" w:rsidRPr="00192B7D" w:rsidRDefault="00972214" w:rsidP="00972214">
      <w:pPr>
        <w:pStyle w:val="PargrafodaLista"/>
      </w:pPr>
    </w:p>
    <w:p w14:paraId="5FB4EEB8" w14:textId="5FD4B922" w:rsidR="0052342E" w:rsidRPr="00192B7D" w:rsidRDefault="0052342E" w:rsidP="008849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92B7D">
        <w:t xml:space="preserve">Ao concluir a solicitação de </w:t>
      </w:r>
      <w:r w:rsidRPr="00192B7D">
        <w:rPr>
          <w:color w:val="000000" w:themeColor="text1" w:themeShade="BF"/>
        </w:rPr>
        <w:t>substituição com sucesso, o sistema deve enviar e-mail de aviso</w:t>
      </w:r>
      <w:r w:rsidR="00952610" w:rsidRPr="00192B7D">
        <w:rPr>
          <w:color w:val="000000" w:themeColor="text1" w:themeShade="BF"/>
        </w:rPr>
        <w:t>; O</w:t>
      </w:r>
      <w:r w:rsidR="00B20A81" w:rsidRPr="00192B7D">
        <w:rPr>
          <w:color w:val="000000" w:themeColor="text1" w:themeShade="BF"/>
        </w:rPr>
        <w:t xml:space="preserve"> teor deste e-mail será definido na estória HST104, </w:t>
      </w:r>
      <w:r w:rsidRPr="00192B7D">
        <w:rPr>
          <w:color w:val="000000" w:themeColor="text1" w:themeShade="BF"/>
        </w:rPr>
        <w:t>conforme abaixo descritos:</w:t>
      </w:r>
    </w:p>
    <w:p w14:paraId="47B9762C" w14:textId="77777777" w:rsidR="0052342E" w:rsidRPr="00192B7D" w:rsidRDefault="0052342E" w:rsidP="0052342E">
      <w:pPr>
        <w:pStyle w:val="PargrafodaLista"/>
        <w:rPr>
          <w:color w:val="000000" w:themeColor="text1" w:themeShade="BF"/>
        </w:rPr>
      </w:pPr>
    </w:p>
    <w:p w14:paraId="5D30D13D" w14:textId="1CD40BEC" w:rsidR="0052342E" w:rsidRPr="00192B7D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rPr>
          <w:color w:val="000000" w:themeColor="text1" w:themeShade="BF"/>
        </w:rPr>
        <w:t xml:space="preserve">Aviso de inclusão de pedido de substituição, para todos os </w:t>
      </w:r>
      <w:r w:rsidRPr="00192B7D">
        <w:rPr>
          <w:b/>
          <w:color w:val="000000" w:themeColor="text1" w:themeShade="BF"/>
        </w:rPr>
        <w:t>Responsáveis</w:t>
      </w:r>
      <w:r w:rsidRPr="00192B7D">
        <w:rPr>
          <w:color w:val="000000" w:themeColor="text1" w:themeShade="BF"/>
        </w:rPr>
        <w:t xml:space="preserve"> </w:t>
      </w:r>
      <w:r w:rsidR="009F0881" w:rsidRPr="00192B7D">
        <w:rPr>
          <w:color w:val="000000" w:themeColor="text1" w:themeShade="BF"/>
        </w:rPr>
        <w:t>da</w:t>
      </w:r>
      <w:r w:rsidRPr="00192B7D">
        <w:rPr>
          <w:color w:val="000000" w:themeColor="text1" w:themeShade="BF"/>
        </w:rPr>
        <w:t xml:space="preserve"> </w:t>
      </w:r>
      <w:r w:rsidRPr="00192B7D">
        <w:rPr>
          <w:b/>
          <w:color w:val="000000" w:themeColor="text1" w:themeShade="BF"/>
        </w:rPr>
        <w:t>chapa</w:t>
      </w:r>
      <w:r w:rsidR="00A50D69" w:rsidRPr="00192B7D">
        <w:rPr>
          <w:color w:val="000000" w:themeColor="text1" w:themeShade="BF"/>
        </w:rPr>
        <w:t xml:space="preserve"> </w:t>
      </w:r>
      <w:r w:rsidRPr="00192B7D">
        <w:rPr>
          <w:color w:val="000000" w:themeColor="text1" w:themeShade="BF"/>
        </w:rPr>
        <w:t xml:space="preserve">em questão; </w:t>
      </w:r>
      <w:r w:rsidRPr="00192B7D">
        <w:rPr>
          <w:b/>
          <w:color w:val="31849B" w:themeColor="accent5" w:themeShade="BF"/>
        </w:rPr>
        <w:t>registro 1</w:t>
      </w:r>
      <w:r w:rsidRPr="00192B7D">
        <w:rPr>
          <w:b/>
          <w:color w:val="auto"/>
        </w:rPr>
        <w:t>;</w:t>
      </w:r>
      <w:r w:rsidR="00220162" w:rsidRPr="00192B7D">
        <w:rPr>
          <w:b/>
          <w:color w:val="auto"/>
        </w:rPr>
        <w:t xml:space="preserve"> (Chapa UF e IES)</w:t>
      </w:r>
    </w:p>
    <w:p w14:paraId="237E9953" w14:textId="77777777" w:rsidR="0052342E" w:rsidRPr="00192B7D" w:rsidRDefault="0052342E" w:rsidP="0052342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</w:p>
    <w:p w14:paraId="2ECAB011" w14:textId="0E19917D" w:rsidR="0052342E" w:rsidRPr="00192B7D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t xml:space="preserve">Aviso de inclusão </w:t>
      </w:r>
      <w:r w:rsidRPr="00192B7D">
        <w:rPr>
          <w:color w:val="000000" w:themeColor="text1" w:themeShade="BF"/>
        </w:rPr>
        <w:t xml:space="preserve">de pedido de substituição, para o </w:t>
      </w:r>
      <w:r w:rsidRPr="00192B7D">
        <w:rPr>
          <w:b/>
          <w:color w:val="000000" w:themeColor="text1" w:themeShade="BF"/>
        </w:rPr>
        <w:t>membro substituído</w:t>
      </w:r>
      <w:r w:rsidRPr="00192B7D">
        <w:rPr>
          <w:color w:val="000000" w:themeColor="text1" w:themeShade="BF"/>
        </w:rPr>
        <w:t xml:space="preserve">; </w:t>
      </w:r>
      <w:r w:rsidRPr="00192B7D">
        <w:rPr>
          <w:b/>
          <w:color w:val="31849B" w:themeColor="accent5" w:themeShade="BF"/>
        </w:rPr>
        <w:t>registro 2</w:t>
      </w:r>
      <w:r w:rsidR="00220162" w:rsidRPr="00192B7D">
        <w:rPr>
          <w:b/>
          <w:color w:val="auto"/>
        </w:rPr>
        <w:t>; (Chapa UF e IES)</w:t>
      </w:r>
    </w:p>
    <w:p w14:paraId="2E014590" w14:textId="77777777" w:rsidR="0052342E" w:rsidRPr="00192B7D" w:rsidRDefault="0052342E" w:rsidP="0052342E">
      <w:pPr>
        <w:pStyle w:val="PargrafodaLista"/>
      </w:pPr>
    </w:p>
    <w:p w14:paraId="4ED81EBF" w14:textId="7018E6B0" w:rsidR="0052342E" w:rsidRPr="00192B7D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rPr>
          <w:color w:val="000000" w:themeColor="text1"/>
        </w:rPr>
        <w:t xml:space="preserve">Aviso de </w:t>
      </w:r>
      <w:r w:rsidRPr="00192B7D">
        <w:rPr>
          <w:color w:val="000000" w:themeColor="text1" w:themeShade="BF"/>
        </w:rPr>
        <w:t xml:space="preserve">inclusão de pedido de substituição, para o </w:t>
      </w:r>
      <w:r w:rsidRPr="00192B7D">
        <w:rPr>
          <w:b/>
          <w:color w:val="000000" w:themeColor="text1" w:themeShade="BF"/>
        </w:rPr>
        <w:t>membro substituto</w:t>
      </w:r>
      <w:r w:rsidRPr="00192B7D">
        <w:rPr>
          <w:color w:val="000000" w:themeColor="text1" w:themeShade="BF"/>
        </w:rPr>
        <w:t xml:space="preserve">; </w:t>
      </w:r>
      <w:r w:rsidRPr="00192B7D">
        <w:rPr>
          <w:b/>
          <w:color w:val="31849B" w:themeColor="accent5" w:themeShade="BF"/>
        </w:rPr>
        <w:t>registro 3</w:t>
      </w:r>
      <w:r w:rsidR="00220162" w:rsidRPr="00192B7D">
        <w:rPr>
          <w:b/>
          <w:color w:val="auto"/>
        </w:rPr>
        <w:t>; (Chapa UF e IES)</w:t>
      </w:r>
    </w:p>
    <w:p w14:paraId="46C1F0B7" w14:textId="77777777" w:rsidR="0052342E" w:rsidRPr="00192B7D" w:rsidRDefault="0052342E" w:rsidP="0052342E">
      <w:pPr>
        <w:pStyle w:val="PargrafodaLista"/>
      </w:pPr>
    </w:p>
    <w:p w14:paraId="7C92FD02" w14:textId="71728966" w:rsidR="0052342E" w:rsidRPr="00192B7D" w:rsidRDefault="0052342E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t xml:space="preserve">Aviso de </w:t>
      </w:r>
      <w:r w:rsidRPr="00192B7D">
        <w:rPr>
          <w:color w:val="000000" w:themeColor="text1" w:themeShade="BF"/>
        </w:rPr>
        <w:t xml:space="preserve">inclusão de pedido de substituição, para </w:t>
      </w:r>
      <w:r w:rsidR="00B53ED1" w:rsidRPr="00192B7D">
        <w:rPr>
          <w:color w:val="000000" w:themeColor="text1" w:themeShade="BF"/>
        </w:rPr>
        <w:t>a</w:t>
      </w:r>
      <w:r w:rsidR="00675C8A" w:rsidRPr="00192B7D">
        <w:rPr>
          <w:color w:val="000000" w:themeColor="text1" w:themeShade="BF"/>
        </w:rPr>
        <w:t xml:space="preserve"> </w:t>
      </w:r>
      <w:r w:rsidR="002D6DB4" w:rsidRPr="00192B7D">
        <w:rPr>
          <w:b/>
          <w:color w:val="000000" w:themeColor="text1" w:themeShade="BF"/>
        </w:rPr>
        <w:t>C</w:t>
      </w:r>
      <w:r w:rsidR="00B53ED1" w:rsidRPr="00192B7D">
        <w:rPr>
          <w:b/>
          <w:color w:val="000000" w:themeColor="text1" w:themeShade="BF"/>
        </w:rPr>
        <w:t>omissão CEN e Comissão CE</w:t>
      </w:r>
      <w:r w:rsidR="00B53ED1" w:rsidRPr="00192B7D">
        <w:rPr>
          <w:color w:val="000000" w:themeColor="text1" w:themeShade="BF"/>
        </w:rPr>
        <w:t xml:space="preserve"> – o sistema deve enviar e-mail APENAS para os </w:t>
      </w:r>
      <w:r w:rsidR="00B53ED1" w:rsidRPr="00192B7D">
        <w:rPr>
          <w:color w:val="31849B" w:themeColor="accent5" w:themeShade="BF"/>
        </w:rPr>
        <w:t>Coordenador</w:t>
      </w:r>
      <w:r w:rsidR="00B53ED1" w:rsidRPr="00192B7D">
        <w:rPr>
          <w:color w:val="000000" w:themeColor="text1" w:themeShade="BF"/>
        </w:rPr>
        <w:t xml:space="preserve"> e </w:t>
      </w:r>
      <w:r w:rsidR="00B53ED1" w:rsidRPr="00192B7D">
        <w:rPr>
          <w:color w:val="31849B" w:themeColor="accent5" w:themeShade="BF"/>
        </w:rPr>
        <w:t xml:space="preserve">Coordenador Adjunto CEN </w:t>
      </w:r>
      <w:r w:rsidR="00B53ED1" w:rsidRPr="00192B7D">
        <w:rPr>
          <w:color w:val="000000" w:themeColor="text1" w:themeShade="BF"/>
        </w:rPr>
        <w:t>e</w:t>
      </w:r>
      <w:r w:rsidR="00B53ED1" w:rsidRPr="00192B7D">
        <w:rPr>
          <w:color w:val="000000" w:themeColor="text1"/>
        </w:rPr>
        <w:t xml:space="preserve"> para</w:t>
      </w:r>
      <w:r w:rsidR="00B53ED1" w:rsidRPr="00192B7D">
        <w:rPr>
          <w:color w:val="000000" w:themeColor="text1" w:themeShade="BF"/>
        </w:rPr>
        <w:t xml:space="preserve"> os </w:t>
      </w:r>
      <w:r w:rsidR="00B53ED1" w:rsidRPr="00192B7D">
        <w:rPr>
          <w:color w:val="31849B" w:themeColor="accent5" w:themeShade="BF"/>
        </w:rPr>
        <w:t>Coordenador</w:t>
      </w:r>
      <w:r w:rsidR="00B53ED1" w:rsidRPr="00192B7D">
        <w:rPr>
          <w:color w:val="000000" w:themeColor="text1" w:themeShade="BF"/>
        </w:rPr>
        <w:t xml:space="preserve"> e </w:t>
      </w:r>
      <w:r w:rsidR="00B53ED1" w:rsidRPr="00192B7D">
        <w:rPr>
          <w:color w:val="31849B" w:themeColor="accent5" w:themeShade="BF"/>
        </w:rPr>
        <w:t>Coordenador Adjunto CE</w:t>
      </w:r>
      <w:r w:rsidR="00B53ED1" w:rsidRPr="00192B7D">
        <w:rPr>
          <w:color w:val="000000" w:themeColor="text1" w:themeShade="BF"/>
        </w:rPr>
        <w:t xml:space="preserve"> da </w:t>
      </w:r>
      <w:r w:rsidR="00B53ED1" w:rsidRPr="00192B7D">
        <w:rPr>
          <w:color w:val="31849B" w:themeColor="accent5" w:themeShade="BF"/>
        </w:rPr>
        <w:t>UF</w:t>
      </w:r>
      <w:r w:rsidR="00B53ED1" w:rsidRPr="00192B7D">
        <w:rPr>
          <w:color w:val="000000" w:themeColor="text1" w:themeShade="BF"/>
        </w:rPr>
        <w:t xml:space="preserve"> a qual a chapa </w:t>
      </w:r>
      <w:r w:rsidR="00B53ED1" w:rsidRPr="00192B7D">
        <w:rPr>
          <w:b/>
          <w:color w:val="000000" w:themeColor="text1" w:themeShade="BF"/>
        </w:rPr>
        <w:t>é vinculada</w:t>
      </w:r>
      <w:r w:rsidR="00B53ED1" w:rsidRPr="00192B7D">
        <w:rPr>
          <w:color w:val="000000" w:themeColor="text1" w:themeShade="BF"/>
        </w:rPr>
        <w:t>. O sistema deve validar nas HST07 e HST08 quais são os coordenadores</w:t>
      </w:r>
      <w:r w:rsidR="00A50D69" w:rsidRPr="00192B7D">
        <w:rPr>
          <w:b/>
          <w:color w:val="000000" w:themeColor="text1" w:themeShade="BF"/>
        </w:rPr>
        <w:t>;</w:t>
      </w:r>
      <w:r w:rsidRPr="00192B7D">
        <w:rPr>
          <w:color w:val="000000" w:themeColor="text1" w:themeShade="BF"/>
        </w:rPr>
        <w:t xml:space="preserve"> </w:t>
      </w:r>
      <w:r w:rsidRPr="00192B7D">
        <w:rPr>
          <w:b/>
          <w:color w:val="31849B" w:themeColor="accent5" w:themeShade="BF"/>
        </w:rPr>
        <w:t xml:space="preserve">registro </w:t>
      </w:r>
      <w:r w:rsidR="00220162" w:rsidRPr="00192B7D">
        <w:rPr>
          <w:b/>
          <w:color w:val="31849B" w:themeColor="accent5" w:themeShade="BF"/>
        </w:rPr>
        <w:t>4</w:t>
      </w:r>
      <w:r w:rsidR="00220162" w:rsidRPr="00192B7D">
        <w:rPr>
          <w:b/>
          <w:color w:val="auto"/>
        </w:rPr>
        <w:t xml:space="preserve">; (Chapa UF e IES) </w:t>
      </w:r>
      <w:r w:rsidR="00220162" w:rsidRPr="00192B7D">
        <w:rPr>
          <w:color w:val="auto"/>
        </w:rPr>
        <w:t>quando for chapa IES, enviar apenas para a comissão CEN</w:t>
      </w:r>
    </w:p>
    <w:p w14:paraId="4ABCB73B" w14:textId="77777777" w:rsidR="00B53ED1" w:rsidRPr="00192B7D" w:rsidRDefault="00B53ED1" w:rsidP="00B53ED1">
      <w:pPr>
        <w:pStyle w:val="PargrafodaLista"/>
      </w:pPr>
    </w:p>
    <w:p w14:paraId="204B74C2" w14:textId="77777777" w:rsidR="00B20A81" w:rsidRPr="00192B7D" w:rsidRDefault="00B20A81" w:rsidP="00B53ED1">
      <w:pPr>
        <w:pStyle w:val="PargrafodaLista"/>
      </w:pPr>
    </w:p>
    <w:p w14:paraId="48FFFE53" w14:textId="77777777" w:rsidR="00B53ED1" w:rsidRPr="00192B7D" w:rsidRDefault="00B53ED1" w:rsidP="00B53ED1">
      <w:pPr>
        <w:pStyle w:val="PargrafodaLista"/>
        <w:ind w:left="1571"/>
        <w:rPr>
          <w:color w:val="000000" w:themeColor="text1" w:themeShade="BF"/>
        </w:rPr>
      </w:pPr>
      <w:r w:rsidRPr="00192B7D">
        <w:rPr>
          <w:color w:val="000000" w:themeColor="text1" w:themeShade="BF"/>
        </w:rPr>
        <w:t xml:space="preserve">HST07 e HST08   </w:t>
      </w:r>
    </w:p>
    <w:p w14:paraId="1FCC9889" w14:textId="77777777" w:rsidR="00B53ED1" w:rsidRPr="00192B7D" w:rsidRDefault="00B53ED1" w:rsidP="00B53ED1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192B7D">
        <w:rPr>
          <w:noProof/>
        </w:rPr>
        <w:drawing>
          <wp:inline distT="0" distB="0" distL="0" distR="0" wp14:anchorId="539D48D7" wp14:editId="540032AD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635" w14:textId="77777777" w:rsidR="00B53ED1" w:rsidRPr="00192B7D" w:rsidRDefault="00B53ED1" w:rsidP="00B53ED1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05EF20E9" w14:textId="77777777" w:rsidR="00FF58EE" w:rsidRPr="00192B7D" w:rsidRDefault="00D51DF7" w:rsidP="0052342E">
      <w:pPr>
        <w:pStyle w:val="PargrafodaLista"/>
        <w:widowControl/>
        <w:numPr>
          <w:ilvl w:val="0"/>
          <w:numId w:val="44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rPr>
          <w:color w:val="000000" w:themeColor="text1"/>
        </w:rPr>
        <w:t xml:space="preserve">Caso seja um pedido de substituição </w:t>
      </w:r>
      <w:r w:rsidRPr="00192B7D">
        <w:rPr>
          <w:b/>
          <w:color w:val="31849B" w:themeColor="accent5" w:themeShade="BF"/>
        </w:rPr>
        <w:t>UF</w:t>
      </w:r>
      <w:r w:rsidRPr="00192B7D">
        <w:rPr>
          <w:color w:val="000000" w:themeColor="text1"/>
        </w:rPr>
        <w:t xml:space="preserve"> ou </w:t>
      </w:r>
      <w:r w:rsidRPr="00192B7D">
        <w:rPr>
          <w:b/>
          <w:color w:val="31849B" w:themeColor="accent5" w:themeShade="BF"/>
        </w:rPr>
        <w:t>IES</w:t>
      </w:r>
      <w:r w:rsidRPr="00192B7D">
        <w:rPr>
          <w:color w:val="000000" w:themeColor="text1"/>
        </w:rPr>
        <w:t xml:space="preserve">, </w:t>
      </w:r>
      <w:r w:rsidR="00A50D69" w:rsidRPr="00192B7D">
        <w:rPr>
          <w:color w:val="000000" w:themeColor="text1"/>
        </w:rPr>
        <w:t>o sistema deve enviar u</w:t>
      </w:r>
      <w:r w:rsidR="0052342E" w:rsidRPr="00192B7D">
        <w:rPr>
          <w:color w:val="000000" w:themeColor="text1"/>
        </w:rPr>
        <w:t>m e</w:t>
      </w:r>
      <w:r w:rsidR="00CB3B69" w:rsidRPr="00192B7D">
        <w:rPr>
          <w:color w:val="000000" w:themeColor="text1"/>
        </w:rPr>
        <w:t>-</w:t>
      </w:r>
      <w:r w:rsidR="0052342E" w:rsidRPr="00192B7D">
        <w:rPr>
          <w:color w:val="000000" w:themeColor="text1"/>
        </w:rPr>
        <w:t>mail de aviso de inclusão de pedido de substituição</w:t>
      </w:r>
      <w:r w:rsidR="0052342E" w:rsidRPr="00192B7D">
        <w:rPr>
          <w:color w:val="000000" w:themeColor="text1" w:themeShade="BF"/>
        </w:rPr>
        <w:t>, para o</w:t>
      </w:r>
      <w:r w:rsidR="00675C8A" w:rsidRPr="00192B7D">
        <w:rPr>
          <w:color w:val="000000" w:themeColor="text1" w:themeShade="BF"/>
        </w:rPr>
        <w:t xml:space="preserve">s Assessores </w:t>
      </w:r>
      <w:r w:rsidR="0052342E" w:rsidRPr="00192B7D">
        <w:rPr>
          <w:b/>
          <w:color w:val="000000" w:themeColor="text1" w:themeShade="BF"/>
        </w:rPr>
        <w:t>CEN/BR</w:t>
      </w:r>
      <w:r w:rsidR="00FF58EE" w:rsidRPr="00192B7D">
        <w:rPr>
          <w:b/>
          <w:color w:val="000000" w:themeColor="text1" w:themeShade="BF"/>
        </w:rPr>
        <w:t>;</w:t>
      </w:r>
    </w:p>
    <w:p w14:paraId="1D6579C5" w14:textId="46347FF5" w:rsidR="0052342E" w:rsidRPr="00192B7D" w:rsidRDefault="00FF58EE" w:rsidP="00FF58EE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</w:pPr>
      <w:r w:rsidRPr="00192B7D">
        <w:rPr>
          <w:color w:val="000000" w:themeColor="text1"/>
        </w:rPr>
        <w:t xml:space="preserve">Caso seja um </w:t>
      </w:r>
      <w:r w:rsidR="002D6DB4" w:rsidRPr="00192B7D">
        <w:rPr>
          <w:color w:val="000000" w:themeColor="text1"/>
        </w:rPr>
        <w:t>Assessor</w:t>
      </w:r>
      <w:r w:rsidR="002D6DB4" w:rsidRPr="00192B7D">
        <w:rPr>
          <w:b/>
          <w:color w:val="000000" w:themeColor="text1"/>
        </w:rPr>
        <w:t xml:space="preserve"> CE</w:t>
      </w:r>
      <w:r w:rsidR="00A50D69" w:rsidRPr="00192B7D">
        <w:rPr>
          <w:b/>
          <w:color w:val="000000" w:themeColor="text1"/>
        </w:rPr>
        <w:t>/UF</w:t>
      </w:r>
      <w:r w:rsidR="00220162" w:rsidRPr="00192B7D">
        <w:rPr>
          <w:color w:val="auto"/>
        </w:rPr>
        <w:t xml:space="preserve">, </w:t>
      </w:r>
      <w:r w:rsidRPr="00192B7D">
        <w:rPr>
          <w:color w:val="auto"/>
        </w:rPr>
        <w:t>o sistema deve enviar e-mail apenas quando o pedido de substituição for para</w:t>
      </w:r>
      <w:r w:rsidR="00220162" w:rsidRPr="00192B7D">
        <w:rPr>
          <w:color w:val="auto"/>
        </w:rPr>
        <w:t xml:space="preserve"> chapas UF</w:t>
      </w:r>
      <w:r w:rsidRPr="00192B7D">
        <w:rPr>
          <w:color w:val="auto"/>
        </w:rPr>
        <w:t xml:space="preserve"> a qual o CE/UF estiver vinculado</w:t>
      </w:r>
      <w:r w:rsidR="0052342E" w:rsidRPr="00192B7D">
        <w:rPr>
          <w:b/>
          <w:color w:val="000000" w:themeColor="text1" w:themeShade="BF"/>
        </w:rPr>
        <w:t>;</w:t>
      </w:r>
      <w:r w:rsidR="0052342E" w:rsidRPr="00192B7D">
        <w:rPr>
          <w:color w:val="000000" w:themeColor="text1" w:themeShade="BF"/>
        </w:rPr>
        <w:t xml:space="preserve"> </w:t>
      </w:r>
      <w:r w:rsidRPr="00192B7D">
        <w:rPr>
          <w:color w:val="000000" w:themeColor="text1" w:themeShade="BF"/>
        </w:rPr>
        <w:t xml:space="preserve">Nos dois casos (CEN e CE) usaremos o </w:t>
      </w:r>
      <w:r w:rsidR="0052342E" w:rsidRPr="00192B7D">
        <w:rPr>
          <w:b/>
          <w:color w:val="31849B" w:themeColor="accent5" w:themeShade="BF"/>
        </w:rPr>
        <w:t xml:space="preserve">registro </w:t>
      </w:r>
      <w:r w:rsidR="00116754" w:rsidRPr="00192B7D">
        <w:rPr>
          <w:b/>
          <w:color w:val="31849B" w:themeColor="accent5" w:themeShade="BF"/>
        </w:rPr>
        <w:t>5</w:t>
      </w:r>
      <w:r w:rsidR="0052342E" w:rsidRPr="00192B7D">
        <w:rPr>
          <w:color w:val="auto"/>
        </w:rPr>
        <w:t>;</w:t>
      </w:r>
      <w:r w:rsidR="00A43BBF" w:rsidRPr="00192B7D">
        <w:rPr>
          <w:color w:val="auto"/>
        </w:rPr>
        <w:t xml:space="preserve"> </w:t>
      </w:r>
    </w:p>
    <w:p w14:paraId="46C35BE1" w14:textId="77777777" w:rsidR="00CB3B69" w:rsidRPr="00192B7D" w:rsidRDefault="00CB3B69" w:rsidP="00CB3B69">
      <w:pPr>
        <w:pStyle w:val="PargrafodaLista"/>
      </w:pPr>
    </w:p>
    <w:p w14:paraId="64CDA7FE" w14:textId="77777777" w:rsidR="00255356" w:rsidRPr="00192B7D" w:rsidRDefault="00255356" w:rsidP="00255356">
      <w:pPr>
        <w:pStyle w:val="PargrafodaLista"/>
      </w:pPr>
    </w:p>
    <w:p w14:paraId="52E925B0" w14:textId="3F42511F" w:rsidR="00255356" w:rsidRPr="00192B7D" w:rsidRDefault="00255356" w:rsidP="003319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5" w:name="_Ref30775548"/>
      <w:r w:rsidRPr="00192B7D">
        <w:lastRenderedPageBreak/>
        <w:t xml:space="preserve">Opção  </w:t>
      </w:r>
      <w:r w:rsidRPr="00192B7D">
        <w:rPr>
          <w:noProof/>
        </w:rPr>
        <w:drawing>
          <wp:inline distT="0" distB="0" distL="0" distR="0" wp14:anchorId="29F98BE7" wp14:editId="6578E79F">
            <wp:extent cx="559558" cy="13506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rPr>
          <w:color w:val="auto"/>
        </w:rPr>
        <w:t xml:space="preserve"> ao ser acionada, o sistema cancela a solicitação para substituição; E fecha a modal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_Ref24546055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P01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rPr>
          <w:color w:val="000000" w:themeColor="text1"/>
        </w:rPr>
        <w:t>;</w:t>
      </w:r>
      <w:bookmarkEnd w:id="25"/>
    </w:p>
    <w:p w14:paraId="4FA398B5" w14:textId="77777777" w:rsidR="006E5BCF" w:rsidRPr="00192B7D" w:rsidRDefault="006E5BCF" w:rsidP="006E5BC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D5E3D67" w14:textId="77777777" w:rsidR="006E5BCF" w:rsidRPr="00192B7D" w:rsidRDefault="006E5BCF" w:rsidP="006E5BC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3668FB5" w14:textId="77777777" w:rsidR="006E5BCF" w:rsidRPr="00192B7D" w:rsidRDefault="006E5BCF" w:rsidP="006E5BC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965D644" w14:textId="77777777" w:rsidR="006E5BCF" w:rsidRPr="00192B7D" w:rsidRDefault="006E5BCF" w:rsidP="006E5BC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92B7D">
        <w:rPr>
          <w:b/>
        </w:rPr>
        <w:t>Status do Julgamento Final</w:t>
      </w:r>
    </w:p>
    <w:p w14:paraId="42D9C4B9" w14:textId="4C2478A5" w:rsidR="006E5BCF" w:rsidRPr="00192B7D" w:rsidRDefault="006E5BCF" w:rsidP="006E5BC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 xml:space="preserve">Ao cadastrar um Pedido de Substiuição com sucesso, o sistema deve alterar o status da substituição de </w:t>
      </w:r>
      <w:r w:rsidRPr="00192B7D">
        <w:rPr>
          <w:noProof/>
        </w:rPr>
        <w:drawing>
          <wp:inline distT="0" distB="0" distL="0" distR="0" wp14:anchorId="375CB4C4" wp14:editId="7A8F8895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  para</w:t>
      </w:r>
      <w:r w:rsidRPr="00192B7D">
        <w:rPr>
          <w:noProof/>
        </w:rPr>
        <w:drawing>
          <wp:inline distT="0" distB="0" distL="0" distR="0" wp14:anchorId="6F77C3F9" wp14:editId="60A60D6F">
            <wp:extent cx="361666" cy="108500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>;</w:t>
      </w:r>
    </w:p>
    <w:p w14:paraId="3C579B4B" w14:textId="77777777" w:rsidR="006E5BCF" w:rsidRPr="00192B7D" w:rsidRDefault="006E5BCF" w:rsidP="006E5BC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21"/>
    <w:p w14:paraId="069C906B" w14:textId="77777777" w:rsidR="00952610" w:rsidRPr="00192B7D" w:rsidRDefault="00952610" w:rsidP="00952610">
      <w:pPr>
        <w:pStyle w:val="PargrafodaLista"/>
        <w:rPr>
          <w:b/>
        </w:rPr>
      </w:pPr>
    </w:p>
    <w:p w14:paraId="141513C5" w14:textId="77777777" w:rsidR="00952610" w:rsidRPr="00192B7D" w:rsidRDefault="00952610" w:rsidP="0095261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192B7D" w:rsidRDefault="00626053" w:rsidP="008B07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92B7D">
        <w:rPr>
          <w:b/>
        </w:rPr>
        <w:t>URL</w:t>
      </w:r>
    </w:p>
    <w:p w14:paraId="7533E362" w14:textId="77777777" w:rsidR="00EE66A5" w:rsidRPr="00192B7D" w:rsidRDefault="00EE66A5" w:rsidP="00EE66A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92B7D">
        <w:t>Caso o ator copie e cole a URL desta estória, o sistema deve validar primeiramente se o ator está logado no sistema eleitoral:</w:t>
      </w:r>
    </w:p>
    <w:p w14:paraId="62A72381" w14:textId="77777777" w:rsidR="00EE66A5" w:rsidRPr="00192B7D" w:rsidRDefault="00EE66A5" w:rsidP="00EE66A5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92B7D">
        <w:t xml:space="preserve">Caso não esteja logado, o sistema deve exibir a mensagem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_Ref24548430 \r \h 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ME02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];</w:t>
      </w:r>
    </w:p>
    <w:p w14:paraId="410A0446" w14:textId="77777777" w:rsidR="00EE66A5" w:rsidRPr="00192B7D" w:rsidRDefault="00EE66A5" w:rsidP="00EE66A5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002BA54D" w14:textId="77777777" w:rsidR="00DA6AAB" w:rsidRPr="00192B7D" w:rsidRDefault="00DA6AAB" w:rsidP="00DA6AAB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92B7D">
        <w:t xml:space="preserve">Caso esteja </w:t>
      </w:r>
      <w:proofErr w:type="spellStart"/>
      <w:r w:rsidRPr="00192B7D">
        <w:t>logado</w:t>
      </w:r>
      <w:proofErr w:type="spellEnd"/>
      <w:r w:rsidRPr="00192B7D">
        <w:t xml:space="preserve">, o sistema deve validar se o ator </w:t>
      </w:r>
      <w:proofErr w:type="spellStart"/>
      <w:r w:rsidRPr="00192B7D">
        <w:t>logado</w:t>
      </w:r>
      <w:proofErr w:type="spellEnd"/>
      <w:r w:rsidRPr="00192B7D">
        <w:t xml:space="preserve"> é um dos responsáveis da chapa em questão, caso seja, o sistema deve direciona para a interface </w:t>
      </w:r>
      <w:r w:rsidRPr="00192B7D">
        <w:rPr>
          <w:color w:val="31849B" w:themeColor="accent5" w:themeShade="BF"/>
        </w:rPr>
        <w:t>[</w:t>
      </w:r>
      <w:r w:rsidRPr="00192B7D">
        <w:rPr>
          <w:color w:val="31849B" w:themeColor="accent5" w:themeShade="BF"/>
        </w:rPr>
        <w:fldChar w:fldCharType="begin"/>
      </w:r>
      <w:r w:rsidRPr="00192B7D">
        <w:rPr>
          <w:color w:val="31849B" w:themeColor="accent5" w:themeShade="BF"/>
        </w:rPr>
        <w:instrText xml:space="preserve"> REF _Ref27042920 \r \h  \* MERGEFORMAT </w:instrText>
      </w:r>
      <w:r w:rsidRPr="00192B7D">
        <w:rPr>
          <w:color w:val="31849B" w:themeColor="accent5" w:themeShade="BF"/>
        </w:rPr>
      </w:r>
      <w:r w:rsidRPr="00192B7D">
        <w:rPr>
          <w:color w:val="31849B" w:themeColor="accent5" w:themeShade="BF"/>
        </w:rPr>
        <w:fldChar w:fldCharType="separate"/>
      </w:r>
      <w:r w:rsidRPr="00192B7D">
        <w:rPr>
          <w:color w:val="31849B" w:themeColor="accent5" w:themeShade="BF"/>
        </w:rPr>
        <w:t>P01 da HST103]</w:t>
      </w:r>
      <w:r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 xml:space="preserve"> </w:t>
      </w:r>
    </w:p>
    <w:p w14:paraId="05958FBA" w14:textId="77777777" w:rsidR="00DA6AAB" w:rsidRPr="00192B7D" w:rsidRDefault="00DA6AAB" w:rsidP="00DA6AAB">
      <w:pPr>
        <w:pStyle w:val="PargrafodaLista"/>
        <w:rPr>
          <w:color w:val="000000" w:themeColor="text1"/>
        </w:rPr>
      </w:pPr>
    </w:p>
    <w:p w14:paraId="3852C74C" w14:textId="42CE761A" w:rsidR="00EE66A5" w:rsidRPr="00192B7D" w:rsidRDefault="00EE66A5" w:rsidP="00EE66A5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92B7D">
        <w:rPr>
          <w:color w:val="000000" w:themeColor="text1"/>
        </w:rPr>
        <w:t xml:space="preserve">Caso a eleição que o ator é um dos responsáveis esteja com período de vigência fechado, o sistema deve exibir a mensagem </w:t>
      </w:r>
      <w:r w:rsidRPr="00192B7D">
        <w:rPr>
          <w:color w:val="31849B" w:themeColor="accent5" w:themeShade="BF"/>
        </w:rPr>
        <w:t>[</w:t>
      </w:r>
      <w:r w:rsidR="008F2940" w:rsidRPr="00192B7D">
        <w:rPr>
          <w:color w:val="31849B" w:themeColor="accent5" w:themeShade="BF"/>
        </w:rPr>
        <w:fldChar w:fldCharType="begin"/>
      </w:r>
      <w:r w:rsidR="008F2940" w:rsidRPr="00192B7D">
        <w:rPr>
          <w:color w:val="31849B" w:themeColor="accent5" w:themeShade="BF"/>
        </w:rPr>
        <w:instrText xml:space="preserve"> REF _Ref35982632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8F2940" w:rsidRPr="00192B7D">
        <w:rPr>
          <w:color w:val="31849B" w:themeColor="accent5" w:themeShade="BF"/>
        </w:rPr>
      </w:r>
      <w:r w:rsidR="008F2940" w:rsidRPr="00192B7D">
        <w:rPr>
          <w:color w:val="31849B" w:themeColor="accent5" w:themeShade="BF"/>
        </w:rPr>
        <w:fldChar w:fldCharType="separate"/>
      </w:r>
      <w:r w:rsidR="008F2940" w:rsidRPr="00192B7D">
        <w:rPr>
          <w:color w:val="31849B" w:themeColor="accent5" w:themeShade="BF"/>
        </w:rPr>
        <w:t>ME021</w:t>
      </w:r>
      <w:r w:rsidR="008F294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].</w:t>
      </w:r>
    </w:p>
    <w:p w14:paraId="5AB48E97" w14:textId="77777777" w:rsidR="00EE66A5" w:rsidRPr="00192B7D" w:rsidRDefault="00EE66A5" w:rsidP="00EE66A5">
      <w:pPr>
        <w:pStyle w:val="PargrafodaLista"/>
      </w:pPr>
    </w:p>
    <w:p w14:paraId="5BCF2AD8" w14:textId="1901F4AC" w:rsidR="00EE66A5" w:rsidRPr="00192B7D" w:rsidRDefault="00EE66A5" w:rsidP="00EE66A5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92B7D">
        <w:t xml:space="preserve">Caso o ator esteja logado, e não seja um dos responsáveis por alguma chapa, o sistema deve exibir a mensagem </w:t>
      </w:r>
      <w:r w:rsidRPr="00192B7D">
        <w:rPr>
          <w:color w:val="31849B" w:themeColor="accent5" w:themeShade="BF"/>
        </w:rPr>
        <w:t>[</w:t>
      </w:r>
      <w:r w:rsidR="008F2940" w:rsidRPr="00192B7D">
        <w:rPr>
          <w:color w:val="31849B" w:themeColor="accent5" w:themeShade="BF"/>
        </w:rPr>
        <w:fldChar w:fldCharType="begin"/>
      </w:r>
      <w:r w:rsidR="008F2940" w:rsidRPr="00192B7D">
        <w:rPr>
          <w:color w:val="31849B" w:themeColor="accent5" w:themeShade="BF"/>
        </w:rPr>
        <w:instrText xml:space="preserve"> REF _Ref35982716 \r \h </w:instrText>
      </w:r>
      <w:r w:rsidR="00484AC3" w:rsidRPr="00192B7D">
        <w:rPr>
          <w:color w:val="31849B" w:themeColor="accent5" w:themeShade="BF"/>
        </w:rPr>
        <w:instrText xml:space="preserve"> \* MERGEFORMAT </w:instrText>
      </w:r>
      <w:r w:rsidR="008F2940" w:rsidRPr="00192B7D">
        <w:rPr>
          <w:color w:val="31849B" w:themeColor="accent5" w:themeShade="BF"/>
        </w:rPr>
      </w:r>
      <w:r w:rsidR="008F2940" w:rsidRPr="00192B7D">
        <w:rPr>
          <w:color w:val="31849B" w:themeColor="accent5" w:themeShade="BF"/>
        </w:rPr>
        <w:fldChar w:fldCharType="separate"/>
      </w:r>
      <w:r w:rsidR="008F2940" w:rsidRPr="00192B7D">
        <w:rPr>
          <w:color w:val="31849B" w:themeColor="accent5" w:themeShade="BF"/>
        </w:rPr>
        <w:t>ME022</w:t>
      </w:r>
      <w:r w:rsidR="008F2940" w:rsidRPr="00192B7D">
        <w:rPr>
          <w:color w:val="31849B" w:themeColor="accent5" w:themeShade="BF"/>
        </w:rPr>
        <w:fldChar w:fldCharType="end"/>
      </w:r>
      <w:r w:rsidRPr="00192B7D">
        <w:rPr>
          <w:color w:val="31849B" w:themeColor="accent5" w:themeShade="BF"/>
        </w:rPr>
        <w:t>]</w:t>
      </w:r>
      <w:r w:rsidRPr="00192B7D">
        <w:t>;</w:t>
      </w:r>
    </w:p>
    <w:p w14:paraId="07A84A40" w14:textId="77777777" w:rsidR="00841B29" w:rsidRPr="00192B7D" w:rsidRDefault="00841B29" w:rsidP="00841B29">
      <w:pPr>
        <w:pStyle w:val="PargrafodaLista"/>
      </w:pPr>
    </w:p>
    <w:p w14:paraId="71ABEF78" w14:textId="77777777" w:rsidR="0025414A" w:rsidRPr="00192B7D" w:rsidRDefault="0025414A" w:rsidP="00841B29">
      <w:pPr>
        <w:pStyle w:val="PargrafodaLista"/>
      </w:pPr>
    </w:p>
    <w:p w14:paraId="79B90106" w14:textId="68B324F9" w:rsidR="00841B29" w:rsidRPr="00192B7D" w:rsidRDefault="00841B29" w:rsidP="008B07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92B7D">
        <w:rPr>
          <w:b/>
        </w:rPr>
        <w:t>Visão Geral</w:t>
      </w:r>
    </w:p>
    <w:p w14:paraId="670D82F8" w14:textId="06EED913" w:rsidR="00952610" w:rsidRPr="00192B7D" w:rsidRDefault="00952610" w:rsidP="009526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192B7D">
        <w:t xml:space="preserve">Ao acionar a opção </w:t>
      </w:r>
      <w:r w:rsidRPr="00192B7D">
        <w:rPr>
          <w:noProof/>
        </w:rPr>
        <w:drawing>
          <wp:inline distT="0" distB="0" distL="0" distR="0" wp14:anchorId="33BFF293" wp14:editId="65C9B9EE">
            <wp:extent cx="285714" cy="266667"/>
            <wp:effectExtent l="0" t="0" r="635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7D">
        <w:t xml:space="preserve"> , ou selecionar a Aba </w:t>
      </w:r>
      <w:r w:rsidRPr="00192B7D">
        <w:rPr>
          <w:b/>
        </w:rPr>
        <w:t>Visão Geral</w:t>
      </w:r>
      <w:r w:rsidRPr="00192B7D">
        <w:t>, o sistema deve exibir a interface da</w:t>
      </w:r>
      <w:r w:rsidRPr="00192B7D">
        <w:rPr>
          <w:color w:val="31849B" w:themeColor="accent5" w:themeShade="BF"/>
        </w:rPr>
        <w:t xml:space="preserve"> </w:t>
      </w:r>
      <w:r w:rsidRPr="00192B7D">
        <w:rPr>
          <w:color w:val="000000" w:themeColor="text1"/>
        </w:rPr>
        <w:t>Tela Inicial do modulo Profissional;</w:t>
      </w:r>
    </w:p>
    <w:p w14:paraId="0AB61DF7" w14:textId="77777777" w:rsidR="00841B29" w:rsidRPr="00192B7D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15A1927" w14:textId="77777777" w:rsidR="00497DFB" w:rsidRPr="00192B7D" w:rsidRDefault="00497DFB" w:rsidP="00497DFB">
      <w:pPr>
        <w:pStyle w:val="PargrafodaLista"/>
      </w:pPr>
    </w:p>
    <w:p w14:paraId="5883EAD2" w14:textId="2F392495" w:rsidR="00497DFB" w:rsidRPr="00192B7D" w:rsidRDefault="00497DFB" w:rsidP="008B07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92B7D">
        <w:rPr>
          <w:b/>
        </w:rPr>
        <w:t>Auditoria</w:t>
      </w:r>
    </w:p>
    <w:p w14:paraId="642A8B1E" w14:textId="7A8233AE" w:rsidR="00952610" w:rsidRPr="00192B7D" w:rsidRDefault="00952610" w:rsidP="0095261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192B7D">
        <w:t>O sistema deve registrar uma trilha de auditoria contendo a ação executada (incluir pedido de substituição), a data e hora da ocorrência e a identificação do ator; e guardar a revisão dos dados;</w:t>
      </w:r>
    </w:p>
    <w:p w14:paraId="7E51B7F2" w14:textId="1F9D61E1" w:rsidR="00437BBB" w:rsidRPr="00192B7D" w:rsidRDefault="00437BBB" w:rsidP="0095261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36DEDA1A" w14:textId="77777777" w:rsidR="00626053" w:rsidRPr="00192B7D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192B7D" w:rsidRDefault="00EB6FEF" w:rsidP="008B07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192B7D">
        <w:rPr>
          <w:b/>
        </w:rPr>
        <w:t>Mensagem:</w:t>
      </w:r>
    </w:p>
    <w:p w14:paraId="77D17B16" w14:textId="2CF61081" w:rsidR="00EE30B5" w:rsidRPr="00192B7D" w:rsidRDefault="00EE30B5" w:rsidP="006B4BE8">
      <w:pPr>
        <w:pStyle w:val="PargrafodaLista"/>
        <w:numPr>
          <w:ilvl w:val="0"/>
          <w:numId w:val="7"/>
        </w:numPr>
        <w:ind w:left="426"/>
      </w:pPr>
      <w:r w:rsidRPr="00192B7D">
        <w:t xml:space="preserve">As mensagens </w:t>
      </w:r>
      <w:r w:rsidR="006E5559" w:rsidRPr="00192B7D">
        <w:t xml:space="preserve">de </w:t>
      </w:r>
      <w:r w:rsidR="006E5559" w:rsidRPr="00192B7D">
        <w:rPr>
          <w:u w:val="single"/>
        </w:rPr>
        <w:t>Sucesso, Alerta e Erro</w:t>
      </w:r>
      <w:r w:rsidR="006E5559" w:rsidRPr="00192B7D">
        <w:t xml:space="preserve">, </w:t>
      </w:r>
      <w:r w:rsidRPr="00192B7D">
        <w:t>devem ser exibidas</w:t>
      </w:r>
      <w:r w:rsidR="006E5559" w:rsidRPr="00192B7D">
        <w:t xml:space="preserve"> no canto superior </w:t>
      </w:r>
      <w:r w:rsidR="004C7131" w:rsidRPr="00192B7D">
        <w:t xml:space="preserve">direito </w:t>
      </w:r>
      <w:r w:rsidR="006E5559" w:rsidRPr="00192B7D">
        <w:t xml:space="preserve">da tela, </w:t>
      </w:r>
      <w:r w:rsidRPr="00192B7D">
        <w:t>com o seguinte padrão:</w:t>
      </w:r>
    </w:p>
    <w:p w14:paraId="4769E07E" w14:textId="77777777" w:rsidR="00EE30B5" w:rsidRPr="00192B7D" w:rsidRDefault="00EE30B5" w:rsidP="006B4BE8">
      <w:pPr>
        <w:pStyle w:val="PargrafodaLista"/>
        <w:numPr>
          <w:ilvl w:val="0"/>
          <w:numId w:val="7"/>
        </w:numPr>
        <w:ind w:left="426"/>
      </w:pPr>
      <w:r w:rsidRPr="00192B7D">
        <w:t>O sistema deve ter um temporizador de 5 segundos para cada mensagem exibida.</w:t>
      </w:r>
    </w:p>
    <w:p w14:paraId="43D6261A" w14:textId="77777777" w:rsidR="00EE30B5" w:rsidRPr="00192B7D" w:rsidRDefault="00EE30B5" w:rsidP="006B4BE8">
      <w:pPr>
        <w:pStyle w:val="PargrafodaLista"/>
        <w:numPr>
          <w:ilvl w:val="0"/>
          <w:numId w:val="7"/>
        </w:numPr>
        <w:ind w:left="426"/>
      </w:pPr>
      <w:r w:rsidRPr="00192B7D">
        <w:t>Ao final dos 5 segundos, o sistema deve fechar a caixa de mensagem e não exibi-la na tela.</w:t>
      </w:r>
    </w:p>
    <w:p w14:paraId="60CEF1D2" w14:textId="7C9C2D44" w:rsidR="00004F8B" w:rsidRPr="00192B7D" w:rsidRDefault="00004F8B" w:rsidP="006B4BE8">
      <w:pPr>
        <w:pStyle w:val="PargrafodaLista"/>
        <w:numPr>
          <w:ilvl w:val="0"/>
          <w:numId w:val="7"/>
        </w:numPr>
        <w:ind w:left="426"/>
      </w:pPr>
      <w:r w:rsidRPr="00192B7D">
        <w:t xml:space="preserve">Caso surja uma nova mensagem, o sistema deve </w:t>
      </w:r>
      <w:r w:rsidR="0013080E" w:rsidRPr="00192B7D">
        <w:t>exibi-la</w:t>
      </w:r>
      <w:r w:rsidRPr="00192B7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192B7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192B7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192B7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192B7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192B7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192B7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192B7D">
              <w:rPr>
                <w:b/>
                <w:sz w:val="20"/>
              </w:rPr>
              <w:t>Ações</w:t>
            </w:r>
          </w:p>
        </w:tc>
      </w:tr>
      <w:tr w:rsidR="00FB3C8F" w:rsidRPr="00192B7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192B7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2023348"/>
          </w:p>
        </w:tc>
        <w:bookmarkEnd w:id="26"/>
        <w:tc>
          <w:tcPr>
            <w:tcW w:w="6276" w:type="dxa"/>
          </w:tcPr>
          <w:p w14:paraId="19465BB6" w14:textId="7B788B2C" w:rsidR="00596253" w:rsidRPr="00192B7D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192B7D">
              <w:rPr>
                <w:rFonts w:cs="Arial"/>
                <w:sz w:val="18"/>
                <w:szCs w:val="18"/>
              </w:rPr>
              <w:t>c</w:t>
            </w:r>
            <w:r w:rsidRPr="00192B7D">
              <w:rPr>
                <w:rFonts w:cs="Arial"/>
                <w:sz w:val="18"/>
                <w:szCs w:val="18"/>
              </w:rPr>
              <w:t>omunicação</w:t>
            </w:r>
            <w:r w:rsidR="007303C6" w:rsidRPr="00192B7D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192B7D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192B7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Erro</w:t>
            </w:r>
          </w:p>
        </w:tc>
      </w:tr>
      <w:tr w:rsidR="00CD4453" w:rsidRPr="00192B7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192B7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4548430"/>
          </w:p>
        </w:tc>
        <w:bookmarkEnd w:id="27"/>
        <w:tc>
          <w:tcPr>
            <w:tcW w:w="6276" w:type="dxa"/>
          </w:tcPr>
          <w:p w14:paraId="6BD120C6" w14:textId="2D61E5F8" w:rsidR="00CD4453" w:rsidRPr="00192B7D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192B7D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192B7D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192B7D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lastRenderedPageBreak/>
              <w:t>Alerta</w:t>
            </w:r>
          </w:p>
        </w:tc>
      </w:tr>
      <w:tr w:rsidR="0039202E" w:rsidRPr="00192B7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192B7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4548577"/>
          </w:p>
        </w:tc>
        <w:bookmarkEnd w:id="28"/>
        <w:tc>
          <w:tcPr>
            <w:tcW w:w="6276" w:type="dxa"/>
          </w:tcPr>
          <w:p w14:paraId="2EEC0388" w14:textId="454C84ED" w:rsidR="0039202E" w:rsidRPr="00192B7D" w:rsidRDefault="00B4720A" w:rsidP="0039202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Registro não </w:t>
            </w:r>
            <w:r w:rsidRPr="00192B7D">
              <w:rPr>
                <w:rFonts w:cs="Arial"/>
                <w:sz w:val="18"/>
                <w:szCs w:val="18"/>
              </w:rPr>
              <w:t>encontrado na Base de Dados do SICCAU!</w:t>
            </w:r>
          </w:p>
        </w:tc>
        <w:tc>
          <w:tcPr>
            <w:tcW w:w="1555" w:type="dxa"/>
          </w:tcPr>
          <w:p w14:paraId="2F504762" w14:textId="72FE4504" w:rsidR="0039202E" w:rsidRPr="00192B7D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E44083" w:rsidRPr="00192B7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192B7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4551944"/>
          </w:p>
        </w:tc>
        <w:bookmarkEnd w:id="29"/>
        <w:tc>
          <w:tcPr>
            <w:tcW w:w="6276" w:type="dxa"/>
          </w:tcPr>
          <w:p w14:paraId="45879FA2" w14:textId="2691751F" w:rsidR="00306EAA" w:rsidRPr="00192B7D" w:rsidRDefault="00306EAA" w:rsidP="00306EA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Deseja realmente excluir registro?</w:t>
            </w:r>
          </w:p>
          <w:p w14:paraId="270FA991" w14:textId="7F03E303" w:rsidR="00E44083" w:rsidRPr="00192B7D" w:rsidRDefault="00306EAA" w:rsidP="00306EAA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1EE8DAF2" w14:textId="53659C83" w:rsidR="00E44083" w:rsidRPr="00192B7D" w:rsidRDefault="008F294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Confirmação</w:t>
            </w:r>
          </w:p>
        </w:tc>
      </w:tr>
      <w:tr w:rsidR="000F71F0" w:rsidRPr="00192B7D" w14:paraId="13AE039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924948" w14:textId="77777777" w:rsidR="000F71F0" w:rsidRPr="00192B7D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4556058"/>
          </w:p>
        </w:tc>
        <w:bookmarkEnd w:id="30"/>
        <w:tc>
          <w:tcPr>
            <w:tcW w:w="6276" w:type="dxa"/>
          </w:tcPr>
          <w:p w14:paraId="3012227A" w14:textId="6B9BBDDF" w:rsidR="000F71F0" w:rsidRPr="00192B7D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Profissional</w:t>
            </w:r>
            <w:r w:rsidR="00A769FD" w:rsidRPr="00192B7D">
              <w:rPr>
                <w:rFonts w:cs="Arial"/>
                <w:sz w:val="18"/>
                <w:szCs w:val="18"/>
              </w:rPr>
              <w:t xml:space="preserve"> informado já foi incluído nessa Chapa!</w:t>
            </w:r>
          </w:p>
        </w:tc>
        <w:tc>
          <w:tcPr>
            <w:tcW w:w="1555" w:type="dxa"/>
          </w:tcPr>
          <w:p w14:paraId="42C17B8F" w14:textId="4B55EBC9" w:rsidR="000F71F0" w:rsidRPr="00192B7D" w:rsidRDefault="000F71F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0F71F0" w:rsidRPr="00192B7D" w14:paraId="49079A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595C043" w14:textId="77777777" w:rsidR="000F71F0" w:rsidRPr="00192B7D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557183"/>
          </w:p>
        </w:tc>
        <w:bookmarkEnd w:id="31"/>
        <w:tc>
          <w:tcPr>
            <w:tcW w:w="6276" w:type="dxa"/>
          </w:tcPr>
          <w:p w14:paraId="7CFD9D82" w14:textId="461737C5" w:rsidR="000F71F0" w:rsidRPr="00192B7D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Profissional</w:t>
            </w:r>
            <w:r w:rsidR="006D1C81" w:rsidRPr="00192B7D">
              <w:rPr>
                <w:rFonts w:cs="Arial"/>
                <w:sz w:val="18"/>
                <w:szCs w:val="18"/>
              </w:rPr>
              <w:t xml:space="preserve"> informado já aceitou participação em outra chapa!</w:t>
            </w:r>
          </w:p>
        </w:tc>
        <w:tc>
          <w:tcPr>
            <w:tcW w:w="1555" w:type="dxa"/>
          </w:tcPr>
          <w:p w14:paraId="289075E5" w14:textId="445EB0C1" w:rsidR="000F71F0" w:rsidRPr="00192B7D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0F71F0" w:rsidRPr="00192B7D" w14:paraId="7FD8CFA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64D7A5D" w14:textId="77777777" w:rsidR="000F71F0" w:rsidRPr="00192B7D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637261"/>
          </w:p>
        </w:tc>
        <w:bookmarkEnd w:id="32"/>
        <w:tc>
          <w:tcPr>
            <w:tcW w:w="6276" w:type="dxa"/>
          </w:tcPr>
          <w:p w14:paraId="055BFC02" w14:textId="1182E362" w:rsidR="000F71F0" w:rsidRPr="00192B7D" w:rsidRDefault="00A769FD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34DF9160" w14:textId="7EF4CC8F" w:rsidR="000F71F0" w:rsidRPr="00192B7D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B84138" w:rsidRPr="00192B7D" w14:paraId="5A633AE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F218894" w14:textId="77777777" w:rsidR="00B84138" w:rsidRPr="00192B7D" w:rsidRDefault="00B8413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637379"/>
          </w:p>
        </w:tc>
        <w:bookmarkEnd w:id="33"/>
        <w:tc>
          <w:tcPr>
            <w:tcW w:w="6276" w:type="dxa"/>
          </w:tcPr>
          <w:p w14:paraId="04816053" w14:textId="197E086F" w:rsidR="00B84138" w:rsidRPr="00192B7D" w:rsidRDefault="00AD37C0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 informado já foi eleito conselheiro ou suplente de conselheiro do CAU/BR ou de CAU/UF em mandato subsequente!</w:t>
            </w:r>
          </w:p>
        </w:tc>
        <w:tc>
          <w:tcPr>
            <w:tcW w:w="1555" w:type="dxa"/>
          </w:tcPr>
          <w:p w14:paraId="7258F95C" w14:textId="0F5D27C9" w:rsidR="00B84138" w:rsidRPr="00192B7D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A2507" w:rsidRPr="00192B7D" w14:paraId="67FDD7C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8AE8E2E" w14:textId="77777777" w:rsidR="009A2507" w:rsidRPr="00192B7D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637616"/>
          </w:p>
        </w:tc>
        <w:bookmarkEnd w:id="34"/>
        <w:tc>
          <w:tcPr>
            <w:tcW w:w="6276" w:type="dxa"/>
          </w:tcPr>
          <w:p w14:paraId="1B913C6D" w14:textId="1FDDE035" w:rsidR="009A2507" w:rsidRPr="00192B7D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Profissional</w:t>
            </w:r>
            <w:r w:rsidR="009A2507" w:rsidRPr="00192B7D">
              <w:rPr>
                <w:rFonts w:cs="Arial"/>
                <w:sz w:val="18"/>
                <w:szCs w:val="18"/>
              </w:rPr>
              <w:t xml:space="preserve"> informado p</w:t>
            </w:r>
            <w:r w:rsidR="009A2507" w:rsidRPr="00192B7D">
              <w:rPr>
                <w:rFonts w:cs="Arial"/>
                <w:color w:val="000000" w:themeColor="text1"/>
                <w:sz w:val="18"/>
                <w:szCs w:val="18"/>
              </w:rPr>
              <w:t>erdeu o mandato de conselheiro do CAU/BR ou de CAU/UF, inclusive na condição de suplente, nos últimos 5 (cinco) anos!</w:t>
            </w:r>
          </w:p>
        </w:tc>
        <w:tc>
          <w:tcPr>
            <w:tcW w:w="1555" w:type="dxa"/>
          </w:tcPr>
          <w:p w14:paraId="2DC7E08A" w14:textId="2F95EB09" w:rsidR="009A2507" w:rsidRPr="00192B7D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A2507" w:rsidRPr="00192B7D" w14:paraId="44A5E42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DE2847" w14:textId="77777777" w:rsidR="009A2507" w:rsidRPr="00192B7D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4637663"/>
          </w:p>
        </w:tc>
        <w:bookmarkEnd w:id="35"/>
        <w:tc>
          <w:tcPr>
            <w:tcW w:w="6276" w:type="dxa"/>
          </w:tcPr>
          <w:p w14:paraId="67BC1EBB" w14:textId="1CB14389" w:rsidR="009A2507" w:rsidRPr="00192B7D" w:rsidRDefault="00AD37C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Profissional</w:t>
            </w:r>
            <w:r w:rsidR="009A2507"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 informado possui sanção ético-disciplinar aplicada por decisão transitada em julgado pendente de reabilitação!</w:t>
            </w:r>
          </w:p>
        </w:tc>
        <w:tc>
          <w:tcPr>
            <w:tcW w:w="1555" w:type="dxa"/>
          </w:tcPr>
          <w:p w14:paraId="36F3DE5A" w14:textId="06E6B71F" w:rsidR="009A2507" w:rsidRPr="00192B7D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A2507" w:rsidRPr="00192B7D" w14:paraId="6819B83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9214DF" w14:textId="77777777" w:rsidR="009A2507" w:rsidRPr="00192B7D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4637704"/>
          </w:p>
        </w:tc>
        <w:bookmarkEnd w:id="36"/>
        <w:tc>
          <w:tcPr>
            <w:tcW w:w="6276" w:type="dxa"/>
          </w:tcPr>
          <w:p w14:paraId="2337A82C" w14:textId="5FAE7744" w:rsidR="009A2507" w:rsidRPr="00192B7D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O CPF informado foi sancionado por infração ético-disciplinar no CAU/UF ou no CAU/BR, desde a reabilitação da sanção até o transcurso do prazo de 3 (três) anos.</w:t>
            </w:r>
          </w:p>
        </w:tc>
        <w:tc>
          <w:tcPr>
            <w:tcW w:w="1555" w:type="dxa"/>
          </w:tcPr>
          <w:p w14:paraId="293B6EE3" w14:textId="1895ABD9" w:rsidR="009A2507" w:rsidRPr="00192B7D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257445" w:rsidRPr="00192B7D" w14:paraId="38730BE6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1DEAF76" w14:textId="77777777" w:rsidR="00257445" w:rsidRPr="00192B7D" w:rsidRDefault="0025744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4638011"/>
          </w:p>
        </w:tc>
        <w:bookmarkEnd w:id="37"/>
        <w:tc>
          <w:tcPr>
            <w:tcW w:w="6276" w:type="dxa"/>
          </w:tcPr>
          <w:p w14:paraId="56FE005B" w14:textId="309C4C6C" w:rsidR="00257445" w:rsidRPr="00192B7D" w:rsidRDefault="00257445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O CPF informado é devedor de multa referente a processo eleitoral do CAU!</w:t>
            </w:r>
          </w:p>
        </w:tc>
        <w:tc>
          <w:tcPr>
            <w:tcW w:w="1555" w:type="dxa"/>
          </w:tcPr>
          <w:p w14:paraId="69608FA1" w14:textId="387C1AD4" w:rsidR="00257445" w:rsidRPr="00192B7D" w:rsidRDefault="00257445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7D09C0" w:rsidRPr="00192B7D" w14:paraId="4F9B748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AA191C3" w14:textId="77777777" w:rsidR="007D09C0" w:rsidRPr="00192B7D" w:rsidRDefault="007D09C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30773364"/>
          </w:p>
        </w:tc>
        <w:bookmarkEnd w:id="38"/>
        <w:tc>
          <w:tcPr>
            <w:tcW w:w="6276" w:type="dxa"/>
          </w:tcPr>
          <w:p w14:paraId="19D31759" w14:textId="77777777" w:rsidR="007D09C0" w:rsidRPr="00192B7D" w:rsidRDefault="007D09C0" w:rsidP="007D09C0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CPF informado pertence a um membro de UF diferente da chapa!</w:t>
            </w:r>
          </w:p>
          <w:p w14:paraId="6361B8C9" w14:textId="523367CE" w:rsidR="007D09C0" w:rsidRPr="00192B7D" w:rsidRDefault="007D09C0" w:rsidP="007D09C0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Só será aceito membro pertencente a mesma UF da chapa criada.</w:t>
            </w:r>
          </w:p>
        </w:tc>
        <w:tc>
          <w:tcPr>
            <w:tcW w:w="1555" w:type="dxa"/>
          </w:tcPr>
          <w:p w14:paraId="36FAD3C8" w14:textId="667973C0" w:rsidR="007D09C0" w:rsidRPr="00192B7D" w:rsidRDefault="007D09C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B93B16" w:rsidRPr="00192B7D" w14:paraId="2DACD0B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F2AB3D" w14:textId="77777777" w:rsidR="00B93B16" w:rsidRPr="00192B7D" w:rsidRDefault="00B93B16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31109464"/>
          </w:p>
        </w:tc>
        <w:bookmarkEnd w:id="39"/>
        <w:tc>
          <w:tcPr>
            <w:tcW w:w="6276" w:type="dxa"/>
          </w:tcPr>
          <w:p w14:paraId="36A016EE" w14:textId="66A52BB7" w:rsidR="00B93B16" w:rsidRPr="00192B7D" w:rsidRDefault="007E4066" w:rsidP="007E406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Nome</w:t>
            </w:r>
            <w:r w:rsidR="00B93B16" w:rsidRPr="00192B7D">
              <w:rPr>
                <w:rFonts w:cs="Arial"/>
                <w:sz w:val="18"/>
                <w:szCs w:val="18"/>
              </w:rPr>
              <w:t xml:space="preserve"> não encontrado na Base de Dados do SICCAU!</w:t>
            </w:r>
          </w:p>
        </w:tc>
        <w:tc>
          <w:tcPr>
            <w:tcW w:w="1555" w:type="dxa"/>
          </w:tcPr>
          <w:p w14:paraId="369C8526" w14:textId="6967DD6E" w:rsidR="00B93B16" w:rsidRPr="00192B7D" w:rsidRDefault="00B93B16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306EAA" w:rsidRPr="00192B7D" w14:paraId="3C5972D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FA8FBB9" w14:textId="77777777" w:rsidR="00306EAA" w:rsidRPr="00192B7D" w:rsidRDefault="00306EA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35979320"/>
          </w:p>
        </w:tc>
        <w:bookmarkEnd w:id="40"/>
        <w:tc>
          <w:tcPr>
            <w:tcW w:w="6276" w:type="dxa"/>
          </w:tcPr>
          <w:p w14:paraId="50CDC5CB" w14:textId="0FF38C6A" w:rsidR="00306EAA" w:rsidRPr="00192B7D" w:rsidRDefault="00306EAA" w:rsidP="007E406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0129D192" w14:textId="374418CD" w:rsidR="00306EAA" w:rsidRPr="00192B7D" w:rsidRDefault="0094505E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4505E" w:rsidRPr="00192B7D" w14:paraId="664DDA0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83EB833" w14:textId="77777777" w:rsidR="0094505E" w:rsidRPr="00192B7D" w:rsidRDefault="0094505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35979855"/>
          </w:p>
        </w:tc>
        <w:bookmarkEnd w:id="41"/>
        <w:tc>
          <w:tcPr>
            <w:tcW w:w="6276" w:type="dxa"/>
          </w:tcPr>
          <w:p w14:paraId="392D3B65" w14:textId="04A8C69B" w:rsidR="0094505E" w:rsidRPr="00192B7D" w:rsidRDefault="0094505E" w:rsidP="007E406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174C5461" w14:textId="4A783E53" w:rsidR="0094505E" w:rsidRPr="00192B7D" w:rsidRDefault="0094505E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4505E" w:rsidRPr="00192B7D" w14:paraId="7DAF96C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C4B4FA4" w14:textId="77777777" w:rsidR="0094505E" w:rsidRPr="00192B7D" w:rsidRDefault="0094505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35979911"/>
          </w:p>
        </w:tc>
        <w:bookmarkEnd w:id="42"/>
        <w:tc>
          <w:tcPr>
            <w:tcW w:w="6276" w:type="dxa"/>
          </w:tcPr>
          <w:p w14:paraId="203B3B05" w14:textId="46B4E275" w:rsidR="0094505E" w:rsidRPr="00192B7D" w:rsidRDefault="0094505E" w:rsidP="007E406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1B53ECC9" w14:textId="365A4B2A" w:rsidR="0094505E" w:rsidRPr="00192B7D" w:rsidRDefault="0094505E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94505E" w:rsidRPr="00192B7D" w14:paraId="6CD7489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9F6AB3" w14:textId="77777777" w:rsidR="0094505E" w:rsidRPr="00192B7D" w:rsidRDefault="0094505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35979956"/>
          </w:p>
        </w:tc>
        <w:bookmarkEnd w:id="43"/>
        <w:tc>
          <w:tcPr>
            <w:tcW w:w="6276" w:type="dxa"/>
          </w:tcPr>
          <w:p w14:paraId="59CD0CFF" w14:textId="59006C04" w:rsidR="0094505E" w:rsidRPr="00192B7D" w:rsidRDefault="00E65EB7" w:rsidP="007E406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2A7886C7" w14:textId="48256D32" w:rsidR="0094505E" w:rsidRPr="00192B7D" w:rsidRDefault="00E65EB7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E65EB7" w:rsidRPr="00192B7D" w14:paraId="4BCF5C11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BB9CBD" w14:textId="77777777" w:rsidR="00E65EB7" w:rsidRPr="00192B7D" w:rsidRDefault="00E65EB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35980032"/>
          </w:p>
        </w:tc>
        <w:bookmarkEnd w:id="44"/>
        <w:tc>
          <w:tcPr>
            <w:tcW w:w="6276" w:type="dxa"/>
          </w:tcPr>
          <w:p w14:paraId="04CBBEA4" w14:textId="77777777" w:rsidR="00E65EB7" w:rsidRPr="00192B7D" w:rsidRDefault="00E65EB7" w:rsidP="00E65EB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0478C219" w14:textId="175D57C5" w:rsidR="00E65EB7" w:rsidRPr="00192B7D" w:rsidRDefault="00E65EB7" w:rsidP="00E65EB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92B7D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27BAFED8" w14:textId="3B3D6AF7" w:rsidR="00E65EB7" w:rsidRPr="00192B7D" w:rsidRDefault="008F294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Confirmação</w:t>
            </w:r>
          </w:p>
        </w:tc>
      </w:tr>
      <w:tr w:rsidR="00E65EB7" w:rsidRPr="00192B7D" w14:paraId="4076B28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3A4A4DA" w14:textId="77777777" w:rsidR="00E65EB7" w:rsidRPr="00192B7D" w:rsidRDefault="00E65EB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35980473"/>
          </w:p>
        </w:tc>
        <w:bookmarkEnd w:id="45"/>
        <w:tc>
          <w:tcPr>
            <w:tcW w:w="6276" w:type="dxa"/>
          </w:tcPr>
          <w:p w14:paraId="2E54EF87" w14:textId="2CA06E44" w:rsidR="00E65EB7" w:rsidRPr="00192B7D" w:rsidRDefault="00F845AD" w:rsidP="00972214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proofErr w:type="gramStart"/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Caro(</w:t>
            </w:r>
            <w:proofErr w:type="gramEnd"/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a) sr. (a), para realização de uma substituição, </w:t>
            </w:r>
            <w:r w:rsidR="001D61BD"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você deve informar </w:t>
            </w:r>
            <w:r w:rsidR="00A97EB0">
              <w:rPr>
                <w:rFonts w:cs="Arial"/>
                <w:color w:val="000000" w:themeColor="text1"/>
                <w:sz w:val="18"/>
                <w:szCs w:val="18"/>
              </w:rPr>
              <w:t xml:space="preserve">todos </w:t>
            </w:r>
            <w:r w:rsidR="001D61BD" w:rsidRPr="00192B7D">
              <w:rPr>
                <w:rFonts w:cs="Arial"/>
                <w:color w:val="000000" w:themeColor="text1"/>
                <w:sz w:val="18"/>
                <w:szCs w:val="18"/>
              </w:rPr>
              <w:t>o</w:t>
            </w:r>
            <w:r w:rsidR="00A97EB0">
              <w:rPr>
                <w:rFonts w:cs="Arial"/>
                <w:color w:val="000000" w:themeColor="text1"/>
                <w:sz w:val="18"/>
                <w:szCs w:val="18"/>
              </w:rPr>
              <w:t>s membros</w:t>
            </w:r>
            <w:r w:rsidR="001D61BD"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972214" w:rsidRPr="00192B7D">
              <w:rPr>
                <w:rFonts w:cs="Arial"/>
                <w:color w:val="000000" w:themeColor="text1"/>
                <w:sz w:val="18"/>
                <w:szCs w:val="18"/>
              </w:rPr>
              <w:t>substituído</w:t>
            </w:r>
            <w:r w:rsidR="001D61BD" w:rsidRPr="00192B7D">
              <w:rPr>
                <w:rFonts w:cs="Arial"/>
                <w:color w:val="000000" w:themeColor="text1"/>
                <w:sz w:val="18"/>
                <w:szCs w:val="18"/>
              </w:rPr>
              <w:t xml:space="preserve"> e o substituto!</w:t>
            </w:r>
          </w:p>
        </w:tc>
        <w:tc>
          <w:tcPr>
            <w:tcW w:w="1555" w:type="dxa"/>
          </w:tcPr>
          <w:p w14:paraId="0B75C797" w14:textId="58CB158D" w:rsidR="00E65EB7" w:rsidRPr="00192B7D" w:rsidRDefault="008F294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EE66A5" w:rsidRPr="00192B7D" w14:paraId="565A8F2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BE41037" w14:textId="77777777" w:rsidR="00EE66A5" w:rsidRPr="00192B7D" w:rsidRDefault="00EE66A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35982632"/>
          </w:p>
        </w:tc>
        <w:bookmarkEnd w:id="46"/>
        <w:tc>
          <w:tcPr>
            <w:tcW w:w="6276" w:type="dxa"/>
          </w:tcPr>
          <w:p w14:paraId="174EDC95" w14:textId="37145DA7" w:rsidR="00EE66A5" w:rsidRPr="00192B7D" w:rsidRDefault="00EE66A5" w:rsidP="00E65EB7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Caro(a) sr. (a), o período de vigência encontra-se fechado, para eleição a qual o senhor é um dos responsáveis</w:t>
            </w:r>
            <w:r w:rsidR="008F2940" w:rsidRPr="00192B7D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4771085C" w14:textId="020696F8" w:rsidR="00EE66A5" w:rsidRPr="00192B7D" w:rsidRDefault="008F294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8F2940" w:rsidRPr="00192B7D" w14:paraId="1DC0640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6F989B7" w14:textId="77777777" w:rsidR="008F2940" w:rsidRPr="00192B7D" w:rsidRDefault="008F294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7" w:name="_Ref35982716"/>
          </w:p>
        </w:tc>
        <w:bookmarkEnd w:id="47"/>
        <w:tc>
          <w:tcPr>
            <w:tcW w:w="6276" w:type="dxa"/>
          </w:tcPr>
          <w:p w14:paraId="5E252C5D" w14:textId="78CAAD9E" w:rsidR="008F2940" w:rsidRPr="00192B7D" w:rsidRDefault="008F2940" w:rsidP="00E65EB7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Caro(a) sr. (a), a visualização da atividade selecionada só está disponível para membros responsáveis pela chapa!</w:t>
            </w:r>
          </w:p>
        </w:tc>
        <w:tc>
          <w:tcPr>
            <w:tcW w:w="1555" w:type="dxa"/>
          </w:tcPr>
          <w:p w14:paraId="5323C16D" w14:textId="36FCC75F" w:rsidR="008F2940" w:rsidRPr="00192B7D" w:rsidRDefault="008F294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  <w:tr w:rsidR="00461A00" w:rsidRPr="00192B7D" w14:paraId="44A0BA46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37D7B4F" w14:textId="77777777" w:rsidR="00461A00" w:rsidRPr="00192B7D" w:rsidRDefault="00461A0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8" w:name="_Ref36467954"/>
          </w:p>
        </w:tc>
        <w:bookmarkEnd w:id="48"/>
        <w:tc>
          <w:tcPr>
            <w:tcW w:w="6276" w:type="dxa"/>
          </w:tcPr>
          <w:p w14:paraId="5FF07DA8" w14:textId="3B07BF58" w:rsidR="00461A00" w:rsidRPr="00192B7D" w:rsidRDefault="00515630" w:rsidP="00515630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proofErr w:type="gramStart"/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Caro(</w:t>
            </w:r>
            <w:proofErr w:type="gramEnd"/>
            <w:r w:rsidRPr="00192B7D">
              <w:rPr>
                <w:rFonts w:cs="Arial"/>
                <w:color w:val="000000" w:themeColor="text1"/>
                <w:sz w:val="18"/>
                <w:szCs w:val="18"/>
              </w:rPr>
              <w:t>a) sr. (a), um dos Responsável da Chapa, já executou o cadastro do Pedido de Substituição o qual o senhor(a) está solicitando!</w:t>
            </w:r>
          </w:p>
        </w:tc>
        <w:tc>
          <w:tcPr>
            <w:tcW w:w="1555" w:type="dxa"/>
          </w:tcPr>
          <w:p w14:paraId="28118ED1" w14:textId="43CB6531" w:rsidR="00461A00" w:rsidRPr="00192B7D" w:rsidRDefault="00461A00" w:rsidP="00FB5814">
            <w:pPr>
              <w:spacing w:before="60" w:after="60"/>
              <w:rPr>
                <w:sz w:val="18"/>
                <w:szCs w:val="18"/>
              </w:rPr>
            </w:pPr>
            <w:r w:rsidRPr="00192B7D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192B7D" w:rsidRDefault="00FC6098" w:rsidP="002B1554">
      <w:pPr>
        <w:pStyle w:val="Dica"/>
      </w:pPr>
    </w:p>
    <w:p w14:paraId="63F33EE0" w14:textId="77777777" w:rsidR="00BC778D" w:rsidRPr="00192B7D" w:rsidRDefault="00BC778D" w:rsidP="00BC778D">
      <w:pPr>
        <w:pStyle w:val="Ttulo2"/>
        <w:numPr>
          <w:ilvl w:val="0"/>
          <w:numId w:val="0"/>
        </w:numPr>
        <w:spacing w:before="240"/>
      </w:pPr>
      <w:bookmarkStart w:id="49" w:name="_Toc36496961"/>
      <w:r w:rsidRPr="00192B7D">
        <w:t>INFORMAÇÕES COMPLEMENTARES</w:t>
      </w:r>
      <w:bookmarkEnd w:id="49"/>
    </w:p>
    <w:p w14:paraId="62D7BC18" w14:textId="08866AFC" w:rsidR="00654E1A" w:rsidRPr="00192B7D" w:rsidRDefault="00654E1A" w:rsidP="00654E1A">
      <w:pPr>
        <w:rPr>
          <w:b/>
        </w:rPr>
      </w:pPr>
      <w:r w:rsidRPr="00192B7D">
        <w:rPr>
          <w:b/>
        </w:rPr>
        <w:t>Histórias relacionadas:</w:t>
      </w:r>
    </w:p>
    <w:p w14:paraId="3A6DD466" w14:textId="6B8E63E6" w:rsidR="00767FC6" w:rsidRPr="00192B7D" w:rsidRDefault="005412C1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Pr="00192B7D" w:rsidRDefault="005412C1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Pr="00192B7D" w:rsidRDefault="005412C1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Pr="00192B7D" w:rsidRDefault="005412C1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lastRenderedPageBreak/>
        <w:t>Eleitoral_HST024_confirmar_participacao_chapa</w:t>
      </w:r>
    </w:p>
    <w:p w14:paraId="4F922666" w14:textId="1787EDE5" w:rsidR="005412C1" w:rsidRPr="00192B7D" w:rsidRDefault="005412C1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Eleitoral_HST025_Detalhar_Chapa_CEN</w:t>
      </w:r>
    </w:p>
    <w:p w14:paraId="480AB1EA" w14:textId="0BD9728D" w:rsidR="00342012" w:rsidRPr="00192B7D" w:rsidRDefault="00342012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Eleitoral_HST048_Julgar_Pedido_Impugnacao_Corporativo</w:t>
      </w:r>
    </w:p>
    <w:p w14:paraId="300C399B" w14:textId="08A9FF50" w:rsidR="00342012" w:rsidRPr="00192B7D" w:rsidRDefault="00342012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Eleitoral_HST050_Acompanhar_Julgamento_Pedido_Impugnacao_Profissional</w:t>
      </w:r>
    </w:p>
    <w:p w14:paraId="7CB44EBD" w14:textId="26A66010" w:rsidR="00342012" w:rsidRPr="00192B7D" w:rsidRDefault="00342012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Eleitoral_HST052_Interpor_Recurso_Pedido_Impugnacao</w:t>
      </w:r>
    </w:p>
    <w:p w14:paraId="41179C08" w14:textId="77777777" w:rsidR="00342012" w:rsidRPr="00192B7D" w:rsidRDefault="00342012" w:rsidP="00342012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Eleitoral_HST055_Julgar_Recurso_Impugnacao_2_Instancia_Corporativo</w:t>
      </w:r>
    </w:p>
    <w:p w14:paraId="57C00487" w14:textId="6663E889" w:rsidR="00342012" w:rsidRDefault="00342012">
      <w:pPr>
        <w:pStyle w:val="Dica"/>
        <w:rPr>
          <w:color w:val="auto"/>
          <w:sz w:val="20"/>
          <w:szCs w:val="20"/>
        </w:rPr>
      </w:pPr>
      <w:r w:rsidRPr="00192B7D">
        <w:rPr>
          <w:color w:val="auto"/>
          <w:sz w:val="20"/>
          <w:szCs w:val="20"/>
        </w:rPr>
        <w:t>Eleitoral_HST057_Acompanhar_Julgamento_Recurso_Pedido_Impugnacao_Profissional</w:t>
      </w:r>
    </w:p>
    <w:p w14:paraId="6EFB1973" w14:textId="77777777" w:rsidR="00342012" w:rsidRDefault="00342012">
      <w:pPr>
        <w:pStyle w:val="Dica"/>
        <w:rPr>
          <w:color w:val="auto"/>
          <w:sz w:val="20"/>
          <w:szCs w:val="20"/>
        </w:rPr>
      </w:pPr>
    </w:p>
    <w:sectPr w:rsidR="00342012" w:rsidSect="00757A62">
      <w:headerReference w:type="even" r:id="rId3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D4CEC" w14:textId="77777777" w:rsidR="00CB019A" w:rsidRDefault="00CB019A">
      <w:r>
        <w:separator/>
      </w:r>
    </w:p>
    <w:p w14:paraId="16ECE5B5" w14:textId="77777777" w:rsidR="00CB019A" w:rsidRDefault="00CB019A"/>
  </w:endnote>
  <w:endnote w:type="continuationSeparator" w:id="0">
    <w:p w14:paraId="26374BD6" w14:textId="77777777" w:rsidR="00CB019A" w:rsidRDefault="00CB019A">
      <w:r>
        <w:continuationSeparator/>
      </w:r>
    </w:p>
    <w:p w14:paraId="3265068B" w14:textId="77777777" w:rsidR="00CB019A" w:rsidRDefault="00CB0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982033" w:rsidRDefault="0098203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982033" w:rsidRPr="003D59E6" w14:paraId="2B97DD6D" w14:textId="77777777">
      <w:tc>
        <w:tcPr>
          <w:tcW w:w="4605" w:type="dxa"/>
          <w:vAlign w:val="center"/>
        </w:tcPr>
        <w:p w14:paraId="0297AE86" w14:textId="77777777" w:rsidR="00982033" w:rsidRPr="003D59E6" w:rsidRDefault="00982033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982033" w:rsidRPr="0017543C" w:rsidRDefault="00982033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762A3">
            <w:rPr>
              <w:rStyle w:val="Nmerodepgina"/>
              <w:rFonts w:ascii="Verdana" w:hAnsi="Verdana" w:cs="Arial"/>
              <w:b/>
              <w:noProof/>
            </w:rPr>
            <w:t>18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982033" w:rsidRPr="0057652B" w:rsidRDefault="009820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B8BA8" w14:textId="77777777" w:rsidR="00CB019A" w:rsidRDefault="00CB019A">
      <w:r>
        <w:separator/>
      </w:r>
    </w:p>
    <w:p w14:paraId="17F970BF" w14:textId="77777777" w:rsidR="00CB019A" w:rsidRDefault="00CB019A"/>
  </w:footnote>
  <w:footnote w:type="continuationSeparator" w:id="0">
    <w:p w14:paraId="251DE2F2" w14:textId="77777777" w:rsidR="00CB019A" w:rsidRDefault="00CB019A">
      <w:r>
        <w:continuationSeparator/>
      </w:r>
    </w:p>
    <w:p w14:paraId="06983609" w14:textId="77777777" w:rsidR="00CB019A" w:rsidRDefault="00CB01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982033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982033" w:rsidRPr="0017543C" w:rsidRDefault="00982033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9pt" o:ole="">
                <v:imagedata r:id="rId1" o:title=""/>
              </v:shape>
              <o:OLEObject Type="Embed" ProgID="PBrush" ShapeID="_x0000_i1025" DrawAspect="Content" ObjectID="_1655649279" r:id="rId2"/>
            </w:object>
          </w:r>
        </w:p>
      </w:tc>
      <w:tc>
        <w:tcPr>
          <w:tcW w:w="4111" w:type="dxa"/>
          <w:vAlign w:val="center"/>
        </w:tcPr>
        <w:p w14:paraId="2CC77D67" w14:textId="16E87251" w:rsidR="00982033" w:rsidRPr="00C6532E" w:rsidRDefault="00982033" w:rsidP="0072707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100 –Substituição de membro no Julgamento Final 1ª Instância - Profissional</w:t>
          </w:r>
        </w:p>
      </w:tc>
      <w:tc>
        <w:tcPr>
          <w:tcW w:w="3260" w:type="dxa"/>
          <w:vAlign w:val="center"/>
        </w:tcPr>
        <w:p w14:paraId="7C22B301" w14:textId="6B6D790E" w:rsidR="00982033" w:rsidRPr="004A2AAB" w:rsidRDefault="0098203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982033" w:rsidRPr="004A2AAB" w:rsidRDefault="0098203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982033" w:rsidRDefault="00982033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982033" w:rsidRDefault="00982033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982033" w:rsidRDefault="009820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656A2B"/>
    <w:multiLevelType w:val="hybridMultilevel"/>
    <w:tmpl w:val="B75A9D92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 w15:restartNumberingAfterBreak="0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0328C5"/>
    <w:multiLevelType w:val="hybridMultilevel"/>
    <w:tmpl w:val="A0267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50993D3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 w15:restartNumberingAfterBreak="0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71D78"/>
    <w:multiLevelType w:val="hybridMultilevel"/>
    <w:tmpl w:val="080AD14E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 w15:restartNumberingAfterBreak="0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2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4" w15:restartNumberingAfterBreak="0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3"/>
  </w:num>
  <w:num w:numId="4">
    <w:abstractNumId w:val="10"/>
  </w:num>
  <w:num w:numId="5">
    <w:abstractNumId w:val="55"/>
  </w:num>
  <w:num w:numId="6">
    <w:abstractNumId w:val="21"/>
  </w:num>
  <w:num w:numId="7">
    <w:abstractNumId w:val="23"/>
  </w:num>
  <w:num w:numId="8">
    <w:abstractNumId w:val="16"/>
  </w:num>
  <w:num w:numId="9">
    <w:abstractNumId w:val="41"/>
  </w:num>
  <w:num w:numId="10">
    <w:abstractNumId w:val="4"/>
  </w:num>
  <w:num w:numId="11">
    <w:abstractNumId w:val="27"/>
  </w:num>
  <w:num w:numId="12">
    <w:abstractNumId w:val="47"/>
  </w:num>
  <w:num w:numId="13">
    <w:abstractNumId w:val="32"/>
  </w:num>
  <w:num w:numId="14">
    <w:abstractNumId w:val="25"/>
  </w:num>
  <w:num w:numId="15">
    <w:abstractNumId w:val="37"/>
  </w:num>
  <w:num w:numId="16">
    <w:abstractNumId w:val="38"/>
  </w:num>
  <w:num w:numId="17">
    <w:abstractNumId w:val="54"/>
  </w:num>
  <w:num w:numId="18">
    <w:abstractNumId w:val="36"/>
  </w:num>
  <w:num w:numId="19">
    <w:abstractNumId w:val="35"/>
  </w:num>
  <w:num w:numId="20">
    <w:abstractNumId w:val="51"/>
  </w:num>
  <w:num w:numId="21">
    <w:abstractNumId w:val="17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34"/>
  </w:num>
  <w:num w:numId="27">
    <w:abstractNumId w:val="9"/>
  </w:num>
  <w:num w:numId="28">
    <w:abstractNumId w:val="2"/>
  </w:num>
  <w:num w:numId="29">
    <w:abstractNumId w:val="33"/>
  </w:num>
  <w:num w:numId="30">
    <w:abstractNumId w:val="39"/>
  </w:num>
  <w:num w:numId="31">
    <w:abstractNumId w:val="7"/>
  </w:num>
  <w:num w:numId="32">
    <w:abstractNumId w:val="53"/>
  </w:num>
  <w:num w:numId="33">
    <w:abstractNumId w:val="12"/>
  </w:num>
  <w:num w:numId="34">
    <w:abstractNumId w:val="52"/>
  </w:num>
  <w:num w:numId="35">
    <w:abstractNumId w:val="40"/>
  </w:num>
  <w:num w:numId="36">
    <w:abstractNumId w:val="48"/>
  </w:num>
  <w:num w:numId="37">
    <w:abstractNumId w:val="49"/>
  </w:num>
  <w:num w:numId="38">
    <w:abstractNumId w:val="11"/>
  </w:num>
  <w:num w:numId="39">
    <w:abstractNumId w:val="44"/>
  </w:num>
  <w:num w:numId="40">
    <w:abstractNumId w:val="42"/>
  </w:num>
  <w:num w:numId="41">
    <w:abstractNumId w:val="45"/>
  </w:num>
  <w:num w:numId="42">
    <w:abstractNumId w:val="14"/>
  </w:num>
  <w:num w:numId="43">
    <w:abstractNumId w:val="26"/>
  </w:num>
  <w:num w:numId="44">
    <w:abstractNumId w:val="8"/>
  </w:num>
  <w:num w:numId="45">
    <w:abstractNumId w:val="22"/>
  </w:num>
  <w:num w:numId="46">
    <w:abstractNumId w:val="29"/>
  </w:num>
  <w:num w:numId="47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EAD"/>
    <w:rsid w:val="00004B51"/>
    <w:rsid w:val="00004F8B"/>
    <w:rsid w:val="000051F6"/>
    <w:rsid w:val="0000651D"/>
    <w:rsid w:val="00006AFC"/>
    <w:rsid w:val="00007D81"/>
    <w:rsid w:val="0001114E"/>
    <w:rsid w:val="00013559"/>
    <w:rsid w:val="0001571F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5FBE"/>
    <w:rsid w:val="00046D76"/>
    <w:rsid w:val="00047227"/>
    <w:rsid w:val="000514D4"/>
    <w:rsid w:val="00051559"/>
    <w:rsid w:val="00051AF1"/>
    <w:rsid w:val="00051F92"/>
    <w:rsid w:val="000529E0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B92"/>
    <w:rsid w:val="00086C2C"/>
    <w:rsid w:val="000874B8"/>
    <w:rsid w:val="00087C3F"/>
    <w:rsid w:val="00090304"/>
    <w:rsid w:val="000905EC"/>
    <w:rsid w:val="000916A0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46A8"/>
    <w:rsid w:val="000A56DC"/>
    <w:rsid w:val="000A5B48"/>
    <w:rsid w:val="000B019A"/>
    <w:rsid w:val="000B038B"/>
    <w:rsid w:val="000B2C14"/>
    <w:rsid w:val="000B5692"/>
    <w:rsid w:val="000B603D"/>
    <w:rsid w:val="000B624B"/>
    <w:rsid w:val="000B70CB"/>
    <w:rsid w:val="000B7C76"/>
    <w:rsid w:val="000C00AA"/>
    <w:rsid w:val="000C03AE"/>
    <w:rsid w:val="000C0B01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3E5D"/>
    <w:rsid w:val="000E40CE"/>
    <w:rsid w:val="000E4445"/>
    <w:rsid w:val="000E4DD0"/>
    <w:rsid w:val="000E5674"/>
    <w:rsid w:val="000E5F1F"/>
    <w:rsid w:val="000E7293"/>
    <w:rsid w:val="000F1575"/>
    <w:rsid w:val="000F4D4C"/>
    <w:rsid w:val="000F5A87"/>
    <w:rsid w:val="000F6540"/>
    <w:rsid w:val="000F71F0"/>
    <w:rsid w:val="000F7E2D"/>
    <w:rsid w:val="00100368"/>
    <w:rsid w:val="00100695"/>
    <w:rsid w:val="0010280B"/>
    <w:rsid w:val="00102F91"/>
    <w:rsid w:val="00103CBA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16754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4DA2"/>
    <w:rsid w:val="00135C91"/>
    <w:rsid w:val="00135D31"/>
    <w:rsid w:val="001363D6"/>
    <w:rsid w:val="00136C1B"/>
    <w:rsid w:val="00137478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859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0F84"/>
    <w:rsid w:val="0017169C"/>
    <w:rsid w:val="001729BE"/>
    <w:rsid w:val="0017331A"/>
    <w:rsid w:val="001738CF"/>
    <w:rsid w:val="00173D8B"/>
    <w:rsid w:val="001742A0"/>
    <w:rsid w:val="00174B5F"/>
    <w:rsid w:val="0017501A"/>
    <w:rsid w:val="001752FC"/>
    <w:rsid w:val="0017696D"/>
    <w:rsid w:val="00182ECD"/>
    <w:rsid w:val="001839A7"/>
    <w:rsid w:val="001854FF"/>
    <w:rsid w:val="00185C82"/>
    <w:rsid w:val="001868AF"/>
    <w:rsid w:val="00187019"/>
    <w:rsid w:val="0019233D"/>
    <w:rsid w:val="001927C0"/>
    <w:rsid w:val="00192B7D"/>
    <w:rsid w:val="001935F8"/>
    <w:rsid w:val="00193907"/>
    <w:rsid w:val="00193996"/>
    <w:rsid w:val="0019459B"/>
    <w:rsid w:val="00197785"/>
    <w:rsid w:val="001A1083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1BD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2000EF"/>
    <w:rsid w:val="002019C4"/>
    <w:rsid w:val="002024D1"/>
    <w:rsid w:val="002028D7"/>
    <w:rsid w:val="00203800"/>
    <w:rsid w:val="00204372"/>
    <w:rsid w:val="002050A5"/>
    <w:rsid w:val="00205203"/>
    <w:rsid w:val="00211D1D"/>
    <w:rsid w:val="002126C5"/>
    <w:rsid w:val="00213558"/>
    <w:rsid w:val="00216552"/>
    <w:rsid w:val="0021764A"/>
    <w:rsid w:val="00220162"/>
    <w:rsid w:val="00220632"/>
    <w:rsid w:val="00221EAB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2EBD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623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394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970"/>
    <w:rsid w:val="00292A11"/>
    <w:rsid w:val="00292E97"/>
    <w:rsid w:val="00293B1E"/>
    <w:rsid w:val="00294303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55F4"/>
    <w:rsid w:val="002B624D"/>
    <w:rsid w:val="002B626B"/>
    <w:rsid w:val="002B677E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C7"/>
    <w:rsid w:val="002E160A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06EAA"/>
    <w:rsid w:val="00307B68"/>
    <w:rsid w:val="00312012"/>
    <w:rsid w:val="00315037"/>
    <w:rsid w:val="0031576C"/>
    <w:rsid w:val="00315B11"/>
    <w:rsid w:val="00317BA1"/>
    <w:rsid w:val="0032022F"/>
    <w:rsid w:val="0032024B"/>
    <w:rsid w:val="0032162A"/>
    <w:rsid w:val="00322EBD"/>
    <w:rsid w:val="00324B1F"/>
    <w:rsid w:val="003257C7"/>
    <w:rsid w:val="00326FC1"/>
    <w:rsid w:val="00326FFF"/>
    <w:rsid w:val="0032720B"/>
    <w:rsid w:val="00330CA7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574A8"/>
    <w:rsid w:val="00360940"/>
    <w:rsid w:val="00360A63"/>
    <w:rsid w:val="00361BF5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628"/>
    <w:rsid w:val="00375A22"/>
    <w:rsid w:val="00375AE3"/>
    <w:rsid w:val="003769A3"/>
    <w:rsid w:val="00376DFF"/>
    <w:rsid w:val="00382B08"/>
    <w:rsid w:val="00383088"/>
    <w:rsid w:val="003833F0"/>
    <w:rsid w:val="003834B2"/>
    <w:rsid w:val="00386BAA"/>
    <w:rsid w:val="00387F95"/>
    <w:rsid w:val="0039094F"/>
    <w:rsid w:val="00391D4B"/>
    <w:rsid w:val="0039202E"/>
    <w:rsid w:val="00392629"/>
    <w:rsid w:val="00393450"/>
    <w:rsid w:val="003934FC"/>
    <w:rsid w:val="003950CD"/>
    <w:rsid w:val="00395AEB"/>
    <w:rsid w:val="00396429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D96"/>
    <w:rsid w:val="003C2F2E"/>
    <w:rsid w:val="003C461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238"/>
    <w:rsid w:val="003E32A4"/>
    <w:rsid w:val="003E353E"/>
    <w:rsid w:val="003E4921"/>
    <w:rsid w:val="003E504A"/>
    <w:rsid w:val="003E5072"/>
    <w:rsid w:val="003E5F2A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14E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39E1"/>
    <w:rsid w:val="00445457"/>
    <w:rsid w:val="004513D3"/>
    <w:rsid w:val="0045208D"/>
    <w:rsid w:val="00453336"/>
    <w:rsid w:val="004542A3"/>
    <w:rsid w:val="004550AB"/>
    <w:rsid w:val="00455881"/>
    <w:rsid w:val="00456952"/>
    <w:rsid w:val="00457939"/>
    <w:rsid w:val="00461A00"/>
    <w:rsid w:val="00461B39"/>
    <w:rsid w:val="0046238A"/>
    <w:rsid w:val="00463D0F"/>
    <w:rsid w:val="00463D1A"/>
    <w:rsid w:val="00464818"/>
    <w:rsid w:val="0046482F"/>
    <w:rsid w:val="00466AC7"/>
    <w:rsid w:val="00466DB8"/>
    <w:rsid w:val="004672D2"/>
    <w:rsid w:val="00467605"/>
    <w:rsid w:val="00473232"/>
    <w:rsid w:val="00474268"/>
    <w:rsid w:val="004762A3"/>
    <w:rsid w:val="004768F8"/>
    <w:rsid w:val="00476E64"/>
    <w:rsid w:val="00477865"/>
    <w:rsid w:val="00480796"/>
    <w:rsid w:val="00480B53"/>
    <w:rsid w:val="0048296C"/>
    <w:rsid w:val="00483969"/>
    <w:rsid w:val="00484037"/>
    <w:rsid w:val="00484AC3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7DFB"/>
    <w:rsid w:val="004A1DAD"/>
    <w:rsid w:val="004A1DE6"/>
    <w:rsid w:val="004A359E"/>
    <w:rsid w:val="004A37AB"/>
    <w:rsid w:val="004A426E"/>
    <w:rsid w:val="004A464E"/>
    <w:rsid w:val="004A469A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E38"/>
    <w:rsid w:val="004C41F7"/>
    <w:rsid w:val="004C7131"/>
    <w:rsid w:val="004C76D1"/>
    <w:rsid w:val="004D0F62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927"/>
    <w:rsid w:val="00507BFE"/>
    <w:rsid w:val="0051004E"/>
    <w:rsid w:val="0051057B"/>
    <w:rsid w:val="00511FE7"/>
    <w:rsid w:val="0051221C"/>
    <w:rsid w:val="00513851"/>
    <w:rsid w:val="005142DA"/>
    <w:rsid w:val="0051492F"/>
    <w:rsid w:val="00514C38"/>
    <w:rsid w:val="00515552"/>
    <w:rsid w:val="00515630"/>
    <w:rsid w:val="00515FBB"/>
    <w:rsid w:val="00517D3F"/>
    <w:rsid w:val="005205D9"/>
    <w:rsid w:val="00520803"/>
    <w:rsid w:val="0052094D"/>
    <w:rsid w:val="0052229A"/>
    <w:rsid w:val="00522377"/>
    <w:rsid w:val="005229D8"/>
    <w:rsid w:val="0052342E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038"/>
    <w:rsid w:val="00563F98"/>
    <w:rsid w:val="00564768"/>
    <w:rsid w:val="00566743"/>
    <w:rsid w:val="00567041"/>
    <w:rsid w:val="0056747B"/>
    <w:rsid w:val="0056791B"/>
    <w:rsid w:val="005711B6"/>
    <w:rsid w:val="00571B7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2DD"/>
    <w:rsid w:val="005B04B8"/>
    <w:rsid w:val="005B3FD1"/>
    <w:rsid w:val="005B419F"/>
    <w:rsid w:val="005B61CC"/>
    <w:rsid w:val="005B660B"/>
    <w:rsid w:val="005B77D4"/>
    <w:rsid w:val="005B7E6C"/>
    <w:rsid w:val="005C14FF"/>
    <w:rsid w:val="005C2C22"/>
    <w:rsid w:val="005C2E3C"/>
    <w:rsid w:val="005C4E28"/>
    <w:rsid w:val="005C68A7"/>
    <w:rsid w:val="005C7DE1"/>
    <w:rsid w:val="005D1DA6"/>
    <w:rsid w:val="005D249C"/>
    <w:rsid w:val="005D320E"/>
    <w:rsid w:val="005D3F01"/>
    <w:rsid w:val="005D4539"/>
    <w:rsid w:val="005D5311"/>
    <w:rsid w:val="005D5EC3"/>
    <w:rsid w:val="005D701D"/>
    <w:rsid w:val="005D795C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158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7DD9"/>
    <w:rsid w:val="00611CE1"/>
    <w:rsid w:val="00612B06"/>
    <w:rsid w:val="0061459C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47B"/>
    <w:rsid w:val="00631BCC"/>
    <w:rsid w:val="00633F9B"/>
    <w:rsid w:val="006348B3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A3E"/>
    <w:rsid w:val="00666B54"/>
    <w:rsid w:val="0067105A"/>
    <w:rsid w:val="0067117E"/>
    <w:rsid w:val="006713A9"/>
    <w:rsid w:val="00671715"/>
    <w:rsid w:val="00672128"/>
    <w:rsid w:val="00672623"/>
    <w:rsid w:val="00672919"/>
    <w:rsid w:val="0067428A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A4BB3"/>
    <w:rsid w:val="006A5FB1"/>
    <w:rsid w:val="006B00AA"/>
    <w:rsid w:val="006B04C2"/>
    <w:rsid w:val="006B132D"/>
    <w:rsid w:val="006B1838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5F22"/>
    <w:rsid w:val="006C6B04"/>
    <w:rsid w:val="006D1264"/>
    <w:rsid w:val="006D13B8"/>
    <w:rsid w:val="006D1C81"/>
    <w:rsid w:val="006D220C"/>
    <w:rsid w:val="006D4FCE"/>
    <w:rsid w:val="006D625D"/>
    <w:rsid w:val="006D7627"/>
    <w:rsid w:val="006D7B16"/>
    <w:rsid w:val="006E02BE"/>
    <w:rsid w:val="006E14D2"/>
    <w:rsid w:val="006E2521"/>
    <w:rsid w:val="006E3414"/>
    <w:rsid w:val="006E5559"/>
    <w:rsid w:val="006E5BCF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07216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9F"/>
    <w:rsid w:val="007262FA"/>
    <w:rsid w:val="00727074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3D3C"/>
    <w:rsid w:val="0076485A"/>
    <w:rsid w:val="00764BD0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28B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3BFF"/>
    <w:rsid w:val="007C49AB"/>
    <w:rsid w:val="007C54BF"/>
    <w:rsid w:val="007C7AB7"/>
    <w:rsid w:val="007D05E5"/>
    <w:rsid w:val="007D09C0"/>
    <w:rsid w:val="007D0C25"/>
    <w:rsid w:val="007D1065"/>
    <w:rsid w:val="007D1109"/>
    <w:rsid w:val="007D1733"/>
    <w:rsid w:val="007D1771"/>
    <w:rsid w:val="007D25C5"/>
    <w:rsid w:val="007D4010"/>
    <w:rsid w:val="007D6EE9"/>
    <w:rsid w:val="007D749D"/>
    <w:rsid w:val="007D76BD"/>
    <w:rsid w:val="007D781B"/>
    <w:rsid w:val="007E25CB"/>
    <w:rsid w:val="007E3A74"/>
    <w:rsid w:val="007E4066"/>
    <w:rsid w:val="007E5005"/>
    <w:rsid w:val="007E5A67"/>
    <w:rsid w:val="007E7637"/>
    <w:rsid w:val="007E7743"/>
    <w:rsid w:val="007F1C5D"/>
    <w:rsid w:val="007F25E5"/>
    <w:rsid w:val="007F2AE9"/>
    <w:rsid w:val="007F3DB8"/>
    <w:rsid w:val="007F3E44"/>
    <w:rsid w:val="007F49C8"/>
    <w:rsid w:val="007F5723"/>
    <w:rsid w:val="007F645D"/>
    <w:rsid w:val="007F73E6"/>
    <w:rsid w:val="007F7CB9"/>
    <w:rsid w:val="00801120"/>
    <w:rsid w:val="008015AC"/>
    <w:rsid w:val="00801F64"/>
    <w:rsid w:val="00802D45"/>
    <w:rsid w:val="008035FB"/>
    <w:rsid w:val="008037D1"/>
    <w:rsid w:val="008044D1"/>
    <w:rsid w:val="00804C20"/>
    <w:rsid w:val="00804C5B"/>
    <w:rsid w:val="00804D6B"/>
    <w:rsid w:val="0080522D"/>
    <w:rsid w:val="008071F1"/>
    <w:rsid w:val="00810D6A"/>
    <w:rsid w:val="00811F5E"/>
    <w:rsid w:val="00814126"/>
    <w:rsid w:val="00814297"/>
    <w:rsid w:val="00814565"/>
    <w:rsid w:val="00815168"/>
    <w:rsid w:val="00816FD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9FC"/>
    <w:rsid w:val="00833D51"/>
    <w:rsid w:val="00835ACE"/>
    <w:rsid w:val="00836B62"/>
    <w:rsid w:val="008372B3"/>
    <w:rsid w:val="0083792D"/>
    <w:rsid w:val="00837C77"/>
    <w:rsid w:val="00841B29"/>
    <w:rsid w:val="0084298E"/>
    <w:rsid w:val="00842BB7"/>
    <w:rsid w:val="00844474"/>
    <w:rsid w:val="00844595"/>
    <w:rsid w:val="00845A00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455"/>
    <w:rsid w:val="00874558"/>
    <w:rsid w:val="00874A9D"/>
    <w:rsid w:val="008751E3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2E1"/>
    <w:rsid w:val="00892E5E"/>
    <w:rsid w:val="00894C7D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0751"/>
    <w:rsid w:val="008B34ED"/>
    <w:rsid w:val="008B36D5"/>
    <w:rsid w:val="008B729E"/>
    <w:rsid w:val="008C1008"/>
    <w:rsid w:val="008C1C47"/>
    <w:rsid w:val="008C1D13"/>
    <w:rsid w:val="008C2137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1EED"/>
    <w:rsid w:val="008F2940"/>
    <w:rsid w:val="008F2F36"/>
    <w:rsid w:val="008F3577"/>
    <w:rsid w:val="008F3793"/>
    <w:rsid w:val="008F5246"/>
    <w:rsid w:val="00900702"/>
    <w:rsid w:val="00900F1E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2F3F"/>
    <w:rsid w:val="00933AD1"/>
    <w:rsid w:val="0093416A"/>
    <w:rsid w:val="00934703"/>
    <w:rsid w:val="00934AEC"/>
    <w:rsid w:val="00934E1B"/>
    <w:rsid w:val="009356E8"/>
    <w:rsid w:val="009362DA"/>
    <w:rsid w:val="00940564"/>
    <w:rsid w:val="00940F9F"/>
    <w:rsid w:val="009411D6"/>
    <w:rsid w:val="00942957"/>
    <w:rsid w:val="00942A37"/>
    <w:rsid w:val="009435A5"/>
    <w:rsid w:val="0094505E"/>
    <w:rsid w:val="00945C3A"/>
    <w:rsid w:val="00945F27"/>
    <w:rsid w:val="0094605B"/>
    <w:rsid w:val="00947573"/>
    <w:rsid w:val="00950A2C"/>
    <w:rsid w:val="00952610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2214"/>
    <w:rsid w:val="00973B98"/>
    <w:rsid w:val="00975E6E"/>
    <w:rsid w:val="00975F37"/>
    <w:rsid w:val="00977568"/>
    <w:rsid w:val="00977771"/>
    <w:rsid w:val="0098035C"/>
    <w:rsid w:val="009805F0"/>
    <w:rsid w:val="00982033"/>
    <w:rsid w:val="00982254"/>
    <w:rsid w:val="009839EB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5965"/>
    <w:rsid w:val="009A6DF7"/>
    <w:rsid w:val="009A7A9F"/>
    <w:rsid w:val="009B1AB4"/>
    <w:rsid w:val="009B3198"/>
    <w:rsid w:val="009B42E9"/>
    <w:rsid w:val="009B5314"/>
    <w:rsid w:val="009B575F"/>
    <w:rsid w:val="009B6228"/>
    <w:rsid w:val="009B6EB5"/>
    <w:rsid w:val="009C0740"/>
    <w:rsid w:val="009C1F30"/>
    <w:rsid w:val="009C1FA4"/>
    <w:rsid w:val="009C3F0F"/>
    <w:rsid w:val="009C52E9"/>
    <w:rsid w:val="009C6383"/>
    <w:rsid w:val="009C7EDC"/>
    <w:rsid w:val="009D01A3"/>
    <w:rsid w:val="009D06F0"/>
    <w:rsid w:val="009D2824"/>
    <w:rsid w:val="009D28D4"/>
    <w:rsid w:val="009D5099"/>
    <w:rsid w:val="009D536B"/>
    <w:rsid w:val="009D57AF"/>
    <w:rsid w:val="009D61B3"/>
    <w:rsid w:val="009D674D"/>
    <w:rsid w:val="009D68F9"/>
    <w:rsid w:val="009D6B86"/>
    <w:rsid w:val="009D6BBF"/>
    <w:rsid w:val="009D6F44"/>
    <w:rsid w:val="009E1D13"/>
    <w:rsid w:val="009E73AC"/>
    <w:rsid w:val="009F03C8"/>
    <w:rsid w:val="009F071B"/>
    <w:rsid w:val="009F0881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70E"/>
    <w:rsid w:val="00A31926"/>
    <w:rsid w:val="00A33E36"/>
    <w:rsid w:val="00A35A6B"/>
    <w:rsid w:val="00A36E1E"/>
    <w:rsid w:val="00A40FDA"/>
    <w:rsid w:val="00A41163"/>
    <w:rsid w:val="00A418C5"/>
    <w:rsid w:val="00A41999"/>
    <w:rsid w:val="00A4247F"/>
    <w:rsid w:val="00A42683"/>
    <w:rsid w:val="00A43BBF"/>
    <w:rsid w:val="00A44225"/>
    <w:rsid w:val="00A44CA0"/>
    <w:rsid w:val="00A44DF5"/>
    <w:rsid w:val="00A455EC"/>
    <w:rsid w:val="00A46A71"/>
    <w:rsid w:val="00A46D48"/>
    <w:rsid w:val="00A46E54"/>
    <w:rsid w:val="00A500D4"/>
    <w:rsid w:val="00A50D69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2378"/>
    <w:rsid w:val="00A9241D"/>
    <w:rsid w:val="00A93271"/>
    <w:rsid w:val="00A95A7B"/>
    <w:rsid w:val="00A95C3C"/>
    <w:rsid w:val="00A9614F"/>
    <w:rsid w:val="00A97A60"/>
    <w:rsid w:val="00A97EB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69F"/>
    <w:rsid w:val="00AD081F"/>
    <w:rsid w:val="00AD08CE"/>
    <w:rsid w:val="00AD0A75"/>
    <w:rsid w:val="00AD13A3"/>
    <w:rsid w:val="00AD22B9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0A81"/>
    <w:rsid w:val="00B219DA"/>
    <w:rsid w:val="00B219F6"/>
    <w:rsid w:val="00B23EF2"/>
    <w:rsid w:val="00B25507"/>
    <w:rsid w:val="00B256EE"/>
    <w:rsid w:val="00B26537"/>
    <w:rsid w:val="00B266D4"/>
    <w:rsid w:val="00B27441"/>
    <w:rsid w:val="00B315C0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20A"/>
    <w:rsid w:val="00B47E7A"/>
    <w:rsid w:val="00B50A34"/>
    <w:rsid w:val="00B510B8"/>
    <w:rsid w:val="00B52252"/>
    <w:rsid w:val="00B537A5"/>
    <w:rsid w:val="00B537A7"/>
    <w:rsid w:val="00B53ED1"/>
    <w:rsid w:val="00B55462"/>
    <w:rsid w:val="00B56950"/>
    <w:rsid w:val="00B5738D"/>
    <w:rsid w:val="00B57A2F"/>
    <w:rsid w:val="00B57F21"/>
    <w:rsid w:val="00B6163E"/>
    <w:rsid w:val="00B620D7"/>
    <w:rsid w:val="00B63F96"/>
    <w:rsid w:val="00B64E53"/>
    <w:rsid w:val="00B64F44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974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0AF8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175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10FF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5DD0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6DAF"/>
    <w:rsid w:val="00C372D0"/>
    <w:rsid w:val="00C3757B"/>
    <w:rsid w:val="00C409F6"/>
    <w:rsid w:val="00C40B0C"/>
    <w:rsid w:val="00C40DA3"/>
    <w:rsid w:val="00C41220"/>
    <w:rsid w:val="00C42292"/>
    <w:rsid w:val="00C42837"/>
    <w:rsid w:val="00C42947"/>
    <w:rsid w:val="00C43C26"/>
    <w:rsid w:val="00C44D90"/>
    <w:rsid w:val="00C44E33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380"/>
    <w:rsid w:val="00C77BA9"/>
    <w:rsid w:val="00C8013A"/>
    <w:rsid w:val="00C818F1"/>
    <w:rsid w:val="00C82812"/>
    <w:rsid w:val="00C82F6D"/>
    <w:rsid w:val="00C83A7F"/>
    <w:rsid w:val="00C85839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AD7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06B9"/>
    <w:rsid w:val="00CA0987"/>
    <w:rsid w:val="00CA1BE6"/>
    <w:rsid w:val="00CA2637"/>
    <w:rsid w:val="00CA2BEF"/>
    <w:rsid w:val="00CA3846"/>
    <w:rsid w:val="00CA4805"/>
    <w:rsid w:val="00CA4A99"/>
    <w:rsid w:val="00CA65A7"/>
    <w:rsid w:val="00CA68EB"/>
    <w:rsid w:val="00CB019A"/>
    <w:rsid w:val="00CB2563"/>
    <w:rsid w:val="00CB2C92"/>
    <w:rsid w:val="00CB303A"/>
    <w:rsid w:val="00CB3B34"/>
    <w:rsid w:val="00CB3B69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73C"/>
    <w:rsid w:val="00D00F47"/>
    <w:rsid w:val="00D01AB1"/>
    <w:rsid w:val="00D0270F"/>
    <w:rsid w:val="00D03FE8"/>
    <w:rsid w:val="00D0477B"/>
    <w:rsid w:val="00D049C7"/>
    <w:rsid w:val="00D04F1D"/>
    <w:rsid w:val="00D0578A"/>
    <w:rsid w:val="00D07480"/>
    <w:rsid w:val="00D10622"/>
    <w:rsid w:val="00D10626"/>
    <w:rsid w:val="00D15404"/>
    <w:rsid w:val="00D158EE"/>
    <w:rsid w:val="00D1663D"/>
    <w:rsid w:val="00D21CBE"/>
    <w:rsid w:val="00D21D9B"/>
    <w:rsid w:val="00D21F1F"/>
    <w:rsid w:val="00D22C3C"/>
    <w:rsid w:val="00D235A1"/>
    <w:rsid w:val="00D245A1"/>
    <w:rsid w:val="00D25590"/>
    <w:rsid w:val="00D25B2B"/>
    <w:rsid w:val="00D2608F"/>
    <w:rsid w:val="00D2624A"/>
    <w:rsid w:val="00D26F17"/>
    <w:rsid w:val="00D3212D"/>
    <w:rsid w:val="00D32EB1"/>
    <w:rsid w:val="00D33257"/>
    <w:rsid w:val="00D36378"/>
    <w:rsid w:val="00D36EB3"/>
    <w:rsid w:val="00D41AAE"/>
    <w:rsid w:val="00D420D5"/>
    <w:rsid w:val="00D43605"/>
    <w:rsid w:val="00D4536B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6AAB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87A"/>
    <w:rsid w:val="00DB4D11"/>
    <w:rsid w:val="00DB5159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0A66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1C09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5EB7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4241"/>
    <w:rsid w:val="00E9563E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6A5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1D84"/>
    <w:rsid w:val="00F434F3"/>
    <w:rsid w:val="00F46C45"/>
    <w:rsid w:val="00F46D1D"/>
    <w:rsid w:val="00F50392"/>
    <w:rsid w:val="00F50694"/>
    <w:rsid w:val="00F50B65"/>
    <w:rsid w:val="00F53D8E"/>
    <w:rsid w:val="00F5457B"/>
    <w:rsid w:val="00F548E8"/>
    <w:rsid w:val="00F54CD3"/>
    <w:rsid w:val="00F557A2"/>
    <w:rsid w:val="00F56DC8"/>
    <w:rsid w:val="00F60666"/>
    <w:rsid w:val="00F62645"/>
    <w:rsid w:val="00F6300F"/>
    <w:rsid w:val="00F63CF1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5D9"/>
    <w:rsid w:val="00F8076B"/>
    <w:rsid w:val="00F8139C"/>
    <w:rsid w:val="00F81400"/>
    <w:rsid w:val="00F820A7"/>
    <w:rsid w:val="00F8279A"/>
    <w:rsid w:val="00F83339"/>
    <w:rsid w:val="00F8342F"/>
    <w:rsid w:val="00F845AD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292D"/>
    <w:rsid w:val="00FA4FB1"/>
    <w:rsid w:val="00FA5096"/>
    <w:rsid w:val="00FA52C7"/>
    <w:rsid w:val="00FA5BDD"/>
    <w:rsid w:val="00FA62A8"/>
    <w:rsid w:val="00FA6BAB"/>
    <w:rsid w:val="00FA72C9"/>
    <w:rsid w:val="00FB177D"/>
    <w:rsid w:val="00FB2E9C"/>
    <w:rsid w:val="00FB3C8F"/>
    <w:rsid w:val="00FB4E0E"/>
    <w:rsid w:val="00FB5814"/>
    <w:rsid w:val="00FB60C1"/>
    <w:rsid w:val="00FB6C89"/>
    <w:rsid w:val="00FB7CC2"/>
    <w:rsid w:val="00FB7E0F"/>
    <w:rsid w:val="00FC08C1"/>
    <w:rsid w:val="00FC15E6"/>
    <w:rsid w:val="00FC3E07"/>
    <w:rsid w:val="00FC55E9"/>
    <w:rsid w:val="00FC5988"/>
    <w:rsid w:val="00FC6098"/>
    <w:rsid w:val="00FC65FF"/>
    <w:rsid w:val="00FC7F10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3F46"/>
    <w:rsid w:val="00FF4372"/>
    <w:rsid w:val="00FF53E2"/>
    <w:rsid w:val="00FF5586"/>
    <w:rsid w:val="00FF58EE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D2CB-699A-4458-B25F-1B1B4F80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3596</TotalTime>
  <Pages>18</Pages>
  <Words>4122</Words>
  <Characters>22264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26334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110</cp:revision>
  <cp:lastPrinted>2006-08-08T20:14:00Z</cp:lastPrinted>
  <dcterms:created xsi:type="dcterms:W3CDTF">2020-03-24T19:33:00Z</dcterms:created>
  <dcterms:modified xsi:type="dcterms:W3CDTF">2020-07-07T20:48:00Z</dcterms:modified>
</cp:coreProperties>
</file>