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36097B4B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E20144">
        <w:rPr>
          <w:sz w:val="52"/>
          <w:szCs w:val="52"/>
        </w:rPr>
        <w:fldChar w:fldCharType="begin"/>
      </w:r>
      <w:r w:rsidR="00E20144">
        <w:rPr>
          <w:sz w:val="52"/>
          <w:szCs w:val="52"/>
        </w:rPr>
        <w:instrText xml:space="preserve"> Ref NomeCasoUso \*MERGEFORMAT </w:instrText>
      </w:r>
      <w:r w:rsidR="00E20144">
        <w:rPr>
          <w:sz w:val="52"/>
          <w:szCs w:val="52"/>
        </w:rPr>
        <w:fldChar w:fldCharType="separate"/>
      </w:r>
      <w:r w:rsidR="00076318">
        <w:rPr>
          <w:sz w:val="52"/>
          <w:szCs w:val="52"/>
        </w:rPr>
        <w:t>HST</w:t>
      </w:r>
      <w:r w:rsidR="008838E8">
        <w:rPr>
          <w:sz w:val="52"/>
          <w:szCs w:val="52"/>
        </w:rPr>
        <w:t>0</w:t>
      </w:r>
      <w:r w:rsidR="00C72CEB">
        <w:rPr>
          <w:sz w:val="52"/>
          <w:szCs w:val="52"/>
        </w:rPr>
        <w:t>90</w:t>
      </w:r>
      <w:r w:rsidR="00C03F98" w:rsidRPr="00C03F98">
        <w:rPr>
          <w:sz w:val="52"/>
          <w:szCs w:val="52"/>
        </w:rPr>
        <w:t xml:space="preserve"> - </w:t>
      </w:r>
      <w:r w:rsidR="00E20144">
        <w:rPr>
          <w:sz w:val="52"/>
          <w:szCs w:val="52"/>
        </w:rPr>
        <w:fldChar w:fldCharType="end"/>
      </w:r>
      <w:r w:rsidR="004A1A50">
        <w:rPr>
          <w:sz w:val="52"/>
          <w:szCs w:val="52"/>
        </w:rPr>
        <w:t>Registrar</w:t>
      </w:r>
      <w:r w:rsidR="00654F59">
        <w:rPr>
          <w:sz w:val="52"/>
          <w:szCs w:val="52"/>
        </w:rPr>
        <w:t xml:space="preserve"> </w:t>
      </w:r>
      <w:r w:rsidR="00C72CEB">
        <w:rPr>
          <w:sz w:val="52"/>
          <w:szCs w:val="52"/>
        </w:rPr>
        <w:t>Audiência de Instrução</w:t>
      </w:r>
    </w:p>
    <w:p w14:paraId="0325C1F5" w14:textId="6380CED6" w:rsidR="00A735A5" w:rsidRPr="00852A8B" w:rsidRDefault="00825F00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duto"/>
      <w:bookmarkStart w:id="2" w:name="NomeProjeto"/>
      <w:r w:rsidR="00C03F98">
        <w:t>&lt;Nome do Produto&gt;</w:t>
      </w:r>
      <w:bookmarkEnd w:id="1"/>
      <w:bookmarkEnd w:id="2"/>
      <w:r>
        <w:fldChar w:fldCharType="end"/>
      </w:r>
      <w:r w:rsidR="00B41C91">
        <w:t>Sistema Processo Eleitoral</w:t>
      </w:r>
    </w:p>
    <w:p w14:paraId="5A8E73EC" w14:textId="77777777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076318"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501E6E3E" w:rsidR="00A735A5" w:rsidRPr="00BA5059" w:rsidRDefault="001D2AE3">
            <w:pPr>
              <w:jc w:val="center"/>
            </w:pPr>
            <w:r>
              <w:t>1.</w:t>
            </w:r>
            <w:r w:rsidR="00AE4111">
              <w:t>0</w:t>
            </w:r>
          </w:p>
        </w:tc>
        <w:tc>
          <w:tcPr>
            <w:tcW w:w="1425" w:type="dxa"/>
            <w:vAlign w:val="bottom"/>
          </w:tcPr>
          <w:p w14:paraId="3828512A" w14:textId="17C81021" w:rsidR="00A735A5" w:rsidRPr="00BA5059" w:rsidRDefault="00C72CEB" w:rsidP="00C72CEB">
            <w:pPr>
              <w:jc w:val="center"/>
            </w:pPr>
            <w:r>
              <w:t>0</w:t>
            </w:r>
            <w:r w:rsidR="00654F59">
              <w:t>3</w:t>
            </w:r>
            <w:r w:rsidR="000931C8">
              <w:t>/0</w:t>
            </w:r>
            <w:r>
              <w:t>3</w:t>
            </w:r>
            <w:r w:rsidR="000931C8">
              <w:t>/2020</w:t>
            </w:r>
          </w:p>
        </w:tc>
        <w:tc>
          <w:tcPr>
            <w:tcW w:w="2405" w:type="dxa"/>
            <w:vAlign w:val="center"/>
          </w:tcPr>
          <w:p w14:paraId="7DBE843B" w14:textId="5C7630B9" w:rsidR="00A735A5" w:rsidRPr="00BA5059" w:rsidRDefault="001D2AE3">
            <w:pPr>
              <w:ind w:left="169"/>
              <w:jc w:val="left"/>
            </w:pPr>
            <w:r>
              <w:t>Diego R Rocha</w:t>
            </w:r>
          </w:p>
        </w:tc>
        <w:tc>
          <w:tcPr>
            <w:tcW w:w="4203" w:type="dxa"/>
          </w:tcPr>
          <w:p w14:paraId="10E3D2AF" w14:textId="407B3E38" w:rsidR="00A735A5" w:rsidRPr="00BA5059" w:rsidRDefault="00B41C91" w:rsidP="00B41C91">
            <w:pPr>
              <w:ind w:left="174"/>
              <w:jc w:val="left"/>
            </w:pPr>
            <w:r>
              <w:t>Criação.</w:t>
            </w:r>
          </w:p>
        </w:tc>
      </w:tr>
      <w:tr w:rsidR="006E6BBD" w14:paraId="113A2C98" w14:textId="77777777" w:rsidTr="00C03F98">
        <w:trPr>
          <w:cantSplit/>
          <w:jc w:val="center"/>
        </w:trPr>
        <w:tc>
          <w:tcPr>
            <w:tcW w:w="1589" w:type="dxa"/>
          </w:tcPr>
          <w:p w14:paraId="61818872" w14:textId="1F07D2C2" w:rsidR="006E6BBD" w:rsidRDefault="006E6BBD" w:rsidP="006E6BBD">
            <w:pPr>
              <w:jc w:val="center"/>
            </w:pPr>
          </w:p>
        </w:tc>
        <w:tc>
          <w:tcPr>
            <w:tcW w:w="1425" w:type="dxa"/>
            <w:vAlign w:val="bottom"/>
          </w:tcPr>
          <w:p w14:paraId="415C6ABC" w14:textId="38BF540A" w:rsidR="006E6BBD" w:rsidRDefault="006E6BBD" w:rsidP="006E6BBD">
            <w:pPr>
              <w:jc w:val="center"/>
            </w:pPr>
          </w:p>
        </w:tc>
        <w:tc>
          <w:tcPr>
            <w:tcW w:w="2405" w:type="dxa"/>
            <w:vAlign w:val="center"/>
          </w:tcPr>
          <w:p w14:paraId="117788AA" w14:textId="438DFA12" w:rsidR="006E6BBD" w:rsidRDefault="006E6BBD" w:rsidP="006E6BBD">
            <w:pPr>
              <w:ind w:left="708"/>
              <w:jc w:val="center"/>
            </w:pPr>
          </w:p>
        </w:tc>
        <w:tc>
          <w:tcPr>
            <w:tcW w:w="4203" w:type="dxa"/>
          </w:tcPr>
          <w:p w14:paraId="31C2977C" w14:textId="35817C65" w:rsidR="006E6BBD" w:rsidRDefault="006E6BBD" w:rsidP="006E6BBD">
            <w:pPr>
              <w:jc w:val="center"/>
            </w:pP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6B461036" w14:textId="77777777" w:rsidR="00B016C4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32564796" w:history="1">
        <w:r w:rsidR="00B016C4" w:rsidRPr="004048DD">
          <w:rPr>
            <w:rStyle w:val="Hyperlink"/>
            <w:noProof/>
          </w:rPr>
          <w:t>HST-081 – Inserir Provas</w:t>
        </w:r>
        <w:r w:rsidR="00B016C4">
          <w:rPr>
            <w:noProof/>
            <w:webHidden/>
          </w:rPr>
          <w:tab/>
        </w:r>
        <w:r w:rsidR="00B016C4">
          <w:rPr>
            <w:noProof/>
            <w:webHidden/>
          </w:rPr>
          <w:fldChar w:fldCharType="begin"/>
        </w:r>
        <w:r w:rsidR="00B016C4">
          <w:rPr>
            <w:noProof/>
            <w:webHidden/>
          </w:rPr>
          <w:instrText xml:space="preserve"> PAGEREF _Toc32564796 \h </w:instrText>
        </w:r>
        <w:r w:rsidR="00B016C4">
          <w:rPr>
            <w:noProof/>
            <w:webHidden/>
          </w:rPr>
        </w:r>
        <w:r w:rsidR="00B016C4">
          <w:rPr>
            <w:noProof/>
            <w:webHidden/>
          </w:rPr>
          <w:fldChar w:fldCharType="separate"/>
        </w:r>
        <w:r w:rsidR="00B016C4">
          <w:rPr>
            <w:noProof/>
            <w:webHidden/>
          </w:rPr>
          <w:t>4</w:t>
        </w:r>
        <w:r w:rsidR="00B016C4">
          <w:rPr>
            <w:noProof/>
            <w:webHidden/>
          </w:rPr>
          <w:fldChar w:fldCharType="end"/>
        </w:r>
      </w:hyperlink>
    </w:p>
    <w:p w14:paraId="79E8D981" w14:textId="77777777" w:rsidR="00B016C4" w:rsidRDefault="0089733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564797" w:history="1">
        <w:r w:rsidR="00B016C4" w:rsidRPr="004048DD">
          <w:rPr>
            <w:rStyle w:val="Hyperlink"/>
            <w:noProof/>
          </w:rPr>
          <w:t>COMO denunciado, responsável de chapa de chapa denunciada ou denunciante</w:t>
        </w:r>
        <w:r w:rsidR="00B016C4">
          <w:rPr>
            <w:noProof/>
            <w:webHidden/>
          </w:rPr>
          <w:tab/>
        </w:r>
        <w:r w:rsidR="00B016C4">
          <w:rPr>
            <w:noProof/>
            <w:webHidden/>
          </w:rPr>
          <w:fldChar w:fldCharType="begin"/>
        </w:r>
        <w:r w:rsidR="00B016C4">
          <w:rPr>
            <w:noProof/>
            <w:webHidden/>
          </w:rPr>
          <w:instrText xml:space="preserve"> PAGEREF _Toc32564797 \h </w:instrText>
        </w:r>
        <w:r w:rsidR="00B016C4">
          <w:rPr>
            <w:noProof/>
            <w:webHidden/>
          </w:rPr>
        </w:r>
        <w:r w:rsidR="00B016C4">
          <w:rPr>
            <w:noProof/>
            <w:webHidden/>
          </w:rPr>
          <w:fldChar w:fldCharType="separate"/>
        </w:r>
        <w:r w:rsidR="00B016C4">
          <w:rPr>
            <w:noProof/>
            <w:webHidden/>
          </w:rPr>
          <w:t>4</w:t>
        </w:r>
        <w:r w:rsidR="00B016C4">
          <w:rPr>
            <w:noProof/>
            <w:webHidden/>
          </w:rPr>
          <w:fldChar w:fldCharType="end"/>
        </w:r>
      </w:hyperlink>
    </w:p>
    <w:p w14:paraId="74ED2DA9" w14:textId="77777777" w:rsidR="00B016C4" w:rsidRDefault="0089733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564798" w:history="1">
        <w:r w:rsidR="00B016C4" w:rsidRPr="004048DD">
          <w:rPr>
            <w:rStyle w:val="Hyperlink"/>
            <w:noProof/>
          </w:rPr>
          <w:t>QUERO inserir provas</w:t>
        </w:r>
        <w:r w:rsidR="00B016C4">
          <w:rPr>
            <w:noProof/>
            <w:webHidden/>
          </w:rPr>
          <w:tab/>
        </w:r>
        <w:r w:rsidR="00B016C4">
          <w:rPr>
            <w:noProof/>
            <w:webHidden/>
          </w:rPr>
          <w:fldChar w:fldCharType="begin"/>
        </w:r>
        <w:r w:rsidR="00B016C4">
          <w:rPr>
            <w:noProof/>
            <w:webHidden/>
          </w:rPr>
          <w:instrText xml:space="preserve"> PAGEREF _Toc32564798 \h </w:instrText>
        </w:r>
        <w:r w:rsidR="00B016C4">
          <w:rPr>
            <w:noProof/>
            <w:webHidden/>
          </w:rPr>
        </w:r>
        <w:r w:rsidR="00B016C4">
          <w:rPr>
            <w:noProof/>
            <w:webHidden/>
          </w:rPr>
          <w:fldChar w:fldCharType="separate"/>
        </w:r>
        <w:r w:rsidR="00B016C4">
          <w:rPr>
            <w:noProof/>
            <w:webHidden/>
          </w:rPr>
          <w:t>4</w:t>
        </w:r>
        <w:r w:rsidR="00B016C4">
          <w:rPr>
            <w:noProof/>
            <w:webHidden/>
          </w:rPr>
          <w:fldChar w:fldCharType="end"/>
        </w:r>
      </w:hyperlink>
    </w:p>
    <w:p w14:paraId="49FD99B7" w14:textId="77777777" w:rsidR="00B016C4" w:rsidRDefault="0089733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564799" w:history="1">
        <w:r w:rsidR="00B016C4" w:rsidRPr="004048DD">
          <w:rPr>
            <w:rStyle w:val="Hyperlink"/>
            <w:noProof/>
          </w:rPr>
          <w:t>PARA responder ao encaminhamento de produção de provas feito pelo relator de uma denúncia</w:t>
        </w:r>
        <w:r w:rsidR="00B016C4">
          <w:rPr>
            <w:noProof/>
            <w:webHidden/>
          </w:rPr>
          <w:tab/>
        </w:r>
        <w:r w:rsidR="00B016C4">
          <w:rPr>
            <w:noProof/>
            <w:webHidden/>
          </w:rPr>
          <w:fldChar w:fldCharType="begin"/>
        </w:r>
        <w:r w:rsidR="00B016C4">
          <w:rPr>
            <w:noProof/>
            <w:webHidden/>
          </w:rPr>
          <w:instrText xml:space="preserve"> PAGEREF _Toc32564799 \h </w:instrText>
        </w:r>
        <w:r w:rsidR="00B016C4">
          <w:rPr>
            <w:noProof/>
            <w:webHidden/>
          </w:rPr>
        </w:r>
        <w:r w:rsidR="00B016C4">
          <w:rPr>
            <w:noProof/>
            <w:webHidden/>
          </w:rPr>
          <w:fldChar w:fldCharType="separate"/>
        </w:r>
        <w:r w:rsidR="00B016C4">
          <w:rPr>
            <w:noProof/>
            <w:webHidden/>
          </w:rPr>
          <w:t>4</w:t>
        </w:r>
        <w:r w:rsidR="00B016C4">
          <w:rPr>
            <w:noProof/>
            <w:webHidden/>
          </w:rPr>
          <w:fldChar w:fldCharType="end"/>
        </w:r>
      </w:hyperlink>
    </w:p>
    <w:p w14:paraId="20FEDBEC" w14:textId="77777777" w:rsidR="00B016C4" w:rsidRDefault="0089733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564800" w:history="1">
        <w:r w:rsidR="00B016C4" w:rsidRPr="004048DD">
          <w:rPr>
            <w:rStyle w:val="Hyperlink"/>
            <w:noProof/>
          </w:rPr>
          <w:t>PROTÓTIPO</w:t>
        </w:r>
        <w:r w:rsidR="00B016C4">
          <w:rPr>
            <w:noProof/>
            <w:webHidden/>
          </w:rPr>
          <w:tab/>
        </w:r>
        <w:r w:rsidR="00B016C4">
          <w:rPr>
            <w:noProof/>
            <w:webHidden/>
          </w:rPr>
          <w:fldChar w:fldCharType="begin"/>
        </w:r>
        <w:r w:rsidR="00B016C4">
          <w:rPr>
            <w:noProof/>
            <w:webHidden/>
          </w:rPr>
          <w:instrText xml:space="preserve"> PAGEREF _Toc32564800 \h </w:instrText>
        </w:r>
        <w:r w:rsidR="00B016C4">
          <w:rPr>
            <w:noProof/>
            <w:webHidden/>
          </w:rPr>
        </w:r>
        <w:r w:rsidR="00B016C4">
          <w:rPr>
            <w:noProof/>
            <w:webHidden/>
          </w:rPr>
          <w:fldChar w:fldCharType="separate"/>
        </w:r>
        <w:r w:rsidR="00B016C4">
          <w:rPr>
            <w:noProof/>
            <w:webHidden/>
          </w:rPr>
          <w:t>4</w:t>
        </w:r>
        <w:r w:rsidR="00B016C4">
          <w:rPr>
            <w:noProof/>
            <w:webHidden/>
          </w:rPr>
          <w:fldChar w:fldCharType="end"/>
        </w:r>
      </w:hyperlink>
    </w:p>
    <w:p w14:paraId="6C47A96D" w14:textId="77777777" w:rsidR="00B016C4" w:rsidRDefault="0089733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564801" w:history="1">
        <w:r w:rsidR="00B016C4" w:rsidRPr="004048DD">
          <w:rPr>
            <w:rStyle w:val="Hyperlink"/>
            <w:noProof/>
          </w:rPr>
          <w:t>CRITÉRIOS DE ACEITE</w:t>
        </w:r>
        <w:r w:rsidR="00B016C4">
          <w:rPr>
            <w:noProof/>
            <w:webHidden/>
          </w:rPr>
          <w:tab/>
        </w:r>
        <w:r w:rsidR="00B016C4">
          <w:rPr>
            <w:noProof/>
            <w:webHidden/>
          </w:rPr>
          <w:fldChar w:fldCharType="begin"/>
        </w:r>
        <w:r w:rsidR="00B016C4">
          <w:rPr>
            <w:noProof/>
            <w:webHidden/>
          </w:rPr>
          <w:instrText xml:space="preserve"> PAGEREF _Toc32564801 \h </w:instrText>
        </w:r>
        <w:r w:rsidR="00B016C4">
          <w:rPr>
            <w:noProof/>
            <w:webHidden/>
          </w:rPr>
        </w:r>
        <w:r w:rsidR="00B016C4">
          <w:rPr>
            <w:noProof/>
            <w:webHidden/>
          </w:rPr>
          <w:fldChar w:fldCharType="separate"/>
        </w:r>
        <w:r w:rsidR="00B016C4">
          <w:rPr>
            <w:noProof/>
            <w:webHidden/>
          </w:rPr>
          <w:t>5</w:t>
        </w:r>
        <w:r w:rsidR="00B016C4">
          <w:rPr>
            <w:noProof/>
            <w:webHidden/>
          </w:rPr>
          <w:fldChar w:fldCharType="end"/>
        </w:r>
      </w:hyperlink>
    </w:p>
    <w:p w14:paraId="143B9963" w14:textId="77777777" w:rsidR="00B016C4" w:rsidRDefault="0089733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564802" w:history="1">
        <w:r w:rsidR="00B016C4" w:rsidRPr="004048DD">
          <w:rPr>
            <w:rStyle w:val="Hyperlink"/>
            <w:noProof/>
          </w:rPr>
          <w:t>MENSAGENS</w:t>
        </w:r>
        <w:r w:rsidR="00B016C4">
          <w:rPr>
            <w:noProof/>
            <w:webHidden/>
          </w:rPr>
          <w:tab/>
        </w:r>
        <w:r w:rsidR="00B016C4">
          <w:rPr>
            <w:noProof/>
            <w:webHidden/>
          </w:rPr>
          <w:fldChar w:fldCharType="begin"/>
        </w:r>
        <w:r w:rsidR="00B016C4">
          <w:rPr>
            <w:noProof/>
            <w:webHidden/>
          </w:rPr>
          <w:instrText xml:space="preserve"> PAGEREF _Toc32564802 \h </w:instrText>
        </w:r>
        <w:r w:rsidR="00B016C4">
          <w:rPr>
            <w:noProof/>
            <w:webHidden/>
          </w:rPr>
        </w:r>
        <w:r w:rsidR="00B016C4">
          <w:rPr>
            <w:noProof/>
            <w:webHidden/>
          </w:rPr>
          <w:fldChar w:fldCharType="separate"/>
        </w:r>
        <w:r w:rsidR="00B016C4">
          <w:rPr>
            <w:noProof/>
            <w:webHidden/>
          </w:rPr>
          <w:t>6</w:t>
        </w:r>
        <w:r w:rsidR="00B016C4">
          <w:rPr>
            <w:noProof/>
            <w:webHidden/>
          </w:rPr>
          <w:fldChar w:fldCharType="end"/>
        </w:r>
      </w:hyperlink>
    </w:p>
    <w:p w14:paraId="4D7815E6" w14:textId="77777777" w:rsidR="00B016C4" w:rsidRDefault="0089733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564803" w:history="1">
        <w:r w:rsidR="00B016C4" w:rsidRPr="004048DD">
          <w:rPr>
            <w:rStyle w:val="Hyperlink"/>
            <w:noProof/>
          </w:rPr>
          <w:t>INFORMAÇÕES COMPLEMENTARES</w:t>
        </w:r>
        <w:r w:rsidR="00B016C4">
          <w:rPr>
            <w:noProof/>
            <w:webHidden/>
          </w:rPr>
          <w:tab/>
        </w:r>
        <w:r w:rsidR="00B016C4">
          <w:rPr>
            <w:noProof/>
            <w:webHidden/>
          </w:rPr>
          <w:fldChar w:fldCharType="begin"/>
        </w:r>
        <w:r w:rsidR="00B016C4">
          <w:rPr>
            <w:noProof/>
            <w:webHidden/>
          </w:rPr>
          <w:instrText xml:space="preserve"> PAGEREF _Toc32564803 \h </w:instrText>
        </w:r>
        <w:r w:rsidR="00B016C4">
          <w:rPr>
            <w:noProof/>
            <w:webHidden/>
          </w:rPr>
        </w:r>
        <w:r w:rsidR="00B016C4">
          <w:rPr>
            <w:noProof/>
            <w:webHidden/>
          </w:rPr>
          <w:fldChar w:fldCharType="separate"/>
        </w:r>
        <w:r w:rsidR="00B016C4">
          <w:rPr>
            <w:noProof/>
            <w:webHidden/>
          </w:rPr>
          <w:t>7</w:t>
        </w:r>
        <w:r w:rsidR="00B016C4">
          <w:rPr>
            <w:noProof/>
            <w:webHidden/>
          </w:rPr>
          <w:fldChar w:fldCharType="end"/>
        </w:r>
      </w:hyperlink>
    </w:p>
    <w:p w14:paraId="46621B27" w14:textId="77777777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0D0081E2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4" w:name="_Toc32564796"/>
      <w:r w:rsidR="008838E8">
        <w:lastRenderedPageBreak/>
        <w:t>HST-0</w:t>
      </w:r>
      <w:r w:rsidR="00C72CEB">
        <w:t>90</w:t>
      </w:r>
      <w:r w:rsidR="00D175C7">
        <w:t xml:space="preserve"> –</w:t>
      </w:r>
      <w:r w:rsidR="008838E8">
        <w:t xml:space="preserve"> </w:t>
      </w:r>
      <w:r w:rsidR="004A1A50">
        <w:t>Registrar</w:t>
      </w:r>
      <w:r w:rsidR="00654F59">
        <w:t xml:space="preserve"> </w:t>
      </w:r>
      <w:bookmarkEnd w:id="4"/>
      <w:r w:rsidR="00C72CEB">
        <w:t>Audiência de Instrução</w:t>
      </w:r>
    </w:p>
    <w:p w14:paraId="37D34CD1" w14:textId="2458EB80" w:rsidR="002B1554" w:rsidRPr="000628DE" w:rsidRDefault="00CE176F" w:rsidP="00C64B05">
      <w:pPr>
        <w:pStyle w:val="Ttulo2"/>
        <w:numPr>
          <w:ilvl w:val="0"/>
          <w:numId w:val="0"/>
        </w:numPr>
      </w:pPr>
      <w:bookmarkStart w:id="5" w:name="_Toc32564797"/>
      <w:r w:rsidRPr="000628DE">
        <w:t>COMO</w:t>
      </w:r>
      <w:r w:rsidR="00C64B05" w:rsidRPr="000628DE">
        <w:t xml:space="preserve"> </w:t>
      </w:r>
      <w:bookmarkEnd w:id="5"/>
      <w:r w:rsidR="00C72CEB">
        <w:rPr>
          <w:b w:val="0"/>
        </w:rPr>
        <w:t>relator atual da denúncia</w:t>
      </w:r>
    </w:p>
    <w:p w14:paraId="4036BB8D" w14:textId="52800608" w:rsidR="00CE176F" w:rsidRPr="000628DE" w:rsidRDefault="00CE176F" w:rsidP="005A4527">
      <w:pPr>
        <w:pStyle w:val="Ttulo2"/>
        <w:numPr>
          <w:ilvl w:val="0"/>
          <w:numId w:val="0"/>
        </w:numPr>
      </w:pPr>
      <w:bookmarkStart w:id="6" w:name="_Toc32564798"/>
      <w:r w:rsidRPr="000628DE">
        <w:t>QUERO</w:t>
      </w:r>
      <w:r w:rsidR="005A4527" w:rsidRPr="000628DE">
        <w:t xml:space="preserve"> </w:t>
      </w:r>
      <w:r w:rsidR="00085644">
        <w:rPr>
          <w:b w:val="0"/>
        </w:rPr>
        <w:t>registrar</w:t>
      </w:r>
      <w:r w:rsidR="00654F59">
        <w:rPr>
          <w:b w:val="0"/>
        </w:rPr>
        <w:t xml:space="preserve"> </w:t>
      </w:r>
      <w:bookmarkEnd w:id="6"/>
      <w:r w:rsidR="00C72CEB">
        <w:rPr>
          <w:b w:val="0"/>
        </w:rPr>
        <w:t>os dados de uma audiência de instrução que realizei entre o denunciante e o denunciado</w:t>
      </w:r>
    </w:p>
    <w:p w14:paraId="38E7497A" w14:textId="1030962F" w:rsidR="00A735A5" w:rsidRPr="000628DE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32564799"/>
      <w:r w:rsidRPr="000628DE">
        <w:t>PARA</w:t>
      </w:r>
      <w:r w:rsidR="005A4527" w:rsidRPr="000628DE">
        <w:t xml:space="preserve"> </w:t>
      </w:r>
      <w:bookmarkEnd w:id="7"/>
      <w:r w:rsidR="00C72CEB">
        <w:rPr>
          <w:b w:val="0"/>
        </w:rPr>
        <w:t>que eu possa colher informações e posteriormente emitir um parecer final sobre a denúncia.</w:t>
      </w:r>
    </w:p>
    <w:p w14:paraId="0334364E" w14:textId="4F02E639" w:rsidR="00353CEF" w:rsidRDefault="007569F0" w:rsidP="00BE3F2E">
      <w:pPr>
        <w:pStyle w:val="Ttulo2"/>
        <w:numPr>
          <w:ilvl w:val="0"/>
          <w:numId w:val="0"/>
        </w:numPr>
      </w:pPr>
      <w:bookmarkStart w:id="8" w:name="_Toc7509864"/>
      <w:bookmarkStart w:id="9" w:name="_Toc32564800"/>
      <w:r>
        <w:t>PROTÓTIPO</w:t>
      </w:r>
      <w:bookmarkEnd w:id="8"/>
      <w:bookmarkEnd w:id="9"/>
    </w:p>
    <w:p w14:paraId="22840805" w14:textId="77777777" w:rsidR="00BB7917" w:rsidRDefault="00BB7917" w:rsidP="00BB7917">
      <w:pPr>
        <w:pStyle w:val="EstiloPrototipo3"/>
      </w:pPr>
    </w:p>
    <w:p w14:paraId="29F6548E" w14:textId="10AF0455" w:rsidR="005C5541" w:rsidRDefault="004A1A50" w:rsidP="005C5541">
      <w:pPr>
        <w:pStyle w:val="EstiloPrototipo3"/>
        <w:numPr>
          <w:ilvl w:val="0"/>
          <w:numId w:val="3"/>
        </w:numPr>
      </w:pPr>
      <w:r>
        <w:t>Registrar</w:t>
      </w:r>
      <w:r w:rsidR="00912831">
        <w:t xml:space="preserve"> </w:t>
      </w:r>
      <w:r w:rsidR="00C72CEB">
        <w:t>Audiência de Instrução</w:t>
      </w:r>
      <w:r w:rsidR="00912831">
        <w:t>:</w:t>
      </w:r>
    </w:p>
    <w:p w14:paraId="3C6A0279" w14:textId="15836F2C" w:rsidR="005C5541" w:rsidRDefault="00BB2C44" w:rsidP="00AA71BA">
      <w:pPr>
        <w:pStyle w:val="EstiloPrototipo3"/>
        <w:ind w:left="360"/>
      </w:pPr>
      <w:r>
        <w:rPr>
          <w:noProof/>
        </w:rPr>
        <w:drawing>
          <wp:inline distT="0" distB="0" distL="0" distR="0" wp14:anchorId="6E4CA234" wp14:editId="21A22E0C">
            <wp:extent cx="5760085" cy="49777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d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02B79" w14:textId="6021C7BA" w:rsidR="00A66BD6" w:rsidRDefault="00A66BD6" w:rsidP="00342A09">
      <w:pPr>
        <w:pStyle w:val="EstiloPrototipo3"/>
      </w:pPr>
    </w:p>
    <w:p w14:paraId="3486A602" w14:textId="17F0B77A" w:rsidR="00F77376" w:rsidRDefault="00F77376" w:rsidP="00A66BD6">
      <w:pPr>
        <w:pStyle w:val="EstiloPrototipo3"/>
        <w:ind w:left="360"/>
      </w:pPr>
    </w:p>
    <w:p w14:paraId="0513F3E1" w14:textId="2B8497F7" w:rsidR="00353CEF" w:rsidRDefault="00353CEF" w:rsidP="00D1699F">
      <w:pPr>
        <w:pStyle w:val="EstiloPrototipo3"/>
      </w:pPr>
    </w:p>
    <w:p w14:paraId="22E389BE" w14:textId="77777777" w:rsidR="00D1699F" w:rsidRDefault="00D1699F" w:rsidP="00D1699F">
      <w:pPr>
        <w:pStyle w:val="EstiloPrototipo3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792"/>
        <w:gridCol w:w="362"/>
        <w:gridCol w:w="1276"/>
        <w:gridCol w:w="290"/>
        <w:gridCol w:w="418"/>
        <w:gridCol w:w="709"/>
        <w:gridCol w:w="42"/>
        <w:gridCol w:w="926"/>
        <w:gridCol w:w="2855"/>
      </w:tblGrid>
      <w:tr w:rsidR="00BA4DD5" w:rsidRPr="00E976B5" w14:paraId="77A0518F" w14:textId="77777777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  <w:shd w:val="clear" w:color="auto" w:fill="45229E"/>
          </w:tcPr>
          <w:p w14:paraId="41F53934" w14:textId="4935A37A" w:rsidR="00BA4DD5" w:rsidRPr="00E976B5" w:rsidRDefault="00EA01A0" w:rsidP="00AA1A1F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lastRenderedPageBreak/>
              <w:t>Campos</w:t>
            </w:r>
          </w:p>
        </w:tc>
      </w:tr>
      <w:tr w:rsidR="00BA4DD5" w:rsidRPr="005D2A67" w14:paraId="6822E338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5C65DAB3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2154" w:type="dxa"/>
            <w:gridSpan w:val="2"/>
            <w:shd w:val="clear" w:color="auto" w:fill="B3B3B3"/>
          </w:tcPr>
          <w:p w14:paraId="4A83F9B1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440ECE06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8" w:type="dxa"/>
            <w:gridSpan w:val="2"/>
            <w:shd w:val="clear" w:color="auto" w:fill="B3B3B3"/>
          </w:tcPr>
          <w:p w14:paraId="070284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751" w:type="dxa"/>
            <w:gridSpan w:val="2"/>
            <w:shd w:val="clear" w:color="auto" w:fill="B3B3B3"/>
          </w:tcPr>
          <w:p w14:paraId="06902E88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6455C2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4901E109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EA01A0" w:rsidRPr="00017568" w14:paraId="220D4277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0146829E" w14:textId="77777777" w:rsidR="00EA01A0" w:rsidRPr="009B42E9" w:rsidRDefault="00EA01A0" w:rsidP="0092287B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090DA511" w14:textId="6B29E0E2" w:rsidR="00EA01A0" w:rsidRPr="00247649" w:rsidRDefault="00EA01A0" w:rsidP="00E65BF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247649">
              <w:rPr>
                <w:rFonts w:cs="Arial"/>
                <w:sz w:val="18"/>
                <w:szCs w:val="18"/>
              </w:rPr>
              <w:t>Data da audiência</w:t>
            </w:r>
          </w:p>
        </w:tc>
        <w:tc>
          <w:tcPr>
            <w:tcW w:w="1276" w:type="dxa"/>
          </w:tcPr>
          <w:p w14:paraId="6B824375" w14:textId="3EE94742" w:rsidR="00EA01A0" w:rsidRPr="00247649" w:rsidRDefault="00EA01A0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247649">
              <w:rPr>
                <w:rFonts w:cs="Arial"/>
                <w:sz w:val="18"/>
                <w:szCs w:val="18"/>
              </w:rPr>
              <w:t>Data de realização da audiência</w:t>
            </w:r>
          </w:p>
        </w:tc>
        <w:tc>
          <w:tcPr>
            <w:tcW w:w="708" w:type="dxa"/>
            <w:gridSpan w:val="2"/>
          </w:tcPr>
          <w:p w14:paraId="7F62D361" w14:textId="67F423E9" w:rsidR="00EA01A0" w:rsidRPr="00247649" w:rsidRDefault="00EA01A0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247649">
              <w:rPr>
                <w:rFonts w:cs="Arial"/>
                <w:sz w:val="18"/>
                <w:szCs w:val="18"/>
              </w:rPr>
              <w:t>Data</w:t>
            </w:r>
          </w:p>
        </w:tc>
        <w:tc>
          <w:tcPr>
            <w:tcW w:w="751" w:type="dxa"/>
            <w:gridSpan w:val="2"/>
          </w:tcPr>
          <w:p w14:paraId="0D5419D1" w14:textId="10E0EEF5" w:rsidR="00EA01A0" w:rsidRPr="00247649" w:rsidRDefault="00EA01A0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247649"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926" w:type="dxa"/>
          </w:tcPr>
          <w:p w14:paraId="6E6F17DA" w14:textId="203BF816" w:rsidR="00EA01A0" w:rsidRPr="00247649" w:rsidRDefault="00EA01A0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247649">
              <w:rPr>
                <w:rFonts w:cs="Arial"/>
                <w:sz w:val="18"/>
                <w:szCs w:val="18"/>
              </w:rPr>
              <w:t>99/99/9999</w:t>
            </w:r>
          </w:p>
        </w:tc>
        <w:tc>
          <w:tcPr>
            <w:tcW w:w="2855" w:type="dxa"/>
            <w:shd w:val="clear" w:color="auto" w:fill="FFFFFF" w:themeFill="background1"/>
          </w:tcPr>
          <w:p w14:paraId="170065E0" w14:textId="77777777" w:rsidR="00EA01A0" w:rsidRPr="00247649" w:rsidRDefault="00EA01A0" w:rsidP="00EA01A0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 w:rsidRPr="00247649">
              <w:rPr>
                <w:sz w:val="18"/>
                <w:szCs w:val="18"/>
              </w:rPr>
              <w:t>Exibe a data de agendamento previamente cadastrada para o encaminhamento, mas permite a edição;</w:t>
            </w:r>
          </w:p>
          <w:p w14:paraId="45344372" w14:textId="77777777" w:rsidR="00EA01A0" w:rsidRPr="00247649" w:rsidRDefault="00EA01A0" w:rsidP="00EA01A0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 w:rsidRPr="00247649">
              <w:rPr>
                <w:sz w:val="18"/>
                <w:szCs w:val="18"/>
              </w:rPr>
              <w:t>O usuário pode informar a data manualmente ou selecionando em um calendário;</w:t>
            </w:r>
          </w:p>
          <w:p w14:paraId="010C3480" w14:textId="77777777" w:rsidR="00EA01A0" w:rsidRPr="00247649" w:rsidRDefault="00EA01A0" w:rsidP="00EA01A0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 w:rsidRPr="00247649">
              <w:rPr>
                <w:sz w:val="18"/>
                <w:szCs w:val="18"/>
              </w:rPr>
              <w:t>A data deve ser válida;</w:t>
            </w:r>
          </w:p>
          <w:p w14:paraId="36F2F77D" w14:textId="171E59BA" w:rsidR="00EA01A0" w:rsidRPr="00247649" w:rsidRDefault="00C25CC1" w:rsidP="00EA01A0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 w:rsidRPr="00247649">
              <w:rPr>
                <w:sz w:val="18"/>
                <w:szCs w:val="18"/>
              </w:rPr>
              <w:t>Campo obrigatório.</w:t>
            </w:r>
          </w:p>
        </w:tc>
      </w:tr>
      <w:tr w:rsidR="00EA01A0" w:rsidRPr="00017568" w14:paraId="712CD9ED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000154C9" w14:textId="0551116E" w:rsidR="00EA01A0" w:rsidRPr="009B42E9" w:rsidRDefault="00EA01A0" w:rsidP="0092287B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4E1E4C9B" w14:textId="30544D65" w:rsidR="00EA01A0" w:rsidRPr="00247649" w:rsidRDefault="00EA01A0" w:rsidP="00E65BF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247649">
              <w:rPr>
                <w:rFonts w:cs="Arial"/>
                <w:sz w:val="18"/>
                <w:szCs w:val="18"/>
              </w:rPr>
              <w:t>Hora da audiência</w:t>
            </w:r>
          </w:p>
        </w:tc>
        <w:tc>
          <w:tcPr>
            <w:tcW w:w="1276" w:type="dxa"/>
          </w:tcPr>
          <w:p w14:paraId="7B6DA8E1" w14:textId="2073528F" w:rsidR="00EA01A0" w:rsidRPr="00247649" w:rsidRDefault="006D5052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247649">
              <w:rPr>
                <w:rFonts w:cs="Arial"/>
                <w:sz w:val="18"/>
                <w:szCs w:val="18"/>
              </w:rPr>
              <w:t>Hora de realização da audiência</w:t>
            </w:r>
          </w:p>
        </w:tc>
        <w:tc>
          <w:tcPr>
            <w:tcW w:w="708" w:type="dxa"/>
            <w:gridSpan w:val="2"/>
          </w:tcPr>
          <w:p w14:paraId="38F4ADE2" w14:textId="13EB949C" w:rsidR="00EA01A0" w:rsidRPr="00247649" w:rsidRDefault="00540A0E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247649"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1DBF918B" w14:textId="134ECE66" w:rsidR="00EA01A0" w:rsidRPr="00247649" w:rsidRDefault="00540A0E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247649"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926" w:type="dxa"/>
          </w:tcPr>
          <w:p w14:paraId="593F3E30" w14:textId="7E306788" w:rsidR="00EA01A0" w:rsidRPr="00247649" w:rsidRDefault="00000141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247649">
              <w:rPr>
                <w:rFonts w:cs="Arial"/>
                <w:sz w:val="18"/>
                <w:szCs w:val="18"/>
              </w:rPr>
              <w:t>24:5</w:t>
            </w:r>
            <w:r w:rsidR="00540A0E" w:rsidRPr="00247649">
              <w:rPr>
                <w:rFonts w:cs="Arial"/>
                <w:sz w:val="18"/>
                <w:szCs w:val="18"/>
              </w:rPr>
              <w:t>9</w:t>
            </w:r>
          </w:p>
        </w:tc>
        <w:tc>
          <w:tcPr>
            <w:tcW w:w="2855" w:type="dxa"/>
            <w:shd w:val="clear" w:color="auto" w:fill="FFFFFF" w:themeFill="background1"/>
          </w:tcPr>
          <w:p w14:paraId="7379F01A" w14:textId="2727B6DC" w:rsidR="00540A0E" w:rsidRPr="00247649" w:rsidRDefault="00540A0E" w:rsidP="00540A0E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 w:rsidRPr="00247649">
              <w:rPr>
                <w:sz w:val="18"/>
                <w:szCs w:val="18"/>
              </w:rPr>
              <w:t>Exibe a hora de agendamento previamente cadastrada para o encaminhamento, mas permite a edição;</w:t>
            </w:r>
          </w:p>
          <w:p w14:paraId="2FB65B33" w14:textId="1E24C527" w:rsidR="00540A0E" w:rsidRPr="00247649" w:rsidRDefault="00540A0E" w:rsidP="00540A0E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 w:rsidRPr="00247649">
              <w:rPr>
                <w:sz w:val="18"/>
                <w:szCs w:val="18"/>
              </w:rPr>
              <w:t>A hora deve ser válida;</w:t>
            </w:r>
          </w:p>
          <w:p w14:paraId="6A419638" w14:textId="01D57638" w:rsidR="00EA01A0" w:rsidRPr="00247649" w:rsidRDefault="00540A0E" w:rsidP="00540A0E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 w:rsidRPr="00247649">
              <w:rPr>
                <w:sz w:val="18"/>
                <w:szCs w:val="18"/>
              </w:rPr>
              <w:t>Campo obrigatório.</w:t>
            </w:r>
          </w:p>
        </w:tc>
      </w:tr>
      <w:tr w:rsidR="0092287B" w:rsidRPr="00017568" w14:paraId="20BF2513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7CC9D2CE" w14:textId="70DBC80D" w:rsidR="0092287B" w:rsidRPr="009B42E9" w:rsidRDefault="0092287B" w:rsidP="0092287B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65A9254B" w14:textId="1A059436" w:rsidR="0092287B" w:rsidRDefault="0092287B" w:rsidP="00E65BF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Descrição </w:t>
            </w:r>
            <w:r w:rsidR="004909D0">
              <w:rPr>
                <w:rFonts w:cs="Arial"/>
                <w:sz w:val="18"/>
                <w:szCs w:val="18"/>
              </w:rPr>
              <w:t>da</w:t>
            </w:r>
            <w:r w:rsidR="00E65BFD">
              <w:rPr>
                <w:rFonts w:cs="Arial"/>
                <w:sz w:val="18"/>
                <w:szCs w:val="18"/>
              </w:rPr>
              <w:t xml:space="preserve"> Audiência</w:t>
            </w:r>
            <w:r w:rsidR="00E91BC3">
              <w:rPr>
                <w:rFonts w:cs="Arial"/>
                <w:sz w:val="18"/>
                <w:szCs w:val="18"/>
              </w:rPr>
              <w:t xml:space="preserve"> de Instrução</w:t>
            </w:r>
          </w:p>
        </w:tc>
        <w:tc>
          <w:tcPr>
            <w:tcW w:w="1276" w:type="dxa"/>
          </w:tcPr>
          <w:p w14:paraId="25088863" w14:textId="021CA7F1" w:rsidR="0092287B" w:rsidRDefault="00093C1A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Descreve a audiência de instrução realizada</w:t>
            </w:r>
          </w:p>
        </w:tc>
        <w:tc>
          <w:tcPr>
            <w:tcW w:w="708" w:type="dxa"/>
            <w:gridSpan w:val="2"/>
          </w:tcPr>
          <w:p w14:paraId="53650525" w14:textId="7C1F35D1" w:rsidR="0092287B" w:rsidRDefault="0092287B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65834BB5" w14:textId="16C59880" w:rsidR="0092287B" w:rsidRDefault="0092287B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78FC54D6" w14:textId="25FF9953" w:rsidR="0092287B" w:rsidRDefault="0092287B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59A9BA33" w14:textId="77777777" w:rsidR="0092287B" w:rsidRDefault="0092287B" w:rsidP="0092287B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obrigatório;</w:t>
            </w:r>
          </w:p>
          <w:p w14:paraId="5F592771" w14:textId="77777777" w:rsidR="0092287B" w:rsidRDefault="0092287B" w:rsidP="0092287B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Tamanho: 2000 caracteres;</w:t>
            </w:r>
          </w:p>
          <w:p w14:paraId="7A4B0FFC" w14:textId="77777777" w:rsidR="0092287B" w:rsidRDefault="0092287B" w:rsidP="0092287B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os componentes de edição de texto padrão do sistema;</w:t>
            </w:r>
          </w:p>
          <w:p w14:paraId="034FA024" w14:textId="3FEE4CEC" w:rsidR="0092287B" w:rsidRPr="002D561C" w:rsidRDefault="0092287B" w:rsidP="0092287B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</w:p>
        </w:tc>
      </w:tr>
      <w:tr w:rsidR="0092287B" w:rsidRPr="00017568" w14:paraId="32455983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25686F63" w14:textId="75829D0A" w:rsidR="0092287B" w:rsidRPr="009B42E9" w:rsidRDefault="0092287B" w:rsidP="0092287B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3285F8B1" w14:textId="59512945" w:rsidR="0092287B" w:rsidRDefault="0092287B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Arquivo</w:t>
            </w:r>
          </w:p>
        </w:tc>
        <w:tc>
          <w:tcPr>
            <w:tcW w:w="1276" w:type="dxa"/>
          </w:tcPr>
          <w:p w14:paraId="58A25BF7" w14:textId="54145355" w:rsidR="0092287B" w:rsidRDefault="00FC6673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Upload</w:t>
            </w:r>
          </w:p>
        </w:tc>
        <w:tc>
          <w:tcPr>
            <w:tcW w:w="708" w:type="dxa"/>
            <w:gridSpan w:val="2"/>
          </w:tcPr>
          <w:p w14:paraId="67AEFF60" w14:textId="3598FD27" w:rsidR="0092287B" w:rsidRDefault="00FC6673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Upload</w:t>
            </w:r>
          </w:p>
        </w:tc>
        <w:tc>
          <w:tcPr>
            <w:tcW w:w="751" w:type="dxa"/>
            <w:gridSpan w:val="2"/>
          </w:tcPr>
          <w:p w14:paraId="3F87EE40" w14:textId="77777777" w:rsidR="0092287B" w:rsidRDefault="0092287B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26" w:type="dxa"/>
          </w:tcPr>
          <w:p w14:paraId="2CB13301" w14:textId="77777777" w:rsidR="0092287B" w:rsidRDefault="0092287B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81899">
              <w:rPr>
                <w:rFonts w:cs="Arial"/>
                <w:sz w:val="18"/>
                <w:szCs w:val="18"/>
              </w:rPr>
              <w:t>PDF,</w:t>
            </w:r>
          </w:p>
          <w:p w14:paraId="24FE7BF7" w14:textId="77777777" w:rsidR="0092287B" w:rsidRDefault="0092287B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ZIP,</w:t>
            </w:r>
          </w:p>
          <w:p w14:paraId="51E67AF6" w14:textId="77777777" w:rsidR="0092287B" w:rsidRDefault="0092287B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RAR,</w:t>
            </w:r>
            <w:r w:rsidRPr="00381899">
              <w:rPr>
                <w:rFonts w:cs="Arial"/>
                <w:sz w:val="18"/>
                <w:szCs w:val="18"/>
              </w:rPr>
              <w:t xml:space="preserve"> DOC,</w:t>
            </w:r>
          </w:p>
          <w:p w14:paraId="12080D1B" w14:textId="77777777" w:rsidR="0092287B" w:rsidRDefault="0092287B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DOCX,</w:t>
            </w:r>
            <w:r w:rsidRPr="00381899">
              <w:rPr>
                <w:rFonts w:cs="Arial"/>
                <w:sz w:val="18"/>
                <w:szCs w:val="18"/>
              </w:rPr>
              <w:t xml:space="preserve"> XLS, XLSX</w:t>
            </w:r>
            <w:r>
              <w:rPr>
                <w:rFonts w:cs="Arial"/>
                <w:sz w:val="18"/>
                <w:szCs w:val="18"/>
              </w:rPr>
              <w:t>,</w:t>
            </w:r>
            <w:r w:rsidRPr="00381899">
              <w:rPr>
                <w:rFonts w:cs="Arial"/>
                <w:sz w:val="18"/>
                <w:szCs w:val="18"/>
              </w:rPr>
              <w:t xml:space="preserve"> MP4, AVI, WMV,</w:t>
            </w:r>
          </w:p>
          <w:p w14:paraId="59EB8133" w14:textId="77777777" w:rsidR="0092287B" w:rsidRDefault="0092287B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MP3,</w:t>
            </w:r>
          </w:p>
          <w:p w14:paraId="3AC86ACD" w14:textId="77777777" w:rsidR="0092287B" w:rsidRPr="00381899" w:rsidRDefault="0092287B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WAV,</w:t>
            </w:r>
          </w:p>
          <w:p w14:paraId="5CCBE810" w14:textId="35B61C2E" w:rsidR="0092287B" w:rsidRDefault="0092287B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JPG, JPEG, PNG</w:t>
            </w:r>
          </w:p>
        </w:tc>
        <w:tc>
          <w:tcPr>
            <w:tcW w:w="2855" w:type="dxa"/>
            <w:shd w:val="clear" w:color="auto" w:fill="FFFFFF" w:themeFill="background1"/>
          </w:tcPr>
          <w:p w14:paraId="2663E528" w14:textId="77777777" w:rsidR="0092287B" w:rsidRDefault="0092287B" w:rsidP="0092287B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Tamanho: 25 MB por arquivo;</w:t>
            </w:r>
          </w:p>
          <w:p w14:paraId="15928D59" w14:textId="7AFA98CC" w:rsidR="0092287B" w:rsidRPr="00E02E9C" w:rsidRDefault="0092287B" w:rsidP="00E02E9C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Limite de até 5 arquivos</w:t>
            </w:r>
            <w:r w:rsidR="00E02E9C">
              <w:rPr>
                <w:sz w:val="18"/>
                <w:szCs w:val="18"/>
              </w:rPr>
              <w:t>.</w:t>
            </w:r>
            <w:bookmarkStart w:id="10" w:name="_GoBack"/>
            <w:bookmarkEnd w:id="10"/>
          </w:p>
        </w:tc>
      </w:tr>
      <w:tr w:rsidR="00507A39" w:rsidRPr="00FD775E" w14:paraId="370398B3" w14:textId="77777777" w:rsidTr="00507A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  <w:shd w:val="clear" w:color="auto" w:fill="7030A0"/>
          </w:tcPr>
          <w:p w14:paraId="4AC30780" w14:textId="77777777" w:rsidR="00507A39" w:rsidRPr="005D2A67" w:rsidRDefault="00507A39" w:rsidP="00297157">
            <w:pPr>
              <w:spacing w:before="60" w:after="60"/>
              <w:jc w:val="center"/>
              <w:rPr>
                <w:b/>
                <w:sz w:val="20"/>
              </w:rPr>
            </w:pPr>
            <w:r w:rsidRPr="00507A39">
              <w:rPr>
                <w:b/>
                <w:color w:val="FFFFFF" w:themeColor="background1"/>
                <w:sz w:val="24"/>
                <w:szCs w:val="24"/>
              </w:rPr>
              <w:t>Comandos</w:t>
            </w:r>
          </w:p>
        </w:tc>
      </w:tr>
      <w:tr w:rsidR="00507A39" w:rsidRPr="000126F0" w14:paraId="63E15C0A" w14:textId="77777777" w:rsidTr="005D2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2005C912" w14:textId="77777777" w:rsidR="00507A39" w:rsidRPr="00587974" w:rsidRDefault="00507A39" w:rsidP="00297157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Nome</w:t>
            </w:r>
          </w:p>
        </w:tc>
        <w:tc>
          <w:tcPr>
            <w:tcW w:w="1928" w:type="dxa"/>
            <w:gridSpan w:val="3"/>
          </w:tcPr>
          <w:p w14:paraId="18FF7A4E" w14:textId="77777777" w:rsidR="00507A39" w:rsidRPr="00587974" w:rsidRDefault="00507A39" w:rsidP="00297157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127" w:type="dxa"/>
            <w:gridSpan w:val="2"/>
          </w:tcPr>
          <w:p w14:paraId="1C03AFBF" w14:textId="77777777" w:rsidR="00507A39" w:rsidRPr="00587974" w:rsidRDefault="00507A39" w:rsidP="00297157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3823" w:type="dxa"/>
            <w:gridSpan w:val="3"/>
          </w:tcPr>
          <w:p w14:paraId="5479E8B5" w14:textId="77777777" w:rsidR="00507A39" w:rsidRPr="00587974" w:rsidRDefault="00507A39" w:rsidP="00297157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Regras</w:t>
            </w:r>
          </w:p>
        </w:tc>
      </w:tr>
      <w:tr w:rsidR="00507A39" w:rsidRPr="000126F0" w14:paraId="546C2A64" w14:textId="77777777" w:rsidTr="005D26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7CC5ADBD" w14:textId="26774A3D" w:rsidR="00507A39" w:rsidRDefault="004909D0" w:rsidP="00297157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Concluir</w:t>
            </w:r>
          </w:p>
        </w:tc>
        <w:tc>
          <w:tcPr>
            <w:tcW w:w="1928" w:type="dxa"/>
            <w:gridSpan w:val="3"/>
          </w:tcPr>
          <w:p w14:paraId="46A720A0" w14:textId="3C09F7CE" w:rsidR="00507A39" w:rsidRDefault="004909D0" w:rsidP="00B347EA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Inclui os dados de </w:t>
            </w:r>
            <w:r w:rsidR="00B347EA">
              <w:rPr>
                <w:sz w:val="18"/>
                <w:szCs w:val="18"/>
              </w:rPr>
              <w:t>audiência de instrução</w:t>
            </w:r>
          </w:p>
        </w:tc>
        <w:tc>
          <w:tcPr>
            <w:tcW w:w="1127" w:type="dxa"/>
            <w:gridSpan w:val="2"/>
          </w:tcPr>
          <w:p w14:paraId="149B626F" w14:textId="77C19F21" w:rsidR="00507A39" w:rsidRDefault="004909D0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823" w:type="dxa"/>
            <w:gridSpan w:val="3"/>
          </w:tcPr>
          <w:p w14:paraId="281BFAAB" w14:textId="1441D571" w:rsidR="001E4A3B" w:rsidRDefault="004909D0" w:rsidP="00B347EA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Inclui </w:t>
            </w:r>
            <w:r w:rsidR="00B347EA">
              <w:rPr>
                <w:sz w:val="18"/>
                <w:szCs w:val="18"/>
              </w:rPr>
              <w:t>os dados</w:t>
            </w:r>
            <w:r>
              <w:rPr>
                <w:sz w:val="18"/>
                <w:szCs w:val="18"/>
              </w:rPr>
              <w:t xml:space="preserve"> para o encaminhamento e exibe a mensagem</w:t>
            </w:r>
            <w:r w:rsidR="00A27CF5">
              <w:rPr>
                <w:sz w:val="18"/>
                <w:szCs w:val="18"/>
              </w:rPr>
              <w:t xml:space="preserve"> </w:t>
            </w:r>
            <w:r w:rsidR="00A27CF5" w:rsidRPr="00A27CF5">
              <w:rPr>
                <w:b/>
                <w:sz w:val="18"/>
                <w:szCs w:val="18"/>
              </w:rPr>
              <w:fldChar w:fldCharType="begin"/>
            </w:r>
            <w:r w:rsidR="00A27CF5" w:rsidRPr="00A27CF5">
              <w:rPr>
                <w:b/>
                <w:sz w:val="18"/>
                <w:szCs w:val="18"/>
              </w:rPr>
              <w:instrText xml:space="preserve"> REF _Ref30750509 \r \h </w:instrText>
            </w:r>
            <w:r w:rsidR="00A27CF5">
              <w:rPr>
                <w:b/>
                <w:sz w:val="18"/>
                <w:szCs w:val="18"/>
              </w:rPr>
              <w:instrText xml:space="preserve"> \* MERGEFORMAT </w:instrText>
            </w:r>
            <w:r w:rsidR="00A27CF5" w:rsidRPr="00A27CF5">
              <w:rPr>
                <w:b/>
                <w:sz w:val="18"/>
                <w:szCs w:val="18"/>
              </w:rPr>
            </w:r>
            <w:r w:rsidR="00A27CF5" w:rsidRPr="00A27CF5">
              <w:rPr>
                <w:b/>
                <w:sz w:val="18"/>
                <w:szCs w:val="18"/>
              </w:rPr>
              <w:fldChar w:fldCharType="separate"/>
            </w:r>
            <w:r w:rsidR="00A27CF5" w:rsidRPr="00A27CF5">
              <w:rPr>
                <w:b/>
                <w:sz w:val="18"/>
                <w:szCs w:val="18"/>
              </w:rPr>
              <w:t>ME02</w:t>
            </w:r>
            <w:r w:rsidR="00A27CF5" w:rsidRPr="00A27CF5">
              <w:rPr>
                <w:b/>
                <w:sz w:val="18"/>
                <w:szCs w:val="18"/>
              </w:rPr>
              <w:fldChar w:fldCharType="end"/>
            </w:r>
            <w:r w:rsidR="00A27CF5">
              <w:rPr>
                <w:sz w:val="18"/>
                <w:szCs w:val="18"/>
              </w:rPr>
              <w:t>.</w:t>
            </w:r>
          </w:p>
        </w:tc>
      </w:tr>
      <w:tr w:rsidR="00507A39" w:rsidRPr="000126F0" w14:paraId="71A5D9BC" w14:textId="77777777" w:rsidTr="005D2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54A327FA" w14:textId="0CF08112" w:rsidR="00507A39" w:rsidRDefault="002A258C" w:rsidP="00297157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Selecionar Arquivo</w:t>
            </w:r>
          </w:p>
        </w:tc>
        <w:tc>
          <w:tcPr>
            <w:tcW w:w="1928" w:type="dxa"/>
            <w:gridSpan w:val="3"/>
          </w:tcPr>
          <w:p w14:paraId="12418002" w14:textId="098A71CB" w:rsidR="00507A39" w:rsidRDefault="00FD5799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Realiza o upload de arquivos a partir do dispositivo local.</w:t>
            </w:r>
          </w:p>
        </w:tc>
        <w:tc>
          <w:tcPr>
            <w:tcW w:w="1127" w:type="dxa"/>
            <w:gridSpan w:val="2"/>
          </w:tcPr>
          <w:p w14:paraId="75D88C90" w14:textId="150F8912" w:rsidR="00507A39" w:rsidRDefault="00FD5799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823" w:type="dxa"/>
            <w:gridSpan w:val="3"/>
          </w:tcPr>
          <w:p w14:paraId="0463E0B2" w14:textId="07B586D2" w:rsidR="00D34692" w:rsidRDefault="00D34692" w:rsidP="00D3469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Caso o arquivo selecionado possua o tamanho ou formato inválido, então o sistema exibe a mensagem </w:t>
            </w:r>
            <w:r w:rsidRPr="00D34692">
              <w:rPr>
                <w:b/>
                <w:sz w:val="18"/>
                <w:szCs w:val="18"/>
              </w:rPr>
              <w:fldChar w:fldCharType="begin"/>
            </w:r>
            <w:r w:rsidRPr="00D34692">
              <w:rPr>
                <w:b/>
                <w:sz w:val="18"/>
                <w:szCs w:val="18"/>
              </w:rPr>
              <w:instrText xml:space="preserve"> REF _Ref23434261 \r \h  \* MERGEFORMAT </w:instrText>
            </w:r>
            <w:r w:rsidRPr="00D34692">
              <w:rPr>
                <w:b/>
                <w:sz w:val="18"/>
                <w:szCs w:val="18"/>
              </w:rPr>
            </w:r>
            <w:r w:rsidRPr="00D34692">
              <w:rPr>
                <w:b/>
                <w:sz w:val="18"/>
                <w:szCs w:val="18"/>
              </w:rPr>
              <w:fldChar w:fldCharType="separate"/>
            </w:r>
            <w:r w:rsidRPr="00D34692">
              <w:rPr>
                <w:b/>
                <w:sz w:val="18"/>
                <w:szCs w:val="18"/>
              </w:rPr>
              <w:t>ME01</w:t>
            </w:r>
            <w:r w:rsidRPr="00D34692">
              <w:rPr>
                <w:b/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;</w:t>
            </w:r>
          </w:p>
          <w:p w14:paraId="0F95673A" w14:textId="06AFB8E0" w:rsidR="00507A39" w:rsidRPr="000B38F1" w:rsidRDefault="00D34692" w:rsidP="00D3469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limitar até 5 arquivos. Caso já existam 5 arquivos, então esta ação fica desabilitada.</w:t>
            </w:r>
          </w:p>
        </w:tc>
      </w:tr>
      <w:tr w:rsidR="00FF3A50" w:rsidRPr="000126F0" w14:paraId="4537D865" w14:textId="77777777" w:rsidTr="005D26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6FCA2F13" w14:textId="4206625C" w:rsidR="00FF3A50" w:rsidRDefault="00FF3A50" w:rsidP="00FF3A50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Informativo de documentos</w:t>
            </w:r>
          </w:p>
        </w:tc>
        <w:tc>
          <w:tcPr>
            <w:tcW w:w="1928" w:type="dxa"/>
            <w:gridSpan w:val="3"/>
          </w:tcPr>
          <w:p w14:paraId="3A7CEB82" w14:textId="09F84774" w:rsidR="00FF3A50" w:rsidRDefault="00FF3A50" w:rsidP="00FF3A5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Ícone informativo na seção “Documentos”</w:t>
            </w:r>
          </w:p>
        </w:tc>
        <w:tc>
          <w:tcPr>
            <w:tcW w:w="1127" w:type="dxa"/>
            <w:gridSpan w:val="2"/>
          </w:tcPr>
          <w:p w14:paraId="65639A97" w14:textId="14D9F36D" w:rsidR="00FF3A50" w:rsidRDefault="00FF3A50" w:rsidP="00FF3A5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Ícone</w:t>
            </w:r>
          </w:p>
        </w:tc>
        <w:tc>
          <w:tcPr>
            <w:tcW w:w="3823" w:type="dxa"/>
            <w:gridSpan w:val="3"/>
          </w:tcPr>
          <w:p w14:paraId="392E6DD2" w14:textId="085C5E9D" w:rsidR="00FF3A50" w:rsidRDefault="00FF3A50" w:rsidP="00FF3A50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Ao posicionar o cursor sobre o ícone, então exibe a legenda: São permitidos até 5 arquivos de 25 MB nos formatos: pdf</w:t>
            </w:r>
            <w:r w:rsidRPr="00381899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zip, rar, doc</w:t>
            </w:r>
            <w:r w:rsidRPr="00381899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docx,</w:t>
            </w:r>
            <w:r w:rsidRPr="0038189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xls</w:t>
            </w:r>
            <w:r w:rsidRPr="00381899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xlsx,</w:t>
            </w:r>
            <w:r w:rsidRPr="0038189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mp</w:t>
            </w:r>
            <w:r w:rsidRPr="00381899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, avi</w:t>
            </w:r>
            <w:r w:rsidRPr="00381899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wmv</w:t>
            </w:r>
            <w:r w:rsidRPr="00381899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mp3, wav, jpg</w:t>
            </w:r>
            <w:r w:rsidRPr="00C30C80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jpeg ou</w:t>
            </w:r>
            <w:r w:rsidRPr="00C30C8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png.</w:t>
            </w:r>
          </w:p>
        </w:tc>
      </w:tr>
      <w:tr w:rsidR="00FF3A50" w:rsidRPr="000126F0" w14:paraId="7E55CB79" w14:textId="77777777" w:rsidTr="005D2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005D8806" w14:textId="5AA6617C" w:rsidR="00FF3A50" w:rsidRDefault="00FF3A50" w:rsidP="00FF3A50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Excluir Arquivo</w:t>
            </w:r>
          </w:p>
        </w:tc>
        <w:tc>
          <w:tcPr>
            <w:tcW w:w="1928" w:type="dxa"/>
            <w:gridSpan w:val="3"/>
          </w:tcPr>
          <w:p w14:paraId="1F3807BA" w14:textId="3BF6B195" w:rsidR="00FF3A50" w:rsidRDefault="00FF3A50" w:rsidP="00FF3A5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Exclui o arquivo</w:t>
            </w:r>
          </w:p>
        </w:tc>
        <w:tc>
          <w:tcPr>
            <w:tcW w:w="1127" w:type="dxa"/>
            <w:gridSpan w:val="2"/>
          </w:tcPr>
          <w:p w14:paraId="438D313B" w14:textId="02076B50" w:rsidR="00FF3A50" w:rsidRDefault="00FF3A50" w:rsidP="00FF3A5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823" w:type="dxa"/>
            <w:gridSpan w:val="3"/>
          </w:tcPr>
          <w:p w14:paraId="1AA67150" w14:textId="71AC88CB" w:rsidR="00FF3A50" w:rsidRDefault="00FF3A50" w:rsidP="00FF3A50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2A258C" w:rsidRPr="000126F0" w14:paraId="7037DC77" w14:textId="77777777" w:rsidTr="005D26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4C37F60C" w14:textId="041FE921" w:rsidR="002A258C" w:rsidRDefault="002A258C" w:rsidP="00297157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Cancelar</w:t>
            </w:r>
          </w:p>
        </w:tc>
        <w:tc>
          <w:tcPr>
            <w:tcW w:w="1928" w:type="dxa"/>
            <w:gridSpan w:val="3"/>
          </w:tcPr>
          <w:p w14:paraId="19E70B8B" w14:textId="1EAD6B29" w:rsidR="002A258C" w:rsidRDefault="008161EC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Cancela a operação</w:t>
            </w:r>
          </w:p>
        </w:tc>
        <w:tc>
          <w:tcPr>
            <w:tcW w:w="1127" w:type="dxa"/>
            <w:gridSpan w:val="2"/>
          </w:tcPr>
          <w:p w14:paraId="4FB29D86" w14:textId="35F9284A" w:rsidR="002A258C" w:rsidRDefault="008161EC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823" w:type="dxa"/>
            <w:gridSpan w:val="3"/>
          </w:tcPr>
          <w:p w14:paraId="12520934" w14:textId="7BD99F91" w:rsidR="002A258C" w:rsidRPr="000B38F1" w:rsidRDefault="008161EC" w:rsidP="00297157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</w:tbl>
    <w:p w14:paraId="1F1B01DF" w14:textId="1D9E1FBB" w:rsidR="00347052" w:rsidRPr="00D908D1" w:rsidRDefault="00347052" w:rsidP="00874558"/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1" w:name="_Toc32564801"/>
      <w:r>
        <w:t>CRITÉRIOS DE ACEITE</w:t>
      </w:r>
      <w:bookmarkEnd w:id="11"/>
    </w:p>
    <w:p w14:paraId="34F179F8" w14:textId="77777777" w:rsidR="0030370F" w:rsidRPr="0030370F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</w:p>
    <w:p w14:paraId="356DF40E" w14:textId="4D64223C" w:rsidR="002E5E2E" w:rsidRDefault="00085644" w:rsidP="002E5E2E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</w:pPr>
      <w:bookmarkStart w:id="12" w:name="_Ref13564883"/>
      <w:r>
        <w:t>S</w:t>
      </w:r>
      <w:r w:rsidR="00A96EB5">
        <w:t xml:space="preserve">omente o relator atual tem permissão para </w:t>
      </w:r>
      <w:r w:rsidR="004A1A50">
        <w:t xml:space="preserve">registrar </w:t>
      </w:r>
      <w:r w:rsidR="00A96EB5">
        <w:t>os dados da audiência de instruç</w:t>
      </w:r>
      <w:r w:rsidR="00BF5D38">
        <w:t>ão;</w:t>
      </w:r>
    </w:p>
    <w:p w14:paraId="7B995D55" w14:textId="1684672D" w:rsidR="000F1D30" w:rsidRDefault="000F1D30" w:rsidP="002E5E2E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</w:pPr>
      <w:r>
        <w:t>Caso a denúncia possua um encaminhamento “Impedimento ou Suspeição” com status “Pendente”, então a ação “Registrar Audiência” fica oculta e desabilitada;</w:t>
      </w:r>
    </w:p>
    <w:p w14:paraId="00557EC0" w14:textId="2B96E30E" w:rsidR="000F1D30" w:rsidRDefault="000F1D30" w:rsidP="000F1D30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</w:pPr>
      <w:r>
        <w:t>A ação “</w:t>
      </w:r>
      <w:r>
        <w:rPr>
          <w:b/>
        </w:rPr>
        <w:t>Registrar</w:t>
      </w:r>
      <w:r w:rsidRPr="00DC434C">
        <w:rPr>
          <w:b/>
        </w:rPr>
        <w:t xml:space="preserve"> Audiência</w:t>
      </w:r>
      <w:r>
        <w:t>” só deve estar habilitada para o encaminhamento “Audiência de Instrução” que possua o status “Pendente”. Caso contrário, deve estar oculta e desabilitada.</w:t>
      </w:r>
    </w:p>
    <w:p w14:paraId="164DF3E2" w14:textId="77777777" w:rsidR="000514D4" w:rsidRPr="00875134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3" w:name="_Ref31290676"/>
      <w:r>
        <w:rPr>
          <w:b/>
        </w:rPr>
        <w:t>Regras Gerais:</w:t>
      </w:r>
      <w:bookmarkEnd w:id="12"/>
      <w:bookmarkEnd w:id="13"/>
    </w:p>
    <w:p w14:paraId="7A5B7990" w14:textId="6DD1817E" w:rsidR="002F6CD4" w:rsidRDefault="001171A0" w:rsidP="00596E7E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O usuário aciona “</w:t>
      </w:r>
      <w:r w:rsidR="004A1A50">
        <w:rPr>
          <w:b/>
        </w:rPr>
        <w:t>Registrar</w:t>
      </w:r>
      <w:r w:rsidR="00836175">
        <w:rPr>
          <w:b/>
        </w:rPr>
        <w:t xml:space="preserve"> </w:t>
      </w:r>
      <w:r w:rsidR="00596E7E">
        <w:rPr>
          <w:b/>
        </w:rPr>
        <w:t>Audiência</w:t>
      </w:r>
      <w:r>
        <w:t xml:space="preserve">” a partir do </w:t>
      </w:r>
      <w:r w:rsidR="006B0223">
        <w:t>formulário</w:t>
      </w:r>
      <w:r w:rsidR="001A3DD5" w:rsidRPr="001A3DD5">
        <w:t xml:space="preserve"> </w:t>
      </w:r>
      <w:r w:rsidR="00596E7E" w:rsidRPr="00596E7E">
        <w:t>Eleitoral_HST077.1_Aba_Parecer_Denuncia</w:t>
      </w:r>
      <w:r w:rsidR="001A3DD5">
        <w:t xml:space="preserve">, então o sistema exibe </w:t>
      </w:r>
      <w:r w:rsidR="001A3DD5" w:rsidRPr="001A3DD5">
        <w:rPr>
          <w:b/>
        </w:rPr>
        <w:fldChar w:fldCharType="begin"/>
      </w:r>
      <w:r w:rsidR="001A3DD5" w:rsidRPr="001A3DD5">
        <w:rPr>
          <w:b/>
        </w:rPr>
        <w:instrText xml:space="preserve"> REF _Ref32332274 \r \h </w:instrText>
      </w:r>
      <w:r w:rsidR="001A3DD5">
        <w:rPr>
          <w:b/>
        </w:rPr>
        <w:instrText xml:space="preserve"> \* MERGEFORMAT </w:instrText>
      </w:r>
      <w:r w:rsidR="001A3DD5" w:rsidRPr="001A3DD5">
        <w:rPr>
          <w:b/>
        </w:rPr>
      </w:r>
      <w:r w:rsidR="001A3DD5" w:rsidRPr="001A3DD5">
        <w:rPr>
          <w:b/>
        </w:rPr>
        <w:fldChar w:fldCharType="separate"/>
      </w:r>
      <w:r w:rsidR="001A3DD5" w:rsidRPr="001A3DD5">
        <w:rPr>
          <w:b/>
        </w:rPr>
        <w:t>P01</w:t>
      </w:r>
      <w:r w:rsidR="001A3DD5" w:rsidRPr="001A3DD5">
        <w:rPr>
          <w:b/>
        </w:rPr>
        <w:fldChar w:fldCharType="end"/>
      </w:r>
      <w:r w:rsidR="00C6165A">
        <w:t>;</w:t>
      </w:r>
    </w:p>
    <w:p w14:paraId="03A5CC63" w14:textId="1BA36BF4" w:rsidR="00B42E36" w:rsidRDefault="0075269A" w:rsidP="00596E7E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</w:pPr>
      <w:r>
        <w:t>A ação “</w:t>
      </w:r>
      <w:r w:rsidR="004A1A50">
        <w:rPr>
          <w:b/>
        </w:rPr>
        <w:t>Registrar</w:t>
      </w:r>
      <w:r w:rsidRPr="00DC434C">
        <w:rPr>
          <w:b/>
        </w:rPr>
        <w:t xml:space="preserve"> </w:t>
      </w:r>
      <w:r w:rsidR="00596E7E" w:rsidRPr="00DC434C">
        <w:rPr>
          <w:b/>
        </w:rPr>
        <w:t>Audiência</w:t>
      </w:r>
      <w:r>
        <w:t>” só deve estar habilitada para o encaminhamento “</w:t>
      </w:r>
      <w:r w:rsidR="00596E7E">
        <w:t>Audiência de Instrução</w:t>
      </w:r>
      <w:r>
        <w:t>” que possua o status “Pendente”. Caso contrário, deve estar oculta</w:t>
      </w:r>
      <w:r w:rsidR="00FC6673">
        <w:t xml:space="preserve"> e desabilitada</w:t>
      </w:r>
      <w:r w:rsidR="00BD0C53">
        <w:t>;</w:t>
      </w:r>
    </w:p>
    <w:p w14:paraId="4FEA73C9" w14:textId="4AB4A594" w:rsidR="00BD0C53" w:rsidRDefault="00720CE2" w:rsidP="00596E7E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</w:pPr>
      <w:r>
        <w:t>Ás 23h30 todos os dias o sistema executa uma rotina para enviar um e-mail de notificação para o relator atual caso exista encaminhamento do tipo “Audiência de Instrução” com data de agendamento no dia anterior ao atual e que ainda esteja com status “Pendente”.</w:t>
      </w:r>
    </w:p>
    <w:p w14:paraId="2561AF70" w14:textId="50C385FD" w:rsidR="002F6CD4" w:rsidRDefault="005F1A96" w:rsidP="002F6CD4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>Ao c</w:t>
      </w:r>
      <w:r w:rsidR="008B3C28">
        <w:rPr>
          <w:b/>
        </w:rPr>
        <w:t>o</w:t>
      </w:r>
      <w:r w:rsidR="006432D6">
        <w:rPr>
          <w:b/>
        </w:rPr>
        <w:t xml:space="preserve">ncluir o registro de audiência </w:t>
      </w:r>
      <w:r>
        <w:rPr>
          <w:b/>
        </w:rPr>
        <w:t>o sistema deve</w:t>
      </w:r>
      <w:r w:rsidR="008B3C28">
        <w:rPr>
          <w:b/>
        </w:rPr>
        <w:t>:</w:t>
      </w:r>
    </w:p>
    <w:p w14:paraId="12F95775" w14:textId="062978E1" w:rsidR="00E07F00" w:rsidRDefault="00025DE6" w:rsidP="00614B4F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</w:t>
      </w:r>
      <w:r w:rsidR="00614B4F">
        <w:t>Inclui</w:t>
      </w:r>
      <w:r w:rsidR="005F1A96">
        <w:t>r</w:t>
      </w:r>
      <w:r w:rsidR="00614B4F">
        <w:t xml:space="preserve"> </w:t>
      </w:r>
      <w:r w:rsidR="0028534A">
        <w:t>os dados</w:t>
      </w:r>
      <w:r w:rsidR="00614B4F">
        <w:t xml:space="preserve"> para o encaminhamento;</w:t>
      </w:r>
    </w:p>
    <w:p w14:paraId="0F25F418" w14:textId="3D68C1A3" w:rsidR="007B366B" w:rsidRDefault="00504C51" w:rsidP="007B366B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Registra</w:t>
      </w:r>
      <w:r w:rsidR="005F1A96">
        <w:t>r</w:t>
      </w:r>
      <w:r>
        <w:t xml:space="preserve"> o </w:t>
      </w:r>
      <w:r w:rsidR="004408B4">
        <w:t>status “</w:t>
      </w:r>
      <w:r w:rsidR="00614B4F">
        <w:t>Concluído</w:t>
      </w:r>
      <w:r w:rsidR="004408B4">
        <w:t xml:space="preserve">” para </w:t>
      </w:r>
      <w:r w:rsidR="00614B4F">
        <w:t>o encaminhamento</w:t>
      </w:r>
      <w:r w:rsidR="004408B4">
        <w:t>;</w:t>
      </w:r>
    </w:p>
    <w:p w14:paraId="0C084EE7" w14:textId="60FC808A" w:rsidR="00614B4F" w:rsidRDefault="00614B4F" w:rsidP="007B366B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R</w:t>
      </w:r>
      <w:r w:rsidR="005F1A96">
        <w:t xml:space="preserve">egistrar </w:t>
      </w:r>
      <w:r>
        <w:t>a data e hora do cadastro;</w:t>
      </w:r>
    </w:p>
    <w:p w14:paraId="3744C95D" w14:textId="0C825D36" w:rsidR="00D14139" w:rsidRDefault="004A64BE" w:rsidP="0028534A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</w:t>
      </w:r>
      <w:r w:rsidR="00504C51">
        <w:t>Registra</w:t>
      </w:r>
      <w:r w:rsidR="005F1A96">
        <w:t>r</w:t>
      </w:r>
      <w:r w:rsidR="00504C51">
        <w:t xml:space="preserve"> os dados para histórico</w:t>
      </w:r>
      <w:r w:rsidR="007B366B">
        <w:t xml:space="preserve"> da denúncia</w:t>
      </w:r>
      <w:r w:rsidR="00504C51">
        <w:t>: Us</w:t>
      </w:r>
      <w:r>
        <w:t xml:space="preserve">uário, Data/Hora, Ação: </w:t>
      </w:r>
      <w:r w:rsidR="0028534A">
        <w:t>Realização de Audiência</w:t>
      </w:r>
      <w:r w:rsidR="00A55F01">
        <w:t>;</w:t>
      </w:r>
    </w:p>
    <w:p w14:paraId="4ED6E150" w14:textId="3CBB725B" w:rsidR="00DB68E7" w:rsidRDefault="00A55F01" w:rsidP="00C6671A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O sis</w:t>
      </w:r>
      <w:r w:rsidR="00683692">
        <w:t>tema atribui o status “Fechado</w:t>
      </w:r>
      <w:r>
        <w:t xml:space="preserve">” </w:t>
      </w:r>
      <w:r w:rsidR="00B824DA">
        <w:t>e o texto “</w:t>
      </w:r>
      <w:r w:rsidR="00B824DA" w:rsidRPr="00B824DA">
        <w:rPr>
          <w:b/>
        </w:rPr>
        <w:t xml:space="preserve">Este encaminhamento foi fechado porque houve registro da audiência em outro </w:t>
      </w:r>
      <w:proofErr w:type="gramStart"/>
      <w:r w:rsidR="00B824DA" w:rsidRPr="00B824DA">
        <w:rPr>
          <w:b/>
        </w:rPr>
        <w:t>encaminhamento.”</w:t>
      </w:r>
      <w:proofErr w:type="gramEnd"/>
      <w:r w:rsidR="00B824DA">
        <w:t xml:space="preserve">  </w:t>
      </w:r>
      <w:proofErr w:type="gramStart"/>
      <w:r w:rsidR="00B824DA">
        <w:t>no</w:t>
      </w:r>
      <w:proofErr w:type="gramEnd"/>
      <w:r w:rsidR="00B824DA">
        <w:t xml:space="preserve"> campo “Justificativa” </w:t>
      </w:r>
      <w:r>
        <w:t>para os demais encaminhamentos de audiência de instrução com status “Pendente</w:t>
      </w:r>
      <w:r w:rsidR="00DB68E7">
        <w:t>”. Caso existam para a denúncia;</w:t>
      </w:r>
    </w:p>
    <w:p w14:paraId="36FD5F4E" w14:textId="160823C9" w:rsidR="003C4665" w:rsidRDefault="003C4665" w:rsidP="00A55F01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Caso a data ou a hora da audiência seja inválida, então o sistema impede o cadastro e exibe a mensagem </w:t>
      </w:r>
      <w:r w:rsidRPr="00402682">
        <w:rPr>
          <w:b/>
        </w:rPr>
        <w:fldChar w:fldCharType="begin"/>
      </w:r>
      <w:r w:rsidRPr="00402682">
        <w:rPr>
          <w:b/>
        </w:rPr>
        <w:instrText xml:space="preserve"> REF _Ref34223567 \r \h </w:instrText>
      </w:r>
      <w:r w:rsidR="00402682">
        <w:rPr>
          <w:b/>
        </w:rPr>
        <w:instrText xml:space="preserve"> \* MERGEFORMAT </w:instrText>
      </w:r>
      <w:r w:rsidRPr="00402682">
        <w:rPr>
          <w:b/>
        </w:rPr>
      </w:r>
      <w:r w:rsidRPr="00402682">
        <w:rPr>
          <w:b/>
        </w:rPr>
        <w:fldChar w:fldCharType="separate"/>
      </w:r>
      <w:r w:rsidRPr="00402682">
        <w:rPr>
          <w:b/>
        </w:rPr>
        <w:t>ME05</w:t>
      </w:r>
      <w:r w:rsidRPr="00402682">
        <w:rPr>
          <w:b/>
        </w:rPr>
        <w:fldChar w:fldCharType="end"/>
      </w:r>
      <w:r w:rsidR="00C6671A">
        <w:t>;</w:t>
      </w:r>
    </w:p>
    <w:p w14:paraId="769039D9" w14:textId="1F66C410" w:rsidR="00C6671A" w:rsidRDefault="00C6671A" w:rsidP="00A55F01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Caso a data e hora sejam futura, então o sistema impede o cadastro e </w:t>
      </w:r>
      <w:proofErr w:type="gramStart"/>
      <w:r>
        <w:t>exibe  a</w:t>
      </w:r>
      <w:proofErr w:type="gramEnd"/>
      <w:r>
        <w:t xml:space="preserve"> mensagem</w:t>
      </w:r>
      <w:r w:rsidR="00085644" w:rsidRPr="00085644">
        <w:rPr>
          <w:b/>
        </w:rPr>
        <w:t xml:space="preserve"> </w:t>
      </w:r>
      <w:r w:rsidR="00085644" w:rsidRPr="00085644">
        <w:rPr>
          <w:b/>
        </w:rPr>
        <w:fldChar w:fldCharType="begin"/>
      </w:r>
      <w:r w:rsidR="00085644" w:rsidRPr="00085644">
        <w:rPr>
          <w:b/>
        </w:rPr>
        <w:instrText xml:space="preserve"> REF _Ref39742095 \r \h </w:instrText>
      </w:r>
      <w:r w:rsidR="00085644">
        <w:rPr>
          <w:b/>
        </w:rPr>
        <w:instrText xml:space="preserve"> \* MERGEFORMAT </w:instrText>
      </w:r>
      <w:r w:rsidR="00085644" w:rsidRPr="00085644">
        <w:rPr>
          <w:b/>
        </w:rPr>
      </w:r>
      <w:r w:rsidR="00085644" w:rsidRPr="00085644">
        <w:rPr>
          <w:b/>
        </w:rPr>
        <w:fldChar w:fldCharType="separate"/>
      </w:r>
      <w:r w:rsidR="00085644" w:rsidRPr="00085644">
        <w:rPr>
          <w:b/>
        </w:rPr>
        <w:t>ME04</w:t>
      </w:r>
      <w:r w:rsidR="00085644" w:rsidRPr="00085644">
        <w:rPr>
          <w:b/>
        </w:rPr>
        <w:fldChar w:fldCharType="end"/>
      </w:r>
      <w:r>
        <w:t>;</w:t>
      </w:r>
    </w:p>
    <w:p w14:paraId="2041003B" w14:textId="3792A3B4" w:rsidR="00000141" w:rsidRDefault="00000141" w:rsidP="00A55F01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lastRenderedPageBreak/>
        <w:t xml:space="preserve"> Caso a data ou a hora da audiência seja diferente da data e hora previamente cadastrada para o encaminhamento, o sistema exibe a mensagem </w:t>
      </w:r>
      <w:r w:rsidRPr="00000141">
        <w:rPr>
          <w:b/>
        </w:rPr>
        <w:fldChar w:fldCharType="begin"/>
      </w:r>
      <w:r w:rsidRPr="00000141">
        <w:rPr>
          <w:b/>
        </w:rPr>
        <w:instrText xml:space="preserve"> REF _Ref36562893 \r \h </w:instrText>
      </w:r>
      <w:r>
        <w:rPr>
          <w:b/>
        </w:rPr>
        <w:instrText xml:space="preserve"> \* MERGEFORMAT </w:instrText>
      </w:r>
      <w:r w:rsidRPr="00000141">
        <w:rPr>
          <w:b/>
        </w:rPr>
      </w:r>
      <w:r w:rsidRPr="00000141">
        <w:rPr>
          <w:b/>
        </w:rPr>
        <w:fldChar w:fldCharType="separate"/>
      </w:r>
      <w:r w:rsidRPr="00000141">
        <w:rPr>
          <w:b/>
        </w:rPr>
        <w:t>ME06</w:t>
      </w:r>
      <w:r w:rsidRPr="00000141">
        <w:rPr>
          <w:b/>
        </w:rPr>
        <w:fldChar w:fldCharType="end"/>
      </w:r>
      <w:r>
        <w:t>. Caso acione “Sim”</w:t>
      </w:r>
      <w:r w:rsidR="007C7A6B">
        <w:t>, o</w:t>
      </w:r>
      <w:r>
        <w:t xml:space="preserve"> sistema salva os dados. Caso acione “Não” o sistema cancela a operação, mas mantém os dados preenchidos no formulário de cadastro.</w:t>
      </w:r>
    </w:p>
    <w:p w14:paraId="2BF88D98" w14:textId="5C649F2B" w:rsidR="002A627A" w:rsidRPr="002A627A" w:rsidRDefault="002A627A" w:rsidP="00761EC3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</w:pPr>
    </w:p>
    <w:p w14:paraId="6A8EB22B" w14:textId="4C70033C" w:rsidR="002A627A" w:rsidRPr="002A627A" w:rsidRDefault="002A627A" w:rsidP="00D14139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2A627A">
        <w:rPr>
          <w:b/>
          <w:position w:val="3"/>
        </w:rPr>
        <w:t>Regras de envio de e-mail</w:t>
      </w:r>
      <w:r w:rsidRPr="002A627A">
        <w:rPr>
          <w:position w:val="3"/>
        </w:rPr>
        <w:t>. O sistema verifica a parametrização de e-mails para a atividade secundária “</w:t>
      </w:r>
      <w:r w:rsidR="004A3B48">
        <w:t>4.</w:t>
      </w:r>
      <w:r w:rsidR="00CD7B5E">
        <w:t>8</w:t>
      </w:r>
      <w:r>
        <w:t xml:space="preserve"> </w:t>
      </w:r>
      <w:r w:rsidR="004A1A50">
        <w:t>Registrar</w:t>
      </w:r>
      <w:r w:rsidR="00B9733B">
        <w:t xml:space="preserve"> Audiência de </w:t>
      </w:r>
      <w:r w:rsidR="00D90184">
        <w:t>Instrução</w:t>
      </w:r>
      <w:r w:rsidRPr="002A627A">
        <w:rPr>
          <w:position w:val="3"/>
        </w:rPr>
        <w:t>” no processo eleitoral de referência em:</w:t>
      </w:r>
    </w:p>
    <w:p w14:paraId="7F5610CE" w14:textId="6ED06556" w:rsidR="002A627A" w:rsidRDefault="002A627A" w:rsidP="002A627A">
      <w:pPr>
        <w:pStyle w:val="PargrafodaLista"/>
        <w:widowControl/>
        <w:numPr>
          <w:ilvl w:val="4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01</w:t>
      </w:r>
      <w:r w:rsidRPr="00330D47">
        <w:rPr>
          <w:position w:val="3"/>
        </w:rPr>
        <w:t>:</w:t>
      </w:r>
      <w:r>
        <w:rPr>
          <w:position w:val="3"/>
        </w:rPr>
        <w:t xml:space="preserve"> Envia e-mail para o relator atual da denúncia</w:t>
      </w:r>
      <w:r w:rsidR="00507135">
        <w:rPr>
          <w:position w:val="3"/>
        </w:rPr>
        <w:t xml:space="preserve"> após o cadastro dos dados;</w:t>
      </w:r>
    </w:p>
    <w:p w14:paraId="23CFB256" w14:textId="1C29DD65" w:rsidR="002A627A" w:rsidRDefault="002A627A" w:rsidP="002A627A">
      <w:pPr>
        <w:pStyle w:val="PargrafodaLista"/>
        <w:widowControl/>
        <w:numPr>
          <w:ilvl w:val="4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02</w:t>
      </w:r>
      <w:r w:rsidRPr="00330D47">
        <w:rPr>
          <w:position w:val="3"/>
        </w:rPr>
        <w:t>:</w:t>
      </w:r>
      <w:r>
        <w:rPr>
          <w:position w:val="3"/>
        </w:rPr>
        <w:t xml:space="preserve"> </w:t>
      </w:r>
      <w:r w:rsidR="00440839">
        <w:rPr>
          <w:position w:val="3"/>
        </w:rPr>
        <w:t>E</w:t>
      </w:r>
      <w:r w:rsidR="00CA3921">
        <w:rPr>
          <w:position w:val="3"/>
        </w:rPr>
        <w:t xml:space="preserve">nvia e-mail para o </w:t>
      </w:r>
      <w:r w:rsidR="00A50707">
        <w:rPr>
          <w:position w:val="3"/>
        </w:rPr>
        <w:t>d</w:t>
      </w:r>
      <w:r w:rsidR="00507135">
        <w:rPr>
          <w:position w:val="3"/>
        </w:rPr>
        <w:t>enunciante após o cadastro dos dados;</w:t>
      </w:r>
    </w:p>
    <w:p w14:paraId="7A322165" w14:textId="15F101DE" w:rsidR="00A50707" w:rsidRDefault="00A50707" w:rsidP="002A627A">
      <w:pPr>
        <w:pStyle w:val="PargrafodaLista"/>
        <w:widowControl/>
        <w:numPr>
          <w:ilvl w:val="4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03</w:t>
      </w:r>
      <w:r w:rsidRPr="00A50707">
        <w:rPr>
          <w:position w:val="3"/>
        </w:rPr>
        <w:t>:</w:t>
      </w:r>
      <w:r>
        <w:rPr>
          <w:position w:val="3"/>
        </w:rPr>
        <w:t xml:space="preserve"> E</w:t>
      </w:r>
      <w:r w:rsidR="00507135">
        <w:rPr>
          <w:position w:val="3"/>
        </w:rPr>
        <w:t>nvia e-mail para o denunciado após o cadastro dos dados;</w:t>
      </w:r>
    </w:p>
    <w:p w14:paraId="52660DD9" w14:textId="6B59E1F7" w:rsidR="00A50707" w:rsidRDefault="00A50707" w:rsidP="002A627A">
      <w:pPr>
        <w:pStyle w:val="PargrafodaLista"/>
        <w:widowControl/>
        <w:numPr>
          <w:ilvl w:val="4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04</w:t>
      </w:r>
      <w:r w:rsidRPr="00A50707">
        <w:rPr>
          <w:position w:val="3"/>
        </w:rPr>
        <w:t>:</w:t>
      </w:r>
      <w:r>
        <w:rPr>
          <w:position w:val="3"/>
        </w:rPr>
        <w:t xml:space="preserve"> Envia e-mail para o assessor da respectiva UF e para o assessor CEN</w:t>
      </w:r>
      <w:r w:rsidR="007D6026">
        <w:rPr>
          <w:position w:val="3"/>
        </w:rPr>
        <w:t>;</w:t>
      </w:r>
    </w:p>
    <w:p w14:paraId="37419E12" w14:textId="60430337" w:rsidR="007D6026" w:rsidRDefault="007D6026" w:rsidP="002A627A">
      <w:pPr>
        <w:pStyle w:val="PargrafodaLista"/>
        <w:widowControl/>
        <w:numPr>
          <w:ilvl w:val="4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05</w:t>
      </w:r>
      <w:r w:rsidRPr="007D6026">
        <w:rPr>
          <w:position w:val="3"/>
        </w:rPr>
        <w:t>:</w:t>
      </w:r>
      <w:r>
        <w:rPr>
          <w:position w:val="3"/>
        </w:rPr>
        <w:t xml:space="preserve"> E-mail a ser enviado 24 horas após uma audiência de instrução estar </w:t>
      </w:r>
      <w:r w:rsidR="00DC72A0">
        <w:rPr>
          <w:position w:val="3"/>
        </w:rPr>
        <w:t>pendente, para o relator atual da denúncia.</w:t>
      </w:r>
    </w:p>
    <w:p w14:paraId="4F28144D" w14:textId="77777777" w:rsidR="00DC72A0" w:rsidRDefault="00DC72A0" w:rsidP="002A627A">
      <w:pPr>
        <w:pStyle w:val="PargrafodaLista"/>
        <w:widowControl/>
        <w:numPr>
          <w:ilvl w:val="4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</w:p>
    <w:p w14:paraId="7E93A604" w14:textId="1A225DC4" w:rsidR="004016CB" w:rsidRPr="009F1252" w:rsidRDefault="004016CB" w:rsidP="00D14139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b/>
          <w:position w:val="3"/>
        </w:rPr>
      </w:pPr>
      <w:r w:rsidRPr="009F1252">
        <w:rPr>
          <w:b/>
          <w:position w:val="3"/>
        </w:rPr>
        <w:t>Nos e-mail</w:t>
      </w:r>
      <w:r w:rsidR="009F1252">
        <w:rPr>
          <w:b/>
          <w:position w:val="3"/>
        </w:rPr>
        <w:t>s</w:t>
      </w:r>
      <w:r w:rsidRPr="009F1252">
        <w:rPr>
          <w:b/>
          <w:position w:val="3"/>
        </w:rPr>
        <w:t xml:space="preserve"> enviados</w:t>
      </w:r>
      <w:r w:rsidR="005D583A">
        <w:rPr>
          <w:b/>
          <w:position w:val="3"/>
        </w:rPr>
        <w:t xml:space="preserve"> após o cadastro,</w:t>
      </w:r>
      <w:r w:rsidRPr="009F1252">
        <w:rPr>
          <w:b/>
          <w:position w:val="3"/>
        </w:rPr>
        <w:t xml:space="preserve"> o sistema deve exibir os seguintes campos de acordo com o tipo da denúncia:</w:t>
      </w:r>
    </w:p>
    <w:p w14:paraId="7E51EFDB" w14:textId="65CCDDF4" w:rsidR="004B161D" w:rsidRPr="004016CB" w:rsidRDefault="004016CB" w:rsidP="00D14139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</w:t>
      </w:r>
      <w:r w:rsidR="004B161D" w:rsidRPr="004016CB">
        <w:rPr>
          <w:position w:val="3"/>
        </w:rPr>
        <w:t>Caso o tipo de denúncia seja “</w:t>
      </w:r>
      <w:r w:rsidR="004B161D" w:rsidRPr="004016CB">
        <w:rPr>
          <w:b/>
          <w:position w:val="3"/>
        </w:rPr>
        <w:t>Membro de Chapa</w:t>
      </w:r>
      <w:r>
        <w:rPr>
          <w:position w:val="3"/>
        </w:rPr>
        <w:t>”:</w:t>
      </w:r>
    </w:p>
    <w:p w14:paraId="286BADE7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Protocolo: (Número);</w:t>
      </w:r>
    </w:p>
    <w:p w14:paraId="45FB4ECF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Processo Eleitoral: (Ano);</w:t>
      </w:r>
    </w:p>
    <w:p w14:paraId="550B3783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Tipo de denúncia:;</w:t>
      </w:r>
    </w:p>
    <w:p w14:paraId="2A5D6E0A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Nome do Denunciado:;</w:t>
      </w:r>
    </w:p>
    <w:p w14:paraId="5D533A1E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Nº Chapa:;</w:t>
      </w:r>
    </w:p>
    <w:p w14:paraId="5CE96B7C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UF: (UF da Chapa ou IES);</w:t>
      </w:r>
    </w:p>
    <w:p w14:paraId="4EE63764" w14:textId="66CD547B" w:rsidR="004016CB" w:rsidRDefault="00CA3921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Encaminhamento;</w:t>
      </w:r>
    </w:p>
    <w:p w14:paraId="28674327" w14:textId="22097E8F" w:rsidR="00D01080" w:rsidRDefault="00D01080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Data e hora: 99/99/9999 às 99:99 (Data e hora de realização da audiência);</w:t>
      </w:r>
    </w:p>
    <w:p w14:paraId="1AEBE1F8" w14:textId="77777777" w:rsidR="00B9733B" w:rsidRPr="00A87BA8" w:rsidRDefault="00B9733B" w:rsidP="00B9733B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Descrição da audiência de instrução.</w:t>
      </w:r>
    </w:p>
    <w:p w14:paraId="78E21B52" w14:textId="32E1C206" w:rsidR="004B161D" w:rsidRDefault="004B161D" w:rsidP="00D14139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Caso o tipo de denúncia seja “</w:t>
      </w:r>
      <w:r>
        <w:rPr>
          <w:b/>
          <w:position w:val="3"/>
        </w:rPr>
        <w:t>Chapa</w:t>
      </w:r>
      <w:r w:rsidR="00ED49CF">
        <w:rPr>
          <w:position w:val="3"/>
        </w:rPr>
        <w:t>”</w:t>
      </w:r>
      <w:r>
        <w:rPr>
          <w:position w:val="3"/>
        </w:rPr>
        <w:t>:</w:t>
      </w:r>
    </w:p>
    <w:p w14:paraId="153EFEB2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Protocolo: (Número);</w:t>
      </w:r>
    </w:p>
    <w:p w14:paraId="2CBDA757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Processo Eleitoral: (Ano);</w:t>
      </w:r>
    </w:p>
    <w:p w14:paraId="02C982AF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Tipo de denúncia:;</w:t>
      </w:r>
    </w:p>
    <w:p w14:paraId="07A73165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Nº Chapa:;</w:t>
      </w:r>
    </w:p>
    <w:p w14:paraId="341E9D8D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UF: (UF da Chapa ou IES);</w:t>
      </w:r>
    </w:p>
    <w:p w14:paraId="69E34CD9" w14:textId="77777777" w:rsidR="00CA3921" w:rsidRDefault="00CA3921" w:rsidP="00CA3921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Encaminhamento;</w:t>
      </w:r>
    </w:p>
    <w:p w14:paraId="013059D4" w14:textId="6205DBC6" w:rsidR="00D01080" w:rsidRPr="00D01080" w:rsidRDefault="00D01080" w:rsidP="00D01080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Data e hora: 99/99/9999 às 99:99 (Data e hora de realização da audiência);</w:t>
      </w:r>
    </w:p>
    <w:p w14:paraId="2C3C2889" w14:textId="77777777" w:rsidR="00B9733B" w:rsidRPr="00A87BA8" w:rsidRDefault="00B9733B" w:rsidP="00B9733B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Descrição da audiência de instrução.</w:t>
      </w:r>
    </w:p>
    <w:p w14:paraId="03FE0F6B" w14:textId="21EA418F" w:rsidR="004B161D" w:rsidRDefault="004B161D" w:rsidP="00D14139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Caso o tipo de denúncia seja “</w:t>
      </w:r>
      <w:r w:rsidRPr="008B1978">
        <w:rPr>
          <w:b/>
          <w:position w:val="3"/>
        </w:rPr>
        <w:t xml:space="preserve">Membro de </w:t>
      </w:r>
      <w:r>
        <w:rPr>
          <w:b/>
          <w:position w:val="3"/>
        </w:rPr>
        <w:t>Comissão</w:t>
      </w:r>
      <w:r w:rsidR="00E21C8F">
        <w:rPr>
          <w:position w:val="3"/>
        </w:rPr>
        <w:t>”</w:t>
      </w:r>
      <w:r>
        <w:rPr>
          <w:position w:val="3"/>
        </w:rPr>
        <w:t>:</w:t>
      </w:r>
    </w:p>
    <w:p w14:paraId="44A22A97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Protocolo: (Número);</w:t>
      </w:r>
    </w:p>
    <w:p w14:paraId="1C48B338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Processo Eleitoral: (Ano);</w:t>
      </w:r>
    </w:p>
    <w:p w14:paraId="2C102ABC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Tipo de denúncia:;</w:t>
      </w:r>
    </w:p>
    <w:p w14:paraId="03443B67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Nome do Denunciado:;</w:t>
      </w:r>
    </w:p>
    <w:p w14:paraId="6BA78E5F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UF: (UF do denunciado);</w:t>
      </w:r>
    </w:p>
    <w:p w14:paraId="15CD2974" w14:textId="3394B430" w:rsidR="00D01080" w:rsidRDefault="00CA3921" w:rsidP="00D01080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bookmarkStart w:id="14" w:name="_Toc12290439"/>
      <w:bookmarkStart w:id="15" w:name="_Toc23266189"/>
      <w:r>
        <w:rPr>
          <w:position w:val="3"/>
        </w:rPr>
        <w:t>Encaminhamento;</w:t>
      </w:r>
    </w:p>
    <w:p w14:paraId="6AD16CA7" w14:textId="623A7F6B" w:rsidR="00D01080" w:rsidRPr="00D01080" w:rsidRDefault="00D01080" w:rsidP="00D01080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lastRenderedPageBreak/>
        <w:t>Data e hora: 99/99/9999 às 99:99 (Data e hora de realização da audiência);</w:t>
      </w:r>
    </w:p>
    <w:p w14:paraId="1FCD90E3" w14:textId="77777777" w:rsidR="00B9733B" w:rsidRPr="00A87BA8" w:rsidRDefault="00B9733B" w:rsidP="00B9733B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Descrição da audiência de instrução.</w:t>
      </w:r>
    </w:p>
    <w:p w14:paraId="1E832514" w14:textId="6BA7BF15" w:rsidR="007559B8" w:rsidRDefault="007559B8" w:rsidP="007559B8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Caso o tipo de denúncia seja “</w:t>
      </w:r>
      <w:r>
        <w:rPr>
          <w:b/>
          <w:position w:val="3"/>
        </w:rPr>
        <w:t>Outros</w:t>
      </w:r>
      <w:r>
        <w:rPr>
          <w:position w:val="3"/>
        </w:rPr>
        <w:t>”:</w:t>
      </w:r>
    </w:p>
    <w:p w14:paraId="28323308" w14:textId="77777777" w:rsidR="007559B8" w:rsidRDefault="007559B8" w:rsidP="007559B8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Protocolo: (Número);</w:t>
      </w:r>
    </w:p>
    <w:p w14:paraId="28DC72D1" w14:textId="77777777" w:rsidR="007559B8" w:rsidRDefault="007559B8" w:rsidP="007559B8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Processo Eleitoral: (Ano);</w:t>
      </w:r>
    </w:p>
    <w:p w14:paraId="2C2D80E6" w14:textId="77777777" w:rsidR="007559B8" w:rsidRDefault="007559B8" w:rsidP="007559B8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Tipo de denúncia:;</w:t>
      </w:r>
    </w:p>
    <w:p w14:paraId="46D2A537" w14:textId="58850A9C" w:rsidR="007559B8" w:rsidRDefault="007559B8" w:rsidP="007559B8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UF: (UF da denúncia);</w:t>
      </w:r>
    </w:p>
    <w:p w14:paraId="1A1907FF" w14:textId="77777777" w:rsidR="007559B8" w:rsidRDefault="007559B8" w:rsidP="007559B8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Encaminhamento;</w:t>
      </w:r>
    </w:p>
    <w:p w14:paraId="79371CEF" w14:textId="7C17C36D" w:rsidR="00D01080" w:rsidRPr="00D01080" w:rsidRDefault="00D01080" w:rsidP="00D01080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Data e hora: 99/99/9999 às 99:99 (Data e hora de realização da audiência);</w:t>
      </w:r>
    </w:p>
    <w:p w14:paraId="22FC0229" w14:textId="05114C8C" w:rsidR="009B658B" w:rsidRDefault="00B9733B" w:rsidP="009B658B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Descrição da audiência de instrução</w:t>
      </w:r>
      <w:r w:rsidR="009B658B">
        <w:rPr>
          <w:position w:val="3"/>
        </w:rPr>
        <w:t>.</w:t>
      </w:r>
    </w:p>
    <w:p w14:paraId="38B62866" w14:textId="77777777" w:rsidR="000E33A0" w:rsidRPr="00A87BA8" w:rsidRDefault="000E33A0" w:rsidP="000E33A0">
      <w:pPr>
        <w:pStyle w:val="PargrafodaLista"/>
        <w:widowControl/>
        <w:autoSpaceDE/>
        <w:autoSpaceDN/>
        <w:adjustRightInd/>
        <w:spacing w:after="200" w:line="276" w:lineRule="auto"/>
        <w:ind w:left="2736"/>
        <w:contextualSpacing/>
        <w:jc w:val="both"/>
        <w:rPr>
          <w:position w:val="3"/>
        </w:rPr>
      </w:pPr>
    </w:p>
    <w:p w14:paraId="655CF2D2" w14:textId="438B0173" w:rsidR="005D583A" w:rsidRPr="009F1252" w:rsidRDefault="005D583A" w:rsidP="005D583A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b/>
          <w:position w:val="3"/>
        </w:rPr>
      </w:pPr>
      <w:r w:rsidRPr="009F1252">
        <w:rPr>
          <w:b/>
          <w:position w:val="3"/>
        </w:rPr>
        <w:t>Nos e-mail</w:t>
      </w:r>
      <w:r>
        <w:rPr>
          <w:b/>
          <w:position w:val="3"/>
        </w:rPr>
        <w:t>s</w:t>
      </w:r>
      <w:r w:rsidRPr="009F1252">
        <w:rPr>
          <w:b/>
          <w:position w:val="3"/>
        </w:rPr>
        <w:t xml:space="preserve"> enviados</w:t>
      </w:r>
      <w:r>
        <w:rPr>
          <w:b/>
          <w:position w:val="3"/>
        </w:rPr>
        <w:t xml:space="preserve"> após 24 horas do status “Pendente”,</w:t>
      </w:r>
      <w:r w:rsidRPr="009F1252">
        <w:rPr>
          <w:b/>
          <w:position w:val="3"/>
        </w:rPr>
        <w:t xml:space="preserve"> o sistema deve exibir os seguintes campos de acordo com o tipo da denúncia:</w:t>
      </w:r>
    </w:p>
    <w:p w14:paraId="39DC451F" w14:textId="77777777" w:rsidR="005D583A" w:rsidRPr="004016CB" w:rsidRDefault="005D583A" w:rsidP="005D583A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</w:t>
      </w:r>
      <w:r w:rsidRPr="004016CB">
        <w:rPr>
          <w:position w:val="3"/>
        </w:rPr>
        <w:t>Caso o tipo de denúncia seja “</w:t>
      </w:r>
      <w:r w:rsidRPr="004016CB">
        <w:rPr>
          <w:b/>
          <w:position w:val="3"/>
        </w:rPr>
        <w:t>Membro de Chapa</w:t>
      </w:r>
      <w:r>
        <w:rPr>
          <w:position w:val="3"/>
        </w:rPr>
        <w:t>”:</w:t>
      </w:r>
    </w:p>
    <w:p w14:paraId="52548024" w14:textId="77777777" w:rsidR="005D583A" w:rsidRDefault="005D583A" w:rsidP="005D583A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Protocolo: (Número);</w:t>
      </w:r>
    </w:p>
    <w:p w14:paraId="0EC4C2AB" w14:textId="77777777" w:rsidR="005D583A" w:rsidRDefault="005D583A" w:rsidP="005D583A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Processo Eleitoral: (Ano);</w:t>
      </w:r>
    </w:p>
    <w:p w14:paraId="2D6CC894" w14:textId="77777777" w:rsidR="005D583A" w:rsidRDefault="005D583A" w:rsidP="005D583A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Tipo de denúncia:;</w:t>
      </w:r>
    </w:p>
    <w:p w14:paraId="4157A0EB" w14:textId="77777777" w:rsidR="005D583A" w:rsidRDefault="005D583A" w:rsidP="005D583A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Nome do Denunciado:;</w:t>
      </w:r>
    </w:p>
    <w:p w14:paraId="59C53854" w14:textId="77777777" w:rsidR="005D583A" w:rsidRDefault="005D583A" w:rsidP="005D583A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Nº Chapa:;</w:t>
      </w:r>
    </w:p>
    <w:p w14:paraId="7E0ECA00" w14:textId="77777777" w:rsidR="005D583A" w:rsidRDefault="005D583A" w:rsidP="005D583A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UF: (UF da Chapa ou IES);</w:t>
      </w:r>
    </w:p>
    <w:p w14:paraId="186859E3" w14:textId="7DD277AD" w:rsidR="005D583A" w:rsidRDefault="005D583A" w:rsidP="005D583A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Encaminhamento.</w:t>
      </w:r>
    </w:p>
    <w:p w14:paraId="088E21D8" w14:textId="77777777" w:rsidR="005D583A" w:rsidRDefault="005D583A" w:rsidP="005D583A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Caso o tipo de denúncia seja “</w:t>
      </w:r>
      <w:r>
        <w:rPr>
          <w:b/>
          <w:position w:val="3"/>
        </w:rPr>
        <w:t>Chapa</w:t>
      </w:r>
      <w:r>
        <w:rPr>
          <w:position w:val="3"/>
        </w:rPr>
        <w:t>”:</w:t>
      </w:r>
    </w:p>
    <w:p w14:paraId="4FB50042" w14:textId="77777777" w:rsidR="005D583A" w:rsidRDefault="005D583A" w:rsidP="005D583A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Protocolo: (Número);</w:t>
      </w:r>
    </w:p>
    <w:p w14:paraId="6DD7C4EE" w14:textId="77777777" w:rsidR="005D583A" w:rsidRDefault="005D583A" w:rsidP="005D583A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Processo Eleitoral: (Ano);</w:t>
      </w:r>
    </w:p>
    <w:p w14:paraId="09AAE051" w14:textId="77777777" w:rsidR="005D583A" w:rsidRDefault="005D583A" w:rsidP="005D583A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Tipo de denúncia:;</w:t>
      </w:r>
    </w:p>
    <w:p w14:paraId="7B6C2EA8" w14:textId="77777777" w:rsidR="005D583A" w:rsidRDefault="005D583A" w:rsidP="005D583A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Nº Chapa:;</w:t>
      </w:r>
    </w:p>
    <w:p w14:paraId="0046DBD2" w14:textId="77777777" w:rsidR="005D583A" w:rsidRDefault="005D583A" w:rsidP="005D583A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UF: (UF da Chapa ou IES);</w:t>
      </w:r>
    </w:p>
    <w:p w14:paraId="396BB346" w14:textId="1B905502" w:rsidR="005D583A" w:rsidRDefault="005D583A" w:rsidP="005D583A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Encaminhamento.</w:t>
      </w:r>
    </w:p>
    <w:p w14:paraId="0D079616" w14:textId="77777777" w:rsidR="005D583A" w:rsidRDefault="005D583A" w:rsidP="005D583A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Caso o tipo de denúncia seja “</w:t>
      </w:r>
      <w:r w:rsidRPr="008B1978">
        <w:rPr>
          <w:b/>
          <w:position w:val="3"/>
        </w:rPr>
        <w:t xml:space="preserve">Membro de </w:t>
      </w:r>
      <w:r>
        <w:rPr>
          <w:b/>
          <w:position w:val="3"/>
        </w:rPr>
        <w:t>Comissão</w:t>
      </w:r>
      <w:r>
        <w:rPr>
          <w:position w:val="3"/>
        </w:rPr>
        <w:t>”:</w:t>
      </w:r>
    </w:p>
    <w:p w14:paraId="77159465" w14:textId="77777777" w:rsidR="005D583A" w:rsidRDefault="005D583A" w:rsidP="005D583A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Protocolo: (Número);</w:t>
      </w:r>
    </w:p>
    <w:p w14:paraId="11EACEB2" w14:textId="77777777" w:rsidR="005D583A" w:rsidRDefault="005D583A" w:rsidP="005D583A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Processo Eleitoral: (Ano);</w:t>
      </w:r>
    </w:p>
    <w:p w14:paraId="78083AA2" w14:textId="77777777" w:rsidR="005D583A" w:rsidRDefault="005D583A" w:rsidP="005D583A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Tipo de denúncia:;</w:t>
      </w:r>
    </w:p>
    <w:p w14:paraId="6EBE4CFD" w14:textId="77777777" w:rsidR="005D583A" w:rsidRDefault="005D583A" w:rsidP="005D583A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Nome do Denunciado:;</w:t>
      </w:r>
    </w:p>
    <w:p w14:paraId="159C74BB" w14:textId="77777777" w:rsidR="005D583A" w:rsidRDefault="005D583A" w:rsidP="005D583A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UF: (UF do denunciado);</w:t>
      </w:r>
    </w:p>
    <w:p w14:paraId="2E36F649" w14:textId="200DE36E" w:rsidR="005D583A" w:rsidRDefault="005D583A" w:rsidP="005D583A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Encaminhamento.</w:t>
      </w:r>
    </w:p>
    <w:p w14:paraId="62073D03" w14:textId="52A6B870" w:rsidR="005D583A" w:rsidRPr="005D583A" w:rsidRDefault="005D583A" w:rsidP="003071F9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5D583A">
        <w:rPr>
          <w:position w:val="3"/>
        </w:rPr>
        <w:t>DesCaso o tipo de denúncia seja “</w:t>
      </w:r>
      <w:r w:rsidRPr="005D583A">
        <w:rPr>
          <w:b/>
          <w:position w:val="3"/>
        </w:rPr>
        <w:t>Outros</w:t>
      </w:r>
      <w:r w:rsidRPr="005D583A">
        <w:rPr>
          <w:position w:val="3"/>
        </w:rPr>
        <w:t>”:</w:t>
      </w:r>
    </w:p>
    <w:p w14:paraId="4ABC99F8" w14:textId="77777777" w:rsidR="005D583A" w:rsidRDefault="005D583A" w:rsidP="005D583A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Protocolo: (Número);</w:t>
      </w:r>
    </w:p>
    <w:p w14:paraId="406B9EED" w14:textId="77777777" w:rsidR="005D583A" w:rsidRDefault="005D583A" w:rsidP="005D583A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Processo Eleitoral: (Ano);</w:t>
      </w:r>
    </w:p>
    <w:p w14:paraId="7BBCD026" w14:textId="77777777" w:rsidR="005D583A" w:rsidRDefault="005D583A" w:rsidP="005D583A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Tipo de denúncia:;</w:t>
      </w:r>
    </w:p>
    <w:p w14:paraId="158A2AC8" w14:textId="77777777" w:rsidR="005D583A" w:rsidRDefault="005D583A" w:rsidP="005D583A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UF: (UF da denúncia);</w:t>
      </w:r>
    </w:p>
    <w:p w14:paraId="4D549362" w14:textId="45F9AD3E" w:rsidR="007559B8" w:rsidRPr="005D583A" w:rsidRDefault="005D583A" w:rsidP="005D583A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Encaminhamento.</w:t>
      </w:r>
      <w:r w:rsidRPr="005D583A">
        <w:rPr>
          <w:position w:val="3"/>
        </w:rPr>
        <w:t xml:space="preserve"> </w:t>
      </w:r>
    </w:p>
    <w:p w14:paraId="61450F3B" w14:textId="77777777" w:rsidR="007559B8" w:rsidRPr="007559B8" w:rsidRDefault="007559B8" w:rsidP="007559B8">
      <w:pPr>
        <w:spacing w:after="200" w:line="276" w:lineRule="auto"/>
        <w:contextualSpacing/>
        <w:rPr>
          <w:position w:val="3"/>
        </w:rPr>
      </w:pPr>
    </w:p>
    <w:p w14:paraId="27878AC8" w14:textId="77777777" w:rsidR="00E21C8F" w:rsidRPr="00E21C8F" w:rsidRDefault="00E21C8F" w:rsidP="00E21C8F">
      <w:pPr>
        <w:spacing w:after="200" w:line="276" w:lineRule="auto"/>
        <w:contextualSpacing/>
        <w:rPr>
          <w:position w:val="3"/>
        </w:rPr>
      </w:pPr>
    </w:p>
    <w:p w14:paraId="7C629543" w14:textId="6B808C0F" w:rsidR="008D1793" w:rsidRPr="00AD0154" w:rsidRDefault="008D1793" w:rsidP="008D1793">
      <w:pPr>
        <w:pStyle w:val="Ttulo2"/>
        <w:numPr>
          <w:ilvl w:val="0"/>
          <w:numId w:val="0"/>
        </w:numPr>
        <w:spacing w:before="240"/>
      </w:pPr>
      <w:bookmarkStart w:id="16" w:name="_Toc32564802"/>
      <w:r>
        <w:lastRenderedPageBreak/>
        <w:t>MENSAGENS</w:t>
      </w:r>
      <w:bookmarkEnd w:id="14"/>
      <w:bookmarkEnd w:id="15"/>
      <w:bookmarkEnd w:id="16"/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072"/>
        <w:gridCol w:w="5293"/>
        <w:gridCol w:w="1409"/>
        <w:gridCol w:w="1291"/>
      </w:tblGrid>
      <w:tr w:rsidR="002927EC" w:rsidRPr="00FD775E" w14:paraId="7C5E2E7A" w14:textId="02D14F50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32DC5B13" w14:textId="546DB7DA" w:rsidR="002927EC" w:rsidRDefault="002927EC" w:rsidP="00C16430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Mensagens</w:t>
            </w:r>
          </w:p>
        </w:tc>
      </w:tr>
      <w:tr w:rsidR="002927EC" w:rsidRPr="00FD775E" w14:paraId="391AE9AF" w14:textId="4A9EBC6B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  <w:shd w:val="clear" w:color="auto" w:fill="B3B3B3"/>
          </w:tcPr>
          <w:p w14:paraId="442A08B7" w14:textId="77777777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5293" w:type="dxa"/>
            <w:shd w:val="clear" w:color="auto" w:fill="B3B3B3"/>
          </w:tcPr>
          <w:p w14:paraId="1B9D1AD7" w14:textId="77777777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409" w:type="dxa"/>
            <w:shd w:val="clear" w:color="auto" w:fill="B3B3B3"/>
          </w:tcPr>
          <w:p w14:paraId="751B7315" w14:textId="4E6D772A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291" w:type="dxa"/>
            <w:shd w:val="clear" w:color="auto" w:fill="B3B3B3"/>
          </w:tcPr>
          <w:p w14:paraId="46AF22DF" w14:textId="0FD46819" w:rsidR="002927EC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Ações</w:t>
            </w:r>
          </w:p>
        </w:tc>
      </w:tr>
      <w:tr w:rsidR="002927EC" w:rsidRPr="000126F0" w14:paraId="06B2360A" w14:textId="12FFD51F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7EDE8DB2" w14:textId="77777777" w:rsidR="002927EC" w:rsidRPr="00D00F47" w:rsidRDefault="002927EC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7" w:name="_Ref23434261"/>
          </w:p>
        </w:tc>
        <w:bookmarkEnd w:id="17"/>
        <w:tc>
          <w:tcPr>
            <w:tcW w:w="5293" w:type="dxa"/>
          </w:tcPr>
          <w:p w14:paraId="3AEEEF62" w14:textId="7B24B397" w:rsidR="002927EC" w:rsidRDefault="0081423D" w:rsidP="00C54944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Arquivo inválido.</w:t>
            </w:r>
          </w:p>
        </w:tc>
        <w:tc>
          <w:tcPr>
            <w:tcW w:w="1409" w:type="dxa"/>
          </w:tcPr>
          <w:p w14:paraId="7B62570B" w14:textId="6A33D978" w:rsidR="002927EC" w:rsidRPr="000126F0" w:rsidRDefault="00B90382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7B9FBEFB" w14:textId="55E1C0A1" w:rsidR="002927EC" w:rsidRPr="000126F0" w:rsidRDefault="002927EC" w:rsidP="00C1643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23090C" w:rsidRPr="000126F0" w14:paraId="1693DEC4" w14:textId="77777777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77DC4258" w14:textId="77777777" w:rsidR="0023090C" w:rsidRPr="00D00F47" w:rsidRDefault="0023090C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8" w:name="_Ref30750509"/>
          </w:p>
        </w:tc>
        <w:bookmarkEnd w:id="18"/>
        <w:tc>
          <w:tcPr>
            <w:tcW w:w="5293" w:type="dxa"/>
          </w:tcPr>
          <w:p w14:paraId="57EA14E4" w14:textId="74FD0FDA" w:rsidR="0023090C" w:rsidRDefault="00CD5B2B" w:rsidP="00B347EA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Prezado</w:t>
            </w:r>
            <w:r w:rsidR="00F07622">
              <w:rPr>
                <w:rFonts w:cs="Arial"/>
                <w:sz w:val="18"/>
                <w:szCs w:val="18"/>
              </w:rPr>
              <w:t xml:space="preserve">(a), </w:t>
            </w:r>
            <w:r w:rsidR="00B347EA">
              <w:rPr>
                <w:rFonts w:cs="Arial"/>
                <w:sz w:val="18"/>
                <w:szCs w:val="18"/>
              </w:rPr>
              <w:t>audiência de instrução registrada</w:t>
            </w:r>
            <w:r w:rsidR="00F07622">
              <w:rPr>
                <w:rFonts w:cs="Arial"/>
                <w:sz w:val="18"/>
                <w:szCs w:val="18"/>
              </w:rPr>
              <w:t xml:space="preserve"> com êxito para a</w:t>
            </w:r>
            <w:r w:rsidR="007E2C53">
              <w:rPr>
                <w:rFonts w:cs="Arial"/>
                <w:sz w:val="18"/>
                <w:szCs w:val="18"/>
              </w:rPr>
              <w:t xml:space="preserve"> denúncia nº &lt;99999&gt;</w:t>
            </w:r>
            <w:r w:rsidR="00F07622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409" w:type="dxa"/>
          </w:tcPr>
          <w:p w14:paraId="4A305076" w14:textId="5B4BC96F" w:rsidR="0023090C" w:rsidRDefault="0023090C" w:rsidP="00C1643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A8B8C58" w14:textId="0EC2BFC6" w:rsidR="0023090C" w:rsidRPr="000126F0" w:rsidRDefault="00DB1815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="006E013F">
              <w:rPr>
                <w:sz w:val="18"/>
                <w:szCs w:val="18"/>
              </w:rPr>
              <w:t>k</w:t>
            </w:r>
          </w:p>
        </w:tc>
      </w:tr>
      <w:tr w:rsidR="00BD79E5" w:rsidRPr="000126F0" w14:paraId="123E9685" w14:textId="77777777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12B8D52F" w14:textId="77777777" w:rsidR="00BD79E5" w:rsidRPr="00D00F47" w:rsidRDefault="00BD79E5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9" w:name="_Ref31809845"/>
          </w:p>
        </w:tc>
        <w:bookmarkEnd w:id="19"/>
        <w:tc>
          <w:tcPr>
            <w:tcW w:w="5293" w:type="dxa"/>
          </w:tcPr>
          <w:p w14:paraId="57D72757" w14:textId="4D730D48" w:rsidR="00BD79E5" w:rsidRDefault="00BD79E5" w:rsidP="006E013F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Campo de preenchimento obrigatório.</w:t>
            </w:r>
          </w:p>
        </w:tc>
        <w:tc>
          <w:tcPr>
            <w:tcW w:w="1409" w:type="dxa"/>
          </w:tcPr>
          <w:p w14:paraId="740D2871" w14:textId="681D31FB" w:rsidR="00BD79E5" w:rsidRDefault="00BD79E5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37D57036" w14:textId="77777777" w:rsidR="00BD79E5" w:rsidRDefault="00BD79E5" w:rsidP="00C1643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D90184" w:rsidRPr="000126F0" w14:paraId="2DD3DCBE" w14:textId="77777777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634E3622" w14:textId="77777777" w:rsidR="00D90184" w:rsidRPr="00D00F47" w:rsidRDefault="00D90184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0" w:name="_Ref39742095"/>
          </w:p>
        </w:tc>
        <w:bookmarkEnd w:id="20"/>
        <w:tc>
          <w:tcPr>
            <w:tcW w:w="5293" w:type="dxa"/>
          </w:tcPr>
          <w:p w14:paraId="4A7FAADD" w14:textId="2130864C" w:rsidR="00D90184" w:rsidRDefault="00C6671A" w:rsidP="006E013F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Prezado(a), a data e hora de registro da audiência não podem ser futuras.</w:t>
            </w:r>
          </w:p>
        </w:tc>
        <w:tc>
          <w:tcPr>
            <w:tcW w:w="1409" w:type="dxa"/>
          </w:tcPr>
          <w:p w14:paraId="1ECACB6F" w14:textId="2ECB5262" w:rsidR="00D90184" w:rsidRDefault="00D90184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64EB316C" w14:textId="7E013735" w:rsidR="00D90184" w:rsidRDefault="003C4665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</w:tr>
      <w:tr w:rsidR="003C4665" w:rsidRPr="000126F0" w14:paraId="2D8720BA" w14:textId="77777777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528E5FCF" w14:textId="77777777" w:rsidR="003C4665" w:rsidRPr="00D00F47" w:rsidRDefault="003C4665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1" w:name="_Ref34223567"/>
          </w:p>
        </w:tc>
        <w:bookmarkEnd w:id="21"/>
        <w:tc>
          <w:tcPr>
            <w:tcW w:w="5293" w:type="dxa"/>
          </w:tcPr>
          <w:p w14:paraId="3AFE602A" w14:textId="65AB8799" w:rsidR="003C4665" w:rsidRDefault="003C4665" w:rsidP="003C4665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Prezado(a), informe uma data e/ou hora válida.</w:t>
            </w:r>
          </w:p>
        </w:tc>
        <w:tc>
          <w:tcPr>
            <w:tcW w:w="1409" w:type="dxa"/>
          </w:tcPr>
          <w:p w14:paraId="4BBC0E8A" w14:textId="7B876B25" w:rsidR="003C4665" w:rsidRDefault="003C4665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08869176" w14:textId="77777777" w:rsidR="003C4665" w:rsidRDefault="003C4665" w:rsidP="00C1643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000141" w:rsidRPr="000126F0" w14:paraId="4564C0D6" w14:textId="77777777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66AC74B2" w14:textId="77777777" w:rsidR="00000141" w:rsidRPr="00D00F47" w:rsidRDefault="00000141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2" w:name="_Ref36562893"/>
          </w:p>
        </w:tc>
        <w:bookmarkEnd w:id="22"/>
        <w:tc>
          <w:tcPr>
            <w:tcW w:w="5293" w:type="dxa"/>
          </w:tcPr>
          <w:p w14:paraId="0105C70E" w14:textId="2FC5217B" w:rsidR="00000141" w:rsidRDefault="00000141" w:rsidP="003C4665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Prezado(a), a data/hora da audiência é diferente da data/hora agendada previamente. Deseja continuar?</w:t>
            </w:r>
          </w:p>
        </w:tc>
        <w:tc>
          <w:tcPr>
            <w:tcW w:w="1409" w:type="dxa"/>
          </w:tcPr>
          <w:p w14:paraId="55B21743" w14:textId="77777777" w:rsidR="00000141" w:rsidRDefault="00000141" w:rsidP="00C1643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C334181" w14:textId="111D6BAA" w:rsidR="00000141" w:rsidRDefault="00000141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Sim,Não</w:t>
            </w:r>
          </w:p>
        </w:tc>
      </w:tr>
    </w:tbl>
    <w:p w14:paraId="5C1FB70B" w14:textId="77777777" w:rsidR="008D1793" w:rsidRPr="00995DB3" w:rsidRDefault="008D1793" w:rsidP="008D1793">
      <w:pPr>
        <w:spacing w:after="200" w:line="276" w:lineRule="auto"/>
        <w:contextualSpacing/>
        <w:rPr>
          <w:position w:val="3"/>
          <w:sz w:val="18"/>
          <w:szCs w:val="18"/>
        </w:rPr>
      </w:pPr>
    </w:p>
    <w:p w14:paraId="63F33EE0" w14:textId="1D6C5F3C" w:rsidR="00BC778D" w:rsidRDefault="00BC778D" w:rsidP="00BC778D">
      <w:pPr>
        <w:pStyle w:val="Ttulo2"/>
        <w:numPr>
          <w:ilvl w:val="0"/>
          <w:numId w:val="0"/>
        </w:numPr>
        <w:spacing w:before="240"/>
      </w:pPr>
      <w:bookmarkStart w:id="23" w:name="_Toc32564803"/>
      <w:r>
        <w:t>INFORMAÇÕES COMPLEMENTARES</w:t>
      </w:r>
      <w:bookmarkEnd w:id="23"/>
    </w:p>
    <w:p w14:paraId="4D857A2B" w14:textId="50BE667C" w:rsidR="006C118F" w:rsidRPr="006C118F" w:rsidRDefault="00CD2A1B" w:rsidP="00354AB5">
      <w:pPr>
        <w:pStyle w:val="Dica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N/A</w:t>
      </w:r>
    </w:p>
    <w:sectPr w:rsidR="006C118F" w:rsidRPr="006C118F" w:rsidSect="00757A62">
      <w:headerReference w:type="even" r:id="rId12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89A47C" w14:textId="77777777" w:rsidR="0089733B" w:rsidRDefault="0089733B">
      <w:r>
        <w:separator/>
      </w:r>
    </w:p>
    <w:p w14:paraId="5F78158B" w14:textId="77777777" w:rsidR="0089733B" w:rsidRDefault="0089733B"/>
  </w:endnote>
  <w:endnote w:type="continuationSeparator" w:id="0">
    <w:p w14:paraId="3E0A66E1" w14:textId="77777777" w:rsidR="0089733B" w:rsidRDefault="0089733B">
      <w:r>
        <w:continuationSeparator/>
      </w:r>
    </w:p>
    <w:p w14:paraId="3019A486" w14:textId="77777777" w:rsidR="0089733B" w:rsidRDefault="008973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D940DF" w:rsidRDefault="00D940DF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D940DF" w:rsidRPr="003D59E6" w14:paraId="2B97DD6D" w14:textId="77777777">
      <w:tc>
        <w:tcPr>
          <w:tcW w:w="4605" w:type="dxa"/>
          <w:vAlign w:val="center"/>
        </w:tcPr>
        <w:p w14:paraId="0297AE86" w14:textId="77777777" w:rsidR="00D940DF" w:rsidRPr="003D59E6" w:rsidRDefault="00D940DF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D940DF" w:rsidRPr="0017543C" w:rsidRDefault="00D940DF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E02E9C">
            <w:rPr>
              <w:rStyle w:val="Nmerodepgina"/>
              <w:rFonts w:ascii="Verdana" w:hAnsi="Verdana" w:cs="Arial"/>
              <w:b/>
              <w:noProof/>
            </w:rPr>
            <w:t>9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D940DF" w:rsidRPr="0057652B" w:rsidRDefault="00D940D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1D06AA" w14:textId="77777777" w:rsidR="0089733B" w:rsidRDefault="0089733B">
      <w:r>
        <w:separator/>
      </w:r>
    </w:p>
    <w:p w14:paraId="469599E0" w14:textId="77777777" w:rsidR="0089733B" w:rsidRDefault="0089733B"/>
  </w:footnote>
  <w:footnote w:type="continuationSeparator" w:id="0">
    <w:p w14:paraId="612D2772" w14:textId="77777777" w:rsidR="0089733B" w:rsidRDefault="0089733B">
      <w:r>
        <w:continuationSeparator/>
      </w:r>
    </w:p>
    <w:p w14:paraId="1C4F3754" w14:textId="77777777" w:rsidR="0089733B" w:rsidRDefault="0089733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D940DF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D940DF" w:rsidRPr="0017543C" w:rsidRDefault="00D940DF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8pt;height:41.2pt" o:ole="">
                <v:imagedata r:id="rId1" o:title=""/>
              </v:shape>
              <o:OLEObject Type="Embed" ProgID="PBrush" ShapeID="_x0000_i1025" DrawAspect="Content" ObjectID="_1651390829" r:id="rId2"/>
            </w:object>
          </w:r>
        </w:p>
      </w:tc>
      <w:tc>
        <w:tcPr>
          <w:tcW w:w="4111" w:type="dxa"/>
          <w:vAlign w:val="center"/>
        </w:tcPr>
        <w:p w14:paraId="2CC77D67" w14:textId="539C9294" w:rsidR="00D940DF" w:rsidRPr="00C6532E" w:rsidRDefault="00D940DF" w:rsidP="00C72CEB">
          <w:pPr>
            <w:pStyle w:val="Cabealho"/>
            <w:jc w:val="center"/>
            <w:rPr>
              <w:rFonts w:ascii="Verdana" w:hAnsi="Verdana"/>
            </w:rPr>
          </w:pPr>
          <w:r>
            <w:t xml:space="preserve">HST- </w:t>
          </w:r>
          <w:r w:rsidR="008B1162">
            <w:t>0</w:t>
          </w:r>
          <w:r w:rsidR="00C72CEB">
            <w:t>90</w:t>
          </w:r>
          <w:r w:rsidR="000931C8">
            <w:t xml:space="preserve"> – </w:t>
          </w:r>
          <w:r w:rsidR="00654F59">
            <w:t xml:space="preserve">Inserir </w:t>
          </w:r>
          <w:r w:rsidR="00C72CEB">
            <w:t>Audiência de Instrução</w:t>
          </w:r>
        </w:p>
      </w:tc>
      <w:tc>
        <w:tcPr>
          <w:tcW w:w="3260" w:type="dxa"/>
          <w:vAlign w:val="center"/>
        </w:tcPr>
        <w:p w14:paraId="7C22B301" w14:textId="22E2F8E7" w:rsidR="00D940DF" w:rsidRPr="004A2AAB" w:rsidRDefault="00D940DF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D940DF" w:rsidRPr="004A2AAB" w:rsidRDefault="00D940DF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D940DF" w:rsidRDefault="00D940DF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D940DF" w:rsidRDefault="00D940DF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D940DF" w:rsidRDefault="00D940D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116A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03103B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6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9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3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4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DF24831"/>
    <w:multiLevelType w:val="multilevel"/>
    <w:tmpl w:val="89D663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9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1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4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4"/>
  </w:num>
  <w:num w:numId="3">
    <w:abstractNumId w:val="17"/>
  </w:num>
  <w:num w:numId="4">
    <w:abstractNumId w:val="34"/>
  </w:num>
  <w:num w:numId="5">
    <w:abstractNumId w:val="13"/>
  </w:num>
  <w:num w:numId="6">
    <w:abstractNumId w:val="19"/>
  </w:num>
  <w:num w:numId="7">
    <w:abstractNumId w:val="25"/>
  </w:num>
  <w:num w:numId="8">
    <w:abstractNumId w:val="2"/>
  </w:num>
  <w:num w:numId="9">
    <w:abstractNumId w:val="7"/>
  </w:num>
  <w:num w:numId="10">
    <w:abstractNumId w:val="16"/>
  </w:num>
  <w:num w:numId="11">
    <w:abstractNumId w:val="14"/>
  </w:num>
  <w:num w:numId="12">
    <w:abstractNumId w:val="11"/>
  </w:num>
  <w:num w:numId="13">
    <w:abstractNumId w:val="10"/>
  </w:num>
  <w:num w:numId="14">
    <w:abstractNumId w:val="26"/>
  </w:num>
  <w:num w:numId="15">
    <w:abstractNumId w:val="31"/>
  </w:num>
  <w:num w:numId="16">
    <w:abstractNumId w:val="20"/>
  </w:num>
  <w:num w:numId="17">
    <w:abstractNumId w:val="6"/>
  </w:num>
  <w:num w:numId="18">
    <w:abstractNumId w:val="9"/>
  </w:num>
  <w:num w:numId="19">
    <w:abstractNumId w:val="32"/>
  </w:num>
  <w:num w:numId="20">
    <w:abstractNumId w:val="5"/>
  </w:num>
  <w:num w:numId="21">
    <w:abstractNumId w:val="21"/>
  </w:num>
  <w:num w:numId="22">
    <w:abstractNumId w:val="8"/>
  </w:num>
  <w:num w:numId="23">
    <w:abstractNumId w:val="29"/>
  </w:num>
  <w:num w:numId="24">
    <w:abstractNumId w:val="12"/>
  </w:num>
  <w:num w:numId="25">
    <w:abstractNumId w:val="27"/>
  </w:num>
  <w:num w:numId="26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141"/>
    <w:rsid w:val="0000024E"/>
    <w:rsid w:val="000004F7"/>
    <w:rsid w:val="00002EEB"/>
    <w:rsid w:val="000064F5"/>
    <w:rsid w:val="000101F4"/>
    <w:rsid w:val="0001063B"/>
    <w:rsid w:val="00012C5B"/>
    <w:rsid w:val="00012F4A"/>
    <w:rsid w:val="000160AF"/>
    <w:rsid w:val="00016339"/>
    <w:rsid w:val="00016C1D"/>
    <w:rsid w:val="00020731"/>
    <w:rsid w:val="00020A51"/>
    <w:rsid w:val="00021F00"/>
    <w:rsid w:val="00022F02"/>
    <w:rsid w:val="00024A6F"/>
    <w:rsid w:val="00025DE6"/>
    <w:rsid w:val="0002696E"/>
    <w:rsid w:val="000272CE"/>
    <w:rsid w:val="0003015F"/>
    <w:rsid w:val="00031408"/>
    <w:rsid w:val="00036499"/>
    <w:rsid w:val="00045942"/>
    <w:rsid w:val="000508BE"/>
    <w:rsid w:val="00050FFC"/>
    <w:rsid w:val="0005114D"/>
    <w:rsid w:val="00051354"/>
    <w:rsid w:val="000514D4"/>
    <w:rsid w:val="00052B79"/>
    <w:rsid w:val="00053951"/>
    <w:rsid w:val="00053BA4"/>
    <w:rsid w:val="00054E88"/>
    <w:rsid w:val="00055051"/>
    <w:rsid w:val="0005605A"/>
    <w:rsid w:val="00057893"/>
    <w:rsid w:val="0006016B"/>
    <w:rsid w:val="00060A30"/>
    <w:rsid w:val="000610FE"/>
    <w:rsid w:val="000628DE"/>
    <w:rsid w:val="00062F42"/>
    <w:rsid w:val="00064783"/>
    <w:rsid w:val="0006486D"/>
    <w:rsid w:val="00064D3C"/>
    <w:rsid w:val="00064F78"/>
    <w:rsid w:val="000656C5"/>
    <w:rsid w:val="00065C98"/>
    <w:rsid w:val="000677AB"/>
    <w:rsid w:val="00070317"/>
    <w:rsid w:val="00071D0D"/>
    <w:rsid w:val="00072376"/>
    <w:rsid w:val="00075246"/>
    <w:rsid w:val="00076318"/>
    <w:rsid w:val="000800F9"/>
    <w:rsid w:val="00080656"/>
    <w:rsid w:val="00080B9D"/>
    <w:rsid w:val="000825ED"/>
    <w:rsid w:val="000848A6"/>
    <w:rsid w:val="00085644"/>
    <w:rsid w:val="00086427"/>
    <w:rsid w:val="00090081"/>
    <w:rsid w:val="00090EFE"/>
    <w:rsid w:val="00092606"/>
    <w:rsid w:val="000931C8"/>
    <w:rsid w:val="00093C1A"/>
    <w:rsid w:val="0009796C"/>
    <w:rsid w:val="000A01B5"/>
    <w:rsid w:val="000A12C2"/>
    <w:rsid w:val="000A2C6C"/>
    <w:rsid w:val="000A54BB"/>
    <w:rsid w:val="000A5FD7"/>
    <w:rsid w:val="000A6FE9"/>
    <w:rsid w:val="000A7708"/>
    <w:rsid w:val="000B038B"/>
    <w:rsid w:val="000B0771"/>
    <w:rsid w:val="000B25AE"/>
    <w:rsid w:val="000B38E9"/>
    <w:rsid w:val="000B38F1"/>
    <w:rsid w:val="000B624B"/>
    <w:rsid w:val="000C03AE"/>
    <w:rsid w:val="000C0B01"/>
    <w:rsid w:val="000C20BD"/>
    <w:rsid w:val="000C4D66"/>
    <w:rsid w:val="000C5036"/>
    <w:rsid w:val="000C5E93"/>
    <w:rsid w:val="000C733E"/>
    <w:rsid w:val="000C795C"/>
    <w:rsid w:val="000D0D5A"/>
    <w:rsid w:val="000D28C2"/>
    <w:rsid w:val="000D5755"/>
    <w:rsid w:val="000D6620"/>
    <w:rsid w:val="000E10A0"/>
    <w:rsid w:val="000E2630"/>
    <w:rsid w:val="000E33A0"/>
    <w:rsid w:val="000E3457"/>
    <w:rsid w:val="000E4445"/>
    <w:rsid w:val="000E57EF"/>
    <w:rsid w:val="000E5F1F"/>
    <w:rsid w:val="000E6B5B"/>
    <w:rsid w:val="000F1D30"/>
    <w:rsid w:val="000F2EC9"/>
    <w:rsid w:val="000F6540"/>
    <w:rsid w:val="000F6CA7"/>
    <w:rsid w:val="000F6F72"/>
    <w:rsid w:val="0010280B"/>
    <w:rsid w:val="00103385"/>
    <w:rsid w:val="00105443"/>
    <w:rsid w:val="00106C0F"/>
    <w:rsid w:val="0010717B"/>
    <w:rsid w:val="00107D30"/>
    <w:rsid w:val="00110BB0"/>
    <w:rsid w:val="00111139"/>
    <w:rsid w:val="001119EF"/>
    <w:rsid w:val="00111FB8"/>
    <w:rsid w:val="00112035"/>
    <w:rsid w:val="00115CCA"/>
    <w:rsid w:val="001161D2"/>
    <w:rsid w:val="00116691"/>
    <w:rsid w:val="001171A0"/>
    <w:rsid w:val="00120056"/>
    <w:rsid w:val="00121264"/>
    <w:rsid w:val="00125048"/>
    <w:rsid w:val="001262DC"/>
    <w:rsid w:val="00131672"/>
    <w:rsid w:val="00134531"/>
    <w:rsid w:val="00134588"/>
    <w:rsid w:val="001346CA"/>
    <w:rsid w:val="00135D31"/>
    <w:rsid w:val="00137CB7"/>
    <w:rsid w:val="001418E1"/>
    <w:rsid w:val="00141C5E"/>
    <w:rsid w:val="00142655"/>
    <w:rsid w:val="00142DD4"/>
    <w:rsid w:val="00143AA7"/>
    <w:rsid w:val="00143AE0"/>
    <w:rsid w:val="00145494"/>
    <w:rsid w:val="00145CB2"/>
    <w:rsid w:val="0014605A"/>
    <w:rsid w:val="00147082"/>
    <w:rsid w:val="001510DA"/>
    <w:rsid w:val="00155E7D"/>
    <w:rsid w:val="00156AFD"/>
    <w:rsid w:val="00157E66"/>
    <w:rsid w:val="00160028"/>
    <w:rsid w:val="00161AE0"/>
    <w:rsid w:val="001624F9"/>
    <w:rsid w:val="00162BCE"/>
    <w:rsid w:val="00165338"/>
    <w:rsid w:val="00165659"/>
    <w:rsid w:val="00165A72"/>
    <w:rsid w:val="00165B69"/>
    <w:rsid w:val="001670E7"/>
    <w:rsid w:val="001701BE"/>
    <w:rsid w:val="00170A7B"/>
    <w:rsid w:val="001711A1"/>
    <w:rsid w:val="00172963"/>
    <w:rsid w:val="0017696D"/>
    <w:rsid w:val="0017700F"/>
    <w:rsid w:val="00182ECD"/>
    <w:rsid w:val="00184B51"/>
    <w:rsid w:val="001868D6"/>
    <w:rsid w:val="0018761C"/>
    <w:rsid w:val="00187C99"/>
    <w:rsid w:val="0019459B"/>
    <w:rsid w:val="00194A9F"/>
    <w:rsid w:val="001971B3"/>
    <w:rsid w:val="001975BE"/>
    <w:rsid w:val="001978A0"/>
    <w:rsid w:val="001A1019"/>
    <w:rsid w:val="001A2218"/>
    <w:rsid w:val="001A2FF5"/>
    <w:rsid w:val="001A309A"/>
    <w:rsid w:val="001A3DD5"/>
    <w:rsid w:val="001A5E0F"/>
    <w:rsid w:val="001A6CA3"/>
    <w:rsid w:val="001A7234"/>
    <w:rsid w:val="001B012E"/>
    <w:rsid w:val="001B1A50"/>
    <w:rsid w:val="001B1FAA"/>
    <w:rsid w:val="001B6CC7"/>
    <w:rsid w:val="001C0EF5"/>
    <w:rsid w:val="001C15FC"/>
    <w:rsid w:val="001C1C20"/>
    <w:rsid w:val="001C2605"/>
    <w:rsid w:val="001C2642"/>
    <w:rsid w:val="001C2717"/>
    <w:rsid w:val="001C2B38"/>
    <w:rsid w:val="001C31D7"/>
    <w:rsid w:val="001C4976"/>
    <w:rsid w:val="001C604A"/>
    <w:rsid w:val="001C6491"/>
    <w:rsid w:val="001D009C"/>
    <w:rsid w:val="001D05FE"/>
    <w:rsid w:val="001D1AD7"/>
    <w:rsid w:val="001D202C"/>
    <w:rsid w:val="001D2455"/>
    <w:rsid w:val="001D2AE3"/>
    <w:rsid w:val="001D6958"/>
    <w:rsid w:val="001D7362"/>
    <w:rsid w:val="001D78CC"/>
    <w:rsid w:val="001D79D1"/>
    <w:rsid w:val="001E137A"/>
    <w:rsid w:val="001E45E8"/>
    <w:rsid w:val="001E4A3B"/>
    <w:rsid w:val="001E5FCB"/>
    <w:rsid w:val="001E7DA1"/>
    <w:rsid w:val="001F0E89"/>
    <w:rsid w:val="001F1623"/>
    <w:rsid w:val="001F1F01"/>
    <w:rsid w:val="001F2292"/>
    <w:rsid w:val="001F32FC"/>
    <w:rsid w:val="001F6C31"/>
    <w:rsid w:val="002028D7"/>
    <w:rsid w:val="002103B1"/>
    <w:rsid w:val="0021173B"/>
    <w:rsid w:val="00212BB8"/>
    <w:rsid w:val="0021528E"/>
    <w:rsid w:val="00215C74"/>
    <w:rsid w:val="0022457D"/>
    <w:rsid w:val="0022486D"/>
    <w:rsid w:val="002254FF"/>
    <w:rsid w:val="002264A6"/>
    <w:rsid w:val="00230564"/>
    <w:rsid w:val="0023090C"/>
    <w:rsid w:val="0023318E"/>
    <w:rsid w:val="002350C0"/>
    <w:rsid w:val="002359C8"/>
    <w:rsid w:val="0023608F"/>
    <w:rsid w:val="0024203F"/>
    <w:rsid w:val="002429D5"/>
    <w:rsid w:val="002437BE"/>
    <w:rsid w:val="00247649"/>
    <w:rsid w:val="00247683"/>
    <w:rsid w:val="00251B1C"/>
    <w:rsid w:val="002524FF"/>
    <w:rsid w:val="002574B7"/>
    <w:rsid w:val="00261F7D"/>
    <w:rsid w:val="0026273A"/>
    <w:rsid w:val="002628E3"/>
    <w:rsid w:val="00266BFA"/>
    <w:rsid w:val="00267DC7"/>
    <w:rsid w:val="002712B3"/>
    <w:rsid w:val="00272819"/>
    <w:rsid w:val="00274416"/>
    <w:rsid w:val="00274559"/>
    <w:rsid w:val="00275F60"/>
    <w:rsid w:val="00277737"/>
    <w:rsid w:val="002838BF"/>
    <w:rsid w:val="0028534A"/>
    <w:rsid w:val="00285628"/>
    <w:rsid w:val="002858A6"/>
    <w:rsid w:val="00285971"/>
    <w:rsid w:val="00287C8C"/>
    <w:rsid w:val="00290B40"/>
    <w:rsid w:val="002927EC"/>
    <w:rsid w:val="0029384B"/>
    <w:rsid w:val="00294C89"/>
    <w:rsid w:val="002964B4"/>
    <w:rsid w:val="002977FA"/>
    <w:rsid w:val="00297B14"/>
    <w:rsid w:val="002A08EB"/>
    <w:rsid w:val="002A0B69"/>
    <w:rsid w:val="002A0F72"/>
    <w:rsid w:val="002A1F81"/>
    <w:rsid w:val="002A258C"/>
    <w:rsid w:val="002A4A24"/>
    <w:rsid w:val="002A4B20"/>
    <w:rsid w:val="002A5881"/>
    <w:rsid w:val="002A627A"/>
    <w:rsid w:val="002A6D90"/>
    <w:rsid w:val="002A7B4E"/>
    <w:rsid w:val="002B08D8"/>
    <w:rsid w:val="002B0FC5"/>
    <w:rsid w:val="002B1554"/>
    <w:rsid w:val="002B3949"/>
    <w:rsid w:val="002C284B"/>
    <w:rsid w:val="002C2864"/>
    <w:rsid w:val="002C2C82"/>
    <w:rsid w:val="002C5756"/>
    <w:rsid w:val="002C715F"/>
    <w:rsid w:val="002C750E"/>
    <w:rsid w:val="002C7F07"/>
    <w:rsid w:val="002D1BDF"/>
    <w:rsid w:val="002D1CAA"/>
    <w:rsid w:val="002D3F16"/>
    <w:rsid w:val="002D492B"/>
    <w:rsid w:val="002D561C"/>
    <w:rsid w:val="002E2041"/>
    <w:rsid w:val="002E2F62"/>
    <w:rsid w:val="002E5E2E"/>
    <w:rsid w:val="002E6992"/>
    <w:rsid w:val="002F0187"/>
    <w:rsid w:val="002F0D4C"/>
    <w:rsid w:val="002F1903"/>
    <w:rsid w:val="002F1B90"/>
    <w:rsid w:val="002F256A"/>
    <w:rsid w:val="002F30A1"/>
    <w:rsid w:val="002F4F0D"/>
    <w:rsid w:val="002F505A"/>
    <w:rsid w:val="002F629D"/>
    <w:rsid w:val="002F6CD4"/>
    <w:rsid w:val="003004EA"/>
    <w:rsid w:val="003013CE"/>
    <w:rsid w:val="00301505"/>
    <w:rsid w:val="00302547"/>
    <w:rsid w:val="0030370F"/>
    <w:rsid w:val="003053E1"/>
    <w:rsid w:val="00307363"/>
    <w:rsid w:val="00307A89"/>
    <w:rsid w:val="00310629"/>
    <w:rsid w:val="0031309A"/>
    <w:rsid w:val="0031332F"/>
    <w:rsid w:val="0031453A"/>
    <w:rsid w:val="00314EDF"/>
    <w:rsid w:val="003150A6"/>
    <w:rsid w:val="003215FB"/>
    <w:rsid w:val="00322EBD"/>
    <w:rsid w:val="003238EF"/>
    <w:rsid w:val="00323C9E"/>
    <w:rsid w:val="00324A7D"/>
    <w:rsid w:val="003253EF"/>
    <w:rsid w:val="003307B8"/>
    <w:rsid w:val="00330B03"/>
    <w:rsid w:val="00330D47"/>
    <w:rsid w:val="00333F4A"/>
    <w:rsid w:val="0033587E"/>
    <w:rsid w:val="003419D8"/>
    <w:rsid w:val="00341A6F"/>
    <w:rsid w:val="00342A09"/>
    <w:rsid w:val="00342AFD"/>
    <w:rsid w:val="00344F6E"/>
    <w:rsid w:val="00347052"/>
    <w:rsid w:val="00347BB0"/>
    <w:rsid w:val="003510DD"/>
    <w:rsid w:val="0035240E"/>
    <w:rsid w:val="0035321B"/>
    <w:rsid w:val="00353CEF"/>
    <w:rsid w:val="00354AB5"/>
    <w:rsid w:val="003562D2"/>
    <w:rsid w:val="0035649F"/>
    <w:rsid w:val="0036011B"/>
    <w:rsid w:val="003605B2"/>
    <w:rsid w:val="0036094F"/>
    <w:rsid w:val="003613D0"/>
    <w:rsid w:val="00361A0B"/>
    <w:rsid w:val="00362959"/>
    <w:rsid w:val="003642EB"/>
    <w:rsid w:val="0036477B"/>
    <w:rsid w:val="003708BF"/>
    <w:rsid w:val="003716C2"/>
    <w:rsid w:val="003716D2"/>
    <w:rsid w:val="003722A4"/>
    <w:rsid w:val="00372E4E"/>
    <w:rsid w:val="003733A1"/>
    <w:rsid w:val="003769B3"/>
    <w:rsid w:val="003800E5"/>
    <w:rsid w:val="00382B08"/>
    <w:rsid w:val="00384A0A"/>
    <w:rsid w:val="003903A9"/>
    <w:rsid w:val="003934FC"/>
    <w:rsid w:val="00395773"/>
    <w:rsid w:val="00396331"/>
    <w:rsid w:val="003978B7"/>
    <w:rsid w:val="00397C99"/>
    <w:rsid w:val="00397E0F"/>
    <w:rsid w:val="003A0FE0"/>
    <w:rsid w:val="003A1B7A"/>
    <w:rsid w:val="003A2020"/>
    <w:rsid w:val="003A261E"/>
    <w:rsid w:val="003A4457"/>
    <w:rsid w:val="003A47AB"/>
    <w:rsid w:val="003A5214"/>
    <w:rsid w:val="003A5A15"/>
    <w:rsid w:val="003A5F93"/>
    <w:rsid w:val="003A6E6C"/>
    <w:rsid w:val="003A6EF6"/>
    <w:rsid w:val="003B0E06"/>
    <w:rsid w:val="003B2E4F"/>
    <w:rsid w:val="003B32DC"/>
    <w:rsid w:val="003B39C8"/>
    <w:rsid w:val="003B4B68"/>
    <w:rsid w:val="003B4B94"/>
    <w:rsid w:val="003B7779"/>
    <w:rsid w:val="003C0368"/>
    <w:rsid w:val="003C07DE"/>
    <w:rsid w:val="003C0C12"/>
    <w:rsid w:val="003C1EAF"/>
    <w:rsid w:val="003C3EB8"/>
    <w:rsid w:val="003C3FA2"/>
    <w:rsid w:val="003C4665"/>
    <w:rsid w:val="003C4B1C"/>
    <w:rsid w:val="003C4CF8"/>
    <w:rsid w:val="003C7C29"/>
    <w:rsid w:val="003D09A1"/>
    <w:rsid w:val="003D12FE"/>
    <w:rsid w:val="003D2541"/>
    <w:rsid w:val="003D4F15"/>
    <w:rsid w:val="003D5767"/>
    <w:rsid w:val="003D6882"/>
    <w:rsid w:val="003E00D9"/>
    <w:rsid w:val="003E05E2"/>
    <w:rsid w:val="003E16B7"/>
    <w:rsid w:val="003E353E"/>
    <w:rsid w:val="003E5072"/>
    <w:rsid w:val="003E7BCF"/>
    <w:rsid w:val="003F01E8"/>
    <w:rsid w:val="003F08D5"/>
    <w:rsid w:val="003F1DD3"/>
    <w:rsid w:val="003F22A7"/>
    <w:rsid w:val="003F22E7"/>
    <w:rsid w:val="003F2380"/>
    <w:rsid w:val="003F45FF"/>
    <w:rsid w:val="003F626D"/>
    <w:rsid w:val="003F629D"/>
    <w:rsid w:val="003F7489"/>
    <w:rsid w:val="003F78CD"/>
    <w:rsid w:val="00400E10"/>
    <w:rsid w:val="004016CB"/>
    <w:rsid w:val="004017B0"/>
    <w:rsid w:val="00402682"/>
    <w:rsid w:val="00402755"/>
    <w:rsid w:val="00402FB3"/>
    <w:rsid w:val="00406C11"/>
    <w:rsid w:val="00410002"/>
    <w:rsid w:val="00411E80"/>
    <w:rsid w:val="0041224B"/>
    <w:rsid w:val="004148C5"/>
    <w:rsid w:val="0041617E"/>
    <w:rsid w:val="004166D4"/>
    <w:rsid w:val="00423475"/>
    <w:rsid w:val="00424FDE"/>
    <w:rsid w:val="004262C6"/>
    <w:rsid w:val="00427294"/>
    <w:rsid w:val="00430470"/>
    <w:rsid w:val="004307FE"/>
    <w:rsid w:val="00431529"/>
    <w:rsid w:val="0043209D"/>
    <w:rsid w:val="00432970"/>
    <w:rsid w:val="0043398B"/>
    <w:rsid w:val="00433E23"/>
    <w:rsid w:val="00434B58"/>
    <w:rsid w:val="00434F78"/>
    <w:rsid w:val="00436CA3"/>
    <w:rsid w:val="00440839"/>
    <w:rsid w:val="004408B4"/>
    <w:rsid w:val="00441F6B"/>
    <w:rsid w:val="004436FA"/>
    <w:rsid w:val="00444709"/>
    <w:rsid w:val="00445958"/>
    <w:rsid w:val="00447994"/>
    <w:rsid w:val="00452F7E"/>
    <w:rsid w:val="00453895"/>
    <w:rsid w:val="00460F4E"/>
    <w:rsid w:val="004629EA"/>
    <w:rsid w:val="00462B29"/>
    <w:rsid w:val="00465842"/>
    <w:rsid w:val="00465DC5"/>
    <w:rsid w:val="004670C6"/>
    <w:rsid w:val="00470965"/>
    <w:rsid w:val="00471F93"/>
    <w:rsid w:val="00472A62"/>
    <w:rsid w:val="00474BAB"/>
    <w:rsid w:val="004764B9"/>
    <w:rsid w:val="00476E07"/>
    <w:rsid w:val="00481081"/>
    <w:rsid w:val="00481B2A"/>
    <w:rsid w:val="00482AC6"/>
    <w:rsid w:val="00482C73"/>
    <w:rsid w:val="00484544"/>
    <w:rsid w:val="00485B09"/>
    <w:rsid w:val="00487494"/>
    <w:rsid w:val="004905E2"/>
    <w:rsid w:val="004909D0"/>
    <w:rsid w:val="00491640"/>
    <w:rsid w:val="00492E0E"/>
    <w:rsid w:val="00496A36"/>
    <w:rsid w:val="00497405"/>
    <w:rsid w:val="004A1149"/>
    <w:rsid w:val="004A1A50"/>
    <w:rsid w:val="004A1DAD"/>
    <w:rsid w:val="004A3B48"/>
    <w:rsid w:val="004A4D97"/>
    <w:rsid w:val="004A5751"/>
    <w:rsid w:val="004A5794"/>
    <w:rsid w:val="004A64BE"/>
    <w:rsid w:val="004A699B"/>
    <w:rsid w:val="004B161D"/>
    <w:rsid w:val="004B2780"/>
    <w:rsid w:val="004B44D5"/>
    <w:rsid w:val="004B5E8C"/>
    <w:rsid w:val="004B7836"/>
    <w:rsid w:val="004B7BBD"/>
    <w:rsid w:val="004C3E38"/>
    <w:rsid w:val="004C5ACC"/>
    <w:rsid w:val="004C76D1"/>
    <w:rsid w:val="004D000D"/>
    <w:rsid w:val="004D1D95"/>
    <w:rsid w:val="004D60DE"/>
    <w:rsid w:val="004D7401"/>
    <w:rsid w:val="004D7FA8"/>
    <w:rsid w:val="004E37DA"/>
    <w:rsid w:val="004E6355"/>
    <w:rsid w:val="004F2D3C"/>
    <w:rsid w:val="004F5F85"/>
    <w:rsid w:val="004F6ABA"/>
    <w:rsid w:val="004F74DA"/>
    <w:rsid w:val="00504C51"/>
    <w:rsid w:val="00506B74"/>
    <w:rsid w:val="00506FBC"/>
    <w:rsid w:val="00506FCD"/>
    <w:rsid w:val="00507135"/>
    <w:rsid w:val="0050739C"/>
    <w:rsid w:val="00507A39"/>
    <w:rsid w:val="00510DDA"/>
    <w:rsid w:val="00511A99"/>
    <w:rsid w:val="00515FBB"/>
    <w:rsid w:val="00517BC7"/>
    <w:rsid w:val="00523715"/>
    <w:rsid w:val="00524337"/>
    <w:rsid w:val="00526D00"/>
    <w:rsid w:val="00534854"/>
    <w:rsid w:val="005376D3"/>
    <w:rsid w:val="0054075C"/>
    <w:rsid w:val="00540A0E"/>
    <w:rsid w:val="0054497B"/>
    <w:rsid w:val="00546631"/>
    <w:rsid w:val="00554170"/>
    <w:rsid w:val="00554E1D"/>
    <w:rsid w:val="00554FD5"/>
    <w:rsid w:val="005550DD"/>
    <w:rsid w:val="00555818"/>
    <w:rsid w:val="00557A0F"/>
    <w:rsid w:val="00561B0B"/>
    <w:rsid w:val="00562343"/>
    <w:rsid w:val="00564087"/>
    <w:rsid w:val="00564768"/>
    <w:rsid w:val="00564C0C"/>
    <w:rsid w:val="00566188"/>
    <w:rsid w:val="00566743"/>
    <w:rsid w:val="005711B6"/>
    <w:rsid w:val="00572518"/>
    <w:rsid w:val="005731B7"/>
    <w:rsid w:val="00574128"/>
    <w:rsid w:val="00577620"/>
    <w:rsid w:val="00580668"/>
    <w:rsid w:val="005819CB"/>
    <w:rsid w:val="0058232E"/>
    <w:rsid w:val="00582C6A"/>
    <w:rsid w:val="0058318B"/>
    <w:rsid w:val="005834A3"/>
    <w:rsid w:val="00583D0E"/>
    <w:rsid w:val="005850A0"/>
    <w:rsid w:val="00586BE7"/>
    <w:rsid w:val="00587974"/>
    <w:rsid w:val="0059179B"/>
    <w:rsid w:val="00593FA1"/>
    <w:rsid w:val="00596253"/>
    <w:rsid w:val="00596E7E"/>
    <w:rsid w:val="005975B4"/>
    <w:rsid w:val="005A02BE"/>
    <w:rsid w:val="005A1A0E"/>
    <w:rsid w:val="005A256A"/>
    <w:rsid w:val="005A2664"/>
    <w:rsid w:val="005A2C86"/>
    <w:rsid w:val="005A4527"/>
    <w:rsid w:val="005B24DB"/>
    <w:rsid w:val="005B325E"/>
    <w:rsid w:val="005B660B"/>
    <w:rsid w:val="005B6C2E"/>
    <w:rsid w:val="005B729F"/>
    <w:rsid w:val="005B77D4"/>
    <w:rsid w:val="005B7BEE"/>
    <w:rsid w:val="005C2568"/>
    <w:rsid w:val="005C5541"/>
    <w:rsid w:val="005D1A41"/>
    <w:rsid w:val="005D2620"/>
    <w:rsid w:val="005D4539"/>
    <w:rsid w:val="005D583A"/>
    <w:rsid w:val="005D5D2D"/>
    <w:rsid w:val="005D6BFB"/>
    <w:rsid w:val="005E33DD"/>
    <w:rsid w:val="005E3920"/>
    <w:rsid w:val="005E419E"/>
    <w:rsid w:val="005E577D"/>
    <w:rsid w:val="005E6003"/>
    <w:rsid w:val="005E77FA"/>
    <w:rsid w:val="005E7C12"/>
    <w:rsid w:val="005F0752"/>
    <w:rsid w:val="005F0ADC"/>
    <w:rsid w:val="005F0D30"/>
    <w:rsid w:val="005F1915"/>
    <w:rsid w:val="005F1A96"/>
    <w:rsid w:val="005F2448"/>
    <w:rsid w:val="005F5CA8"/>
    <w:rsid w:val="005F65D6"/>
    <w:rsid w:val="005F681D"/>
    <w:rsid w:val="005F6896"/>
    <w:rsid w:val="006002CB"/>
    <w:rsid w:val="00602595"/>
    <w:rsid w:val="006036B0"/>
    <w:rsid w:val="00606275"/>
    <w:rsid w:val="00606AF1"/>
    <w:rsid w:val="00606AF9"/>
    <w:rsid w:val="00614285"/>
    <w:rsid w:val="00614B4F"/>
    <w:rsid w:val="00614B97"/>
    <w:rsid w:val="00621408"/>
    <w:rsid w:val="00625C5B"/>
    <w:rsid w:val="006271D7"/>
    <w:rsid w:val="00627838"/>
    <w:rsid w:val="00630574"/>
    <w:rsid w:val="00631F95"/>
    <w:rsid w:val="006333FE"/>
    <w:rsid w:val="0063366E"/>
    <w:rsid w:val="00633E2A"/>
    <w:rsid w:val="00634FD7"/>
    <w:rsid w:val="006352E6"/>
    <w:rsid w:val="00635CDA"/>
    <w:rsid w:val="00636105"/>
    <w:rsid w:val="00636436"/>
    <w:rsid w:val="00637B13"/>
    <w:rsid w:val="0064143D"/>
    <w:rsid w:val="006432D6"/>
    <w:rsid w:val="00643A82"/>
    <w:rsid w:val="00643AF1"/>
    <w:rsid w:val="00645452"/>
    <w:rsid w:val="006465D9"/>
    <w:rsid w:val="00647C03"/>
    <w:rsid w:val="006507A2"/>
    <w:rsid w:val="00651E99"/>
    <w:rsid w:val="00653AD4"/>
    <w:rsid w:val="00654F59"/>
    <w:rsid w:val="00655914"/>
    <w:rsid w:val="00655BDB"/>
    <w:rsid w:val="00655DAF"/>
    <w:rsid w:val="00655E52"/>
    <w:rsid w:val="00656382"/>
    <w:rsid w:val="00660A75"/>
    <w:rsid w:val="006661A7"/>
    <w:rsid w:val="006711F7"/>
    <w:rsid w:val="00671345"/>
    <w:rsid w:val="00677A54"/>
    <w:rsid w:val="00683692"/>
    <w:rsid w:val="006838C9"/>
    <w:rsid w:val="0068683D"/>
    <w:rsid w:val="0069198B"/>
    <w:rsid w:val="00694780"/>
    <w:rsid w:val="006959CB"/>
    <w:rsid w:val="00696BC0"/>
    <w:rsid w:val="006A1688"/>
    <w:rsid w:val="006A663B"/>
    <w:rsid w:val="006B0223"/>
    <w:rsid w:val="006B0C3A"/>
    <w:rsid w:val="006B1FB8"/>
    <w:rsid w:val="006B3090"/>
    <w:rsid w:val="006B45C9"/>
    <w:rsid w:val="006B5605"/>
    <w:rsid w:val="006B6098"/>
    <w:rsid w:val="006B6AFD"/>
    <w:rsid w:val="006B74E7"/>
    <w:rsid w:val="006C118F"/>
    <w:rsid w:val="006C2336"/>
    <w:rsid w:val="006C3CED"/>
    <w:rsid w:val="006C3FA5"/>
    <w:rsid w:val="006D3B7A"/>
    <w:rsid w:val="006D4950"/>
    <w:rsid w:val="006D4A9F"/>
    <w:rsid w:val="006D5052"/>
    <w:rsid w:val="006D6EF8"/>
    <w:rsid w:val="006E013F"/>
    <w:rsid w:val="006E06C6"/>
    <w:rsid w:val="006E2982"/>
    <w:rsid w:val="006E2DA3"/>
    <w:rsid w:val="006E3F8D"/>
    <w:rsid w:val="006E563F"/>
    <w:rsid w:val="006E6BBD"/>
    <w:rsid w:val="006E721D"/>
    <w:rsid w:val="006F273C"/>
    <w:rsid w:val="006F2F2B"/>
    <w:rsid w:val="006F61BD"/>
    <w:rsid w:val="006F7211"/>
    <w:rsid w:val="00700887"/>
    <w:rsid w:val="007011EB"/>
    <w:rsid w:val="00701721"/>
    <w:rsid w:val="00701C8D"/>
    <w:rsid w:val="00702F03"/>
    <w:rsid w:val="007077EF"/>
    <w:rsid w:val="00711079"/>
    <w:rsid w:val="0071116C"/>
    <w:rsid w:val="00711792"/>
    <w:rsid w:val="00712B6B"/>
    <w:rsid w:val="00712CFB"/>
    <w:rsid w:val="00715BED"/>
    <w:rsid w:val="00716230"/>
    <w:rsid w:val="00720CE2"/>
    <w:rsid w:val="007262FA"/>
    <w:rsid w:val="00727873"/>
    <w:rsid w:val="00727F67"/>
    <w:rsid w:val="00731409"/>
    <w:rsid w:val="00735A2C"/>
    <w:rsid w:val="00737F56"/>
    <w:rsid w:val="0074070B"/>
    <w:rsid w:val="007423B8"/>
    <w:rsid w:val="0075008C"/>
    <w:rsid w:val="007511C0"/>
    <w:rsid w:val="007516BE"/>
    <w:rsid w:val="007521BC"/>
    <w:rsid w:val="0075221C"/>
    <w:rsid w:val="0075269A"/>
    <w:rsid w:val="00752E6D"/>
    <w:rsid w:val="00753257"/>
    <w:rsid w:val="007534C3"/>
    <w:rsid w:val="0075539B"/>
    <w:rsid w:val="0075540D"/>
    <w:rsid w:val="00755612"/>
    <w:rsid w:val="007559B8"/>
    <w:rsid w:val="007565DE"/>
    <w:rsid w:val="007566B1"/>
    <w:rsid w:val="007568CE"/>
    <w:rsid w:val="007569F0"/>
    <w:rsid w:val="00757A62"/>
    <w:rsid w:val="00760C10"/>
    <w:rsid w:val="00761EC3"/>
    <w:rsid w:val="00762A08"/>
    <w:rsid w:val="00765C61"/>
    <w:rsid w:val="00771810"/>
    <w:rsid w:val="00773231"/>
    <w:rsid w:val="007749F3"/>
    <w:rsid w:val="007763FC"/>
    <w:rsid w:val="007769F5"/>
    <w:rsid w:val="00780268"/>
    <w:rsid w:val="00780DC8"/>
    <w:rsid w:val="007811DE"/>
    <w:rsid w:val="00782404"/>
    <w:rsid w:val="00782AD4"/>
    <w:rsid w:val="00784D4E"/>
    <w:rsid w:val="00785945"/>
    <w:rsid w:val="00786174"/>
    <w:rsid w:val="007867AF"/>
    <w:rsid w:val="007867B5"/>
    <w:rsid w:val="00787E58"/>
    <w:rsid w:val="00790949"/>
    <w:rsid w:val="00790F8E"/>
    <w:rsid w:val="00790FE7"/>
    <w:rsid w:val="00791AAA"/>
    <w:rsid w:val="00795474"/>
    <w:rsid w:val="007A1EDD"/>
    <w:rsid w:val="007A27C8"/>
    <w:rsid w:val="007A2E31"/>
    <w:rsid w:val="007A463D"/>
    <w:rsid w:val="007B3470"/>
    <w:rsid w:val="007B366B"/>
    <w:rsid w:val="007B3B3D"/>
    <w:rsid w:val="007B5796"/>
    <w:rsid w:val="007B6867"/>
    <w:rsid w:val="007C0290"/>
    <w:rsid w:val="007C3BFF"/>
    <w:rsid w:val="007C49AB"/>
    <w:rsid w:val="007C6621"/>
    <w:rsid w:val="007C6EB0"/>
    <w:rsid w:val="007C7A6B"/>
    <w:rsid w:val="007D0C25"/>
    <w:rsid w:val="007D1D45"/>
    <w:rsid w:val="007D26EF"/>
    <w:rsid w:val="007D44A5"/>
    <w:rsid w:val="007D54D5"/>
    <w:rsid w:val="007D6026"/>
    <w:rsid w:val="007D781B"/>
    <w:rsid w:val="007E2C53"/>
    <w:rsid w:val="007E63B7"/>
    <w:rsid w:val="007F0509"/>
    <w:rsid w:val="007F225B"/>
    <w:rsid w:val="007F645D"/>
    <w:rsid w:val="007F6639"/>
    <w:rsid w:val="007F71F4"/>
    <w:rsid w:val="007F7CB9"/>
    <w:rsid w:val="007F7FEF"/>
    <w:rsid w:val="008011B8"/>
    <w:rsid w:val="00802D45"/>
    <w:rsid w:val="00805B65"/>
    <w:rsid w:val="00806C76"/>
    <w:rsid w:val="0081423D"/>
    <w:rsid w:val="00815EAB"/>
    <w:rsid w:val="008161EC"/>
    <w:rsid w:val="00820476"/>
    <w:rsid w:val="00820EAF"/>
    <w:rsid w:val="0082141D"/>
    <w:rsid w:val="008232DC"/>
    <w:rsid w:val="00823727"/>
    <w:rsid w:val="008239EF"/>
    <w:rsid w:val="00825F00"/>
    <w:rsid w:val="0082705B"/>
    <w:rsid w:val="00827383"/>
    <w:rsid w:val="008307AD"/>
    <w:rsid w:val="00830867"/>
    <w:rsid w:val="008308DF"/>
    <w:rsid w:val="00836175"/>
    <w:rsid w:val="008402A6"/>
    <w:rsid w:val="00840460"/>
    <w:rsid w:val="0084158C"/>
    <w:rsid w:val="008458DA"/>
    <w:rsid w:val="00845AD5"/>
    <w:rsid w:val="008464E7"/>
    <w:rsid w:val="008469B0"/>
    <w:rsid w:val="00847353"/>
    <w:rsid w:val="00850FF7"/>
    <w:rsid w:val="00851855"/>
    <w:rsid w:val="00852A0C"/>
    <w:rsid w:val="008545DB"/>
    <w:rsid w:val="008561B4"/>
    <w:rsid w:val="00856F79"/>
    <w:rsid w:val="008617DC"/>
    <w:rsid w:val="00862F2D"/>
    <w:rsid w:val="00863636"/>
    <w:rsid w:val="00865FC8"/>
    <w:rsid w:val="00870EC6"/>
    <w:rsid w:val="008732A9"/>
    <w:rsid w:val="00874558"/>
    <w:rsid w:val="00874B98"/>
    <w:rsid w:val="00875134"/>
    <w:rsid w:val="00876787"/>
    <w:rsid w:val="008767B4"/>
    <w:rsid w:val="00876A33"/>
    <w:rsid w:val="008800A5"/>
    <w:rsid w:val="00880472"/>
    <w:rsid w:val="00881531"/>
    <w:rsid w:val="00881D86"/>
    <w:rsid w:val="0088297A"/>
    <w:rsid w:val="008838E8"/>
    <w:rsid w:val="0088554D"/>
    <w:rsid w:val="00890DCB"/>
    <w:rsid w:val="0089580C"/>
    <w:rsid w:val="0089733B"/>
    <w:rsid w:val="00897E50"/>
    <w:rsid w:val="008A3F09"/>
    <w:rsid w:val="008A5457"/>
    <w:rsid w:val="008A6E83"/>
    <w:rsid w:val="008A7043"/>
    <w:rsid w:val="008B0055"/>
    <w:rsid w:val="008B1162"/>
    <w:rsid w:val="008B1B4B"/>
    <w:rsid w:val="008B3C28"/>
    <w:rsid w:val="008B4675"/>
    <w:rsid w:val="008C184D"/>
    <w:rsid w:val="008C18E2"/>
    <w:rsid w:val="008C699D"/>
    <w:rsid w:val="008C6C3F"/>
    <w:rsid w:val="008C74D8"/>
    <w:rsid w:val="008D016E"/>
    <w:rsid w:val="008D1793"/>
    <w:rsid w:val="008D2309"/>
    <w:rsid w:val="008D29C9"/>
    <w:rsid w:val="008D2A66"/>
    <w:rsid w:val="008D48B0"/>
    <w:rsid w:val="008D6202"/>
    <w:rsid w:val="008E0845"/>
    <w:rsid w:val="008E1EF5"/>
    <w:rsid w:val="008E498C"/>
    <w:rsid w:val="008E58E3"/>
    <w:rsid w:val="008E5ABC"/>
    <w:rsid w:val="008E724A"/>
    <w:rsid w:val="008F3397"/>
    <w:rsid w:val="008F3793"/>
    <w:rsid w:val="008F50AF"/>
    <w:rsid w:val="009000EE"/>
    <w:rsid w:val="00901538"/>
    <w:rsid w:val="00905944"/>
    <w:rsid w:val="00905A4E"/>
    <w:rsid w:val="00905BC9"/>
    <w:rsid w:val="00906E50"/>
    <w:rsid w:val="00910B26"/>
    <w:rsid w:val="00910C84"/>
    <w:rsid w:val="009118CF"/>
    <w:rsid w:val="00912831"/>
    <w:rsid w:val="00912C94"/>
    <w:rsid w:val="00913662"/>
    <w:rsid w:val="00916370"/>
    <w:rsid w:val="0092073F"/>
    <w:rsid w:val="00921551"/>
    <w:rsid w:val="009218EE"/>
    <w:rsid w:val="0092287B"/>
    <w:rsid w:val="00922D03"/>
    <w:rsid w:val="0092457D"/>
    <w:rsid w:val="00925EBB"/>
    <w:rsid w:val="009261BC"/>
    <w:rsid w:val="00927FDD"/>
    <w:rsid w:val="0093416A"/>
    <w:rsid w:val="00935198"/>
    <w:rsid w:val="00940F9F"/>
    <w:rsid w:val="00941C57"/>
    <w:rsid w:val="00946DF5"/>
    <w:rsid w:val="00951795"/>
    <w:rsid w:val="00951FBE"/>
    <w:rsid w:val="009526E3"/>
    <w:rsid w:val="0095352C"/>
    <w:rsid w:val="009538E4"/>
    <w:rsid w:val="009541F0"/>
    <w:rsid w:val="009548ED"/>
    <w:rsid w:val="0095544B"/>
    <w:rsid w:val="009559D5"/>
    <w:rsid w:val="00957A91"/>
    <w:rsid w:val="00961D2E"/>
    <w:rsid w:val="00963437"/>
    <w:rsid w:val="00964E33"/>
    <w:rsid w:val="00964EA1"/>
    <w:rsid w:val="00965F6F"/>
    <w:rsid w:val="0096756F"/>
    <w:rsid w:val="00970DBD"/>
    <w:rsid w:val="0097121F"/>
    <w:rsid w:val="0097225C"/>
    <w:rsid w:val="00972D5A"/>
    <w:rsid w:val="009734D6"/>
    <w:rsid w:val="009809EA"/>
    <w:rsid w:val="00980FB5"/>
    <w:rsid w:val="00981360"/>
    <w:rsid w:val="00982ECD"/>
    <w:rsid w:val="009835C5"/>
    <w:rsid w:val="009919E0"/>
    <w:rsid w:val="00992005"/>
    <w:rsid w:val="0099498B"/>
    <w:rsid w:val="00995DB3"/>
    <w:rsid w:val="00997D16"/>
    <w:rsid w:val="009A0B51"/>
    <w:rsid w:val="009A23E0"/>
    <w:rsid w:val="009A3384"/>
    <w:rsid w:val="009B0E3A"/>
    <w:rsid w:val="009B111C"/>
    <w:rsid w:val="009B3BA4"/>
    <w:rsid w:val="009B42E9"/>
    <w:rsid w:val="009B47A5"/>
    <w:rsid w:val="009B5314"/>
    <w:rsid w:val="009B5756"/>
    <w:rsid w:val="009B658B"/>
    <w:rsid w:val="009B74D2"/>
    <w:rsid w:val="009B7D02"/>
    <w:rsid w:val="009C1FA4"/>
    <w:rsid w:val="009C6BCE"/>
    <w:rsid w:val="009C7DD1"/>
    <w:rsid w:val="009D38DE"/>
    <w:rsid w:val="009D3C60"/>
    <w:rsid w:val="009D68F9"/>
    <w:rsid w:val="009D7690"/>
    <w:rsid w:val="009E52BF"/>
    <w:rsid w:val="009E58CB"/>
    <w:rsid w:val="009F1056"/>
    <w:rsid w:val="009F1252"/>
    <w:rsid w:val="009F289C"/>
    <w:rsid w:val="009F2994"/>
    <w:rsid w:val="009F2DF7"/>
    <w:rsid w:val="009F32D2"/>
    <w:rsid w:val="009F3E3A"/>
    <w:rsid w:val="00A00A3F"/>
    <w:rsid w:val="00A0385B"/>
    <w:rsid w:val="00A05379"/>
    <w:rsid w:val="00A064D7"/>
    <w:rsid w:val="00A10738"/>
    <w:rsid w:val="00A11735"/>
    <w:rsid w:val="00A12737"/>
    <w:rsid w:val="00A13AD0"/>
    <w:rsid w:val="00A13B01"/>
    <w:rsid w:val="00A15B1C"/>
    <w:rsid w:val="00A16B22"/>
    <w:rsid w:val="00A17320"/>
    <w:rsid w:val="00A207A8"/>
    <w:rsid w:val="00A21CAA"/>
    <w:rsid w:val="00A253AD"/>
    <w:rsid w:val="00A26FA9"/>
    <w:rsid w:val="00A27CF5"/>
    <w:rsid w:val="00A27D3D"/>
    <w:rsid w:val="00A30720"/>
    <w:rsid w:val="00A31336"/>
    <w:rsid w:val="00A330D7"/>
    <w:rsid w:val="00A35C33"/>
    <w:rsid w:val="00A36DD1"/>
    <w:rsid w:val="00A42430"/>
    <w:rsid w:val="00A4247F"/>
    <w:rsid w:val="00A455EC"/>
    <w:rsid w:val="00A500D4"/>
    <w:rsid w:val="00A50707"/>
    <w:rsid w:val="00A5243B"/>
    <w:rsid w:val="00A532C7"/>
    <w:rsid w:val="00A55F01"/>
    <w:rsid w:val="00A56597"/>
    <w:rsid w:val="00A56F96"/>
    <w:rsid w:val="00A60CB1"/>
    <w:rsid w:val="00A63956"/>
    <w:rsid w:val="00A66BD6"/>
    <w:rsid w:val="00A70350"/>
    <w:rsid w:val="00A723B2"/>
    <w:rsid w:val="00A735A5"/>
    <w:rsid w:val="00A7720C"/>
    <w:rsid w:val="00A77C61"/>
    <w:rsid w:val="00A8278A"/>
    <w:rsid w:val="00A82F6D"/>
    <w:rsid w:val="00A834A8"/>
    <w:rsid w:val="00A838F4"/>
    <w:rsid w:val="00A84369"/>
    <w:rsid w:val="00A86515"/>
    <w:rsid w:val="00A865C7"/>
    <w:rsid w:val="00A86917"/>
    <w:rsid w:val="00A86EFF"/>
    <w:rsid w:val="00A86FE6"/>
    <w:rsid w:val="00A87BA8"/>
    <w:rsid w:val="00A90B28"/>
    <w:rsid w:val="00A9241D"/>
    <w:rsid w:val="00A93448"/>
    <w:rsid w:val="00A9454B"/>
    <w:rsid w:val="00A96EB5"/>
    <w:rsid w:val="00A96FB3"/>
    <w:rsid w:val="00A97AEF"/>
    <w:rsid w:val="00A97D26"/>
    <w:rsid w:val="00A97D94"/>
    <w:rsid w:val="00AA0679"/>
    <w:rsid w:val="00AA1A1F"/>
    <w:rsid w:val="00AA1DBD"/>
    <w:rsid w:val="00AA3B1E"/>
    <w:rsid w:val="00AA5A7F"/>
    <w:rsid w:val="00AA5D0E"/>
    <w:rsid w:val="00AA6C1F"/>
    <w:rsid w:val="00AA71BA"/>
    <w:rsid w:val="00AB1061"/>
    <w:rsid w:val="00AB43DE"/>
    <w:rsid w:val="00AB7942"/>
    <w:rsid w:val="00AC0061"/>
    <w:rsid w:val="00AC0D28"/>
    <w:rsid w:val="00AC3286"/>
    <w:rsid w:val="00AC3D6D"/>
    <w:rsid w:val="00AC4B96"/>
    <w:rsid w:val="00AD0188"/>
    <w:rsid w:val="00AE168F"/>
    <w:rsid w:val="00AE1752"/>
    <w:rsid w:val="00AE2C48"/>
    <w:rsid w:val="00AE4111"/>
    <w:rsid w:val="00AE554A"/>
    <w:rsid w:val="00AE7AA6"/>
    <w:rsid w:val="00B016C4"/>
    <w:rsid w:val="00B01AC2"/>
    <w:rsid w:val="00B07A3E"/>
    <w:rsid w:val="00B07C5E"/>
    <w:rsid w:val="00B119AB"/>
    <w:rsid w:val="00B12B2E"/>
    <w:rsid w:val="00B13199"/>
    <w:rsid w:val="00B13656"/>
    <w:rsid w:val="00B15DDD"/>
    <w:rsid w:val="00B20794"/>
    <w:rsid w:val="00B20A22"/>
    <w:rsid w:val="00B21BDA"/>
    <w:rsid w:val="00B25D0B"/>
    <w:rsid w:val="00B25E6E"/>
    <w:rsid w:val="00B26F29"/>
    <w:rsid w:val="00B32664"/>
    <w:rsid w:val="00B327E0"/>
    <w:rsid w:val="00B32846"/>
    <w:rsid w:val="00B346CF"/>
    <w:rsid w:val="00B347EA"/>
    <w:rsid w:val="00B348C0"/>
    <w:rsid w:val="00B3543F"/>
    <w:rsid w:val="00B360B2"/>
    <w:rsid w:val="00B37829"/>
    <w:rsid w:val="00B378D2"/>
    <w:rsid w:val="00B4101A"/>
    <w:rsid w:val="00B410F5"/>
    <w:rsid w:val="00B41119"/>
    <w:rsid w:val="00B41C91"/>
    <w:rsid w:val="00B42E36"/>
    <w:rsid w:val="00B43814"/>
    <w:rsid w:val="00B479FC"/>
    <w:rsid w:val="00B516E1"/>
    <w:rsid w:val="00B51EB9"/>
    <w:rsid w:val="00B52F2D"/>
    <w:rsid w:val="00B5363F"/>
    <w:rsid w:val="00B53AB6"/>
    <w:rsid w:val="00B54A59"/>
    <w:rsid w:val="00B54DA2"/>
    <w:rsid w:val="00B551F5"/>
    <w:rsid w:val="00B56097"/>
    <w:rsid w:val="00B563D1"/>
    <w:rsid w:val="00B571F8"/>
    <w:rsid w:val="00B6090B"/>
    <w:rsid w:val="00B617FF"/>
    <w:rsid w:val="00B62FA2"/>
    <w:rsid w:val="00B63AFD"/>
    <w:rsid w:val="00B64E53"/>
    <w:rsid w:val="00B652B6"/>
    <w:rsid w:val="00B67C92"/>
    <w:rsid w:val="00B70D27"/>
    <w:rsid w:val="00B70EBD"/>
    <w:rsid w:val="00B760F7"/>
    <w:rsid w:val="00B7668E"/>
    <w:rsid w:val="00B769D4"/>
    <w:rsid w:val="00B77D04"/>
    <w:rsid w:val="00B80987"/>
    <w:rsid w:val="00B820C4"/>
    <w:rsid w:val="00B824DA"/>
    <w:rsid w:val="00B825F7"/>
    <w:rsid w:val="00B8296E"/>
    <w:rsid w:val="00B84B26"/>
    <w:rsid w:val="00B90382"/>
    <w:rsid w:val="00B9228A"/>
    <w:rsid w:val="00B92A37"/>
    <w:rsid w:val="00B9451E"/>
    <w:rsid w:val="00B946BE"/>
    <w:rsid w:val="00B956CA"/>
    <w:rsid w:val="00B9733B"/>
    <w:rsid w:val="00BA0CA6"/>
    <w:rsid w:val="00BA0DE1"/>
    <w:rsid w:val="00BA2534"/>
    <w:rsid w:val="00BA39E5"/>
    <w:rsid w:val="00BA45EF"/>
    <w:rsid w:val="00BA4DD5"/>
    <w:rsid w:val="00BB1A1B"/>
    <w:rsid w:val="00BB2C44"/>
    <w:rsid w:val="00BB7296"/>
    <w:rsid w:val="00BB783E"/>
    <w:rsid w:val="00BB7917"/>
    <w:rsid w:val="00BB7E79"/>
    <w:rsid w:val="00BC07CB"/>
    <w:rsid w:val="00BC221B"/>
    <w:rsid w:val="00BC23FB"/>
    <w:rsid w:val="00BC2A65"/>
    <w:rsid w:val="00BC3704"/>
    <w:rsid w:val="00BC5056"/>
    <w:rsid w:val="00BC6B9D"/>
    <w:rsid w:val="00BC778D"/>
    <w:rsid w:val="00BC77BD"/>
    <w:rsid w:val="00BD0C53"/>
    <w:rsid w:val="00BD1161"/>
    <w:rsid w:val="00BD2BA8"/>
    <w:rsid w:val="00BD41B5"/>
    <w:rsid w:val="00BD5E65"/>
    <w:rsid w:val="00BD6166"/>
    <w:rsid w:val="00BD7423"/>
    <w:rsid w:val="00BD79E5"/>
    <w:rsid w:val="00BE1485"/>
    <w:rsid w:val="00BE3F2E"/>
    <w:rsid w:val="00BF051A"/>
    <w:rsid w:val="00BF0F39"/>
    <w:rsid w:val="00BF15FE"/>
    <w:rsid w:val="00BF19FD"/>
    <w:rsid w:val="00BF215B"/>
    <w:rsid w:val="00BF2CF6"/>
    <w:rsid w:val="00BF3144"/>
    <w:rsid w:val="00BF5AFB"/>
    <w:rsid w:val="00BF5D38"/>
    <w:rsid w:val="00C0196F"/>
    <w:rsid w:val="00C03E9D"/>
    <w:rsid w:val="00C03F98"/>
    <w:rsid w:val="00C06EEC"/>
    <w:rsid w:val="00C11A1A"/>
    <w:rsid w:val="00C12093"/>
    <w:rsid w:val="00C1268B"/>
    <w:rsid w:val="00C132F2"/>
    <w:rsid w:val="00C13478"/>
    <w:rsid w:val="00C1528E"/>
    <w:rsid w:val="00C16430"/>
    <w:rsid w:val="00C17004"/>
    <w:rsid w:val="00C17ADA"/>
    <w:rsid w:val="00C20D06"/>
    <w:rsid w:val="00C21931"/>
    <w:rsid w:val="00C21DE7"/>
    <w:rsid w:val="00C256AE"/>
    <w:rsid w:val="00C25CC1"/>
    <w:rsid w:val="00C27407"/>
    <w:rsid w:val="00C27591"/>
    <w:rsid w:val="00C304F3"/>
    <w:rsid w:val="00C31A6B"/>
    <w:rsid w:val="00C31CDC"/>
    <w:rsid w:val="00C325BC"/>
    <w:rsid w:val="00C33784"/>
    <w:rsid w:val="00C33D6A"/>
    <w:rsid w:val="00C33EA1"/>
    <w:rsid w:val="00C34721"/>
    <w:rsid w:val="00C378D9"/>
    <w:rsid w:val="00C37D08"/>
    <w:rsid w:val="00C42292"/>
    <w:rsid w:val="00C42947"/>
    <w:rsid w:val="00C43395"/>
    <w:rsid w:val="00C44878"/>
    <w:rsid w:val="00C53226"/>
    <w:rsid w:val="00C54944"/>
    <w:rsid w:val="00C56715"/>
    <w:rsid w:val="00C5671B"/>
    <w:rsid w:val="00C567D1"/>
    <w:rsid w:val="00C56B52"/>
    <w:rsid w:val="00C5729F"/>
    <w:rsid w:val="00C57FD9"/>
    <w:rsid w:val="00C6165A"/>
    <w:rsid w:val="00C6226C"/>
    <w:rsid w:val="00C64B05"/>
    <w:rsid w:val="00C6532E"/>
    <w:rsid w:val="00C6572B"/>
    <w:rsid w:val="00C6671A"/>
    <w:rsid w:val="00C67CD8"/>
    <w:rsid w:val="00C7173E"/>
    <w:rsid w:val="00C72510"/>
    <w:rsid w:val="00C72CEB"/>
    <w:rsid w:val="00C75503"/>
    <w:rsid w:val="00C75D86"/>
    <w:rsid w:val="00C8198C"/>
    <w:rsid w:val="00C87FBF"/>
    <w:rsid w:val="00C901B0"/>
    <w:rsid w:val="00C9045A"/>
    <w:rsid w:val="00C90968"/>
    <w:rsid w:val="00C91B26"/>
    <w:rsid w:val="00C92AC3"/>
    <w:rsid w:val="00C9453E"/>
    <w:rsid w:val="00C947A4"/>
    <w:rsid w:val="00C96DED"/>
    <w:rsid w:val="00C9734A"/>
    <w:rsid w:val="00CA0512"/>
    <w:rsid w:val="00CA16B3"/>
    <w:rsid w:val="00CA1BE6"/>
    <w:rsid w:val="00CA2053"/>
    <w:rsid w:val="00CA3921"/>
    <w:rsid w:val="00CA4805"/>
    <w:rsid w:val="00CB45A5"/>
    <w:rsid w:val="00CB5399"/>
    <w:rsid w:val="00CB5440"/>
    <w:rsid w:val="00CB58BF"/>
    <w:rsid w:val="00CB596E"/>
    <w:rsid w:val="00CB71CE"/>
    <w:rsid w:val="00CC669B"/>
    <w:rsid w:val="00CC7748"/>
    <w:rsid w:val="00CD2A1B"/>
    <w:rsid w:val="00CD45DB"/>
    <w:rsid w:val="00CD461A"/>
    <w:rsid w:val="00CD5B2B"/>
    <w:rsid w:val="00CD5D96"/>
    <w:rsid w:val="00CD7B5E"/>
    <w:rsid w:val="00CE0C45"/>
    <w:rsid w:val="00CE1061"/>
    <w:rsid w:val="00CE176F"/>
    <w:rsid w:val="00CE3029"/>
    <w:rsid w:val="00CE5FEF"/>
    <w:rsid w:val="00CE655D"/>
    <w:rsid w:val="00CE68E6"/>
    <w:rsid w:val="00CE6CF0"/>
    <w:rsid w:val="00CF00CB"/>
    <w:rsid w:val="00CF0247"/>
    <w:rsid w:val="00CF1562"/>
    <w:rsid w:val="00CF2771"/>
    <w:rsid w:val="00CF2CB0"/>
    <w:rsid w:val="00CF3096"/>
    <w:rsid w:val="00CF3C4D"/>
    <w:rsid w:val="00CF5475"/>
    <w:rsid w:val="00CF6C62"/>
    <w:rsid w:val="00D001A7"/>
    <w:rsid w:val="00D01080"/>
    <w:rsid w:val="00D04F1D"/>
    <w:rsid w:val="00D05D5B"/>
    <w:rsid w:val="00D11F09"/>
    <w:rsid w:val="00D13416"/>
    <w:rsid w:val="00D14139"/>
    <w:rsid w:val="00D14310"/>
    <w:rsid w:val="00D15404"/>
    <w:rsid w:val="00D158EE"/>
    <w:rsid w:val="00D1699F"/>
    <w:rsid w:val="00D175C7"/>
    <w:rsid w:val="00D214BE"/>
    <w:rsid w:val="00D21F1F"/>
    <w:rsid w:val="00D23157"/>
    <w:rsid w:val="00D245A1"/>
    <w:rsid w:val="00D32351"/>
    <w:rsid w:val="00D33257"/>
    <w:rsid w:val="00D34193"/>
    <w:rsid w:val="00D34258"/>
    <w:rsid w:val="00D34692"/>
    <w:rsid w:val="00D361AC"/>
    <w:rsid w:val="00D379C1"/>
    <w:rsid w:val="00D4000A"/>
    <w:rsid w:val="00D403D9"/>
    <w:rsid w:val="00D41AAE"/>
    <w:rsid w:val="00D420D5"/>
    <w:rsid w:val="00D42B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19D0"/>
    <w:rsid w:val="00D52847"/>
    <w:rsid w:val="00D52B20"/>
    <w:rsid w:val="00D554DA"/>
    <w:rsid w:val="00D5766E"/>
    <w:rsid w:val="00D57BE9"/>
    <w:rsid w:val="00D57FE3"/>
    <w:rsid w:val="00D601AA"/>
    <w:rsid w:val="00D62305"/>
    <w:rsid w:val="00D641B3"/>
    <w:rsid w:val="00D6500F"/>
    <w:rsid w:val="00D65DB0"/>
    <w:rsid w:val="00D703DD"/>
    <w:rsid w:val="00D714EB"/>
    <w:rsid w:val="00D72924"/>
    <w:rsid w:val="00D752A6"/>
    <w:rsid w:val="00D76191"/>
    <w:rsid w:val="00D76AA5"/>
    <w:rsid w:val="00D800E6"/>
    <w:rsid w:val="00D8238F"/>
    <w:rsid w:val="00D83277"/>
    <w:rsid w:val="00D83876"/>
    <w:rsid w:val="00D84978"/>
    <w:rsid w:val="00D84F9D"/>
    <w:rsid w:val="00D86514"/>
    <w:rsid w:val="00D87476"/>
    <w:rsid w:val="00D90031"/>
    <w:rsid w:val="00D90184"/>
    <w:rsid w:val="00D908D1"/>
    <w:rsid w:val="00D9255C"/>
    <w:rsid w:val="00D940DF"/>
    <w:rsid w:val="00D95424"/>
    <w:rsid w:val="00D95F22"/>
    <w:rsid w:val="00D97552"/>
    <w:rsid w:val="00D97F58"/>
    <w:rsid w:val="00DA03C2"/>
    <w:rsid w:val="00DA320F"/>
    <w:rsid w:val="00DA4348"/>
    <w:rsid w:val="00DA61B6"/>
    <w:rsid w:val="00DA6BC9"/>
    <w:rsid w:val="00DA750F"/>
    <w:rsid w:val="00DB1815"/>
    <w:rsid w:val="00DB36DE"/>
    <w:rsid w:val="00DB46E9"/>
    <w:rsid w:val="00DB4711"/>
    <w:rsid w:val="00DB68E7"/>
    <w:rsid w:val="00DB79A8"/>
    <w:rsid w:val="00DC298C"/>
    <w:rsid w:val="00DC3A6B"/>
    <w:rsid w:val="00DC3E44"/>
    <w:rsid w:val="00DC434C"/>
    <w:rsid w:val="00DC5B3A"/>
    <w:rsid w:val="00DC72A0"/>
    <w:rsid w:val="00DD1404"/>
    <w:rsid w:val="00DD4598"/>
    <w:rsid w:val="00DE0742"/>
    <w:rsid w:val="00DE0827"/>
    <w:rsid w:val="00DE2AB3"/>
    <w:rsid w:val="00DE3385"/>
    <w:rsid w:val="00DE35A3"/>
    <w:rsid w:val="00DE3C9C"/>
    <w:rsid w:val="00DE40C2"/>
    <w:rsid w:val="00DE50A5"/>
    <w:rsid w:val="00DE578C"/>
    <w:rsid w:val="00DE697F"/>
    <w:rsid w:val="00DE7BA6"/>
    <w:rsid w:val="00DF15B9"/>
    <w:rsid w:val="00DF3810"/>
    <w:rsid w:val="00DF43B9"/>
    <w:rsid w:val="00DF65A3"/>
    <w:rsid w:val="00E00B62"/>
    <w:rsid w:val="00E00E10"/>
    <w:rsid w:val="00E021B0"/>
    <w:rsid w:val="00E02E9C"/>
    <w:rsid w:val="00E033BC"/>
    <w:rsid w:val="00E06D55"/>
    <w:rsid w:val="00E0754F"/>
    <w:rsid w:val="00E07F00"/>
    <w:rsid w:val="00E10A81"/>
    <w:rsid w:val="00E10E99"/>
    <w:rsid w:val="00E10ED5"/>
    <w:rsid w:val="00E11B79"/>
    <w:rsid w:val="00E1558E"/>
    <w:rsid w:val="00E169AE"/>
    <w:rsid w:val="00E17354"/>
    <w:rsid w:val="00E178B6"/>
    <w:rsid w:val="00E20144"/>
    <w:rsid w:val="00E214F0"/>
    <w:rsid w:val="00E21C8F"/>
    <w:rsid w:val="00E21E52"/>
    <w:rsid w:val="00E24E03"/>
    <w:rsid w:val="00E25043"/>
    <w:rsid w:val="00E25943"/>
    <w:rsid w:val="00E25C04"/>
    <w:rsid w:val="00E262B6"/>
    <w:rsid w:val="00E3057F"/>
    <w:rsid w:val="00E40015"/>
    <w:rsid w:val="00E411F6"/>
    <w:rsid w:val="00E41207"/>
    <w:rsid w:val="00E45012"/>
    <w:rsid w:val="00E466B7"/>
    <w:rsid w:val="00E47B6D"/>
    <w:rsid w:val="00E52E3B"/>
    <w:rsid w:val="00E54A9A"/>
    <w:rsid w:val="00E54D1A"/>
    <w:rsid w:val="00E55BEB"/>
    <w:rsid w:val="00E61521"/>
    <w:rsid w:val="00E63B3C"/>
    <w:rsid w:val="00E646B5"/>
    <w:rsid w:val="00E65BFD"/>
    <w:rsid w:val="00E65D86"/>
    <w:rsid w:val="00E6696F"/>
    <w:rsid w:val="00E66CE0"/>
    <w:rsid w:val="00E70B3A"/>
    <w:rsid w:val="00E71168"/>
    <w:rsid w:val="00E72D83"/>
    <w:rsid w:val="00E73062"/>
    <w:rsid w:val="00E73C4D"/>
    <w:rsid w:val="00E759F5"/>
    <w:rsid w:val="00E76CD8"/>
    <w:rsid w:val="00E807A3"/>
    <w:rsid w:val="00E86610"/>
    <w:rsid w:val="00E90748"/>
    <w:rsid w:val="00E91BC3"/>
    <w:rsid w:val="00E93853"/>
    <w:rsid w:val="00E939B6"/>
    <w:rsid w:val="00E94B7E"/>
    <w:rsid w:val="00E9563E"/>
    <w:rsid w:val="00E9759D"/>
    <w:rsid w:val="00E976B5"/>
    <w:rsid w:val="00EA01A0"/>
    <w:rsid w:val="00EA5CA1"/>
    <w:rsid w:val="00EA5EB0"/>
    <w:rsid w:val="00EB028A"/>
    <w:rsid w:val="00EB0EBA"/>
    <w:rsid w:val="00EB17A1"/>
    <w:rsid w:val="00EB18CB"/>
    <w:rsid w:val="00EB20B3"/>
    <w:rsid w:val="00EB2E42"/>
    <w:rsid w:val="00EB3D08"/>
    <w:rsid w:val="00EC341C"/>
    <w:rsid w:val="00EC39EA"/>
    <w:rsid w:val="00EC39FE"/>
    <w:rsid w:val="00EC6623"/>
    <w:rsid w:val="00EC675E"/>
    <w:rsid w:val="00ED0569"/>
    <w:rsid w:val="00ED0723"/>
    <w:rsid w:val="00ED10CE"/>
    <w:rsid w:val="00ED1B33"/>
    <w:rsid w:val="00ED325F"/>
    <w:rsid w:val="00ED3B89"/>
    <w:rsid w:val="00ED49CF"/>
    <w:rsid w:val="00ED77CE"/>
    <w:rsid w:val="00EE0C0C"/>
    <w:rsid w:val="00EE0C88"/>
    <w:rsid w:val="00EE29B2"/>
    <w:rsid w:val="00EE35BC"/>
    <w:rsid w:val="00EE4C28"/>
    <w:rsid w:val="00EE799F"/>
    <w:rsid w:val="00EE7BE3"/>
    <w:rsid w:val="00EF0B5F"/>
    <w:rsid w:val="00EF11E3"/>
    <w:rsid w:val="00EF2CB0"/>
    <w:rsid w:val="00EF3FD6"/>
    <w:rsid w:val="00EF49AC"/>
    <w:rsid w:val="00EF6935"/>
    <w:rsid w:val="00EF6B22"/>
    <w:rsid w:val="00F009F6"/>
    <w:rsid w:val="00F00E53"/>
    <w:rsid w:val="00F00E55"/>
    <w:rsid w:val="00F01190"/>
    <w:rsid w:val="00F01AEC"/>
    <w:rsid w:val="00F06185"/>
    <w:rsid w:val="00F06A3D"/>
    <w:rsid w:val="00F06C34"/>
    <w:rsid w:val="00F06FC9"/>
    <w:rsid w:val="00F07622"/>
    <w:rsid w:val="00F112E9"/>
    <w:rsid w:val="00F1354F"/>
    <w:rsid w:val="00F13B6F"/>
    <w:rsid w:val="00F149FD"/>
    <w:rsid w:val="00F15103"/>
    <w:rsid w:val="00F15158"/>
    <w:rsid w:val="00F1683E"/>
    <w:rsid w:val="00F179DE"/>
    <w:rsid w:val="00F2011A"/>
    <w:rsid w:val="00F21594"/>
    <w:rsid w:val="00F22377"/>
    <w:rsid w:val="00F232B2"/>
    <w:rsid w:val="00F23DF4"/>
    <w:rsid w:val="00F24820"/>
    <w:rsid w:val="00F30992"/>
    <w:rsid w:val="00F31CBA"/>
    <w:rsid w:val="00F32A73"/>
    <w:rsid w:val="00F331F9"/>
    <w:rsid w:val="00F35903"/>
    <w:rsid w:val="00F35C39"/>
    <w:rsid w:val="00F36312"/>
    <w:rsid w:val="00F3694D"/>
    <w:rsid w:val="00F46D1D"/>
    <w:rsid w:val="00F4708B"/>
    <w:rsid w:val="00F471EA"/>
    <w:rsid w:val="00F50392"/>
    <w:rsid w:val="00F505B0"/>
    <w:rsid w:val="00F508AB"/>
    <w:rsid w:val="00F51A16"/>
    <w:rsid w:val="00F51AE6"/>
    <w:rsid w:val="00F52DDF"/>
    <w:rsid w:val="00F55FF2"/>
    <w:rsid w:val="00F574D3"/>
    <w:rsid w:val="00F66483"/>
    <w:rsid w:val="00F705AD"/>
    <w:rsid w:val="00F70B3D"/>
    <w:rsid w:val="00F71FDA"/>
    <w:rsid w:val="00F72E90"/>
    <w:rsid w:val="00F74B60"/>
    <w:rsid w:val="00F74E79"/>
    <w:rsid w:val="00F76A48"/>
    <w:rsid w:val="00F77376"/>
    <w:rsid w:val="00F777DD"/>
    <w:rsid w:val="00F779E2"/>
    <w:rsid w:val="00F8342F"/>
    <w:rsid w:val="00F86A6F"/>
    <w:rsid w:val="00F87857"/>
    <w:rsid w:val="00F90A87"/>
    <w:rsid w:val="00F912B0"/>
    <w:rsid w:val="00F955F0"/>
    <w:rsid w:val="00FA012E"/>
    <w:rsid w:val="00FA5BDD"/>
    <w:rsid w:val="00FA7A49"/>
    <w:rsid w:val="00FA7FC7"/>
    <w:rsid w:val="00FA7FDE"/>
    <w:rsid w:val="00FB0F15"/>
    <w:rsid w:val="00FB17B4"/>
    <w:rsid w:val="00FB3C8F"/>
    <w:rsid w:val="00FB3FDB"/>
    <w:rsid w:val="00FB5395"/>
    <w:rsid w:val="00FB5814"/>
    <w:rsid w:val="00FC3C16"/>
    <w:rsid w:val="00FC4E29"/>
    <w:rsid w:val="00FC6673"/>
    <w:rsid w:val="00FD4864"/>
    <w:rsid w:val="00FD5799"/>
    <w:rsid w:val="00FD66CC"/>
    <w:rsid w:val="00FD74B5"/>
    <w:rsid w:val="00FD76D3"/>
    <w:rsid w:val="00FE046D"/>
    <w:rsid w:val="00FE2E2D"/>
    <w:rsid w:val="00FE67FF"/>
    <w:rsid w:val="00FF1CB6"/>
    <w:rsid w:val="00FF2A06"/>
    <w:rsid w:val="00FF33E8"/>
    <w:rsid w:val="00FF3A50"/>
    <w:rsid w:val="00FF76F5"/>
    <w:rsid w:val="00FF7C7A"/>
    <w:rsid w:val="00FF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FB374-1836-4DBC-99FC-DB65FD953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TotalTime>35</TotalTime>
  <Pages>9</Pages>
  <Words>1401</Words>
  <Characters>7567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8951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squadra</cp:lastModifiedBy>
  <cp:revision>11</cp:revision>
  <cp:lastPrinted>2006-08-08T20:14:00Z</cp:lastPrinted>
  <dcterms:created xsi:type="dcterms:W3CDTF">2020-03-31T19:04:00Z</dcterms:created>
  <dcterms:modified xsi:type="dcterms:W3CDTF">2020-05-19T13:54:00Z</dcterms:modified>
</cp:coreProperties>
</file>