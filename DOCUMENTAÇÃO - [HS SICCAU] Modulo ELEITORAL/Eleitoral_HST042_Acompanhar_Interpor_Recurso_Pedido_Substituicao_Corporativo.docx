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892665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AE3FDE">
        <w:rPr>
          <w:sz w:val="52"/>
          <w:szCs w:val="52"/>
        </w:rPr>
        <w:t>42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7D34FD">
        <w:rPr>
          <w:sz w:val="52"/>
          <w:szCs w:val="52"/>
        </w:rPr>
        <w:t>Acompanhar</w:t>
      </w:r>
      <w:r w:rsidR="00AC1451">
        <w:rPr>
          <w:sz w:val="52"/>
          <w:szCs w:val="52"/>
        </w:rPr>
        <w:t xml:space="preserve"> </w:t>
      </w:r>
      <w:r w:rsidR="00AE3FDE">
        <w:rPr>
          <w:sz w:val="52"/>
          <w:szCs w:val="52"/>
        </w:rPr>
        <w:t>Interposição de Recurso</w:t>
      </w:r>
      <w:r w:rsidR="002B171B">
        <w:rPr>
          <w:sz w:val="52"/>
          <w:szCs w:val="52"/>
        </w:rPr>
        <w:t xml:space="preserve"> do </w:t>
      </w:r>
      <w:r w:rsidR="0049667E">
        <w:rPr>
          <w:sz w:val="52"/>
          <w:szCs w:val="52"/>
        </w:rPr>
        <w:t xml:space="preserve">Pedido de </w:t>
      </w:r>
      <w:r w:rsidR="00AC1451">
        <w:rPr>
          <w:sz w:val="52"/>
          <w:szCs w:val="52"/>
        </w:rPr>
        <w:t>Substituição</w:t>
      </w:r>
      <w:r w:rsidR="00D6740F">
        <w:rPr>
          <w:sz w:val="52"/>
          <w:szCs w:val="52"/>
        </w:rPr>
        <w:t xml:space="preserve"> – </w:t>
      </w:r>
      <w:r w:rsidR="00EB2900">
        <w:rPr>
          <w:sz w:val="52"/>
          <w:szCs w:val="52"/>
        </w:rPr>
        <w:t>C</w:t>
      </w:r>
      <w:r w:rsidR="003541C2">
        <w:rPr>
          <w:sz w:val="52"/>
          <w:szCs w:val="52"/>
        </w:rPr>
        <w:t>orporativo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4CBA88B1" w:rsidR="00A735A5" w:rsidRPr="00BA5059" w:rsidRDefault="002B171B" w:rsidP="00C5320B">
            <w:pPr>
              <w:jc w:val="center"/>
            </w:pPr>
            <w:r>
              <w:t>0</w:t>
            </w:r>
            <w:r w:rsidR="00EB2900">
              <w:t>9</w:t>
            </w:r>
            <w:r w:rsidR="005D249C">
              <w:t>/</w:t>
            </w:r>
            <w:r w:rsidR="00386BAA">
              <w:t>1</w:t>
            </w:r>
            <w:r w:rsidR="00C5320B">
              <w:t>2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1261ED" w14:paraId="3915E09C" w14:textId="77777777" w:rsidTr="00C03F98">
        <w:trPr>
          <w:cantSplit/>
          <w:jc w:val="center"/>
        </w:trPr>
        <w:tc>
          <w:tcPr>
            <w:tcW w:w="1589" w:type="dxa"/>
          </w:tcPr>
          <w:p w14:paraId="4EC614A4" w14:textId="4E8D7CE9" w:rsidR="001261ED" w:rsidRDefault="001261ED" w:rsidP="001261E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2012BF6E" w14:textId="49A59EB4" w:rsidR="001261ED" w:rsidRDefault="001261ED" w:rsidP="001261ED">
            <w:pPr>
              <w:jc w:val="center"/>
            </w:pPr>
            <w:r>
              <w:t>17/04/2020</w:t>
            </w:r>
          </w:p>
        </w:tc>
        <w:tc>
          <w:tcPr>
            <w:tcW w:w="2405" w:type="dxa"/>
            <w:vAlign w:val="center"/>
          </w:tcPr>
          <w:p w14:paraId="0A46AF5D" w14:textId="39C6649D" w:rsidR="001261ED" w:rsidRDefault="001261ED" w:rsidP="001261ED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54C23270" w14:textId="0B0EB2EE" w:rsidR="001261ED" w:rsidRDefault="001261ED" w:rsidP="001261ED">
            <w:pPr>
              <w:ind w:left="174"/>
              <w:jc w:val="left"/>
            </w:pPr>
            <w:r>
              <w:t>Exclusão da colunas CPF e E-mail (P01).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Default="00A4247F" w:rsidP="00A4247F">
      <w:pPr>
        <w:rPr>
          <w:rFonts w:cs="Arial"/>
          <w:szCs w:val="22"/>
        </w:rPr>
      </w:pPr>
    </w:p>
    <w:p w14:paraId="42F9DD24" w14:textId="77777777" w:rsidR="00B24156" w:rsidRPr="00A4247F" w:rsidRDefault="00B24156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903358E" w14:textId="77777777" w:rsidR="001261E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8038885" w:history="1">
        <w:r w:rsidR="001261ED" w:rsidRPr="00C8553F">
          <w:rPr>
            <w:rStyle w:val="Hyperlink"/>
            <w:noProof/>
          </w:rPr>
          <w:t>HST-042– Acompanhar Interposição de Recurso do Pedido de Substituição – Corporativo</w:t>
        </w:r>
        <w:r w:rsidR="001261ED">
          <w:rPr>
            <w:noProof/>
            <w:webHidden/>
          </w:rPr>
          <w:tab/>
        </w:r>
        <w:r w:rsidR="001261ED">
          <w:rPr>
            <w:noProof/>
            <w:webHidden/>
          </w:rPr>
          <w:fldChar w:fldCharType="begin"/>
        </w:r>
        <w:r w:rsidR="001261ED">
          <w:rPr>
            <w:noProof/>
            <w:webHidden/>
          </w:rPr>
          <w:instrText xml:space="preserve"> PAGEREF _Toc38038885 \h </w:instrText>
        </w:r>
        <w:r w:rsidR="001261ED">
          <w:rPr>
            <w:noProof/>
            <w:webHidden/>
          </w:rPr>
        </w:r>
        <w:r w:rsidR="001261ED">
          <w:rPr>
            <w:noProof/>
            <w:webHidden/>
          </w:rPr>
          <w:fldChar w:fldCharType="separate"/>
        </w:r>
        <w:r w:rsidR="001261ED">
          <w:rPr>
            <w:noProof/>
            <w:webHidden/>
          </w:rPr>
          <w:t>4</w:t>
        </w:r>
        <w:r w:rsidR="001261ED">
          <w:rPr>
            <w:noProof/>
            <w:webHidden/>
          </w:rPr>
          <w:fldChar w:fldCharType="end"/>
        </w:r>
      </w:hyperlink>
    </w:p>
    <w:p w14:paraId="6B2A6FC3" w14:textId="77777777" w:rsidR="001261ED" w:rsidRDefault="001261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38886" w:history="1">
        <w:r w:rsidRPr="00C8553F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0E6A40" w14:textId="77777777" w:rsidR="001261ED" w:rsidRDefault="001261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38887" w:history="1">
        <w:r w:rsidRPr="00C8553F">
          <w:rPr>
            <w:rStyle w:val="Hyperlink"/>
            <w:noProof/>
          </w:rPr>
          <w:t>PARA acompanhar as interposições de recurso dos pedidos de substituições.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0EEDFF" w14:textId="77777777" w:rsidR="001261ED" w:rsidRDefault="001261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38888" w:history="1">
        <w:r w:rsidRPr="00C8553F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D13D3" w14:textId="77777777" w:rsidR="001261ED" w:rsidRDefault="001261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38889" w:history="1">
        <w:r w:rsidRPr="00C8553F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7E4460" w14:textId="77777777" w:rsidR="001261ED" w:rsidRDefault="001261E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038890" w:history="1">
        <w:r w:rsidRPr="00C8553F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7937BC3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bookmarkStart w:id="4" w:name="_GoBack"/>
      <w:bookmarkEnd w:id="4"/>
      <w:r>
        <w:br w:type="page"/>
      </w:r>
      <w:bookmarkStart w:id="5" w:name="_Toc38038885"/>
      <w:r w:rsidR="00CE176F">
        <w:lastRenderedPageBreak/>
        <w:t>HST</w:t>
      </w:r>
      <w:r w:rsidR="00C03F98">
        <w:t>-</w:t>
      </w:r>
      <w:r w:rsidR="00AF2B52">
        <w:t>0</w:t>
      </w:r>
      <w:r w:rsidR="0045314E">
        <w:t>42</w:t>
      </w:r>
      <w:r w:rsidR="0035649F">
        <w:t xml:space="preserve">– </w:t>
      </w:r>
      <w:r w:rsidR="00E264CB">
        <w:t xml:space="preserve">Acompanhar </w:t>
      </w:r>
      <w:r w:rsidR="0045314E">
        <w:t xml:space="preserve">Interposição de Recurso do Pedido </w:t>
      </w:r>
      <w:r w:rsidR="00153838">
        <w:t xml:space="preserve">de </w:t>
      </w:r>
      <w:r w:rsidR="00703731">
        <w:t>Substituição</w:t>
      </w:r>
      <w:r w:rsidR="00D6740F">
        <w:t xml:space="preserve"> – </w:t>
      </w:r>
      <w:r w:rsidR="0045314E">
        <w:t>C</w:t>
      </w:r>
      <w:r w:rsidR="00CB20CD">
        <w:t>orporativo</w:t>
      </w:r>
      <w:bookmarkEnd w:id="5"/>
    </w:p>
    <w:p w14:paraId="37D34CD1" w14:textId="13B7A081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8038886"/>
      <w:r w:rsidRPr="000628DE">
        <w:t>COMO</w:t>
      </w:r>
      <w:r w:rsidR="00C64B05" w:rsidRPr="000628DE">
        <w:t xml:space="preserve"> </w:t>
      </w:r>
      <w:r w:rsidR="0045314E">
        <w:rPr>
          <w:b w:val="0"/>
        </w:rPr>
        <w:t>Corporativo</w:t>
      </w:r>
      <w:bookmarkEnd w:id="6"/>
    </w:p>
    <w:p w14:paraId="405BA23E" w14:textId="4BBD4E96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B229B8">
        <w:rPr>
          <w:b w:val="0"/>
        </w:rPr>
        <w:t xml:space="preserve">acessar a interface de </w:t>
      </w:r>
      <w:r w:rsidR="0045314E">
        <w:rPr>
          <w:b w:val="0"/>
        </w:rPr>
        <w:t xml:space="preserve">interposição de recurso </w:t>
      </w:r>
      <w:r w:rsidR="00B229B8">
        <w:rPr>
          <w:b w:val="0"/>
        </w:rPr>
        <w:t>dos pedidos de substituição</w:t>
      </w:r>
      <w:r w:rsidR="00CB2214">
        <w:rPr>
          <w:b w:val="0"/>
        </w:rPr>
        <w:t>.</w:t>
      </w:r>
    </w:p>
    <w:p w14:paraId="38E7497A" w14:textId="3C1D7C52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8038887"/>
      <w:r>
        <w:t>PAR</w:t>
      </w:r>
      <w:r w:rsidR="00CE176F" w:rsidRPr="000628DE">
        <w:t>A</w:t>
      </w:r>
      <w:r w:rsidR="005A4527" w:rsidRPr="000628DE">
        <w:t xml:space="preserve"> </w:t>
      </w:r>
      <w:r w:rsidR="00B229B8" w:rsidRPr="001154EB">
        <w:rPr>
          <w:b w:val="0"/>
        </w:rPr>
        <w:t xml:space="preserve">acompanhar </w:t>
      </w:r>
      <w:r w:rsidR="0045314E">
        <w:rPr>
          <w:b w:val="0"/>
        </w:rPr>
        <w:t>as interposições de recurso</w:t>
      </w:r>
      <w:r w:rsidR="00B229B8">
        <w:rPr>
          <w:b w:val="0"/>
        </w:rPr>
        <w:t xml:space="preserve"> do</w:t>
      </w:r>
      <w:r w:rsidR="00B229B8" w:rsidRPr="001154EB">
        <w:rPr>
          <w:b w:val="0"/>
        </w:rPr>
        <w:t>s pedidos de substituições</w:t>
      </w:r>
      <w:r w:rsidR="0045314E">
        <w:rPr>
          <w:b w:val="0"/>
        </w:rPr>
        <w:t>.</w:t>
      </w:r>
      <w:bookmarkEnd w:id="7"/>
      <w:r w:rsidR="00B229B8" w:rsidRPr="001154EB">
        <w:rPr>
          <w:b w:val="0"/>
        </w:rPr>
        <w:t xml:space="preserve"> </w:t>
      </w:r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38038888"/>
      <w:r>
        <w:t>PROTÓTIPO</w:t>
      </w:r>
      <w:bookmarkEnd w:id="8"/>
      <w:bookmarkEnd w:id="9"/>
    </w:p>
    <w:p w14:paraId="677FF832" w14:textId="703C128D" w:rsidR="00F05640" w:rsidRDefault="00F05640" w:rsidP="006B4BE8">
      <w:pPr>
        <w:pStyle w:val="EstiloPrototipo3"/>
        <w:numPr>
          <w:ilvl w:val="0"/>
          <w:numId w:val="4"/>
        </w:numPr>
      </w:pPr>
      <w:bookmarkStart w:id="10" w:name="_Ref26105810"/>
      <w:bookmarkStart w:id="11" w:name="_Ref24546055"/>
      <w:bookmarkStart w:id="12" w:name="_Ref25066994"/>
      <w:r>
        <w:t>Acompanhar Pedido de Substituição de Candidatura</w:t>
      </w:r>
      <w:bookmarkEnd w:id="10"/>
    </w:p>
    <w:p w14:paraId="4BA09FBD" w14:textId="147E57F7" w:rsidR="00F05640" w:rsidRDefault="006E1429" w:rsidP="00FE78AE">
      <w:pPr>
        <w:pStyle w:val="EstiloPrototipo3"/>
        <w:tabs>
          <w:tab w:val="clear" w:pos="425"/>
          <w:tab w:val="left" w:pos="709"/>
        </w:tabs>
        <w:ind w:left="567"/>
      </w:pPr>
      <w:r>
        <w:rPr>
          <w:noProof/>
        </w:rPr>
        <w:drawing>
          <wp:inline distT="0" distB="0" distL="0" distR="0" wp14:anchorId="4E016CCE" wp14:editId="76C981DB">
            <wp:extent cx="4520879" cy="4989862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31" cy="49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ECB" w14:textId="77777777" w:rsidR="00392AE8" w:rsidRDefault="00392AE8" w:rsidP="00E841EF">
      <w:pPr>
        <w:pStyle w:val="EstiloPrototipo3"/>
        <w:ind w:left="426"/>
      </w:pPr>
    </w:p>
    <w:p w14:paraId="2B948E9E" w14:textId="77777777" w:rsidR="00392AE8" w:rsidRDefault="00392AE8" w:rsidP="00E841EF">
      <w:pPr>
        <w:pStyle w:val="EstiloPrototipo3"/>
        <w:ind w:left="426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209C8" w:rsidRPr="005D2A67" w14:paraId="034CD46D" w14:textId="77777777" w:rsidTr="00844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C3C6073" w14:textId="77777777" w:rsidR="001209C8" w:rsidRPr="00E976B5" w:rsidRDefault="001209C8" w:rsidP="0084476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1209C8" w:rsidRPr="005D2A67" w14:paraId="419FCE5E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357E195D" w14:textId="77777777" w:rsidR="001209C8" w:rsidRDefault="001209C8" w:rsidP="008447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Pedido de Recurso</w:t>
            </w:r>
          </w:p>
        </w:tc>
      </w:tr>
      <w:tr w:rsidR="001209C8" w:rsidRPr="00FD775E" w14:paraId="3F1FE8AA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ABCC4DD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26D92E86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74DA9528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0990E81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CE1ECB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0800081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9A02107" w14:textId="77777777" w:rsidR="001209C8" w:rsidRPr="005D2A67" w:rsidRDefault="001209C8" w:rsidP="008447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1209C8" w:rsidRPr="00EC175D" w14:paraId="475F378C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62D9F1E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3E282D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Interpor Recurso</w:t>
            </w:r>
          </w:p>
        </w:tc>
        <w:tc>
          <w:tcPr>
            <w:tcW w:w="1306" w:type="dxa"/>
          </w:tcPr>
          <w:p w14:paraId="6E981DDD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5CBE871E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14527007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9A08620" w14:textId="77777777" w:rsidR="001209C8" w:rsidRPr="0079091B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463B56" w14:textId="77777777" w:rsidR="001209C8" w:rsidRPr="00F86820" w:rsidRDefault="001209C8" w:rsidP="00844761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EC175D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1209C8" w:rsidRPr="00EC175D" w14:paraId="16AC8064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AE2BF84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7D9F3A2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5F646F08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Coluna que exibe a posição que o membro está localizado na chapa de forma hierárquica </w:t>
            </w:r>
          </w:p>
        </w:tc>
        <w:tc>
          <w:tcPr>
            <w:tcW w:w="1246" w:type="dxa"/>
          </w:tcPr>
          <w:p w14:paraId="2B04764D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653B2D21" w14:textId="77777777" w:rsidR="001209C8" w:rsidRPr="00EC175D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A3F3DEE" w14:textId="77777777" w:rsidR="001209C8" w:rsidRPr="00EC175D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7379F5D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BE98CB4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19C787AC" w14:textId="77777777" w:rsidR="001209C8" w:rsidRPr="00CB53AF" w:rsidRDefault="001209C8" w:rsidP="008447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EC175D" w14:paraId="31C622AF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EC90033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019AD47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74191CEF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0277FA1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FC2BA0B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Titular</w:t>
            </w:r>
          </w:p>
          <w:p w14:paraId="7C6828D6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</w:p>
          <w:p w14:paraId="42F39FB7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174300A1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07BEF78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D9E6CF1" w14:textId="77777777" w:rsidR="001209C8" w:rsidRPr="00CB53AF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04780477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92D5D58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C62B8EB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725CFD8D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>Retorna o nome do profissional de acordo com o CPF informado conforme a base do SICCAU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46" w:type="dxa"/>
          </w:tcPr>
          <w:p w14:paraId="7477FB4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9F02378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C8D877D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939887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54F763D" w14:textId="77777777" w:rsidR="001209C8" w:rsidRPr="00EC175D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</w:tr>
      <w:tr w:rsidR="001209C8" w:rsidRPr="00EC175D" w14:paraId="3A914766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B4FF7EA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E685B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7A41EF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registro do usuário conforme base a do SICCAU.</w:t>
            </w:r>
          </w:p>
        </w:tc>
        <w:tc>
          <w:tcPr>
            <w:tcW w:w="1246" w:type="dxa"/>
          </w:tcPr>
          <w:p w14:paraId="7E458628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3899DA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731AA3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4D19BE9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856F210" w14:textId="77777777" w:rsidR="001209C8" w:rsidRPr="00CB53AF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B53AF"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1BD2B061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7E89062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FF7AE22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6BE02078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status se o membro já aceitou ou rejeitou o convite para participar da chapa</w:t>
            </w:r>
          </w:p>
        </w:tc>
        <w:tc>
          <w:tcPr>
            <w:tcW w:w="1246" w:type="dxa"/>
          </w:tcPr>
          <w:p w14:paraId="104A9EC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9BAADB0" w14:textId="77777777" w:rsidR="001209C8" w:rsidRDefault="001209C8" w:rsidP="00844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Confirmado </w:t>
            </w:r>
          </w:p>
          <w:p w14:paraId="29A5E78B" w14:textId="77777777" w:rsidR="001209C8" w:rsidRDefault="001209C8" w:rsidP="00844761">
            <w:pPr>
              <w:rPr>
                <w:sz w:val="18"/>
                <w:szCs w:val="18"/>
              </w:rPr>
            </w:pPr>
          </w:p>
          <w:p w14:paraId="5CB09896" w14:textId="77777777" w:rsidR="001209C8" w:rsidRDefault="001209C8" w:rsidP="00844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 w14:paraId="7DDA8B34" w14:textId="77777777" w:rsidR="001209C8" w:rsidRDefault="001209C8" w:rsidP="00844761">
            <w:pPr>
              <w:rPr>
                <w:sz w:val="18"/>
                <w:szCs w:val="18"/>
              </w:rPr>
            </w:pPr>
          </w:p>
          <w:p w14:paraId="441B4C7E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  <w:tc>
          <w:tcPr>
            <w:tcW w:w="926" w:type="dxa"/>
          </w:tcPr>
          <w:p w14:paraId="66524853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DAD8E16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630DE74" w14:textId="77777777" w:rsidR="001209C8" w:rsidRPr="00EC175D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B53AF"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13888B66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CC54177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66D7654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 w14:paraId="2061575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89295F" wp14:editId="71051832">
                  <wp:extent cx="257175" cy="2476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5160BB36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que apresenta que o membro está com todas as validações de acordo.</w:t>
            </w:r>
          </w:p>
        </w:tc>
        <w:tc>
          <w:tcPr>
            <w:tcW w:w="1246" w:type="dxa"/>
          </w:tcPr>
          <w:p w14:paraId="06FAE43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621173B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5290D845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9C5B007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FFEB1AB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8F2BEA4" w14:textId="77777777" w:rsidR="001209C8" w:rsidRPr="000A179D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A179D"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62704B1A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858783B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50967C4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 w14:paraId="04DEBF9F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7E2B93" wp14:editId="625A9884">
                  <wp:extent cx="228600" cy="31432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7069DC26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282F9026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43B9BC7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</w:tcPr>
          <w:p w14:paraId="4780506A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099BFE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5641979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C3209E7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16B2BFAF" w14:textId="77777777" w:rsidR="001209C8" w:rsidRPr="00594F83" w:rsidRDefault="001209C8" w:rsidP="008447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EC175D" w14:paraId="7091154A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8FE1CEF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7A8B34D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 w14:paraId="3DF3467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899F25E" wp14:editId="54F3E800">
                  <wp:extent cx="247650" cy="28575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38E35DF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05985D38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413CDF52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7502C8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9C9D5F2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F216BA6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102B84C4" w14:textId="77777777" w:rsidR="001209C8" w:rsidRPr="00307A0F" w:rsidRDefault="001209C8" w:rsidP="008447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209C8" w:rsidRPr="00EC175D" w14:paraId="72222A7A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8EA99AB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B15EA3F" w14:textId="77777777" w:rsidR="001209C8" w:rsidRPr="0077596F" w:rsidRDefault="001209C8" w:rsidP="00844761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Interpor Recurso/Documento</w:t>
            </w:r>
            <w:r w:rsidRPr="0077596F">
              <w:rPr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306" w:type="dxa"/>
          </w:tcPr>
          <w:p w14:paraId="02C8446A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57F53B99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5FC330C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73F5BBA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4AEDEE4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3A98F05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5AE08383" w14:textId="77777777" w:rsidR="001209C8" w:rsidRPr="008772F4" w:rsidRDefault="001209C8" w:rsidP="00844761">
            <w:pPr>
              <w:spacing w:before="60" w:after="60"/>
              <w:ind w:left="360"/>
              <w:rPr>
                <w:sz w:val="18"/>
                <w:szCs w:val="18"/>
              </w:rPr>
            </w:pPr>
          </w:p>
        </w:tc>
      </w:tr>
      <w:tr w:rsidR="001209C8" w:rsidRPr="00EC175D" w14:paraId="572DA498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C48E1F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68D0238" w14:textId="77777777" w:rsidR="001209C8" w:rsidRDefault="001209C8" w:rsidP="00844761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Reconsideração do Julgamento</w:t>
            </w:r>
          </w:p>
        </w:tc>
        <w:tc>
          <w:tcPr>
            <w:tcW w:w="1306" w:type="dxa"/>
          </w:tcPr>
          <w:p w14:paraId="2A9AF8B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parecer informado pelo responsável para o pedido de recurso em 1ª instância.</w:t>
            </w:r>
          </w:p>
        </w:tc>
        <w:tc>
          <w:tcPr>
            <w:tcW w:w="1246" w:type="dxa"/>
          </w:tcPr>
          <w:p w14:paraId="164413D8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BA0203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EBFDF1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679B9A6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6D410DD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  <w:p w14:paraId="0097B5FF" w14:textId="77777777" w:rsidR="001209C8" w:rsidRPr="00EC175D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209C8" w:rsidRPr="00EC175D" w14:paraId="389C1D5C" w14:textId="77777777" w:rsidTr="0084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103477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1B95E9F" w14:textId="77777777" w:rsidR="001209C8" w:rsidRPr="0077596F" w:rsidRDefault="001209C8" w:rsidP="00844761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</w:t>
            </w:r>
            <w:r w:rsidRPr="0077596F">
              <w:rPr>
                <w:noProof/>
                <w:sz w:val="18"/>
                <w:szCs w:val="18"/>
              </w:rPr>
              <w:t xml:space="preserve">ocumento </w:t>
            </w:r>
          </w:p>
        </w:tc>
        <w:tc>
          <w:tcPr>
            <w:tcW w:w="1306" w:type="dxa"/>
          </w:tcPr>
          <w:p w14:paraId="7F6FC5BC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título do componente de upload</w:t>
            </w:r>
          </w:p>
        </w:tc>
        <w:tc>
          <w:tcPr>
            <w:tcW w:w="1246" w:type="dxa"/>
          </w:tcPr>
          <w:p w14:paraId="7E01C48A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4DDDD18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E77980A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D10ABEB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3A052FB" w14:textId="77777777" w:rsidR="001209C8" w:rsidRPr="0076593E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N/A</w:t>
            </w:r>
          </w:p>
        </w:tc>
      </w:tr>
      <w:tr w:rsidR="001209C8" w:rsidRPr="00EC175D" w14:paraId="5217724F" w14:textId="77777777" w:rsidTr="0084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81F1269" w14:textId="77777777" w:rsidR="001209C8" w:rsidRPr="00EC175D" w:rsidRDefault="001209C8" w:rsidP="00844761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B1224A1" w14:textId="77777777" w:rsidR="001209C8" w:rsidRPr="0077596F" w:rsidRDefault="001209C8" w:rsidP="00844761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42141033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16BE5AF5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FB42819" w14:textId="77777777" w:rsidR="001209C8" w:rsidRDefault="001209C8" w:rsidP="00844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72F84F" w14:textId="77777777" w:rsidR="001209C8" w:rsidRDefault="001209C8" w:rsidP="008447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EACD581" w14:textId="77777777" w:rsidR="001209C8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6787716E" w14:textId="77777777" w:rsidR="001209C8" w:rsidRPr="0076593E" w:rsidRDefault="001209C8" w:rsidP="00844761">
            <w:pPr>
              <w:pStyle w:val="PargrafodaLista"/>
              <w:numPr>
                <w:ilvl w:val="0"/>
                <w:numId w:val="6"/>
              </w:numPr>
              <w:spacing w:before="60" w:after="60"/>
              <w:jc w:val="both"/>
              <w:rPr>
                <w:sz w:val="18"/>
                <w:szCs w:val="18"/>
              </w:rPr>
            </w:pPr>
          </w:p>
        </w:tc>
      </w:tr>
      <w:bookmarkEnd w:id="11"/>
      <w:bookmarkEnd w:id="12"/>
    </w:tbl>
    <w:p w14:paraId="03718D4A" w14:textId="631C1DF6" w:rsidR="00656397" w:rsidRDefault="00656397" w:rsidP="004A538F">
      <w:pPr>
        <w:pStyle w:val="EstiloPrototipo3"/>
      </w:pPr>
    </w:p>
    <w:p w14:paraId="17D8E4C8" w14:textId="77777777" w:rsidR="00656397" w:rsidRDefault="00656397" w:rsidP="008724F1"/>
    <w:p w14:paraId="6A3CC825" w14:textId="77777777" w:rsidR="00CB20CD" w:rsidRDefault="00CB20CD" w:rsidP="008724F1"/>
    <w:p w14:paraId="20EC18DC" w14:textId="77777777" w:rsidR="002F11BC" w:rsidRDefault="002F11BC" w:rsidP="008724F1"/>
    <w:p w14:paraId="7151EBC2" w14:textId="77777777" w:rsidR="002F11BC" w:rsidRDefault="002F11BC" w:rsidP="008724F1"/>
    <w:p w14:paraId="6ECE5BCC" w14:textId="77777777" w:rsidR="002F11BC" w:rsidRDefault="002F11BC" w:rsidP="008724F1"/>
    <w:p w14:paraId="7DA497B8" w14:textId="77777777" w:rsidR="002F11BC" w:rsidRDefault="002F11BC" w:rsidP="008724F1"/>
    <w:p w14:paraId="2E5D5C5D" w14:textId="77777777" w:rsidR="002F11BC" w:rsidRDefault="002F11BC" w:rsidP="008724F1"/>
    <w:p w14:paraId="4EAD32A0" w14:textId="77777777" w:rsidR="002F11BC" w:rsidRDefault="002F11BC" w:rsidP="008724F1"/>
    <w:p w14:paraId="657C11F8" w14:textId="77777777" w:rsidR="002F11BC" w:rsidRDefault="002F11BC" w:rsidP="008724F1"/>
    <w:p w14:paraId="63CA3BDF" w14:textId="77777777" w:rsidR="002F11BC" w:rsidRDefault="002F11BC" w:rsidP="008724F1"/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8038889"/>
      <w:r w:rsidRPr="00EC175D">
        <w:lastRenderedPageBreak/>
        <w:t>CRITÉRIOS DE ACEITE</w:t>
      </w:r>
      <w:bookmarkEnd w:id="13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74559430" w14:textId="4D0E1416" w:rsidR="00F557A2" w:rsidRPr="00A03796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A03796">
        <w:t xml:space="preserve">Esta história deve ser executada quando o usuário acessar no módulo </w:t>
      </w:r>
      <w:r w:rsidR="004A538F">
        <w:t>corporativo</w:t>
      </w:r>
      <w:r w:rsidRPr="00A03796">
        <w:t xml:space="preserve"> a opção “Menu&gt;&gt;</w:t>
      </w:r>
      <w:r w:rsidR="007F716C">
        <w:t>Substituição</w:t>
      </w:r>
      <w:r w:rsidRPr="00A03796">
        <w:t>&gt;&gt;</w:t>
      </w:r>
      <w:r w:rsidR="009432C0" w:rsidRPr="009432C0">
        <w:rPr>
          <w:color w:val="31849B" w:themeColor="accent5" w:themeShade="BF"/>
        </w:rPr>
        <w:t>Acompanhar</w:t>
      </w:r>
      <w:r w:rsidRPr="009432C0">
        <w:rPr>
          <w:color w:val="31849B" w:themeColor="accent5" w:themeShade="BF"/>
        </w:rPr>
        <w:t xml:space="preserve"> </w:t>
      </w:r>
      <w:r w:rsidR="00A23E6C">
        <w:rPr>
          <w:color w:val="31849B" w:themeColor="accent5" w:themeShade="BF"/>
        </w:rPr>
        <w:t>Pedido de Substituição</w:t>
      </w:r>
      <w:r w:rsidRPr="00A03796">
        <w:t xml:space="preserve">. </w:t>
      </w:r>
    </w:p>
    <w:p w14:paraId="45B1442C" w14:textId="77777777" w:rsidR="0089709F" w:rsidRDefault="0089709F" w:rsidP="0089709F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C911557" w14:textId="77777777" w:rsidR="0089709F" w:rsidRPr="00070AF3" w:rsidRDefault="0089709F" w:rsidP="0089709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F81208">
        <w:t xml:space="preserve">O usuário deve ter permissão de acesso </w:t>
      </w:r>
      <w:r>
        <w:t xml:space="preserve">de Assessor </w:t>
      </w:r>
      <w:r w:rsidRPr="00B219DA">
        <w:rPr>
          <w:b/>
        </w:rPr>
        <w:t>CEN/BR</w:t>
      </w:r>
      <w:r>
        <w:t xml:space="preserve"> e Assessor </w:t>
      </w:r>
      <w:r w:rsidRPr="00B219DA">
        <w:rPr>
          <w:b/>
        </w:rPr>
        <w:t>CE/UF</w:t>
      </w:r>
      <w:r>
        <w:t xml:space="preserve">, </w:t>
      </w:r>
      <w:r w:rsidRPr="00A03599">
        <w:t>conforme cadastro no SICCAU Corporati</w:t>
      </w:r>
      <w:r>
        <w:t>vo, vinculado ao usuário logado</w:t>
      </w:r>
      <w:r w:rsidRPr="009A7FC1">
        <w:rPr>
          <w:rStyle w:val="Refdenotaderodap"/>
          <w:color w:val="31849B" w:themeColor="accent5" w:themeShade="BF"/>
        </w:rPr>
        <w:footnoteReference w:id="1"/>
      </w:r>
      <w:r>
        <w:t>.</w:t>
      </w:r>
      <w:r w:rsidRPr="009A7FC1">
        <w:rPr>
          <w:color w:val="31849B" w:themeColor="accent5" w:themeShade="BF"/>
        </w:rPr>
        <w:t xml:space="preserve">  </w:t>
      </w: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2024542"/>
      <w:r w:rsidRPr="00EC175D">
        <w:rPr>
          <w:b/>
        </w:rPr>
        <w:t>Regras Gerais:</w:t>
      </w:r>
      <w:bookmarkEnd w:id="14"/>
    </w:p>
    <w:p w14:paraId="30D6C2C2" w14:textId="65848969" w:rsidR="009D252F" w:rsidRDefault="009D252F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O sistema deve validar quando </w:t>
      </w:r>
      <w:r w:rsidR="00330B1F">
        <w:rPr>
          <w:color w:val="000000" w:themeColor="text1" w:themeShade="BF"/>
        </w:rPr>
        <w:t>um dos responsáveis pela chapa, realizar um cadastro de Recurso na estória HST</w:t>
      </w:r>
      <w:r>
        <w:rPr>
          <w:color w:val="000000" w:themeColor="text1" w:themeShade="BF"/>
        </w:rPr>
        <w:t>0</w:t>
      </w:r>
      <w:r w:rsidR="00330B1F">
        <w:rPr>
          <w:color w:val="000000" w:themeColor="text1" w:themeShade="BF"/>
        </w:rPr>
        <w:t>41</w:t>
      </w:r>
      <w:r>
        <w:rPr>
          <w:color w:val="000000" w:themeColor="text1" w:themeShade="BF"/>
        </w:rPr>
        <w:t xml:space="preserve">; </w:t>
      </w:r>
    </w:p>
    <w:p w14:paraId="1AE23FCC" w14:textId="77777777" w:rsidR="009D252F" w:rsidRDefault="009D252F" w:rsidP="009D252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7AF08ADA" w14:textId="551E7037" w:rsidR="00BF587D" w:rsidRDefault="00BF587D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Quando ocorrer um cadastro de Recurso, o sistema deve exibir a nova </w:t>
      </w:r>
      <w:r w:rsidR="00887EFE">
        <w:rPr>
          <w:color w:val="000000" w:themeColor="text1" w:themeShade="BF"/>
        </w:rPr>
        <w:t>A</w:t>
      </w:r>
      <w:r>
        <w:rPr>
          <w:color w:val="000000" w:themeColor="text1" w:themeShade="BF"/>
        </w:rPr>
        <w:t xml:space="preserve">ba </w:t>
      </w:r>
      <w:r w:rsidRPr="00BF587D">
        <w:rPr>
          <w:color w:val="31849B" w:themeColor="accent5" w:themeShade="BF"/>
        </w:rPr>
        <w:t>R</w:t>
      </w:r>
      <w:r w:rsidR="00887EFE">
        <w:rPr>
          <w:color w:val="31849B" w:themeColor="accent5" w:themeShade="BF"/>
        </w:rPr>
        <w:t>ecurso</w:t>
      </w:r>
      <w:r>
        <w:rPr>
          <w:color w:val="000000" w:themeColor="text1" w:themeShade="BF"/>
        </w:rPr>
        <w:t xml:space="preserve"> para a solicitação de substituição em questão. Para que os Assessores C</w:t>
      </w:r>
      <w:r>
        <w:rPr>
          <w:color w:val="auto"/>
        </w:rPr>
        <w:t xml:space="preserve">EN/BR e CE/UF possam acompanhar a </w:t>
      </w:r>
      <w:r w:rsidRPr="00BF587D">
        <w:rPr>
          <w:b/>
          <w:color w:val="auto"/>
        </w:rPr>
        <w:t>Interposição do Recurso</w:t>
      </w:r>
      <w:r>
        <w:rPr>
          <w:color w:val="auto"/>
        </w:rPr>
        <w:t>, conforme o pedido de substituição realizado na HST027, julgada na HST037, e nos casos de INDEFERIMENTO, cadastrado as interposição de Recurso na HST041;</w:t>
      </w:r>
    </w:p>
    <w:p w14:paraId="52978D76" w14:textId="77777777" w:rsidR="00BF587D" w:rsidRPr="00BF587D" w:rsidRDefault="00BF587D" w:rsidP="00BF587D">
      <w:pPr>
        <w:pStyle w:val="PargrafodaLista"/>
        <w:rPr>
          <w:color w:val="000000" w:themeColor="text1" w:themeShade="BF"/>
        </w:rPr>
      </w:pPr>
    </w:p>
    <w:p w14:paraId="65118649" w14:textId="13BC53C2" w:rsidR="005A5457" w:rsidRDefault="005A5457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>O sistema deve validar as informações de acesso, conforme descritos na HST03</w:t>
      </w:r>
      <w:r w:rsidR="00887EFE">
        <w:rPr>
          <w:color w:val="000000" w:themeColor="text1" w:themeShade="BF"/>
        </w:rPr>
        <w:t>1</w:t>
      </w:r>
      <w:r>
        <w:rPr>
          <w:color w:val="000000" w:themeColor="text1" w:themeShade="BF"/>
        </w:rPr>
        <w:t>;</w:t>
      </w:r>
      <w:r w:rsidR="00A54C2A">
        <w:rPr>
          <w:color w:val="000000" w:themeColor="text1" w:themeShade="BF"/>
        </w:rPr>
        <w:t xml:space="preserve"> </w:t>
      </w:r>
    </w:p>
    <w:p w14:paraId="602B5A3D" w14:textId="77777777" w:rsidR="002F11BC" w:rsidRPr="00FB269D" w:rsidRDefault="002F11BC" w:rsidP="002F11BC">
      <w:pPr>
        <w:pStyle w:val="PargrafodaLista"/>
        <w:rPr>
          <w:color w:val="000000" w:themeColor="text1" w:themeShade="BF"/>
        </w:rPr>
      </w:pPr>
    </w:p>
    <w:p w14:paraId="7A31D28A" w14:textId="77777777" w:rsidR="002F11BC" w:rsidRPr="00842C9B" w:rsidRDefault="002F11BC" w:rsidP="002F11BC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  <w:rPr>
          <w:highlight w:val="yellow"/>
        </w:rPr>
      </w:pPr>
      <w:r>
        <w:rPr>
          <w:highlight w:val="yellow"/>
        </w:rPr>
        <w:t>A</w:t>
      </w:r>
      <w:r w:rsidRPr="00842C9B">
        <w:rPr>
          <w:highlight w:val="yellow"/>
        </w:rPr>
        <w:t xml:space="preserve"> aba </w:t>
      </w:r>
      <w:r w:rsidRPr="00842C9B">
        <w:rPr>
          <w:color w:val="31849B" w:themeColor="accent5" w:themeShade="BF"/>
          <w:highlight w:val="yellow"/>
        </w:rPr>
        <w:t>Recurso</w:t>
      </w:r>
      <w:r w:rsidRPr="00842C9B">
        <w:rPr>
          <w:color w:val="auto"/>
          <w:highlight w:val="yellow"/>
        </w:rPr>
        <w:t>, só ser</w:t>
      </w:r>
      <w:r>
        <w:rPr>
          <w:color w:val="auto"/>
          <w:highlight w:val="yellow"/>
        </w:rPr>
        <w:t>á</w:t>
      </w:r>
      <w:r w:rsidRPr="00842C9B">
        <w:rPr>
          <w:color w:val="auto"/>
          <w:highlight w:val="yellow"/>
        </w:rPr>
        <w:t xml:space="preserve"> exibid</w:t>
      </w:r>
      <w:r>
        <w:rPr>
          <w:color w:val="auto"/>
          <w:highlight w:val="yellow"/>
        </w:rPr>
        <w:t>a</w:t>
      </w:r>
      <w:r w:rsidRPr="00842C9B">
        <w:rPr>
          <w:color w:val="auto"/>
          <w:highlight w:val="yellow"/>
        </w:rPr>
        <w:t xml:space="preserve"> nos casos de Julgamento INDEFERIDOS, aonde o responsável da chapa poderá solicitar um recurso do julgamento; </w:t>
      </w:r>
    </w:p>
    <w:p w14:paraId="6466E60D" w14:textId="77777777" w:rsidR="002F11BC" w:rsidRPr="00FB269D" w:rsidRDefault="002F11BC" w:rsidP="002F11B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5A946C8B" w14:textId="77777777" w:rsidR="002F11BC" w:rsidRDefault="002F11BC" w:rsidP="002F11BC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  <w:rPr>
          <w:b/>
        </w:rPr>
      </w:pPr>
      <w:r w:rsidRPr="00FB269D">
        <w:rPr>
          <w:highlight w:val="yellow"/>
        </w:rPr>
        <w:t>Nos julgamento Indeferidos</w:t>
      </w:r>
      <w:r>
        <w:t xml:space="preserve">, o </w:t>
      </w:r>
      <w:r w:rsidRPr="00045162">
        <w:t xml:space="preserve">sistema deve validar </w:t>
      </w:r>
      <w:r>
        <w:t xml:space="preserve">na data fim da 2.5 Atividade Secundária, </w:t>
      </w:r>
      <w:r w:rsidRPr="00045162">
        <w:t xml:space="preserve">se o ator cadastrou ou NÃO cadastrou uma interposição do RECURSO, caso não tenha cadastrado, o sistema deve exibir a seguinte informação na Aba Recurso: </w:t>
      </w:r>
      <w:r w:rsidRPr="00045162">
        <w:rPr>
          <w:b/>
        </w:rPr>
        <w:t>Não houve interposição de recurso para este pedido de substituição!</w:t>
      </w:r>
    </w:p>
    <w:p w14:paraId="025CFF9F" w14:textId="77777777" w:rsidR="002F11BC" w:rsidRDefault="002F11BC" w:rsidP="002F11B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30A5C49" w14:textId="77777777" w:rsidR="00AE3C74" w:rsidRDefault="00AE3C74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2C3BC55" w14:textId="78A530F6" w:rsidR="00627F94" w:rsidRPr="00CA42D7" w:rsidRDefault="00FA5C0F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26105585"/>
      <w:bookmarkStart w:id="16" w:name="_Ref25000604"/>
      <w:r>
        <w:rPr>
          <w:b/>
        </w:rPr>
        <w:t>Julgamento do Pedido de Substituição – 1ª Instância</w:t>
      </w:r>
      <w:r w:rsidR="00627F94">
        <w:t xml:space="preserve"> </w:t>
      </w:r>
      <w:r w:rsidR="00627F94" w:rsidRPr="00082DAB">
        <w:rPr>
          <w:color w:val="31849B" w:themeColor="accent5" w:themeShade="BF"/>
        </w:rPr>
        <w:t>[</w:t>
      </w:r>
      <w:r w:rsidR="00627F94">
        <w:rPr>
          <w:color w:val="31849B" w:themeColor="accent5" w:themeShade="BF"/>
        </w:rPr>
        <w:fldChar w:fldCharType="begin"/>
      </w:r>
      <w:r w:rsidR="00627F94">
        <w:rPr>
          <w:color w:val="31849B" w:themeColor="accent5" w:themeShade="BF"/>
        </w:rPr>
        <w:instrText xml:space="preserve"> REF _Ref24546055 \r \h </w:instrText>
      </w:r>
      <w:r w:rsidR="00627F94">
        <w:rPr>
          <w:color w:val="31849B" w:themeColor="accent5" w:themeShade="BF"/>
        </w:rPr>
      </w:r>
      <w:r w:rsidR="00627F94">
        <w:rPr>
          <w:color w:val="31849B" w:themeColor="accent5" w:themeShade="BF"/>
        </w:rPr>
        <w:fldChar w:fldCharType="separate"/>
      </w:r>
      <w:r w:rsidR="00627F94">
        <w:rPr>
          <w:color w:val="31849B" w:themeColor="accent5" w:themeShade="BF"/>
        </w:rPr>
        <w:t>P01</w:t>
      </w:r>
      <w:r w:rsidR="00627F94">
        <w:rPr>
          <w:color w:val="31849B" w:themeColor="accent5" w:themeShade="BF"/>
        </w:rPr>
        <w:fldChar w:fldCharType="end"/>
      </w:r>
      <w:r w:rsidR="00627F94" w:rsidRPr="00082DAB">
        <w:rPr>
          <w:color w:val="31849B" w:themeColor="accent5" w:themeShade="BF"/>
        </w:rPr>
        <w:t>]</w:t>
      </w:r>
      <w:bookmarkEnd w:id="15"/>
    </w:p>
    <w:p w14:paraId="74544D31" w14:textId="25297E51" w:rsidR="00FA5C0F" w:rsidRDefault="00FA5C0F" w:rsidP="006C7425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exibir as informações conforme </w:t>
      </w:r>
      <w:r w:rsidR="00887EFE">
        <w:rPr>
          <w:color w:val="000000" w:themeColor="text1"/>
        </w:rPr>
        <w:t>interposição de recurso</w:t>
      </w:r>
      <w:r>
        <w:rPr>
          <w:color w:val="000000" w:themeColor="text1"/>
        </w:rPr>
        <w:t xml:space="preserve"> realizado na HST0</w:t>
      </w:r>
      <w:r w:rsidR="00887EFE">
        <w:rPr>
          <w:color w:val="000000" w:themeColor="text1"/>
        </w:rPr>
        <w:t>41;</w:t>
      </w:r>
      <w:r>
        <w:rPr>
          <w:color w:val="000000" w:themeColor="text1"/>
        </w:rPr>
        <w:t xml:space="preserve"> </w:t>
      </w:r>
    </w:p>
    <w:p w14:paraId="19E4A96E" w14:textId="77777777" w:rsidR="00FA5C0F" w:rsidRDefault="00FA5C0F" w:rsidP="00FA5C0F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13BEDBED" w14:textId="2780B9FD" w:rsidR="005A5457" w:rsidRDefault="005A5457" w:rsidP="006C7425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validar o login do usuário, caso seja um </w:t>
      </w:r>
      <w:r w:rsidR="00887EFE">
        <w:rPr>
          <w:color w:val="000000" w:themeColor="text1"/>
        </w:rPr>
        <w:t>Assessores</w:t>
      </w:r>
      <w:r>
        <w:rPr>
          <w:color w:val="000000" w:themeColor="text1"/>
        </w:rPr>
        <w:t xml:space="preserve"> CEN/BR, o sistema deve permitir a visualização das chapas</w:t>
      </w:r>
      <w:r w:rsidR="00887EFE">
        <w:rPr>
          <w:color w:val="000000" w:themeColor="text1"/>
        </w:rPr>
        <w:t>,</w:t>
      </w:r>
      <w:r>
        <w:rPr>
          <w:color w:val="000000" w:themeColor="text1"/>
        </w:rPr>
        <w:t xml:space="preserve"> tanto das Chapas </w:t>
      </w:r>
      <w:r w:rsidR="00887EFE">
        <w:rPr>
          <w:color w:val="000000" w:themeColor="text1"/>
        </w:rPr>
        <w:t>d</w:t>
      </w:r>
      <w:r>
        <w:rPr>
          <w:color w:val="000000" w:themeColor="text1"/>
        </w:rPr>
        <w:t>a</w:t>
      </w:r>
      <w:r w:rsidR="00887EFE">
        <w:rPr>
          <w:color w:val="000000" w:themeColor="text1"/>
        </w:rPr>
        <w:t>s</w:t>
      </w:r>
      <w:r>
        <w:rPr>
          <w:color w:val="000000" w:themeColor="text1"/>
        </w:rPr>
        <w:t xml:space="preserve"> UF com</w:t>
      </w:r>
      <w:r w:rsidR="00887EFE">
        <w:rPr>
          <w:color w:val="000000" w:themeColor="text1"/>
        </w:rPr>
        <w:t xml:space="preserve"> as</w:t>
      </w:r>
      <w:r>
        <w:rPr>
          <w:color w:val="000000" w:themeColor="text1"/>
        </w:rPr>
        <w:t xml:space="preserve"> das IES;</w:t>
      </w:r>
    </w:p>
    <w:p w14:paraId="3289C31A" w14:textId="77777777" w:rsidR="005A5457" w:rsidRDefault="005A5457" w:rsidP="005A5457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643EB0B9" w14:textId="0C579C30" w:rsidR="005A5457" w:rsidRDefault="005A5457" w:rsidP="006C7425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seja um </w:t>
      </w:r>
      <w:r w:rsidR="00887EFE">
        <w:rPr>
          <w:color w:val="000000" w:themeColor="text1"/>
        </w:rPr>
        <w:t xml:space="preserve">Assessor </w:t>
      </w:r>
      <w:r>
        <w:rPr>
          <w:color w:val="000000" w:themeColor="text1"/>
        </w:rPr>
        <w:t>CE/UF, o sistema deve permitir a visualização das chapas, APENAS para chapas UF;</w:t>
      </w:r>
      <w:r w:rsidR="00887EFE">
        <w:rPr>
          <w:color w:val="000000" w:themeColor="text1"/>
        </w:rPr>
        <w:t xml:space="preserve"> O sistema deve validar a UF na chapa em questão, e deve exibir apenas </w:t>
      </w:r>
      <w:r w:rsidR="00991343">
        <w:rPr>
          <w:color w:val="000000" w:themeColor="text1"/>
        </w:rPr>
        <w:t>as chapas que o assessor CE/UF for vinculado;</w:t>
      </w:r>
    </w:p>
    <w:p w14:paraId="15D4663C" w14:textId="77777777" w:rsidR="006876B7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30922DF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O sistema deve exibir as colunas abaixo informadas (Desabilitadas para edição):</w:t>
      </w:r>
    </w:p>
    <w:p w14:paraId="108B68C1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>
        <w:rPr>
          <w:b/>
          <w:color w:val="auto"/>
        </w:rPr>
        <w:t>Posição</w:t>
      </w:r>
      <w:r w:rsidRPr="00A03796">
        <w:rPr>
          <w:color w:val="auto"/>
        </w:rPr>
        <w:t xml:space="preserve">: O sistema deve exibir a </w:t>
      </w:r>
      <w:r>
        <w:rPr>
          <w:color w:val="auto"/>
        </w:rPr>
        <w:t xml:space="preserve">MESMA </w:t>
      </w:r>
      <w:r w:rsidRPr="00A03796">
        <w:rPr>
          <w:color w:val="auto"/>
        </w:rPr>
        <w:t>numeração d</w:t>
      </w:r>
      <w:r>
        <w:rPr>
          <w:color w:val="auto"/>
        </w:rPr>
        <w:t xml:space="preserve">o card o qual está ocorrendo a substituição. </w:t>
      </w:r>
    </w:p>
    <w:p w14:paraId="4F3E803E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color w:val="auto"/>
        </w:rPr>
        <w:lastRenderedPageBreak/>
        <w:t xml:space="preserve">Para o </w:t>
      </w:r>
      <w:r w:rsidRPr="00A03796">
        <w:rPr>
          <w:b/>
          <w:color w:val="auto"/>
        </w:rPr>
        <w:t>Representante IES</w:t>
      </w:r>
      <w:r w:rsidRPr="00A03796">
        <w:rPr>
          <w:color w:val="auto"/>
        </w:rPr>
        <w:t xml:space="preserve">, o sistema não deverá exibir a coluna </w:t>
      </w:r>
      <w:r w:rsidRPr="00BA4E07">
        <w:rPr>
          <w:b/>
          <w:color w:val="auto"/>
        </w:rPr>
        <w:t>Posição</w:t>
      </w:r>
      <w:r w:rsidRPr="00A03796">
        <w:rPr>
          <w:b/>
          <w:color w:val="auto"/>
        </w:rPr>
        <w:t>;</w:t>
      </w:r>
    </w:p>
    <w:p w14:paraId="2BCAA9FC" w14:textId="77777777" w:rsidR="00625ADD" w:rsidRPr="00A30458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4D8D98A0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Tipo de Participação</w:t>
      </w:r>
      <w:r w:rsidRPr="00A03796">
        <w:rPr>
          <w:color w:val="auto"/>
        </w:rPr>
        <w:t>: o sistema deve exibir a informação:</w:t>
      </w:r>
    </w:p>
    <w:p w14:paraId="4C25024C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No registro do Conselheiro Federal, o sistema deve exibir na coluna Tipo de Participação as informações: </w:t>
      </w:r>
      <w:r>
        <w:rPr>
          <w:b/>
          <w:color w:val="auto"/>
        </w:rPr>
        <w:t>Titular</w:t>
      </w:r>
      <w:r w:rsidRPr="00A03796">
        <w:rPr>
          <w:color w:val="auto"/>
        </w:rPr>
        <w:t xml:space="preserve"> e abaixo dele o seu </w:t>
      </w:r>
      <w:r w:rsidRPr="00A03796">
        <w:rPr>
          <w:b/>
          <w:color w:val="auto"/>
        </w:rPr>
        <w:t>Suplente;</w:t>
      </w:r>
    </w:p>
    <w:p w14:paraId="42D60516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278DF0EA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No registro do Conselheiro Estadual, o sistema deve exibir na coluna Tipo de Participação as informações: </w:t>
      </w:r>
      <w:r w:rsidRPr="00FD7EF5">
        <w:rPr>
          <w:b/>
          <w:color w:val="auto"/>
        </w:rPr>
        <w:t>Titular</w:t>
      </w:r>
      <w:r>
        <w:rPr>
          <w:color w:val="auto"/>
        </w:rPr>
        <w:t xml:space="preserve"> </w:t>
      </w:r>
      <w:r w:rsidRPr="00A03796">
        <w:rPr>
          <w:color w:val="auto"/>
        </w:rPr>
        <w:t xml:space="preserve">e abaixo dele o seu </w:t>
      </w:r>
      <w:r w:rsidRPr="00A03796">
        <w:rPr>
          <w:b/>
          <w:color w:val="auto"/>
        </w:rPr>
        <w:t>Suplente</w:t>
      </w:r>
      <w:r w:rsidRPr="00A03796">
        <w:rPr>
          <w:color w:val="auto"/>
        </w:rPr>
        <w:t xml:space="preserve">; </w:t>
      </w:r>
    </w:p>
    <w:p w14:paraId="0B600545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7DB6EDBF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Nome</w:t>
      </w:r>
      <w:r w:rsidRPr="00A03796">
        <w:rPr>
          <w:color w:val="auto"/>
        </w:rPr>
        <w:t>: o sistema deve buscar na base de dados e exibir o Nome do conselheiro;</w:t>
      </w:r>
    </w:p>
    <w:p w14:paraId="6DCBB5BD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3B080F84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Registro</w:t>
      </w:r>
      <w:r w:rsidRPr="00A03796">
        <w:rPr>
          <w:color w:val="auto"/>
        </w:rPr>
        <w:t>: o sistema deve buscar na base de dados e exibir o registro do CAU do conselheiro em questão;</w:t>
      </w:r>
    </w:p>
    <w:p w14:paraId="36FD850C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36E5F5ED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9342E">
        <w:rPr>
          <w:b/>
          <w:color w:val="auto"/>
        </w:rPr>
        <w:t>Status da Confirmação</w:t>
      </w:r>
      <w:r>
        <w:rPr>
          <w:color w:val="auto"/>
        </w:rPr>
        <w:t>: o sistema deve validar se o membro já aceitou ou rejeitou o convite para participar da chapa:</w:t>
      </w:r>
    </w:p>
    <w:p w14:paraId="2F185366" w14:textId="77777777" w:rsidR="00625ADD" w:rsidRPr="00D01AB1" w:rsidRDefault="00625ADD" w:rsidP="00625ADD">
      <w:pPr>
        <w:pStyle w:val="PargrafodaLista"/>
        <w:rPr>
          <w:color w:val="auto"/>
        </w:rPr>
      </w:pPr>
    </w:p>
    <w:p w14:paraId="534442C6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aceitado o sistema deve exibir </w:t>
      </w:r>
      <w:r>
        <w:rPr>
          <w:noProof/>
        </w:rPr>
        <w:drawing>
          <wp:inline distT="0" distB="0" distL="0" distR="0" wp14:anchorId="44619E86" wp14:editId="700B5138">
            <wp:extent cx="477671" cy="808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7CC29425" w14:textId="77777777" w:rsidR="00625ADD" w:rsidRPr="00D01AB1" w:rsidRDefault="00625ADD" w:rsidP="00625ADD">
      <w:pPr>
        <w:pStyle w:val="PargrafodaLista"/>
        <w:ind w:left="1843"/>
        <w:rPr>
          <w:color w:val="auto"/>
        </w:rPr>
      </w:pPr>
    </w:p>
    <w:p w14:paraId="4FBA5710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rejeitado, o sistema de exibir </w:t>
      </w:r>
      <w:r>
        <w:rPr>
          <w:noProof/>
        </w:rPr>
        <w:drawing>
          <wp:inline distT="0" distB="0" distL="0" distR="0" wp14:anchorId="7D37C9AD" wp14:editId="6040E742">
            <wp:extent cx="477672" cy="8083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; </w:t>
      </w:r>
    </w:p>
    <w:p w14:paraId="3AAAD1F6" w14:textId="77777777" w:rsidR="00625ADD" w:rsidRPr="00D01AB1" w:rsidRDefault="00625ADD" w:rsidP="00625ADD">
      <w:pPr>
        <w:pStyle w:val="PargrafodaLista"/>
        <w:ind w:left="1843"/>
        <w:rPr>
          <w:color w:val="auto"/>
        </w:rPr>
      </w:pPr>
    </w:p>
    <w:p w14:paraId="46459957" w14:textId="77777777" w:rsidR="00625ADD" w:rsidRPr="0049342E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não tenha nem Confirmado ou Rejeitado, o sistema deve exibir </w:t>
      </w:r>
      <w:r>
        <w:rPr>
          <w:noProof/>
        </w:rPr>
        <w:drawing>
          <wp:inline distT="0" distB="0" distL="0" distR="0" wp14:anchorId="34F4C118" wp14:editId="2CA081B3">
            <wp:extent cx="436729" cy="73908"/>
            <wp:effectExtent l="0" t="0" r="190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771889AD" w14:textId="77777777" w:rsidR="00625ADD" w:rsidRDefault="00625ADD" w:rsidP="00625ADD">
      <w:pPr>
        <w:pStyle w:val="PargrafodaLista"/>
        <w:rPr>
          <w:b/>
          <w:color w:val="auto"/>
        </w:rPr>
      </w:pPr>
    </w:p>
    <w:p w14:paraId="0366A158" w14:textId="77777777" w:rsidR="00625ADD" w:rsidRPr="006C6F0B" w:rsidRDefault="00625ADD" w:rsidP="00625ADD">
      <w:pPr>
        <w:pStyle w:val="PargrafodaLista"/>
        <w:rPr>
          <w:b/>
          <w:color w:val="auto"/>
        </w:rPr>
      </w:pPr>
    </w:p>
    <w:p w14:paraId="13486B3D" w14:textId="77777777" w:rsidR="00625ADD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Status da Validação</w:t>
      </w:r>
      <w:r w:rsidRPr="00A03796">
        <w:rPr>
          <w:color w:val="auto"/>
        </w:rPr>
        <w:t>: o sistema deve</w:t>
      </w:r>
      <w:r>
        <w:rPr>
          <w:color w:val="auto"/>
        </w:rPr>
        <w:t xml:space="preserve"> exibir </w:t>
      </w:r>
      <w:r w:rsidRPr="00A03796">
        <w:rPr>
          <w:noProof/>
        </w:rPr>
        <w:drawing>
          <wp:inline distT="0" distB="0" distL="0" distR="0" wp14:anchorId="249C6A8C" wp14:editId="1FB05161">
            <wp:extent cx="160317" cy="16031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ou </w:t>
      </w:r>
      <w:r w:rsidRPr="00A03796">
        <w:rPr>
          <w:noProof/>
        </w:rPr>
        <w:drawing>
          <wp:inline distT="0" distB="0" distL="0" distR="0" wp14:anchorId="4A2ECBE2" wp14:editId="0050682F">
            <wp:extent cx="148442" cy="148442"/>
            <wp:effectExtent l="0" t="0" r="4445" b="444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476" w14:textId="77777777" w:rsidR="00625ADD" w:rsidRPr="00771A3C" w:rsidRDefault="00625ADD" w:rsidP="00625ADD">
      <w:pPr>
        <w:pStyle w:val="PargrafodaLista"/>
        <w:rPr>
          <w:color w:val="auto"/>
        </w:rPr>
      </w:pPr>
    </w:p>
    <w:p w14:paraId="1F8600A4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t xml:space="preserve">Caso o membro esteja de acordo com todas as validações, o sistema deve exibir o status </w:t>
      </w:r>
      <w:r w:rsidRPr="00A03796">
        <w:rPr>
          <w:noProof/>
        </w:rPr>
        <w:drawing>
          <wp:inline distT="0" distB="0" distL="0" distR="0" wp14:anchorId="27B986B4" wp14:editId="137160A4">
            <wp:extent cx="160317" cy="16031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</w:p>
    <w:p w14:paraId="72D34B06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2EF20EE8" w14:textId="77777777" w:rsidR="00625ADD" w:rsidRPr="00A03796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t xml:space="preserve">Caso o membro </w:t>
      </w:r>
      <w:r w:rsidRPr="00A03796">
        <w:rPr>
          <w:b/>
        </w:rPr>
        <w:t>NÃO</w:t>
      </w:r>
      <w:r w:rsidRPr="00A03796">
        <w:t xml:space="preserve"> esteja de acordo com todas as validações, o sistema deve exibir o status </w:t>
      </w:r>
      <w:r w:rsidRPr="00A03796">
        <w:rPr>
          <w:noProof/>
        </w:rPr>
        <w:drawing>
          <wp:inline distT="0" distB="0" distL="0" distR="0" wp14:anchorId="7F952CBF" wp14:editId="18E28BEF">
            <wp:extent cx="148442" cy="148442"/>
            <wp:effectExtent l="0" t="0" r="4445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</w:p>
    <w:p w14:paraId="17329926" w14:textId="77777777" w:rsidR="00625ADD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0B2A097F" w14:textId="77777777" w:rsidR="00625ADD" w:rsidRPr="00771A3C" w:rsidRDefault="00625ADD" w:rsidP="00625ADD">
      <w:pPr>
        <w:pStyle w:val="PargrafodaLista"/>
        <w:rPr>
          <w:color w:val="auto"/>
        </w:rPr>
      </w:pPr>
    </w:p>
    <w:p w14:paraId="66BAF393" w14:textId="77777777" w:rsidR="00625ADD" w:rsidRPr="00382D03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Na coluna Status Validação, quando o ícone </w:t>
      </w:r>
      <w:r w:rsidRPr="00382D03">
        <w:rPr>
          <w:noProof/>
        </w:rPr>
        <w:drawing>
          <wp:inline distT="0" distB="0" distL="0" distR="0" wp14:anchorId="461EFCB5" wp14:editId="2DD17E07">
            <wp:extent cx="148442" cy="148442"/>
            <wp:effectExtent l="0" t="0" r="4445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 xml:space="preserve"> for exibido, o sistema deve disponibilizar um link. Este link deve possuir um Hint, com a seguinte informação: “</w:t>
      </w:r>
      <w:r w:rsidRPr="00382D03">
        <w:rPr>
          <w:b/>
          <w:color w:val="auto"/>
        </w:rPr>
        <w:t>Selecione o ícone para detalhar as pendencias do profissional</w:t>
      </w:r>
      <w:r w:rsidRPr="00382D03">
        <w:rPr>
          <w:color w:val="auto"/>
        </w:rPr>
        <w:t>.”</w:t>
      </w:r>
    </w:p>
    <w:p w14:paraId="2D1F2F36" w14:textId="77777777" w:rsidR="00625ADD" w:rsidRPr="00382D03" w:rsidRDefault="00625ADD" w:rsidP="00625ADD">
      <w:pPr>
        <w:pStyle w:val="PargrafodaLista"/>
        <w:rPr>
          <w:color w:val="auto"/>
        </w:rPr>
      </w:pPr>
    </w:p>
    <w:p w14:paraId="2062F82C" w14:textId="77777777" w:rsidR="00625ADD" w:rsidRPr="00382D03" w:rsidRDefault="00625ADD" w:rsidP="006C7425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Ao acionar o link na opção </w:t>
      </w:r>
      <w:r w:rsidRPr="00382D03">
        <w:rPr>
          <w:noProof/>
        </w:rPr>
        <w:drawing>
          <wp:inline distT="0" distB="0" distL="0" distR="0" wp14:anchorId="58DC96F4" wp14:editId="2197E243">
            <wp:extent cx="148442" cy="148442"/>
            <wp:effectExtent l="0" t="0" r="4445" b="444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 o sistema deve exibir uma pop-up com as pendencias que o profissional possuir. As pendencias devem ser exibidas, para cada artigo da lei, conforme abaixo descrito:</w:t>
      </w:r>
    </w:p>
    <w:p w14:paraId="0FD76363" w14:textId="77777777" w:rsidR="00625ADD" w:rsidRPr="00382D03" w:rsidRDefault="00625ADD" w:rsidP="00625ADD">
      <w:pPr>
        <w:pStyle w:val="PargrafodaLista"/>
        <w:rPr>
          <w:color w:val="auto"/>
        </w:rPr>
      </w:pPr>
    </w:p>
    <w:p w14:paraId="550C97AB" w14:textId="77777777" w:rsidR="00625ADD" w:rsidRPr="00382D03" w:rsidRDefault="00625ADD" w:rsidP="006C7425">
      <w:pPr>
        <w:numPr>
          <w:ilvl w:val="3"/>
          <w:numId w:val="11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t xml:space="preserve">Por membro candidato à Conselheiro do </w:t>
      </w:r>
      <w:r w:rsidRPr="00382D03">
        <w:rPr>
          <w:rFonts w:cs="Arial"/>
          <w:b/>
          <w:sz w:val="20"/>
        </w:rPr>
        <w:t>CAU/UF-BR</w:t>
      </w:r>
      <w:r w:rsidRPr="00382D03">
        <w:rPr>
          <w:rFonts w:cs="Arial"/>
          <w:sz w:val="20"/>
        </w:rPr>
        <w:t xml:space="preserve"> {</w:t>
      </w:r>
      <w:r w:rsidRPr="00382D03">
        <w:rPr>
          <w:rFonts w:cs="Arial"/>
          <w:b/>
          <w:sz w:val="20"/>
        </w:rPr>
        <w:t>art. 18</w:t>
      </w:r>
      <w:r w:rsidRPr="00382D03">
        <w:rPr>
          <w:rFonts w:cs="Arial"/>
          <w:sz w:val="20"/>
        </w:rPr>
        <w:t>}</w:t>
      </w:r>
    </w:p>
    <w:p w14:paraId="5F2358A1" w14:textId="77777777" w:rsidR="00625ADD" w:rsidRPr="00382D03" w:rsidRDefault="00625ADD" w:rsidP="006C7425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Possuir registro definitivo, ativo.</w:t>
      </w:r>
    </w:p>
    <w:p w14:paraId="6A0C0CB3" w14:textId="77777777" w:rsidR="00625ADD" w:rsidRPr="00382D03" w:rsidRDefault="00625ADD" w:rsidP="006C7425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6B5024AA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7C9B6E56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71E4DEB0" w14:textId="77777777" w:rsidR="00625ADD" w:rsidRPr="00382D03" w:rsidRDefault="00625ADD" w:rsidP="006C7425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O sistema deve validar se o registro do CPF informado é </w:t>
      </w:r>
      <w:r w:rsidRPr="00382D03">
        <w:rPr>
          <w:color w:val="000000" w:themeColor="text1"/>
        </w:rPr>
        <w:lastRenderedPageBreak/>
        <w:t xml:space="preserve">Definitivo ou Provisório. Caso seja Provisório, o sistema deve alerta como um pendência: </w:t>
      </w:r>
    </w:p>
    <w:p w14:paraId="743FF31B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545E45AC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FA3C2DB" w14:textId="77777777" w:rsidR="00625ADD" w:rsidRPr="00382D03" w:rsidRDefault="00625ADD" w:rsidP="006C7425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08773091" w14:textId="77777777" w:rsidR="00625ADD" w:rsidRPr="00382D03" w:rsidRDefault="00625ADD" w:rsidP="006C7425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Caso o ator está inadimplente no SICCAU, o sistema deve exbir na pop-up a seguinte informação:</w:t>
      </w:r>
    </w:p>
    <w:p w14:paraId="5F8ED875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0612D9AC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C3554CF" w14:textId="77777777" w:rsidR="00625ADD" w:rsidRPr="00382D03" w:rsidRDefault="00625ADD" w:rsidP="006C7425">
      <w:pPr>
        <w:numPr>
          <w:ilvl w:val="3"/>
          <w:numId w:val="13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t xml:space="preserve">Por membro candidato à Conselheiro </w:t>
      </w:r>
      <w:r w:rsidRPr="00382D03">
        <w:rPr>
          <w:rFonts w:cs="Arial"/>
          <w:b/>
          <w:sz w:val="20"/>
        </w:rPr>
        <w:t xml:space="preserve">IES </w:t>
      </w:r>
      <w:r w:rsidRPr="00382D03">
        <w:rPr>
          <w:rFonts w:cs="Arial"/>
          <w:sz w:val="20"/>
        </w:rPr>
        <w:t>{</w:t>
      </w:r>
      <w:r w:rsidRPr="00382D03">
        <w:rPr>
          <w:rFonts w:cs="Arial"/>
          <w:b/>
          <w:sz w:val="20"/>
        </w:rPr>
        <w:t>art. 19</w:t>
      </w:r>
      <w:r w:rsidRPr="00382D03">
        <w:rPr>
          <w:rFonts w:cs="Arial"/>
          <w:sz w:val="20"/>
        </w:rPr>
        <w:t>}</w:t>
      </w:r>
    </w:p>
    <w:p w14:paraId="45033AF4" w14:textId="77777777" w:rsidR="00625ADD" w:rsidRPr="00382D03" w:rsidRDefault="00625ADD" w:rsidP="006C7425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 xml:space="preserve">Possuir registro definitivo, ativo. </w:t>
      </w:r>
    </w:p>
    <w:p w14:paraId="27F96D7F" w14:textId="77777777" w:rsidR="00625ADD" w:rsidRPr="00382D03" w:rsidRDefault="00625ADD" w:rsidP="006C7425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26EA6639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09605E52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510F1973" w14:textId="77777777" w:rsidR="00625ADD" w:rsidRPr="00382D03" w:rsidRDefault="00625ADD" w:rsidP="006C7425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O sistema deve validar se o resgistro do CPF informado é Definitivo ou Provisório. Caso seja Provisório, o sistema deve alerta como um pendência: </w:t>
      </w:r>
    </w:p>
    <w:p w14:paraId="4B502A51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5D744196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5005015D" w14:textId="77777777" w:rsidR="00625ADD" w:rsidRPr="00382D03" w:rsidRDefault="00625ADD" w:rsidP="006C7425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6B123FDF" w14:textId="77777777" w:rsidR="00625ADD" w:rsidRPr="00382D03" w:rsidRDefault="00625ADD" w:rsidP="006C7425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Caso o ator está inadimplente no SICCAU, o sistema deve exbir na pop-up a seguinte informação:</w:t>
      </w:r>
    </w:p>
    <w:p w14:paraId="36294E37" w14:textId="77777777" w:rsidR="00625ADD" w:rsidRPr="00404B26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69AA65BA" w14:textId="77777777" w:rsidR="00625ADD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90D70EE" w14:textId="77777777" w:rsidR="00625ADD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3B22491" w14:textId="77777777" w:rsidR="00625ADD" w:rsidRPr="00A03599" w:rsidRDefault="00625ADD" w:rsidP="006C7425">
      <w:pPr>
        <w:pStyle w:val="PargrafodaLista"/>
        <w:numPr>
          <w:ilvl w:val="3"/>
          <w:numId w:val="17"/>
        </w:numPr>
        <w:ind w:left="567"/>
        <w:jc w:val="both"/>
        <w:rPr>
          <w:color w:val="auto"/>
        </w:rPr>
      </w:pPr>
      <w:r w:rsidRPr="000A1D28">
        <w:rPr>
          <w:b/>
          <w:color w:val="auto"/>
        </w:rPr>
        <w:t>Responsável</w:t>
      </w:r>
      <w:r w:rsidRPr="000A1D28">
        <w:rPr>
          <w:color w:val="auto"/>
        </w:rPr>
        <w:t>, o sistema deve validar se o membro que está sendo substituído era um dos RESPONSÁVEIS, caso seja, o sistema deve exibir na coluna Responsável a opção de seleção; para os demais membros, o sistema Não deve exibir o componente na coluna Responsável;</w:t>
      </w:r>
    </w:p>
    <w:p w14:paraId="04319ACF" w14:textId="77777777" w:rsidR="00625ADD" w:rsidRDefault="00625ADD" w:rsidP="00625ADD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7E0C994A" w14:textId="77777777" w:rsidR="00625ADD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ACFF317" wp14:editId="1BD1F941">
            <wp:extent cx="3394252" cy="1157643"/>
            <wp:effectExtent l="0" t="0" r="0" b="444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06" cy="117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E72E" w14:textId="77777777" w:rsidR="006876B7" w:rsidRDefault="006876B7" w:rsidP="000D43B3">
      <w:pPr>
        <w:pStyle w:val="PargrafodaLista"/>
        <w:spacing w:before="60" w:after="60"/>
        <w:ind w:left="426"/>
        <w:jc w:val="both"/>
      </w:pPr>
    </w:p>
    <w:p w14:paraId="476C3EB8" w14:textId="74016696" w:rsidR="00991343" w:rsidRPr="00EB2D57" w:rsidRDefault="00991343" w:rsidP="00991343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exibir a Reconsideração do Julgamento conforme inclusão realizada pelo ator na interface </w:t>
      </w:r>
      <w:r>
        <w:rPr>
          <w:color w:val="auto"/>
        </w:rPr>
        <w:t>[</w:t>
      </w:r>
      <w:r w:rsidR="004A538F">
        <w:rPr>
          <w:color w:val="31849B" w:themeColor="accent5" w:themeShade="BF"/>
        </w:rPr>
        <w:fldChar w:fldCharType="begin"/>
      </w:r>
      <w:r w:rsidR="004A538F">
        <w:rPr>
          <w:color w:val="auto"/>
        </w:rPr>
        <w:instrText xml:space="preserve"> REF _Ref26105810 \r \h </w:instrText>
      </w:r>
      <w:r w:rsidR="004A538F">
        <w:rPr>
          <w:color w:val="31849B" w:themeColor="accent5" w:themeShade="BF"/>
        </w:rPr>
      </w:r>
      <w:r w:rsidR="004A538F">
        <w:rPr>
          <w:color w:val="31849B" w:themeColor="accent5" w:themeShade="BF"/>
        </w:rPr>
        <w:fldChar w:fldCharType="separate"/>
      </w:r>
      <w:r w:rsidR="004A538F">
        <w:rPr>
          <w:color w:val="auto"/>
        </w:rPr>
        <w:t>P01</w:t>
      </w:r>
      <w:r w:rsidR="004A538F">
        <w:rPr>
          <w:color w:val="31849B" w:themeColor="accent5" w:themeShade="BF"/>
        </w:rPr>
        <w:fldChar w:fldCharType="end"/>
      </w:r>
      <w:r w:rsidRPr="004237E6">
        <w:rPr>
          <w:color w:val="auto"/>
        </w:rPr>
        <w:t>]</w:t>
      </w:r>
      <w:r>
        <w:rPr>
          <w:color w:val="000000" w:themeColor="text1"/>
        </w:rPr>
        <w:t xml:space="preserve">; o sistema deve exibir o campo </w:t>
      </w:r>
      <w:r w:rsidRPr="008D3B45">
        <w:rPr>
          <w:b/>
          <w:color w:val="000000" w:themeColor="text1"/>
        </w:rPr>
        <w:t>desabilitado para edição</w:t>
      </w:r>
      <w:r>
        <w:rPr>
          <w:b/>
          <w:color w:val="000000" w:themeColor="text1"/>
        </w:rPr>
        <w:t>.</w:t>
      </w:r>
    </w:p>
    <w:p w14:paraId="37B26E5E" w14:textId="77777777" w:rsidR="00991343" w:rsidRDefault="00991343" w:rsidP="006D47FC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65CDA66" wp14:editId="06C34296">
            <wp:extent cx="3291840" cy="1257148"/>
            <wp:effectExtent l="0" t="0" r="381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67" cy="127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DD85" w14:textId="77777777" w:rsidR="00991343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A7F1B31" w14:textId="77777777" w:rsidR="00991343" w:rsidRDefault="00991343" w:rsidP="00991343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exista arquivo anexado, o sistema deve permitir que o ator realize o download: </w:t>
      </w:r>
    </w:p>
    <w:p w14:paraId="79432BDF" w14:textId="77777777" w:rsidR="00991343" w:rsidRPr="00854A46" w:rsidRDefault="00991343" w:rsidP="00991343">
      <w:pPr>
        <w:pStyle w:val="PargrafodaLista"/>
        <w:rPr>
          <w:color w:val="000000" w:themeColor="text1"/>
        </w:rPr>
      </w:pPr>
    </w:p>
    <w:p w14:paraId="20F6FAA2" w14:textId="77777777" w:rsidR="00991343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FBA8FFD" wp14:editId="4332BC72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CCA1" w14:textId="77777777" w:rsidR="00991343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32C03AC" w14:textId="77777777" w:rsidR="00991343" w:rsidRDefault="00991343" w:rsidP="00991343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NÃO exista arquivo anexado, o sistema deve exibir a informação N/A: </w:t>
      </w:r>
    </w:p>
    <w:p w14:paraId="3A95A664" w14:textId="77777777" w:rsidR="00991343" w:rsidRDefault="00991343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C742B99" wp14:editId="5FB93950">
            <wp:extent cx="4660265" cy="50353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9606" w14:textId="77777777" w:rsidR="00392AE8" w:rsidRDefault="00392AE8" w:rsidP="00392AE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C5D102A" w14:textId="3ABE96BD" w:rsidR="00392AE8" w:rsidRDefault="00392AE8" w:rsidP="00392A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 sistema deve exibir o botão</w:t>
      </w:r>
      <w:r>
        <w:rPr>
          <w:noProof/>
        </w:rPr>
        <w:drawing>
          <wp:inline distT="0" distB="0" distL="0" distR="0" wp14:anchorId="3C7972E8" wp14:editId="3B0A13FA">
            <wp:extent cx="585216" cy="167932"/>
            <wp:effectExtent l="0" t="0" r="571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726" cy="1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, ao ser acionado o sistema deve estender para a HST045;</w:t>
      </w:r>
    </w:p>
    <w:p w14:paraId="6DAB3F26" w14:textId="77777777" w:rsidR="00FE78AE" w:rsidRDefault="00FE78AE" w:rsidP="00FE78A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CB9BD29" w14:textId="23CA50BF" w:rsidR="00FE78AE" w:rsidRDefault="00FE78AE" w:rsidP="00392A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E78AE">
        <w:rPr>
          <w:color w:val="000000" w:themeColor="text1"/>
          <w:highlight w:val="yellow"/>
        </w:rPr>
        <w:t xml:space="preserve">Para chapa IES, o sistema deve renomear a </w:t>
      </w:r>
      <w:r>
        <w:rPr>
          <w:color w:val="000000" w:themeColor="text1"/>
          <w:highlight w:val="yellow"/>
        </w:rPr>
        <w:t>aba, título, nome dos campos e botão de</w:t>
      </w:r>
      <w:r w:rsidRPr="00FE78AE">
        <w:rPr>
          <w:color w:val="000000" w:themeColor="text1"/>
          <w:highlight w:val="yellow"/>
        </w:rPr>
        <w:t xml:space="preserve"> RECURSO por RECONSIDERAÇÃO</w:t>
      </w:r>
      <w:r>
        <w:rPr>
          <w:color w:val="000000" w:themeColor="text1"/>
        </w:rPr>
        <w:t>:</w:t>
      </w:r>
    </w:p>
    <w:p w14:paraId="587723F4" w14:textId="3F9A724D" w:rsidR="00FE78AE" w:rsidRDefault="00FE78AE" w:rsidP="00FE78AE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31FCB0B" wp14:editId="0EDD0B46">
            <wp:extent cx="3763731" cy="4154170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cluida_5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7" cy="41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557D" w14:textId="77777777" w:rsidR="00392AE8" w:rsidRDefault="00392AE8" w:rsidP="0099134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16"/>
    <w:p w14:paraId="793B44F1" w14:textId="77777777" w:rsidR="00ED36CE" w:rsidRDefault="00ED36CE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1D0DB0B" w14:textId="77777777" w:rsidR="00ED36CE" w:rsidRDefault="00ED36CE" w:rsidP="00ED36C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200AA80A" w14:textId="77777777" w:rsidR="00437BBB" w:rsidRPr="006654BA" w:rsidRDefault="00437BBB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654BA">
        <w:t>Caso o ator copie e cole a URL desta estória, o sistema deve validar primeiramente se o ator está logado no sistema eleitoral:</w:t>
      </w:r>
    </w:p>
    <w:p w14:paraId="53DD5B7A" w14:textId="77777777" w:rsidR="00437BBB" w:rsidRPr="006654B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5BB89200" w:rsidR="00437BBB" w:rsidRPr="006654BA" w:rsidRDefault="00437BBB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não esteja logado, o sistema deve exibir a mensagem </w:t>
      </w:r>
      <w:r w:rsidRPr="006654BA">
        <w:rPr>
          <w:color w:val="31849B" w:themeColor="accent5" w:themeShade="BF"/>
        </w:rPr>
        <w:t>[</w:t>
      </w:r>
      <w:r w:rsidR="00971323">
        <w:rPr>
          <w:color w:val="31849B" w:themeColor="accent5" w:themeShade="BF"/>
        </w:rPr>
        <w:fldChar w:fldCharType="begin"/>
      </w:r>
      <w:r w:rsidR="00971323">
        <w:rPr>
          <w:color w:val="31849B" w:themeColor="accent5" w:themeShade="BF"/>
        </w:rPr>
        <w:instrText xml:space="preserve"> REF _Ref24548430 \r \h </w:instrText>
      </w:r>
      <w:r w:rsidR="00971323">
        <w:rPr>
          <w:color w:val="31849B" w:themeColor="accent5" w:themeShade="BF"/>
        </w:rPr>
      </w:r>
      <w:r w:rsidR="00971323">
        <w:rPr>
          <w:color w:val="31849B" w:themeColor="accent5" w:themeShade="BF"/>
        </w:rPr>
        <w:fldChar w:fldCharType="separate"/>
      </w:r>
      <w:r w:rsidR="00971323">
        <w:rPr>
          <w:color w:val="31849B" w:themeColor="accent5" w:themeShade="BF"/>
        </w:rPr>
        <w:t>ME02</w:t>
      </w:r>
      <w:r w:rsidR="00971323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];</w:t>
      </w:r>
    </w:p>
    <w:p w14:paraId="3FE252A0" w14:textId="77777777" w:rsidR="00437BBB" w:rsidRPr="006654BA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9AEF56D" w14:textId="1862C80F" w:rsidR="00FC0B57" w:rsidRPr="00A43E0F" w:rsidRDefault="007E4708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4C11DE">
        <w:t xml:space="preserve">Caso esteja logado, o sistema deve validar se o ator logado tem permissão de Assessor CEN/BR ou Assessor CE/UF, caso </w:t>
      </w:r>
      <w:r>
        <w:t>tenha permissão</w:t>
      </w:r>
      <w:r w:rsidRPr="004C11DE">
        <w:t xml:space="preserve">, o sistema deve direciona para a interface </w:t>
      </w:r>
      <w:r w:rsidR="00437BBB" w:rsidRPr="00A43E0F">
        <w:rPr>
          <w:color w:val="31849B" w:themeColor="accent5" w:themeShade="BF"/>
        </w:rPr>
        <w:t>[</w:t>
      </w:r>
      <w:r w:rsidR="00FF5586" w:rsidRPr="00A43E0F">
        <w:rPr>
          <w:color w:val="31849B" w:themeColor="accent5" w:themeShade="BF"/>
        </w:rPr>
        <w:fldChar w:fldCharType="begin"/>
      </w:r>
      <w:r w:rsidR="00FF5586" w:rsidRPr="00A43E0F">
        <w:rPr>
          <w:color w:val="31849B" w:themeColor="accent5" w:themeShade="BF"/>
        </w:rPr>
        <w:instrText xml:space="preserve"> REF _Ref24546055 \r \h </w:instrText>
      </w:r>
      <w:r w:rsidR="00FF5586" w:rsidRPr="00A43E0F">
        <w:rPr>
          <w:color w:val="31849B" w:themeColor="accent5" w:themeShade="BF"/>
        </w:rPr>
      </w:r>
      <w:r w:rsidR="00FF5586" w:rsidRPr="00A43E0F">
        <w:rPr>
          <w:color w:val="31849B" w:themeColor="accent5" w:themeShade="BF"/>
        </w:rPr>
        <w:fldChar w:fldCharType="separate"/>
      </w:r>
      <w:r w:rsidR="00FF5586" w:rsidRPr="00A43E0F">
        <w:rPr>
          <w:color w:val="31849B" w:themeColor="accent5" w:themeShade="BF"/>
        </w:rPr>
        <w:t>P01</w:t>
      </w:r>
      <w:r w:rsidR="00FF5586" w:rsidRPr="00A43E0F">
        <w:rPr>
          <w:color w:val="31849B" w:themeColor="accent5" w:themeShade="BF"/>
        </w:rPr>
        <w:fldChar w:fldCharType="end"/>
      </w:r>
      <w:r w:rsidR="00A43E0F">
        <w:rPr>
          <w:color w:val="31849B" w:themeColor="accent5" w:themeShade="BF"/>
        </w:rPr>
        <w:t>];</w:t>
      </w:r>
    </w:p>
    <w:p w14:paraId="07C235A6" w14:textId="77777777" w:rsidR="00A43E0F" w:rsidRDefault="00A43E0F" w:rsidP="00A43E0F">
      <w:pPr>
        <w:pStyle w:val="PargrafodaLista"/>
      </w:pPr>
    </w:p>
    <w:p w14:paraId="6EA421BB" w14:textId="484F0A09" w:rsidR="00FC0B57" w:rsidRDefault="00FC0B57" w:rsidP="006C7425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Caso esteja logado, e não seja um </w:t>
      </w:r>
      <w:r w:rsidR="007E4708">
        <w:t xml:space="preserve">Assessor </w:t>
      </w:r>
      <w:r>
        <w:t xml:space="preserve">CEN ou CE, o sistema deve exibir a mensagem </w:t>
      </w:r>
      <w:r w:rsidRPr="00A43E0F">
        <w:rPr>
          <w:color w:val="31849B" w:themeColor="accent5" w:themeShade="BF"/>
        </w:rPr>
        <w:t>[</w:t>
      </w:r>
      <w:r w:rsidRPr="00A43E0F">
        <w:rPr>
          <w:color w:val="31849B" w:themeColor="accent5" w:themeShade="BF"/>
        </w:rPr>
        <w:fldChar w:fldCharType="begin"/>
      </w:r>
      <w:r w:rsidRPr="00A43E0F">
        <w:rPr>
          <w:color w:val="31849B" w:themeColor="accent5" w:themeShade="BF"/>
        </w:rPr>
        <w:instrText xml:space="preserve"> REF _Ref24551944 \r \h </w:instrText>
      </w:r>
      <w:r w:rsidRPr="00A43E0F">
        <w:rPr>
          <w:color w:val="31849B" w:themeColor="accent5" w:themeShade="BF"/>
        </w:rPr>
      </w:r>
      <w:r w:rsidRPr="00A43E0F">
        <w:rPr>
          <w:color w:val="31849B" w:themeColor="accent5" w:themeShade="BF"/>
        </w:rPr>
        <w:fldChar w:fldCharType="separate"/>
      </w:r>
      <w:r w:rsidRPr="00A43E0F">
        <w:rPr>
          <w:color w:val="31849B" w:themeColor="accent5" w:themeShade="BF"/>
        </w:rPr>
        <w:t>ME04</w:t>
      </w:r>
      <w:r w:rsidRPr="00A43E0F">
        <w:rPr>
          <w:color w:val="31849B" w:themeColor="accent5" w:themeShade="BF"/>
        </w:rPr>
        <w:fldChar w:fldCharType="end"/>
      </w:r>
      <w:r w:rsidRPr="00A43E0F">
        <w:rPr>
          <w:color w:val="31849B" w:themeColor="accent5" w:themeShade="BF"/>
        </w:rPr>
        <w:t>]</w:t>
      </w:r>
      <w:r>
        <w:t>;</w:t>
      </w:r>
    </w:p>
    <w:p w14:paraId="07A84A40" w14:textId="77777777" w:rsidR="00841B29" w:rsidRDefault="00841B29" w:rsidP="00841B29">
      <w:pPr>
        <w:pStyle w:val="PargrafodaLista"/>
      </w:pPr>
    </w:p>
    <w:p w14:paraId="64BE8DE5" w14:textId="77777777" w:rsidR="000C16DE" w:rsidRDefault="000C16DE" w:rsidP="00841B29">
      <w:pPr>
        <w:pStyle w:val="PargrafodaLista"/>
      </w:pPr>
    </w:p>
    <w:p w14:paraId="7D567410" w14:textId="77777777" w:rsidR="000C16DE" w:rsidRDefault="000C16DE" w:rsidP="00841B29">
      <w:pPr>
        <w:pStyle w:val="PargrafodaLista"/>
      </w:pPr>
    </w:p>
    <w:p w14:paraId="759670EE" w14:textId="77777777" w:rsidR="00841B29" w:rsidRDefault="00841B29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33153DAB" w14:textId="6285485E" w:rsidR="00841B29" w:rsidRPr="00927686" w:rsidRDefault="00841B29" w:rsidP="006C7425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>Ao acionar a opção</w:t>
      </w:r>
      <w:r w:rsidR="00C83559">
        <w:rPr>
          <w:noProof/>
        </w:rPr>
        <w:drawing>
          <wp:inline distT="0" distB="0" distL="0" distR="0" wp14:anchorId="7FFEF6EB" wp14:editId="5FE5AEE3">
            <wp:extent cx="254934" cy="2222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475" cy="22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, ou selecionar a Aba </w:t>
      </w:r>
      <w:r w:rsidRPr="00927686">
        <w:rPr>
          <w:b/>
        </w:rPr>
        <w:t>Visão Geral</w:t>
      </w:r>
      <w:r w:rsidRPr="00927686">
        <w:t xml:space="preserve">, o sistema deve exibir a </w:t>
      </w:r>
      <w:r w:rsidR="00656397" w:rsidRPr="00656397">
        <w:rPr>
          <w:color w:val="000000" w:themeColor="text1"/>
        </w:rPr>
        <w:t xml:space="preserve">Tela Inicial do modulo </w:t>
      </w:r>
      <w:r w:rsidR="004A538F">
        <w:rPr>
          <w:color w:val="000000" w:themeColor="text1"/>
        </w:rPr>
        <w:t>corporativo</w:t>
      </w:r>
      <w:r w:rsidR="00656397" w:rsidRPr="00656397">
        <w:rPr>
          <w:color w:val="000000" w:themeColor="text1"/>
        </w:rPr>
        <w:t>;</w:t>
      </w:r>
    </w:p>
    <w:p w14:paraId="0AB61DF7" w14:textId="77777777" w:rsidR="00841B29" w:rsidRPr="006654BA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535C3C3" w14:textId="77777777" w:rsidR="00EE0711" w:rsidRPr="00626053" w:rsidRDefault="00EE0711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CD4453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EC175D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4548430"/>
          </w:p>
        </w:tc>
        <w:bookmarkEnd w:id="18"/>
        <w:tc>
          <w:tcPr>
            <w:tcW w:w="6276" w:type="dxa"/>
          </w:tcPr>
          <w:p w14:paraId="6BD120C6" w14:textId="2D61E5F8" w:rsidR="00CD4453" w:rsidRPr="000C16DE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0C16DE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0C16DE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EC175D" w:rsidRDefault="00CD445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39202E" w:rsidRPr="00EC175D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EC175D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4548577"/>
          </w:p>
        </w:tc>
        <w:bookmarkEnd w:id="19"/>
        <w:tc>
          <w:tcPr>
            <w:tcW w:w="6276" w:type="dxa"/>
          </w:tcPr>
          <w:p w14:paraId="2EEC0388" w14:textId="79AFEA3A" w:rsidR="0039202E" w:rsidRPr="000C16DE" w:rsidRDefault="00F05640" w:rsidP="00FE78AE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proofErr w:type="gram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sr.(</w:t>
            </w:r>
            <w:proofErr w:type="gram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a), não existe pedido de substituição cadastrado para a UF, a qual o senhor é um </w:t>
            </w:r>
            <w:r w:rsidR="00FE78AE">
              <w:rPr>
                <w:rFonts w:cs="Arial"/>
                <w:color w:val="000000" w:themeColor="text1"/>
                <w:sz w:val="18"/>
                <w:szCs w:val="18"/>
              </w:rPr>
              <w:t>Assessor</w:t>
            </w: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 CE/UF!</w:t>
            </w:r>
          </w:p>
        </w:tc>
        <w:tc>
          <w:tcPr>
            <w:tcW w:w="1555" w:type="dxa"/>
          </w:tcPr>
          <w:p w14:paraId="2F504762" w14:textId="72FE4504" w:rsidR="0039202E" w:rsidRDefault="0039202E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E44083" w:rsidRPr="00EC175D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EC175D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4551944"/>
          </w:p>
        </w:tc>
        <w:bookmarkEnd w:id="20"/>
        <w:tc>
          <w:tcPr>
            <w:tcW w:w="6276" w:type="dxa"/>
          </w:tcPr>
          <w:p w14:paraId="270FA991" w14:textId="7097FCF9" w:rsidR="00E44083" w:rsidRPr="000C16DE" w:rsidRDefault="007E4708" w:rsidP="007E4708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4C11DE">
              <w:rPr>
                <w:rFonts w:cs="Arial"/>
                <w:color w:val="000000" w:themeColor="text1"/>
                <w:sz w:val="18"/>
                <w:szCs w:val="18"/>
              </w:rPr>
              <w:t>Caro(a) sr. (a),  você não tem permissão de acesso para visualização da atividade selecionada!</w:t>
            </w:r>
          </w:p>
        </w:tc>
        <w:tc>
          <w:tcPr>
            <w:tcW w:w="1555" w:type="dxa"/>
          </w:tcPr>
          <w:p w14:paraId="1EE8DAF2" w14:textId="16779CFE" w:rsidR="00E44083" w:rsidRDefault="00E4408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38038890"/>
      <w:r w:rsidRPr="00EC175D">
        <w:t>INFORMAÇÕES COMPLEMENTARES</w:t>
      </w:r>
      <w:bookmarkEnd w:id="21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77D5D1FE" w14:textId="3A624BA9" w:rsidR="002A2A57" w:rsidRDefault="002A2A57">
      <w:pPr>
        <w:pStyle w:val="Dica"/>
        <w:rPr>
          <w:color w:val="auto"/>
          <w:sz w:val="20"/>
          <w:szCs w:val="20"/>
        </w:rPr>
      </w:pPr>
      <w:r w:rsidRPr="002A2A57">
        <w:rPr>
          <w:color w:val="auto"/>
          <w:sz w:val="20"/>
          <w:szCs w:val="20"/>
        </w:rPr>
        <w:t>Eleitoral_HST027_Interposicao_Pedido_Substituicao</w:t>
      </w:r>
    </w:p>
    <w:p w14:paraId="18029B9E" w14:textId="15CAD4B1" w:rsidR="00C932E1" w:rsidRDefault="002A2A57">
      <w:pPr>
        <w:pStyle w:val="Dica"/>
        <w:rPr>
          <w:color w:val="auto"/>
          <w:sz w:val="20"/>
          <w:szCs w:val="20"/>
        </w:rPr>
      </w:pPr>
      <w:r w:rsidRPr="002A2A57">
        <w:rPr>
          <w:color w:val="auto"/>
          <w:sz w:val="20"/>
          <w:szCs w:val="20"/>
        </w:rPr>
        <w:t>Eleitoral_HST031_Acompanhar_Substituicao_CEN_CE</w:t>
      </w:r>
    </w:p>
    <w:p w14:paraId="214E44F9" w14:textId="189AFBF5" w:rsidR="002A2A57" w:rsidRDefault="002A2A57">
      <w:pPr>
        <w:pStyle w:val="Dica"/>
        <w:rPr>
          <w:color w:val="auto"/>
          <w:sz w:val="20"/>
          <w:szCs w:val="20"/>
        </w:rPr>
      </w:pPr>
      <w:r w:rsidRPr="002A2A57">
        <w:rPr>
          <w:color w:val="auto"/>
          <w:sz w:val="20"/>
          <w:szCs w:val="20"/>
        </w:rPr>
        <w:t>Eleitoral_HST037_Julgar_Pedido_Substituicao_CEN_CE</w:t>
      </w:r>
    </w:p>
    <w:p w14:paraId="67FD779F" w14:textId="5572D798" w:rsidR="002A2A57" w:rsidRDefault="002A2A57">
      <w:pPr>
        <w:pStyle w:val="Dica"/>
        <w:rPr>
          <w:color w:val="auto"/>
          <w:sz w:val="20"/>
          <w:szCs w:val="20"/>
        </w:rPr>
      </w:pPr>
      <w:r w:rsidRPr="002A2A57">
        <w:rPr>
          <w:color w:val="auto"/>
          <w:sz w:val="20"/>
          <w:szCs w:val="20"/>
        </w:rPr>
        <w:t>Eleitoral_HST041_Interpor_Recurso_Pedido_Substitucao</w:t>
      </w:r>
    </w:p>
    <w:sectPr w:rsidR="002A2A57" w:rsidSect="00757A62">
      <w:headerReference w:type="even" r:id="rId2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935A8" w14:textId="77777777" w:rsidR="00657C80" w:rsidRDefault="00657C80">
      <w:r>
        <w:separator/>
      </w:r>
    </w:p>
    <w:p w14:paraId="5E7C2135" w14:textId="77777777" w:rsidR="00657C80" w:rsidRDefault="00657C80"/>
  </w:endnote>
  <w:endnote w:type="continuationSeparator" w:id="0">
    <w:p w14:paraId="7AEC2E61" w14:textId="77777777" w:rsidR="00657C80" w:rsidRDefault="00657C80">
      <w:r>
        <w:continuationSeparator/>
      </w:r>
    </w:p>
    <w:p w14:paraId="51BC3254" w14:textId="77777777" w:rsidR="00657C80" w:rsidRDefault="00657C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B6BAE" w:rsidRDefault="006B6BAE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B6BAE" w:rsidRPr="003D59E6" w14:paraId="2B97DD6D" w14:textId="77777777">
      <w:tc>
        <w:tcPr>
          <w:tcW w:w="4605" w:type="dxa"/>
          <w:vAlign w:val="center"/>
        </w:tcPr>
        <w:p w14:paraId="0297AE86" w14:textId="77777777" w:rsidR="006B6BAE" w:rsidRPr="003D59E6" w:rsidRDefault="006B6BAE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B6BAE" w:rsidRPr="0017543C" w:rsidRDefault="006B6BAE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261ED">
            <w:rPr>
              <w:rStyle w:val="Nmerodepgina"/>
              <w:rFonts w:ascii="Verdana" w:hAnsi="Verdana" w:cs="Arial"/>
              <w:b/>
              <w:noProof/>
            </w:rPr>
            <w:t>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B6BAE" w:rsidRPr="0057652B" w:rsidRDefault="006B6B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DCE00" w14:textId="77777777" w:rsidR="00657C80" w:rsidRDefault="00657C80">
      <w:r>
        <w:separator/>
      </w:r>
    </w:p>
    <w:p w14:paraId="46548F52" w14:textId="77777777" w:rsidR="00657C80" w:rsidRDefault="00657C80"/>
  </w:footnote>
  <w:footnote w:type="continuationSeparator" w:id="0">
    <w:p w14:paraId="052DD323" w14:textId="77777777" w:rsidR="00657C80" w:rsidRDefault="00657C80">
      <w:r>
        <w:continuationSeparator/>
      </w:r>
    </w:p>
    <w:p w14:paraId="4A09AACC" w14:textId="77777777" w:rsidR="00657C80" w:rsidRDefault="00657C80"/>
  </w:footnote>
  <w:footnote w:id="1">
    <w:p w14:paraId="24EC7DC7" w14:textId="77777777" w:rsidR="0089709F" w:rsidRDefault="0089709F" w:rsidP="0089709F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B6BAE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B6BAE" w:rsidRPr="0017543C" w:rsidRDefault="006B6BA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05pt;height:41.15pt" o:ole="">
                <v:imagedata r:id="rId1" o:title=""/>
              </v:shape>
              <o:OLEObject Type="Embed" ProgID="PBrush" ShapeID="_x0000_i1025" DrawAspect="Content" ObjectID="_1648651654" r:id="rId2"/>
            </w:object>
          </w:r>
        </w:p>
      </w:tc>
      <w:tc>
        <w:tcPr>
          <w:tcW w:w="4111" w:type="dxa"/>
          <w:vAlign w:val="center"/>
        </w:tcPr>
        <w:p w14:paraId="2CC77D67" w14:textId="7C886D50" w:rsidR="006B6BAE" w:rsidRPr="00C6532E" w:rsidRDefault="006B6BAE" w:rsidP="00CB20CD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</w:t>
          </w:r>
          <w:r w:rsidR="000E535F">
            <w:rPr>
              <w:rFonts w:ascii="Verdana" w:hAnsi="Verdana"/>
            </w:rPr>
            <w:t>42</w:t>
          </w:r>
          <w:r>
            <w:rPr>
              <w:rFonts w:ascii="Verdana" w:hAnsi="Verdana"/>
            </w:rPr>
            <w:t xml:space="preserve"> – </w:t>
          </w:r>
          <w:r w:rsidR="000E535F">
            <w:rPr>
              <w:rFonts w:ascii="Verdana" w:hAnsi="Verdana"/>
            </w:rPr>
            <w:t>Acompanhar Interposição de Recurso do Pedido de Substituição</w:t>
          </w:r>
          <w:r>
            <w:rPr>
              <w:rFonts w:ascii="Verdana" w:hAnsi="Verdana"/>
            </w:rPr>
            <w:t xml:space="preserve"> – </w:t>
          </w:r>
          <w:r w:rsidR="00CB20CD">
            <w:rPr>
              <w:rFonts w:ascii="Verdana" w:hAnsi="Verdana"/>
            </w:rPr>
            <w:t>Corporativo</w:t>
          </w:r>
        </w:p>
      </w:tc>
      <w:tc>
        <w:tcPr>
          <w:tcW w:w="3260" w:type="dxa"/>
          <w:vAlign w:val="center"/>
        </w:tcPr>
        <w:p w14:paraId="7C22B301" w14:textId="6B6D790E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B6BAE" w:rsidRDefault="006B6BAE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B6BAE" w:rsidRDefault="006B6BAE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B6BAE" w:rsidRDefault="006B6B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265BC0"/>
    <w:multiLevelType w:val="hybridMultilevel"/>
    <w:tmpl w:val="A708609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C34024E"/>
    <w:multiLevelType w:val="hybridMultilevel"/>
    <w:tmpl w:val="08307E1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782E5E13"/>
    <w:multiLevelType w:val="hybridMultilevel"/>
    <w:tmpl w:val="BFAE280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6"/>
  </w:num>
  <w:num w:numId="5">
    <w:abstractNumId w:val="30"/>
  </w:num>
  <w:num w:numId="6">
    <w:abstractNumId w:val="12"/>
  </w:num>
  <w:num w:numId="7">
    <w:abstractNumId w:val="14"/>
  </w:num>
  <w:num w:numId="8">
    <w:abstractNumId w:val="10"/>
  </w:num>
  <w:num w:numId="9">
    <w:abstractNumId w:val="23"/>
  </w:num>
  <w:num w:numId="10">
    <w:abstractNumId w:val="2"/>
  </w:num>
  <w:num w:numId="11">
    <w:abstractNumId w:val="16"/>
  </w:num>
  <w:num w:numId="12">
    <w:abstractNumId w:val="21"/>
  </w:num>
  <w:num w:numId="13">
    <w:abstractNumId w:val="20"/>
  </w:num>
  <w:num w:numId="14">
    <w:abstractNumId w:val="5"/>
  </w:num>
  <w:num w:numId="15">
    <w:abstractNumId w:val="29"/>
  </w:num>
  <w:num w:numId="16">
    <w:abstractNumId w:val="7"/>
  </w:num>
  <w:num w:numId="17">
    <w:abstractNumId w:val="28"/>
  </w:num>
  <w:num w:numId="18">
    <w:abstractNumId w:val="22"/>
  </w:num>
  <w:num w:numId="19">
    <w:abstractNumId w:val="26"/>
  </w:num>
  <w:num w:numId="20">
    <w:abstractNumId w:val="3"/>
  </w:num>
  <w:num w:numId="21">
    <w:abstractNumId w:val="13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3FC4"/>
    <w:rsid w:val="00076318"/>
    <w:rsid w:val="0007671A"/>
    <w:rsid w:val="00076C07"/>
    <w:rsid w:val="000772BC"/>
    <w:rsid w:val="000809E1"/>
    <w:rsid w:val="00080AD9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16DE"/>
    <w:rsid w:val="000C3B7B"/>
    <w:rsid w:val="000C599D"/>
    <w:rsid w:val="000C6128"/>
    <w:rsid w:val="000D0BCB"/>
    <w:rsid w:val="000D0FF9"/>
    <w:rsid w:val="000D1E64"/>
    <w:rsid w:val="000D1ECD"/>
    <w:rsid w:val="000D2F33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35F"/>
    <w:rsid w:val="000E5674"/>
    <w:rsid w:val="000E5825"/>
    <w:rsid w:val="000E5A10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9C8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1ED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0047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42F"/>
    <w:rsid w:val="001B3A10"/>
    <w:rsid w:val="001B3C4B"/>
    <w:rsid w:val="001B5069"/>
    <w:rsid w:val="001B5C4E"/>
    <w:rsid w:val="001B667C"/>
    <w:rsid w:val="001C15FC"/>
    <w:rsid w:val="001C2348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5D8A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E7AD1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5616"/>
    <w:rsid w:val="002264A6"/>
    <w:rsid w:val="00230F1B"/>
    <w:rsid w:val="0023318E"/>
    <w:rsid w:val="00234A5B"/>
    <w:rsid w:val="0023598C"/>
    <w:rsid w:val="002359C8"/>
    <w:rsid w:val="00236123"/>
    <w:rsid w:val="00236317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15E0"/>
    <w:rsid w:val="00282745"/>
    <w:rsid w:val="00284474"/>
    <w:rsid w:val="00285A64"/>
    <w:rsid w:val="00285A89"/>
    <w:rsid w:val="002863AB"/>
    <w:rsid w:val="00287290"/>
    <w:rsid w:val="002878F5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2A57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11BC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B1F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3E93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0BF"/>
    <w:rsid w:val="003541C2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4BF"/>
    <w:rsid w:val="003876C2"/>
    <w:rsid w:val="0039202E"/>
    <w:rsid w:val="00392629"/>
    <w:rsid w:val="00392AE8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2D9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513D3"/>
    <w:rsid w:val="0045314E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4812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538F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C7F92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3E87"/>
    <w:rsid w:val="00525A01"/>
    <w:rsid w:val="005271AF"/>
    <w:rsid w:val="00527BDD"/>
    <w:rsid w:val="00527F6D"/>
    <w:rsid w:val="0053231D"/>
    <w:rsid w:val="00532649"/>
    <w:rsid w:val="00533F5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3223"/>
    <w:rsid w:val="005F3A99"/>
    <w:rsid w:val="005F4D54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6A46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74C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C80"/>
    <w:rsid w:val="00657E15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7599"/>
    <w:rsid w:val="006876B7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2C3"/>
    <w:rsid w:val="006B66D3"/>
    <w:rsid w:val="006B6BAE"/>
    <w:rsid w:val="006B707D"/>
    <w:rsid w:val="006B7A75"/>
    <w:rsid w:val="006C31D5"/>
    <w:rsid w:val="006C4B54"/>
    <w:rsid w:val="006C6B04"/>
    <w:rsid w:val="006C6F0B"/>
    <w:rsid w:val="006C7425"/>
    <w:rsid w:val="006D1264"/>
    <w:rsid w:val="006D13B8"/>
    <w:rsid w:val="006D1C81"/>
    <w:rsid w:val="006D220C"/>
    <w:rsid w:val="006D47FC"/>
    <w:rsid w:val="006D4FCE"/>
    <w:rsid w:val="006D7627"/>
    <w:rsid w:val="006D7B16"/>
    <w:rsid w:val="006E02BE"/>
    <w:rsid w:val="006E1429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2F1A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810"/>
    <w:rsid w:val="00771A3C"/>
    <w:rsid w:val="00771B74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4708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645D"/>
    <w:rsid w:val="007F716C"/>
    <w:rsid w:val="007F73E6"/>
    <w:rsid w:val="007F7CB9"/>
    <w:rsid w:val="00801120"/>
    <w:rsid w:val="008015AC"/>
    <w:rsid w:val="008018D4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57DC9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87EFE"/>
    <w:rsid w:val="008912FB"/>
    <w:rsid w:val="00891704"/>
    <w:rsid w:val="00892E5E"/>
    <w:rsid w:val="00895FC8"/>
    <w:rsid w:val="0089709F"/>
    <w:rsid w:val="008A08DC"/>
    <w:rsid w:val="008A1465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343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C58F1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C03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02B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841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3FDE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E42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4167"/>
    <w:rsid w:val="00B45665"/>
    <w:rsid w:val="00B45FC6"/>
    <w:rsid w:val="00B46A37"/>
    <w:rsid w:val="00B50A34"/>
    <w:rsid w:val="00B510B8"/>
    <w:rsid w:val="00B52252"/>
    <w:rsid w:val="00B5327C"/>
    <w:rsid w:val="00B537A5"/>
    <w:rsid w:val="00B56950"/>
    <w:rsid w:val="00B56DB9"/>
    <w:rsid w:val="00B5738D"/>
    <w:rsid w:val="00B57A2F"/>
    <w:rsid w:val="00B57F21"/>
    <w:rsid w:val="00B6163E"/>
    <w:rsid w:val="00B63852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3B8C"/>
    <w:rsid w:val="00BB3CA8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3A8"/>
    <w:rsid w:val="00BC4D95"/>
    <w:rsid w:val="00BC5056"/>
    <w:rsid w:val="00BC53B0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BF587D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559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B20CD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9BF"/>
    <w:rsid w:val="00D03FE8"/>
    <w:rsid w:val="00D049C7"/>
    <w:rsid w:val="00D04F1D"/>
    <w:rsid w:val="00D0578A"/>
    <w:rsid w:val="00D06C3F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84D"/>
    <w:rsid w:val="00D55E7C"/>
    <w:rsid w:val="00D57DA7"/>
    <w:rsid w:val="00D61C43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68E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52C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2EE0"/>
    <w:rsid w:val="00E735A7"/>
    <w:rsid w:val="00E7430B"/>
    <w:rsid w:val="00E75886"/>
    <w:rsid w:val="00E75A3A"/>
    <w:rsid w:val="00E76CD8"/>
    <w:rsid w:val="00E7718D"/>
    <w:rsid w:val="00E778AB"/>
    <w:rsid w:val="00E807A3"/>
    <w:rsid w:val="00E82A30"/>
    <w:rsid w:val="00E83BC4"/>
    <w:rsid w:val="00E841EF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6CE"/>
    <w:rsid w:val="00ED3840"/>
    <w:rsid w:val="00ED5347"/>
    <w:rsid w:val="00ED6587"/>
    <w:rsid w:val="00ED7607"/>
    <w:rsid w:val="00ED77CE"/>
    <w:rsid w:val="00EE0144"/>
    <w:rsid w:val="00EE0711"/>
    <w:rsid w:val="00EE245A"/>
    <w:rsid w:val="00EE2E51"/>
    <w:rsid w:val="00EE30B5"/>
    <w:rsid w:val="00EE3F50"/>
    <w:rsid w:val="00EE4D66"/>
    <w:rsid w:val="00EE51F3"/>
    <w:rsid w:val="00EE6D2A"/>
    <w:rsid w:val="00EE715C"/>
    <w:rsid w:val="00EF09F4"/>
    <w:rsid w:val="00EF11E3"/>
    <w:rsid w:val="00EF127C"/>
    <w:rsid w:val="00EF15A0"/>
    <w:rsid w:val="00EF1FEB"/>
    <w:rsid w:val="00EF23C8"/>
    <w:rsid w:val="00EF279C"/>
    <w:rsid w:val="00EF2D9F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34F3"/>
    <w:rsid w:val="00F46A26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8A4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814"/>
    <w:rsid w:val="00FB60C1"/>
    <w:rsid w:val="00FB6C89"/>
    <w:rsid w:val="00FC055A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78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C5499-852A-4134-B643-38779DFD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5</TotalTime>
  <Pages>12</Pages>
  <Words>1709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10922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8</cp:revision>
  <cp:lastPrinted>2006-08-08T20:14:00Z</cp:lastPrinted>
  <dcterms:created xsi:type="dcterms:W3CDTF">2020-04-13T22:20:00Z</dcterms:created>
  <dcterms:modified xsi:type="dcterms:W3CDTF">2020-04-17T21:01:00Z</dcterms:modified>
</cp:coreProperties>
</file>