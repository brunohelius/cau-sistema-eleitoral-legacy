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6D01A011" w:rsidR="00663F16" w:rsidRPr="00037558" w:rsidRDefault="00EC58B0">
          <w:pPr>
            <w:pStyle w:val="TituloDocumento"/>
            <w:rPr>
              <w:sz w:val="52"/>
              <w:szCs w:val="52"/>
            </w:rPr>
          </w:pPr>
          <w:r w:rsidRPr="00037558">
            <w:rPr>
              <w:sz w:val="52"/>
              <w:szCs w:val="52"/>
            </w:rPr>
            <w:t>HST1</w:t>
          </w:r>
          <w:r w:rsidR="002E6940" w:rsidRPr="00037558">
            <w:rPr>
              <w:sz w:val="52"/>
              <w:szCs w:val="52"/>
            </w:rPr>
            <w:t>5</w:t>
          </w:r>
          <w:r w:rsidRPr="00037558">
            <w:rPr>
              <w:sz w:val="52"/>
              <w:szCs w:val="52"/>
            </w:rPr>
            <w:t xml:space="preserve">0 </w:t>
          </w:r>
          <w:r w:rsidR="002E6940" w:rsidRPr="00037558">
            <w:rPr>
              <w:sz w:val="52"/>
              <w:szCs w:val="52"/>
            </w:rPr>
            <w:t>–</w:t>
          </w:r>
          <w:r w:rsidRPr="00037558">
            <w:rPr>
              <w:sz w:val="52"/>
              <w:szCs w:val="52"/>
            </w:rPr>
            <w:t xml:space="preserve"> </w:t>
          </w:r>
          <w:r w:rsidR="002E6940" w:rsidRPr="00037558">
            <w:rPr>
              <w:sz w:val="52"/>
              <w:szCs w:val="52"/>
            </w:rPr>
            <w:t xml:space="preserve">Exportar Chapas </w:t>
          </w:r>
          <w:r w:rsidR="006717F9" w:rsidRPr="00037558">
            <w:rPr>
              <w:sz w:val="52"/>
              <w:szCs w:val="52"/>
            </w:rPr>
            <w:t>XML</w:t>
          </w:r>
          <w:r w:rsidR="002E6940" w:rsidRPr="00037558">
            <w:rPr>
              <w:sz w:val="52"/>
              <w:szCs w:val="52"/>
            </w:rPr>
            <w:t>- Corporativo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duto"/>
      <w:bookmarkStart w:id="1" w:name="NomeProje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675C18EF" w:rsidR="00980E07" w:rsidRPr="00037558" w:rsidRDefault="00980E07" w:rsidP="00980E07">
            <w:pPr>
              <w:jc w:val="center"/>
            </w:pPr>
            <w:r w:rsidRPr="00037558">
              <w:t>08/06/2020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46C1476A" w:rsidR="00980E07" w:rsidRPr="00037558" w:rsidRDefault="00980E07" w:rsidP="00980E07">
            <w:pPr>
              <w:ind w:left="174"/>
              <w:jc w:val="left"/>
            </w:pPr>
            <w:r w:rsidRPr="00037558">
              <w:t>Em atendimento a OS1671: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23E76859" w14:textId="77777777" w:rsidR="00233B65" w:rsidRPr="0003755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42537296" w:history="1">
        <w:r w:rsidR="00233B65" w:rsidRPr="00037558">
          <w:rPr>
            <w:rStyle w:val="Hyperlink"/>
            <w:noProof/>
          </w:rPr>
          <w:t>HST150 – Exportar Chapas XML- Corporativo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_Toc42537296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4</w:t>
        </w:r>
        <w:r w:rsidR="00233B65" w:rsidRPr="00037558">
          <w:rPr>
            <w:noProof/>
            <w:webHidden/>
          </w:rPr>
          <w:fldChar w:fldCharType="end"/>
        </w:r>
      </w:hyperlink>
    </w:p>
    <w:p w14:paraId="7F9AEE80" w14:textId="77777777" w:rsidR="00233B65" w:rsidRPr="00037558" w:rsidRDefault="00FE6B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37297" w:history="1">
        <w:r w:rsidR="00233B65" w:rsidRPr="00037558">
          <w:rPr>
            <w:rStyle w:val="Hyperlink"/>
            <w:noProof/>
          </w:rPr>
          <w:t>COMO Usuário do SICCAU Corporativo,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_Toc42537297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4</w:t>
        </w:r>
        <w:r w:rsidR="00233B65" w:rsidRPr="00037558">
          <w:rPr>
            <w:noProof/>
            <w:webHidden/>
          </w:rPr>
          <w:fldChar w:fldCharType="end"/>
        </w:r>
      </w:hyperlink>
    </w:p>
    <w:p w14:paraId="75BCB256" w14:textId="77777777" w:rsidR="00233B65" w:rsidRPr="00037558" w:rsidRDefault="00FE6B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37298" w:history="1">
        <w:r w:rsidR="00233B65" w:rsidRPr="00037558">
          <w:rPr>
            <w:rStyle w:val="Hyperlink"/>
            <w:noProof/>
          </w:rPr>
          <w:t>QUERO incluir nova funcionalidade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_Toc42537298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4</w:t>
        </w:r>
        <w:r w:rsidR="00233B65" w:rsidRPr="00037558">
          <w:rPr>
            <w:noProof/>
            <w:webHidden/>
          </w:rPr>
          <w:fldChar w:fldCharType="end"/>
        </w:r>
      </w:hyperlink>
    </w:p>
    <w:p w14:paraId="63128799" w14:textId="77777777" w:rsidR="00233B65" w:rsidRPr="00037558" w:rsidRDefault="00FE6B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37299" w:history="1">
        <w:r w:rsidR="00233B65" w:rsidRPr="00037558">
          <w:rPr>
            <w:rStyle w:val="Hyperlink"/>
            <w:noProof/>
          </w:rPr>
          <w:t>PARA exportar as chapas julgadas em XML.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_Toc42537299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4</w:t>
        </w:r>
        <w:r w:rsidR="00233B65" w:rsidRPr="00037558">
          <w:rPr>
            <w:noProof/>
            <w:webHidden/>
          </w:rPr>
          <w:fldChar w:fldCharType="end"/>
        </w:r>
      </w:hyperlink>
    </w:p>
    <w:p w14:paraId="58E8EA3F" w14:textId="77777777" w:rsidR="00233B65" w:rsidRPr="00037558" w:rsidRDefault="00FE6B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37300" w:history="1">
        <w:r w:rsidR="00233B65" w:rsidRPr="00037558">
          <w:rPr>
            <w:rStyle w:val="Hyperlink"/>
            <w:noProof/>
          </w:rPr>
          <w:t>PROTÓTIPO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_Toc42537300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4</w:t>
        </w:r>
        <w:r w:rsidR="00233B65" w:rsidRPr="00037558">
          <w:rPr>
            <w:noProof/>
            <w:webHidden/>
          </w:rPr>
          <w:fldChar w:fldCharType="end"/>
        </w:r>
      </w:hyperlink>
    </w:p>
    <w:p w14:paraId="7A6F61C7" w14:textId="77777777" w:rsidR="00233B65" w:rsidRPr="00037558" w:rsidRDefault="00FE6B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37301" w:history="1">
        <w:r w:rsidR="00233B65" w:rsidRPr="00037558">
          <w:rPr>
            <w:rStyle w:val="Hyperlink"/>
            <w:noProof/>
          </w:rPr>
          <w:t>CRITÉRIOS DE ACEITE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_Toc42537301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7</w:t>
        </w:r>
        <w:r w:rsidR="00233B65" w:rsidRPr="00037558">
          <w:rPr>
            <w:noProof/>
            <w:webHidden/>
          </w:rPr>
          <w:fldChar w:fldCharType="end"/>
        </w:r>
      </w:hyperlink>
    </w:p>
    <w:p w14:paraId="1E0708E7" w14:textId="77777777" w:rsidR="00233B65" w:rsidRPr="00037558" w:rsidRDefault="00FE6B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37302" w:history="1">
        <w:r w:rsidR="00233B65" w:rsidRPr="00037558">
          <w:rPr>
            <w:rStyle w:val="Hyperlink"/>
            <w:noProof/>
          </w:rPr>
          <w:t>INFORMAÇÕES COMPLEMENTARES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_Toc42537302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7</w:t>
        </w:r>
        <w:r w:rsidR="00233B65" w:rsidRPr="00037558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67CA78BD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2537296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717F9" w:rsidRPr="00037558">
            <w:t>HST150 – Exportar Chapas XML- Corporativo</w:t>
          </w:r>
        </w:sdtContent>
      </w:sdt>
      <w:bookmarkEnd w:id="3"/>
    </w:p>
    <w:p w14:paraId="37D34CD1" w14:textId="761C3F61" w:rsidR="002B1554" w:rsidRPr="00037558" w:rsidRDefault="00CE176F" w:rsidP="00C64B05">
      <w:pPr>
        <w:pStyle w:val="Ttulo2"/>
        <w:numPr>
          <w:ilvl w:val="0"/>
          <w:numId w:val="0"/>
        </w:numPr>
      </w:pPr>
      <w:bookmarkStart w:id="4" w:name="_Toc42537297"/>
      <w:r w:rsidRPr="00037558">
        <w:t>COMO</w:t>
      </w:r>
      <w:r w:rsidR="00C64B05" w:rsidRPr="00037558">
        <w:t xml:space="preserve"> </w:t>
      </w:r>
      <w:r w:rsidR="00E52D0F" w:rsidRPr="00037558">
        <w:rPr>
          <w:b w:val="0"/>
        </w:rPr>
        <w:t>Usuário do SICCAU Corporativo</w:t>
      </w:r>
      <w:r w:rsidR="007F2F52" w:rsidRPr="00037558">
        <w:rPr>
          <w:b w:val="0"/>
        </w:rPr>
        <w:t>,</w:t>
      </w:r>
      <w:bookmarkEnd w:id="4"/>
      <w:r w:rsidR="007F2F52" w:rsidRPr="00037558">
        <w:rPr>
          <w:b w:val="0"/>
        </w:rPr>
        <w:t xml:space="preserve"> </w:t>
      </w:r>
    </w:p>
    <w:p w14:paraId="4036BB8D" w14:textId="6186D9D0" w:rsidR="00CE176F" w:rsidRPr="00037558" w:rsidRDefault="00CE176F" w:rsidP="005A4527">
      <w:pPr>
        <w:pStyle w:val="Ttulo2"/>
        <w:numPr>
          <w:ilvl w:val="0"/>
          <w:numId w:val="0"/>
        </w:numPr>
      </w:pPr>
      <w:bookmarkStart w:id="5" w:name="_Toc42537298"/>
      <w:r w:rsidRPr="00037558">
        <w:t>QUERO</w:t>
      </w:r>
      <w:r w:rsidR="005A4527" w:rsidRPr="00037558">
        <w:t xml:space="preserve"> </w:t>
      </w:r>
      <w:r w:rsidR="00E52D0F" w:rsidRPr="00037558">
        <w:rPr>
          <w:b w:val="0"/>
        </w:rPr>
        <w:t>incluir nova funcionalidade</w:t>
      </w:r>
      <w:bookmarkEnd w:id="5"/>
    </w:p>
    <w:p w14:paraId="38E7497A" w14:textId="41C344C4" w:rsidR="00A735A5" w:rsidRPr="00037558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2537299"/>
      <w:r w:rsidRPr="00037558">
        <w:t>PARA</w:t>
      </w:r>
      <w:r w:rsidR="005A4527" w:rsidRPr="00037558">
        <w:t xml:space="preserve"> </w:t>
      </w:r>
      <w:r w:rsidR="00E52D0F" w:rsidRPr="00037558">
        <w:rPr>
          <w:b w:val="0"/>
        </w:rPr>
        <w:t>exportar</w:t>
      </w:r>
      <w:r w:rsidR="00AA4118">
        <w:rPr>
          <w:b w:val="0"/>
        </w:rPr>
        <w:t xml:space="preserve"> em XML</w:t>
      </w:r>
      <w:r w:rsidR="00E52D0F" w:rsidRPr="00037558">
        <w:rPr>
          <w:b w:val="0"/>
        </w:rPr>
        <w:t xml:space="preserve"> as chapas </w:t>
      </w:r>
      <w:r w:rsidR="00AA4118">
        <w:rPr>
          <w:b w:val="0"/>
        </w:rPr>
        <w:t>cadastradas, de acordo com o parâmetro selecionado.</w:t>
      </w:r>
      <w:bookmarkEnd w:id="6"/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2537300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579354B3" w:rsidR="00FC277B" w:rsidRPr="00037558" w:rsidRDefault="00FC277B" w:rsidP="002E2F62">
      <w:pPr>
        <w:pStyle w:val="EstiloPrototipo3"/>
        <w:numPr>
          <w:ilvl w:val="0"/>
          <w:numId w:val="3"/>
        </w:numPr>
      </w:pPr>
      <w:r w:rsidRPr="00037558">
        <w:t>Dados para o filtro de exportação</w:t>
      </w:r>
    </w:p>
    <w:p w14:paraId="64A98D01" w14:textId="64290D19" w:rsidR="00FC277B" w:rsidRPr="00037558" w:rsidRDefault="0095723C" w:rsidP="00FC277B">
      <w:r>
        <w:rPr>
          <w:noProof/>
        </w:rPr>
        <w:drawing>
          <wp:inline distT="0" distB="0" distL="0" distR="0" wp14:anchorId="15E866D4" wp14:editId="08BFDC66">
            <wp:extent cx="5760085" cy="5451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FC277B" w:rsidRPr="00037558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3D30D777" w:rsidR="00FC277B" w:rsidRPr="00037558" w:rsidRDefault="008501AE" w:rsidP="000A5E47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FC277B" w:rsidRPr="00037558" w14:paraId="4BD4EA1F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3D190CD8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50E88D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FC277B" w:rsidRPr="00037558" w14:paraId="3C877449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63DC53" w14:textId="0F917668" w:rsidR="00FC277B" w:rsidRPr="00037558" w:rsidRDefault="00846E97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position w:val="3"/>
              </w:rPr>
              <w:t>Deferidas</w:t>
            </w:r>
          </w:p>
        </w:tc>
        <w:tc>
          <w:tcPr>
            <w:tcW w:w="1417" w:type="dxa"/>
          </w:tcPr>
          <w:p w14:paraId="36085FA7" w14:textId="56777556" w:rsidR="00FC277B" w:rsidRPr="00037558" w:rsidRDefault="00380F43" w:rsidP="000A5E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</w:tcPr>
          <w:p w14:paraId="7A4A5B1D" w14:textId="0FD8947E" w:rsidR="00FC277B" w:rsidRPr="00037558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11965263" w14:textId="6CE7D462" w:rsidR="00FC277B" w:rsidRPr="00037558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EE35457" w14:textId="14CB960F" w:rsidR="00FC277B" w:rsidRPr="00037558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C9F21E7" w14:textId="77777777" w:rsidR="00FC277B" w:rsidRPr="00037558" w:rsidRDefault="00380F43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0227662D" w14:textId="79737FEE" w:rsidR="00380F43" w:rsidRPr="00037558" w:rsidRDefault="00380F43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 xml:space="preserve">Caso o campo seja selecionado, os demais devem ser </w:t>
            </w:r>
            <w:proofErr w:type="spellStart"/>
            <w:r w:rsidRPr="00037558">
              <w:rPr>
                <w:sz w:val="18"/>
                <w:szCs w:val="18"/>
              </w:rPr>
              <w:t>descelecionados</w:t>
            </w:r>
            <w:proofErr w:type="spellEnd"/>
            <w:r w:rsidRPr="00037558">
              <w:rPr>
                <w:sz w:val="18"/>
                <w:szCs w:val="18"/>
              </w:rPr>
              <w:t>.</w:t>
            </w:r>
          </w:p>
        </w:tc>
      </w:tr>
      <w:tr w:rsidR="00E90652" w:rsidRPr="00037558" w14:paraId="58D6A006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BA57237" w14:textId="4DB22A38" w:rsidR="00E90652" w:rsidRPr="00037558" w:rsidRDefault="00846E97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position w:val="3"/>
              </w:rPr>
              <w:t>Indeferidas</w:t>
            </w:r>
          </w:p>
        </w:tc>
        <w:tc>
          <w:tcPr>
            <w:tcW w:w="1417" w:type="dxa"/>
          </w:tcPr>
          <w:p w14:paraId="651B6E1D" w14:textId="4BBF0660" w:rsidR="00E90652" w:rsidRPr="00037558" w:rsidRDefault="00E90652" w:rsidP="00E9065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</w:tcPr>
          <w:p w14:paraId="685C28F9" w14:textId="7A647FB1" w:rsidR="00E90652" w:rsidRPr="00037558" w:rsidRDefault="00E90652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329CBB83" w14:textId="02355975" w:rsidR="00E90652" w:rsidRPr="00037558" w:rsidRDefault="00E90652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1D26F60" w14:textId="53B59FE4" w:rsidR="00E90652" w:rsidRPr="00037558" w:rsidRDefault="00E90652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4961F68" w14:textId="77777777" w:rsidR="00E90652" w:rsidRPr="00037558" w:rsidRDefault="00E90652" w:rsidP="00E906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41078719" w14:textId="1E3FB060" w:rsidR="00E90652" w:rsidRPr="00037558" w:rsidRDefault="00E90652" w:rsidP="00E90652">
            <w:pPr>
              <w:spacing w:before="60" w:after="60"/>
              <w:ind w:left="-43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 xml:space="preserve">Caso o campo seja selecionado, os demais devem ser </w:t>
            </w:r>
            <w:proofErr w:type="spellStart"/>
            <w:r w:rsidRPr="00037558">
              <w:rPr>
                <w:sz w:val="18"/>
                <w:szCs w:val="18"/>
              </w:rPr>
              <w:t>descelecionados</w:t>
            </w:r>
            <w:proofErr w:type="spellEnd"/>
            <w:r w:rsidRPr="00037558">
              <w:rPr>
                <w:sz w:val="18"/>
                <w:szCs w:val="18"/>
              </w:rPr>
              <w:t>.</w:t>
            </w:r>
          </w:p>
        </w:tc>
      </w:tr>
      <w:tr w:rsidR="00E90652" w:rsidRPr="00037558" w14:paraId="03A54559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2F253C3" w14:textId="0C83F918" w:rsidR="00E90652" w:rsidRPr="00037558" w:rsidRDefault="00E90652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Todos</w:t>
            </w:r>
          </w:p>
        </w:tc>
        <w:tc>
          <w:tcPr>
            <w:tcW w:w="1417" w:type="dxa"/>
          </w:tcPr>
          <w:p w14:paraId="05844E5D" w14:textId="0ECB5C87" w:rsidR="00E90652" w:rsidRPr="00037558" w:rsidRDefault="00E90652" w:rsidP="00E9065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</w:tcPr>
          <w:p w14:paraId="3FBEF630" w14:textId="2AA94E4F" w:rsidR="00E90652" w:rsidRPr="00037558" w:rsidRDefault="00E90652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1BF77651" w14:textId="22CE1BE6" w:rsidR="00E90652" w:rsidRPr="00037558" w:rsidRDefault="00E90652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F82C3F5" w14:textId="581115FA" w:rsidR="00E90652" w:rsidRPr="00037558" w:rsidRDefault="00E90652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DA5DD20" w14:textId="77777777" w:rsidR="00E90652" w:rsidRPr="00037558" w:rsidRDefault="00E90652" w:rsidP="00E906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56A49998" w14:textId="7F20E4DF" w:rsidR="00E90652" w:rsidRPr="00037558" w:rsidRDefault="00E90652" w:rsidP="00E90652">
            <w:pPr>
              <w:spacing w:before="60" w:after="60"/>
              <w:ind w:left="-43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 xml:space="preserve">Caso o campo seja selecionado, os demais devem ser </w:t>
            </w:r>
            <w:proofErr w:type="spellStart"/>
            <w:r w:rsidRPr="00037558">
              <w:rPr>
                <w:sz w:val="18"/>
                <w:szCs w:val="18"/>
              </w:rPr>
              <w:t>descelecionados</w:t>
            </w:r>
            <w:proofErr w:type="spellEnd"/>
            <w:r w:rsidRPr="00037558">
              <w:rPr>
                <w:sz w:val="18"/>
                <w:szCs w:val="18"/>
              </w:rPr>
              <w:t>.</w:t>
            </w:r>
          </w:p>
        </w:tc>
      </w:tr>
      <w:tr w:rsidR="00E90652" w:rsidRPr="00037558" w14:paraId="58EEEF8E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A159480" w14:textId="304B709A" w:rsidR="00E90652" w:rsidRPr="00037558" w:rsidRDefault="00E90652" w:rsidP="00E90652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t>Comandos</w:t>
            </w:r>
          </w:p>
        </w:tc>
      </w:tr>
      <w:tr w:rsidR="00E90652" w:rsidRPr="00037558" w14:paraId="4F7FDCAE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1AC01F6" w14:textId="592B8A27" w:rsidR="00E90652" w:rsidRPr="00037558" w:rsidRDefault="00E90652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X</w:t>
            </w:r>
          </w:p>
        </w:tc>
        <w:tc>
          <w:tcPr>
            <w:tcW w:w="1417" w:type="dxa"/>
          </w:tcPr>
          <w:p w14:paraId="6ED4321A" w14:textId="12E85C37" w:rsidR="00E90652" w:rsidRPr="00037558" w:rsidRDefault="00AD5FA3" w:rsidP="00E9065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Quando selecionado, fecha a modal com o formulário.</w:t>
            </w:r>
          </w:p>
        </w:tc>
        <w:tc>
          <w:tcPr>
            <w:tcW w:w="1134" w:type="dxa"/>
          </w:tcPr>
          <w:p w14:paraId="5D92F379" w14:textId="17BC3BF3" w:rsidR="00E90652" w:rsidRPr="00037558" w:rsidRDefault="00AD5FA3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Ícone</w:t>
            </w:r>
          </w:p>
        </w:tc>
        <w:tc>
          <w:tcPr>
            <w:tcW w:w="1418" w:type="dxa"/>
          </w:tcPr>
          <w:p w14:paraId="699355AD" w14:textId="6666513F" w:rsidR="00E90652" w:rsidRPr="00037558" w:rsidRDefault="00AD5FA3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544ABD31" w14:textId="7E47DA30" w:rsidR="00E90652" w:rsidRPr="00037558" w:rsidRDefault="00AD5FA3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248D77E" w14:textId="0BCD08C7" w:rsidR="00E90652" w:rsidRPr="00037558" w:rsidRDefault="00AD5FA3" w:rsidP="00AD5FA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-</w:t>
            </w:r>
          </w:p>
        </w:tc>
      </w:tr>
      <w:tr w:rsidR="00E90652" w:rsidRPr="00037558" w14:paraId="411F9AFC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F5B62EA" w14:textId="5213B5C7" w:rsidR="00E90652" w:rsidRPr="00037558" w:rsidRDefault="009E29A0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Confirmar</w:t>
            </w:r>
          </w:p>
        </w:tc>
        <w:tc>
          <w:tcPr>
            <w:tcW w:w="1417" w:type="dxa"/>
          </w:tcPr>
          <w:p w14:paraId="0FEE5BF0" w14:textId="5BB55AAC" w:rsidR="00E90652" w:rsidRPr="00037558" w:rsidRDefault="009E29A0" w:rsidP="00E9065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realizada o download do arquivo.</w:t>
            </w:r>
          </w:p>
        </w:tc>
        <w:tc>
          <w:tcPr>
            <w:tcW w:w="1134" w:type="dxa"/>
          </w:tcPr>
          <w:p w14:paraId="4649D11E" w14:textId="4DDD9095" w:rsidR="00E90652" w:rsidRPr="00037558" w:rsidRDefault="009E29A0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18E837F4" w14:textId="7A3F27BA" w:rsidR="00E90652" w:rsidRPr="00037558" w:rsidRDefault="009E29A0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1FB74D21" w14:textId="3D44CDD9" w:rsidR="00E90652" w:rsidRPr="00037558" w:rsidRDefault="009E29A0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5616BB63" w14:textId="7A2E0337" w:rsidR="00E90652" w:rsidRPr="00037558" w:rsidRDefault="009E29A0" w:rsidP="009E29A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Após acionar a ação, então o sistema suprime o formulário de pesquisa.</w:t>
            </w:r>
            <w:bookmarkStart w:id="9" w:name="_GoBack"/>
            <w:bookmarkEnd w:id="9"/>
          </w:p>
        </w:tc>
      </w:tr>
    </w:tbl>
    <w:p w14:paraId="5C3EF643" w14:textId="77777777" w:rsidR="00FC277B" w:rsidRPr="00037558" w:rsidRDefault="00FC277B" w:rsidP="00FC277B"/>
    <w:p w14:paraId="7BB94649" w14:textId="60AEAB16" w:rsidR="002E2F62" w:rsidRPr="00037558" w:rsidRDefault="00584702" w:rsidP="002E2F62">
      <w:pPr>
        <w:pStyle w:val="EstiloPrototipo3"/>
        <w:numPr>
          <w:ilvl w:val="0"/>
          <w:numId w:val="3"/>
        </w:numPr>
      </w:pPr>
      <w:r w:rsidRPr="00037558">
        <w:t xml:space="preserve">Dados </w:t>
      </w:r>
      <w:r w:rsidR="00F7220A" w:rsidRPr="00037558">
        <w:t>utilizados para gerar o arquivo XML</w:t>
      </w:r>
    </w:p>
    <w:p w14:paraId="22E389BE" w14:textId="3146A26F" w:rsidR="00D1699F" w:rsidRPr="00037558" w:rsidRDefault="00D1699F" w:rsidP="00DD198B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BA4DD5" w:rsidRPr="00037558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1F53934" w14:textId="0C5DE3AA" w:rsidR="00BA4DD5" w:rsidRPr="00037558" w:rsidRDefault="008C24A7" w:rsidP="00AA1A1F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t>Campos</w:t>
            </w:r>
          </w:p>
        </w:tc>
      </w:tr>
      <w:tr w:rsidR="00683A5F" w:rsidRPr="00037558" w14:paraId="6822E338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A83F9B1" w14:textId="77777777" w:rsidR="00683A5F" w:rsidRPr="00037558" w:rsidRDefault="00683A5F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40ECE06" w14:textId="77777777" w:rsidR="00683A5F" w:rsidRPr="00037558" w:rsidRDefault="00683A5F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0702840A" w14:textId="77777777" w:rsidR="00683A5F" w:rsidRPr="00037558" w:rsidRDefault="00683A5F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6902E88" w14:textId="77777777" w:rsidR="00683A5F" w:rsidRPr="00037558" w:rsidRDefault="00683A5F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683A5F" w:rsidRPr="00037558" w:rsidRDefault="00683A5F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4901E109" w14:textId="77777777" w:rsidR="00683A5F" w:rsidRPr="00037558" w:rsidRDefault="00683A5F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CA5167" w:rsidRPr="00037558" w14:paraId="42FB62CE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7337D858" w14:textId="2F3FD122" w:rsidR="00CA5167" w:rsidRPr="00037558" w:rsidRDefault="00CA5167" w:rsidP="00420E09">
            <w:pPr>
              <w:spacing w:before="60" w:after="60"/>
              <w:ind w:left="-43"/>
              <w:jc w:val="center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Dados da eleição</w:t>
            </w:r>
          </w:p>
          <w:p w14:paraId="234EF76C" w14:textId="77777777" w:rsidR="00DB3F69" w:rsidRPr="00037558" w:rsidRDefault="00DB3F69" w:rsidP="00DB3F6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Os dados dos candidatos devem ser apresentados por ordem de tipo de representação.</w:t>
            </w:r>
          </w:p>
          <w:p w14:paraId="774F10AE" w14:textId="0578E058" w:rsidR="00DB3F69" w:rsidRPr="00037558" w:rsidRDefault="00DB3F69" w:rsidP="00DB3F6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O primeiro registro deve ser o candidato Federal Titular;</w:t>
            </w:r>
          </w:p>
          <w:p w14:paraId="4277AAF8" w14:textId="77777777" w:rsidR="00DB3F69" w:rsidRPr="00037558" w:rsidRDefault="00DB3F69" w:rsidP="00DB3F6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O segundo registro deve ser o candidato Federal Suplente;</w:t>
            </w:r>
          </w:p>
          <w:p w14:paraId="24A4025D" w14:textId="63EF9E43" w:rsidR="00DB3F69" w:rsidRPr="00037558" w:rsidRDefault="00DB3F69" w:rsidP="00DB3F6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A partir do terceiro, lista todos os candidatos Estaduais.</w:t>
            </w:r>
          </w:p>
        </w:tc>
      </w:tr>
      <w:tr w:rsidR="00CA5167" w:rsidRPr="00037558" w14:paraId="3CB5D293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9DF90A6" w14:textId="67247280" w:rsidR="00CA5167" w:rsidRPr="00037558" w:rsidRDefault="00CA5167" w:rsidP="00CA516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Eleição</w:t>
            </w:r>
          </w:p>
        </w:tc>
        <w:tc>
          <w:tcPr>
            <w:tcW w:w="1417" w:type="dxa"/>
          </w:tcPr>
          <w:p w14:paraId="60BCDAA3" w14:textId="0BE86EAC" w:rsidR="00CA5167" w:rsidRPr="00037558" w:rsidRDefault="00CA5167" w:rsidP="00CA516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Apresenta o ano da eleição</w:t>
            </w:r>
            <w:r w:rsidR="00DB3F69" w:rsidRPr="00037558">
              <w:rPr>
                <w:rFonts w:cs="Arial"/>
                <w:sz w:val="18"/>
                <w:szCs w:val="18"/>
              </w:rPr>
              <w:t xml:space="preserve"> em que a chapa foi cadastrada.</w:t>
            </w:r>
          </w:p>
        </w:tc>
        <w:tc>
          <w:tcPr>
            <w:tcW w:w="1134" w:type="dxa"/>
          </w:tcPr>
          <w:p w14:paraId="481C911B" w14:textId="565EE81C" w:rsidR="00CA5167" w:rsidRPr="00037558" w:rsidRDefault="00865D5E" w:rsidP="00CA516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0AF7963F" w14:textId="75C0DB7F" w:rsidR="00CA5167" w:rsidRPr="00037558" w:rsidRDefault="00865D5E" w:rsidP="00CA516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74BB5C5" w14:textId="02B17FF7" w:rsidR="00CA5167" w:rsidRPr="00037558" w:rsidRDefault="00865D5E" w:rsidP="00CA516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89A705C" w14:textId="5CAC8EB0" w:rsidR="001906F2" w:rsidRPr="00037558" w:rsidRDefault="001906F2" w:rsidP="001906F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0E8919F7" w14:textId="395584DE" w:rsidR="00CA5167" w:rsidRPr="00037558" w:rsidRDefault="00865D5E" w:rsidP="001906F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 xml:space="preserve">Dado recuperado do cadastro de </w:t>
            </w:r>
            <w:r w:rsidR="001906F2" w:rsidRPr="00037558">
              <w:rPr>
                <w:sz w:val="18"/>
                <w:szCs w:val="18"/>
              </w:rPr>
              <w:t>processo eleitoral</w:t>
            </w:r>
            <w:r w:rsidRPr="00037558">
              <w:rPr>
                <w:sz w:val="18"/>
                <w:szCs w:val="18"/>
              </w:rPr>
              <w:t>.</w:t>
            </w:r>
          </w:p>
        </w:tc>
      </w:tr>
      <w:tr w:rsidR="001906F2" w:rsidRPr="00037558" w14:paraId="63BDD62C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DE96244" w14:textId="67829889" w:rsidR="001906F2" w:rsidRPr="00037558" w:rsidRDefault="001906F2" w:rsidP="001906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lastRenderedPageBreak/>
              <w:t>Tipo de Processo</w:t>
            </w:r>
          </w:p>
        </w:tc>
        <w:tc>
          <w:tcPr>
            <w:tcW w:w="1417" w:type="dxa"/>
          </w:tcPr>
          <w:p w14:paraId="7D6BB3D3" w14:textId="17424DDD" w:rsidR="001906F2" w:rsidRPr="00037558" w:rsidRDefault="001906F2" w:rsidP="001906F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Apresenta o tipo de processo</w:t>
            </w:r>
            <w:r w:rsidR="00DB3F69" w:rsidRPr="00037558">
              <w:rPr>
                <w:rFonts w:cs="Arial"/>
                <w:sz w:val="18"/>
                <w:szCs w:val="18"/>
              </w:rPr>
              <w:t xml:space="preserve"> eleitoral</w:t>
            </w:r>
            <w:r w:rsidRPr="00037558">
              <w:rPr>
                <w:rFonts w:cs="Arial"/>
                <w:sz w:val="18"/>
                <w:szCs w:val="18"/>
              </w:rPr>
              <w:t>.</w:t>
            </w:r>
            <w:r w:rsidR="00DB3F69" w:rsidRPr="00037558">
              <w:rPr>
                <w:rFonts w:cs="Arial"/>
                <w:sz w:val="18"/>
                <w:szCs w:val="18"/>
              </w:rPr>
              <w:t xml:space="preserve"> Ordinário/Extraordinário.</w:t>
            </w:r>
          </w:p>
        </w:tc>
        <w:tc>
          <w:tcPr>
            <w:tcW w:w="1134" w:type="dxa"/>
          </w:tcPr>
          <w:p w14:paraId="27DE9FDD" w14:textId="6CF52538" w:rsidR="001906F2" w:rsidRPr="00037558" w:rsidRDefault="001906F2" w:rsidP="001906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22A79EA7" w14:textId="13A1BB2D" w:rsidR="001906F2" w:rsidRPr="00037558" w:rsidRDefault="001906F2" w:rsidP="001906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37E3D72" w14:textId="3E965B21" w:rsidR="001906F2" w:rsidRPr="00037558" w:rsidRDefault="001906F2" w:rsidP="001906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932DA28" w14:textId="77777777" w:rsidR="001906F2" w:rsidRPr="00037558" w:rsidRDefault="001906F2" w:rsidP="001906F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6D07EA8B" w14:textId="1EE7E9DB" w:rsidR="001906F2" w:rsidRPr="00037558" w:rsidRDefault="001906F2" w:rsidP="00FB1A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 recuperado do cadastro de processo eleitoral.</w:t>
            </w:r>
          </w:p>
        </w:tc>
      </w:tr>
      <w:tr w:rsidR="001906F2" w:rsidRPr="00037558" w14:paraId="23D16306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3C33A1C2" w14:textId="50B1ABEC" w:rsidR="001906F2" w:rsidRPr="00037558" w:rsidRDefault="001906F2" w:rsidP="001906F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 xml:space="preserve">Dados da Chapa </w:t>
            </w:r>
          </w:p>
        </w:tc>
      </w:tr>
      <w:tr w:rsidR="00FB1A7A" w:rsidRPr="00037558" w14:paraId="532C9FD0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CD7161C" w14:textId="71FBD8E2" w:rsidR="00FB1A7A" w:rsidRPr="00037558" w:rsidRDefault="00FB1A7A" w:rsidP="00FB1A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417" w:type="dxa"/>
          </w:tcPr>
          <w:p w14:paraId="0277E719" w14:textId="3AD902A4" w:rsidR="00FB1A7A" w:rsidRPr="00037558" w:rsidRDefault="00FB1A7A" w:rsidP="00FB1A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Apresenta a UF da Chapa cadastrada.</w:t>
            </w:r>
          </w:p>
        </w:tc>
        <w:tc>
          <w:tcPr>
            <w:tcW w:w="1134" w:type="dxa"/>
          </w:tcPr>
          <w:p w14:paraId="4CE96307" w14:textId="23C0674F" w:rsidR="00FB1A7A" w:rsidRPr="00037558" w:rsidRDefault="00FB1A7A" w:rsidP="00FB1A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3088DF2F" w14:textId="57861D2F" w:rsidR="00FB1A7A" w:rsidRPr="00037558" w:rsidRDefault="00FB1A7A" w:rsidP="00FB1A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DE6DE2D" w14:textId="4F1A752E" w:rsidR="00FB1A7A" w:rsidRPr="00037558" w:rsidRDefault="00FB1A7A" w:rsidP="00FB1A7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F56E891" w14:textId="77777777" w:rsidR="00FB1A7A" w:rsidRPr="00037558" w:rsidRDefault="00FB1A7A" w:rsidP="00FB1A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Caso a Chapa se IES, o sistema apresenta IES em vez da UF.</w:t>
            </w:r>
          </w:p>
          <w:p w14:paraId="1424B328" w14:textId="77777777" w:rsidR="00FB1A7A" w:rsidRPr="00037558" w:rsidRDefault="00FB1A7A" w:rsidP="00FB1A7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6CE61E7D" w14:textId="39202C60" w:rsidR="00FB1A7A" w:rsidRPr="00037558" w:rsidRDefault="00FB1A7A" w:rsidP="000B1B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 recuperado do cadastro de</w:t>
            </w:r>
            <w:r w:rsidR="000B1B5A" w:rsidRPr="00037558">
              <w:rPr>
                <w:sz w:val="18"/>
                <w:szCs w:val="18"/>
              </w:rPr>
              <w:t xml:space="preserve"> chapa.</w:t>
            </w:r>
          </w:p>
        </w:tc>
      </w:tr>
      <w:tr w:rsidR="003277C8" w:rsidRPr="00037558" w14:paraId="2C04DB1F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30D31A" w14:textId="0C6BC01F" w:rsidR="003277C8" w:rsidRPr="00037558" w:rsidRDefault="003277C8" w:rsidP="003277C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 xml:space="preserve">Número </w:t>
            </w:r>
            <w:r w:rsidR="002C5A1C" w:rsidRPr="00037558">
              <w:rPr>
                <w:rFonts w:cs="Arial"/>
                <w:sz w:val="18"/>
                <w:szCs w:val="18"/>
              </w:rPr>
              <w:t>Chapa</w:t>
            </w:r>
          </w:p>
        </w:tc>
        <w:tc>
          <w:tcPr>
            <w:tcW w:w="1417" w:type="dxa"/>
          </w:tcPr>
          <w:p w14:paraId="3A1F429F" w14:textId="1C1C9A02" w:rsidR="003277C8" w:rsidRPr="00037558" w:rsidRDefault="003277C8" w:rsidP="003277C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Apresenta o código da chapa cadastrada.</w:t>
            </w:r>
          </w:p>
        </w:tc>
        <w:tc>
          <w:tcPr>
            <w:tcW w:w="1134" w:type="dxa"/>
          </w:tcPr>
          <w:p w14:paraId="5C4B8DC0" w14:textId="49026C2A" w:rsidR="003277C8" w:rsidRPr="00037558" w:rsidRDefault="003277C8" w:rsidP="003277C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5989DD3C" w14:textId="7CFC655D" w:rsidR="003277C8" w:rsidRPr="00037558" w:rsidRDefault="003277C8" w:rsidP="003277C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8F92283" w14:textId="79C9A661" w:rsidR="003277C8" w:rsidRPr="00037558" w:rsidRDefault="003277C8" w:rsidP="003277C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800D258" w14:textId="77777777" w:rsidR="003277C8" w:rsidRPr="00037558" w:rsidRDefault="003277C8" w:rsidP="003277C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28ADBBA8" w14:textId="0F9F765A" w:rsidR="003277C8" w:rsidRPr="00037558" w:rsidRDefault="003277C8" w:rsidP="003277C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 recuperado do cadastro de chapa.</w:t>
            </w:r>
          </w:p>
        </w:tc>
      </w:tr>
      <w:tr w:rsidR="003277C8" w:rsidRPr="00037558" w14:paraId="666BA95C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530C778" w14:textId="7834CD20" w:rsidR="003277C8" w:rsidRPr="00037558" w:rsidRDefault="003277C8" w:rsidP="003277C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Status da chapa</w:t>
            </w:r>
          </w:p>
        </w:tc>
        <w:tc>
          <w:tcPr>
            <w:tcW w:w="1417" w:type="dxa"/>
          </w:tcPr>
          <w:p w14:paraId="3F36239E" w14:textId="77777777" w:rsidR="003277C8" w:rsidRDefault="003277C8" w:rsidP="003277C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Apesenta o status da chapa cadastrada.</w:t>
            </w:r>
          </w:p>
          <w:p w14:paraId="7B612082" w14:textId="0BBD513E" w:rsidR="00F14A1F" w:rsidRPr="00037558" w:rsidRDefault="00F14A1F" w:rsidP="003277C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Deferido/Indeferido</w:t>
            </w:r>
          </w:p>
        </w:tc>
        <w:tc>
          <w:tcPr>
            <w:tcW w:w="1134" w:type="dxa"/>
          </w:tcPr>
          <w:p w14:paraId="58290ADE" w14:textId="7D657754" w:rsidR="003277C8" w:rsidRPr="00037558" w:rsidRDefault="003277C8" w:rsidP="003277C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3992D95D" w14:textId="389FCF05" w:rsidR="003277C8" w:rsidRPr="00037558" w:rsidRDefault="003277C8" w:rsidP="003277C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1A9A225" w14:textId="65D5D63F" w:rsidR="003277C8" w:rsidRPr="00037558" w:rsidRDefault="003277C8" w:rsidP="003277C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7890A26" w14:textId="77777777" w:rsidR="003277C8" w:rsidRPr="00037558" w:rsidRDefault="003277C8" w:rsidP="003277C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73BE4BB7" w14:textId="3F5736C9" w:rsidR="003277C8" w:rsidRPr="00037558" w:rsidRDefault="003277C8" w:rsidP="003277C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 recuperado do cadastro de chapa.</w:t>
            </w:r>
          </w:p>
        </w:tc>
      </w:tr>
      <w:tr w:rsidR="00F22C33" w:rsidRPr="00037558" w14:paraId="644CF811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AED35A7" w14:textId="456ECB73" w:rsidR="00F22C33" w:rsidRPr="00037558" w:rsidRDefault="00E35B84" w:rsidP="00F22C3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color w:val="000000" w:themeColor="text1"/>
                <w:sz w:val="18"/>
                <w:szCs w:val="18"/>
              </w:rPr>
              <w:t>Plano</w:t>
            </w:r>
            <w:r w:rsidR="00F22C33" w:rsidRPr="00037558">
              <w:rPr>
                <w:rFonts w:cs="Arial"/>
                <w:color w:val="000000" w:themeColor="text1"/>
                <w:sz w:val="18"/>
                <w:szCs w:val="18"/>
              </w:rPr>
              <w:t xml:space="preserve"> Trabalho</w:t>
            </w:r>
          </w:p>
        </w:tc>
        <w:tc>
          <w:tcPr>
            <w:tcW w:w="1417" w:type="dxa"/>
          </w:tcPr>
          <w:p w14:paraId="393020D5" w14:textId="354A1A7C" w:rsidR="00F22C33" w:rsidRPr="00037558" w:rsidRDefault="00F22C33" w:rsidP="00F22C3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 xml:space="preserve">Apresenta o plano de trabalho da chapa. </w:t>
            </w:r>
          </w:p>
        </w:tc>
        <w:tc>
          <w:tcPr>
            <w:tcW w:w="1134" w:type="dxa"/>
          </w:tcPr>
          <w:p w14:paraId="06686B11" w14:textId="58AC2C84" w:rsidR="00F22C33" w:rsidRPr="00037558" w:rsidRDefault="00F22C33" w:rsidP="00F22C3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6EE01CED" w14:textId="60349998" w:rsidR="00F22C33" w:rsidRPr="00037558" w:rsidRDefault="00F22C33" w:rsidP="00F22C3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6C2A151" w14:textId="5CF54DA9" w:rsidR="00F22C33" w:rsidRPr="00037558" w:rsidRDefault="00F22C33" w:rsidP="00F22C3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88F94DF" w14:textId="77777777" w:rsidR="00F22C33" w:rsidRPr="00037558" w:rsidRDefault="00F22C33" w:rsidP="00F22C3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13B36596" w14:textId="73AD546A" w:rsidR="00F22C33" w:rsidRPr="00037558" w:rsidRDefault="00F22C33" w:rsidP="00F22C3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 recuperado do cadastro de chapa, campo “Cadastrar Plataforma Eleitoral UF”.</w:t>
            </w:r>
          </w:p>
        </w:tc>
      </w:tr>
      <w:tr w:rsidR="00647246" w:rsidRPr="00037558" w14:paraId="05DE9EAF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C653C8C" w14:textId="19DB8E36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Plataforma Propaganda</w:t>
            </w:r>
          </w:p>
        </w:tc>
        <w:tc>
          <w:tcPr>
            <w:tcW w:w="1417" w:type="dxa"/>
          </w:tcPr>
          <w:p w14:paraId="72D078AF" w14:textId="02C7F2A0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 xml:space="preserve">Apresenta as propagandas da chapa. </w:t>
            </w:r>
          </w:p>
        </w:tc>
        <w:tc>
          <w:tcPr>
            <w:tcW w:w="1134" w:type="dxa"/>
          </w:tcPr>
          <w:p w14:paraId="42B2C9C2" w14:textId="1ABCAE43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5FF2FECD" w14:textId="5375F922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825EAD3" w14:textId="6FE3816A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5E8A736" w14:textId="69063708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 xml:space="preserve">Campo </w:t>
            </w:r>
            <w:r w:rsidR="00065747" w:rsidRPr="00037558">
              <w:rPr>
                <w:sz w:val="18"/>
                <w:szCs w:val="18"/>
              </w:rPr>
              <w:t xml:space="preserve">não </w:t>
            </w:r>
            <w:r w:rsidRPr="00037558">
              <w:rPr>
                <w:sz w:val="18"/>
                <w:szCs w:val="18"/>
              </w:rPr>
              <w:t>obrigatório.</w:t>
            </w:r>
          </w:p>
          <w:p w14:paraId="31AE46CB" w14:textId="49638514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 recuperado do cadastro de chapa, campo “Cadastrar Plataforma Eleitoral UF”.</w:t>
            </w:r>
          </w:p>
        </w:tc>
      </w:tr>
      <w:tr w:rsidR="00647246" w:rsidRPr="00037558" w14:paraId="7BE87AC5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69BC67D6" w14:textId="5E7E9EB2" w:rsidR="00647246" w:rsidRPr="00037558" w:rsidRDefault="00647246" w:rsidP="0064724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Dados dos Candidatos</w:t>
            </w:r>
          </w:p>
        </w:tc>
      </w:tr>
      <w:tr w:rsidR="00647246" w:rsidRPr="00037558" w14:paraId="45677833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E08A9DD" w14:textId="2E647019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Número Posição Chapa</w:t>
            </w:r>
          </w:p>
        </w:tc>
        <w:tc>
          <w:tcPr>
            <w:tcW w:w="1417" w:type="dxa"/>
          </w:tcPr>
          <w:p w14:paraId="6D696584" w14:textId="7C938E73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Apresenta o número da posição do candidato na chapa.</w:t>
            </w:r>
          </w:p>
        </w:tc>
        <w:tc>
          <w:tcPr>
            <w:tcW w:w="1134" w:type="dxa"/>
          </w:tcPr>
          <w:p w14:paraId="7F686572" w14:textId="76FB1BF4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6308C737" w14:textId="1A6C5F65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2CF6C1C" w14:textId="4A9473FE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C32A9FF" w14:textId="77777777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4A7353ED" w14:textId="7EB0637D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 recuperado do cadastro de chapa.</w:t>
            </w:r>
          </w:p>
        </w:tc>
      </w:tr>
      <w:tr w:rsidR="00647246" w:rsidRPr="00037558" w14:paraId="0968DC77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ABE595B" w14:textId="691109E9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Nome Candidato</w:t>
            </w:r>
          </w:p>
        </w:tc>
        <w:tc>
          <w:tcPr>
            <w:tcW w:w="1417" w:type="dxa"/>
          </w:tcPr>
          <w:p w14:paraId="2376F0C5" w14:textId="6843139C" w:rsidR="00647246" w:rsidRPr="00037558" w:rsidRDefault="00647246" w:rsidP="00F1509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 xml:space="preserve">Apresenta o </w:t>
            </w:r>
            <w:r w:rsidR="00F15095">
              <w:rPr>
                <w:rFonts w:cs="Arial"/>
                <w:sz w:val="18"/>
                <w:szCs w:val="18"/>
              </w:rPr>
              <w:t>nome do candidato</w:t>
            </w:r>
            <w:r w:rsidRPr="00037558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4FF80F2" w14:textId="05DFD407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79029369" w14:textId="76D5CEF5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2DE18A1" w14:textId="0371729C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24689D6" w14:textId="77777777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4D63D17F" w14:textId="5722B54D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 recuperado do cadastro de chapa, do campo “Cadastrar Plataforma Eleitoral UF”.</w:t>
            </w:r>
          </w:p>
        </w:tc>
      </w:tr>
      <w:tr w:rsidR="00647246" w:rsidRPr="00037558" w14:paraId="33337C11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081A876" w14:textId="4DF43108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lastRenderedPageBreak/>
              <w:t xml:space="preserve">Responsável </w:t>
            </w:r>
            <w:r w:rsidR="00431F9F">
              <w:rPr>
                <w:rFonts w:cs="Arial"/>
                <w:sz w:val="18"/>
                <w:szCs w:val="18"/>
              </w:rPr>
              <w:t>Chapa</w:t>
            </w:r>
            <w:r w:rsidRPr="00037558">
              <w:rPr>
                <w:rFonts w:cs="Arial"/>
                <w:sz w:val="18"/>
                <w:szCs w:val="18"/>
              </w:rPr>
              <w:t>&lt;sim, não&gt;</w:t>
            </w:r>
          </w:p>
        </w:tc>
        <w:tc>
          <w:tcPr>
            <w:tcW w:w="1417" w:type="dxa"/>
          </w:tcPr>
          <w:p w14:paraId="792878E0" w14:textId="37C7123A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Apresenta se o nome apresentado no campo “Responsável” é de fato responsável ou não pela chapa.</w:t>
            </w:r>
          </w:p>
        </w:tc>
        <w:tc>
          <w:tcPr>
            <w:tcW w:w="1134" w:type="dxa"/>
          </w:tcPr>
          <w:p w14:paraId="20B22A8E" w14:textId="36A435D0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6E1742C1" w14:textId="54B12AD4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D68D6A9" w14:textId="2BC4DEAF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9D5C8FF" w14:textId="77777777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09FFBE48" w14:textId="398CA1FF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 recuperado do cadastro de chapa.</w:t>
            </w:r>
          </w:p>
        </w:tc>
      </w:tr>
      <w:tr w:rsidR="00647246" w:rsidRPr="00037558" w14:paraId="165E27B1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19C6F36" w14:textId="14D296BD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color w:val="000000" w:themeColor="text1"/>
                <w:sz w:val="18"/>
                <w:szCs w:val="18"/>
              </w:rPr>
              <w:t>Tipo representação</w:t>
            </w:r>
          </w:p>
        </w:tc>
        <w:tc>
          <w:tcPr>
            <w:tcW w:w="1417" w:type="dxa"/>
          </w:tcPr>
          <w:p w14:paraId="396334F2" w14:textId="6DED9571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Apresenta o tipo de representação do candidato. Federal/Estadual</w:t>
            </w:r>
          </w:p>
        </w:tc>
        <w:tc>
          <w:tcPr>
            <w:tcW w:w="1134" w:type="dxa"/>
          </w:tcPr>
          <w:p w14:paraId="2DF308F3" w14:textId="4E8B0683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5FAB0E5E" w14:textId="4685B02C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0531FEA" w14:textId="11C466FF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6B00467" w14:textId="77777777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4FFC1FD6" w14:textId="19A5AD00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 recuperado do cadastro de chapa.</w:t>
            </w:r>
          </w:p>
        </w:tc>
      </w:tr>
      <w:tr w:rsidR="00647246" w:rsidRPr="00037558" w14:paraId="32A43F70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BB4785C" w14:textId="1DE6E00B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Tipo Membro</w:t>
            </w:r>
          </w:p>
        </w:tc>
        <w:tc>
          <w:tcPr>
            <w:tcW w:w="1417" w:type="dxa"/>
          </w:tcPr>
          <w:p w14:paraId="057A4FB8" w14:textId="58BFA17F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Apresenta o tipo de membro do candidato. Titular/suplente</w:t>
            </w:r>
          </w:p>
        </w:tc>
        <w:tc>
          <w:tcPr>
            <w:tcW w:w="1134" w:type="dxa"/>
          </w:tcPr>
          <w:p w14:paraId="405107B5" w14:textId="72C16B4B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7FA177A0" w14:textId="7674097F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0774343" w14:textId="1A8A2A52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A54D5E9" w14:textId="77777777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2A5C5136" w14:textId="039F3B24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 recuperado do cadastro de chapa.</w:t>
            </w:r>
          </w:p>
        </w:tc>
      </w:tr>
      <w:tr w:rsidR="00647246" w:rsidRPr="00037558" w14:paraId="61E79537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D04C786" w14:textId="1DD24CE6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Número Registro</w:t>
            </w:r>
          </w:p>
        </w:tc>
        <w:tc>
          <w:tcPr>
            <w:tcW w:w="1417" w:type="dxa"/>
          </w:tcPr>
          <w:p w14:paraId="1B674177" w14:textId="0010DF09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Apresenta o número do registro “CAU” do candidato.</w:t>
            </w:r>
          </w:p>
        </w:tc>
        <w:tc>
          <w:tcPr>
            <w:tcW w:w="1134" w:type="dxa"/>
          </w:tcPr>
          <w:p w14:paraId="63472747" w14:textId="0C07F440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3BBABFB6" w14:textId="2831FB3E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65978B2" w14:textId="208031A6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0FD62A7" w14:textId="77777777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3177F465" w14:textId="43BE8718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 recuperado do cadastro de chapa.</w:t>
            </w:r>
          </w:p>
        </w:tc>
      </w:tr>
      <w:tr w:rsidR="00647246" w:rsidRPr="00037558" w14:paraId="101807B5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B0A5535" w14:textId="634E41D5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Currículo</w:t>
            </w:r>
          </w:p>
        </w:tc>
        <w:tc>
          <w:tcPr>
            <w:tcW w:w="1417" w:type="dxa"/>
          </w:tcPr>
          <w:p w14:paraId="467396E3" w14:textId="12C6524D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Apresenta o currículo do candidato.</w:t>
            </w:r>
          </w:p>
        </w:tc>
        <w:tc>
          <w:tcPr>
            <w:tcW w:w="1134" w:type="dxa"/>
          </w:tcPr>
          <w:p w14:paraId="5B706AFD" w14:textId="07AB2491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02C554AA" w14:textId="4BA678C9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4DAEAF" w14:textId="4C749401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F5ED42A" w14:textId="77777777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2A3360DF" w14:textId="63FE1504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Dado recuperado do cadastro de chapa.</w:t>
            </w:r>
          </w:p>
        </w:tc>
      </w:tr>
      <w:tr w:rsidR="00647246" w:rsidRPr="00037558" w14:paraId="71ED4338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D1D5676" w14:textId="793C3B21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Foto</w:t>
            </w:r>
          </w:p>
        </w:tc>
        <w:tc>
          <w:tcPr>
            <w:tcW w:w="1417" w:type="dxa"/>
          </w:tcPr>
          <w:p w14:paraId="598AB9DB" w14:textId="16B54911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 xml:space="preserve">Apresenta a </w:t>
            </w:r>
            <w:proofErr w:type="spellStart"/>
            <w:r w:rsidRPr="00037558">
              <w:rPr>
                <w:rFonts w:cs="Arial"/>
                <w:sz w:val="18"/>
                <w:szCs w:val="18"/>
              </w:rPr>
              <w:t>url</w:t>
            </w:r>
            <w:proofErr w:type="spellEnd"/>
            <w:r w:rsidRPr="00037558">
              <w:rPr>
                <w:rFonts w:cs="Arial"/>
                <w:sz w:val="18"/>
                <w:szCs w:val="18"/>
              </w:rPr>
              <w:t xml:space="preserve"> da imagem do candidato.</w:t>
            </w:r>
          </w:p>
        </w:tc>
        <w:tc>
          <w:tcPr>
            <w:tcW w:w="1134" w:type="dxa"/>
          </w:tcPr>
          <w:p w14:paraId="3A08E59B" w14:textId="6385ABB0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025D41C8" w14:textId="1A186345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EB13A4C" w14:textId="34A509DC" w:rsidR="00647246" w:rsidRPr="00037558" w:rsidRDefault="00647246" w:rsidP="006472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A7814D0" w14:textId="77777777" w:rsidR="00647246" w:rsidRPr="00037558" w:rsidRDefault="00647246" w:rsidP="006472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001648A3" w14:textId="7E42A1D2" w:rsidR="00647246" w:rsidRPr="00037558" w:rsidRDefault="00647246" w:rsidP="00647246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</w:tbl>
    <w:p w14:paraId="7C167DCB" w14:textId="076F574F" w:rsidR="00507A39" w:rsidRDefault="00716557" w:rsidP="00716557">
      <w:pPr>
        <w:pStyle w:val="EstiloPrototipo3"/>
        <w:numPr>
          <w:ilvl w:val="0"/>
          <w:numId w:val="3"/>
        </w:numPr>
      </w:pPr>
      <w:r>
        <w:lastRenderedPageBreak/>
        <w:t>Interface ilustrativa</w:t>
      </w:r>
    </w:p>
    <w:p w14:paraId="06BC77E7" w14:textId="2921F593" w:rsidR="00716557" w:rsidRPr="00037558" w:rsidRDefault="00716557" w:rsidP="00DD198B">
      <w:r>
        <w:rPr>
          <w:noProof/>
        </w:rPr>
        <w:drawing>
          <wp:inline distT="0" distB="0" distL="0" distR="0" wp14:anchorId="3DC010BB" wp14:editId="4D9D5DBD">
            <wp:extent cx="5746750" cy="3079750"/>
            <wp:effectExtent l="0" t="0" r="635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2537301"/>
      <w:r w:rsidRPr="00037558">
        <w:t>CRITÉRIOS DE ACEITE</w:t>
      </w:r>
      <w:bookmarkEnd w:id="10"/>
    </w:p>
    <w:p w14:paraId="34F179F8" w14:textId="77777777" w:rsidR="0030370F" w:rsidRPr="00037558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 xml:space="preserve">Premissa: </w:t>
      </w:r>
    </w:p>
    <w:p w14:paraId="31871AD4" w14:textId="77777777" w:rsidR="003B1F15" w:rsidRPr="00037558" w:rsidRDefault="003B1F15" w:rsidP="003B1F1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037558">
        <w:t>Essa história inicia quando o usuário acionar a ação “Exportar XML”, apresentada na funcionalidade “</w:t>
      </w:r>
      <w:r>
        <w:t>Julgamento</w:t>
      </w:r>
      <w:r w:rsidRPr="00037558">
        <w:t xml:space="preserve"> → </w:t>
      </w:r>
      <w:r>
        <w:t>Julgamento</w:t>
      </w:r>
      <w:r w:rsidRPr="00037558">
        <w:t xml:space="preserve"> →</w:t>
      </w:r>
      <w:r>
        <w:t xml:space="preserve"> ação “</w:t>
      </w:r>
      <w:r w:rsidRPr="00037558">
        <w:t>Visualizar</w:t>
      </w:r>
      <w:r>
        <w:t>”</w:t>
      </w:r>
      <w:r w:rsidRPr="00037558">
        <w:t xml:space="preserve"> ”.</w:t>
      </w:r>
    </w:p>
    <w:p w14:paraId="67E8DFA8" w14:textId="431F6FAF" w:rsidR="00B44B90" w:rsidRDefault="00B44B90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037558">
        <w:t>Somente o assessor CEN tem permissão para exportar chapas.</w:t>
      </w:r>
    </w:p>
    <w:p w14:paraId="56B285EA" w14:textId="7908288D" w:rsidR="00124864" w:rsidRPr="00037558" w:rsidRDefault="00124864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Para a exportação das chapas os dados da denúncia não devem ser considerados, pois o cadastro e aprovação das chapas não tem relação direta com a denúncia.</w:t>
      </w: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037558">
        <w:rPr>
          <w:b/>
        </w:rPr>
        <w:t>Regras Gerais:</w:t>
      </w:r>
      <w:bookmarkStart w:id="13" w:name="_Ref26893226"/>
      <w:bookmarkEnd w:id="11"/>
      <w:bookmarkEnd w:id="12"/>
    </w:p>
    <w:p w14:paraId="27DC34C1" w14:textId="34B08FED" w:rsidR="00253DA5" w:rsidRPr="00037558" w:rsidRDefault="00B6317B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037558">
        <w:rPr>
          <w:b/>
          <w:position w:val="3"/>
        </w:rPr>
        <w:t>Quando o usuário acionar a ação “</w:t>
      </w:r>
      <w:r w:rsidR="00380F43" w:rsidRPr="00037558">
        <w:rPr>
          <w:b/>
          <w:position w:val="3"/>
        </w:rPr>
        <w:t>Confirmar</w:t>
      </w:r>
      <w:r w:rsidRPr="00037558">
        <w:rPr>
          <w:b/>
          <w:position w:val="3"/>
        </w:rPr>
        <w:t xml:space="preserve">”, então o sistema </w:t>
      </w:r>
      <w:r w:rsidR="00380F43" w:rsidRPr="00037558">
        <w:rPr>
          <w:b/>
          <w:position w:val="3"/>
        </w:rPr>
        <w:t>executa as seguintes regras</w:t>
      </w:r>
      <w:r w:rsidR="0007759B" w:rsidRPr="00037558">
        <w:rPr>
          <w:b/>
          <w:position w:val="3"/>
        </w:rPr>
        <w:t>:</w:t>
      </w:r>
    </w:p>
    <w:p w14:paraId="3039A701" w14:textId="4EDF6E9B" w:rsidR="00DC1F01" w:rsidRPr="00037558" w:rsidRDefault="00DC1F01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037558">
        <w:rPr>
          <w:position w:val="3"/>
        </w:rPr>
        <w:t xml:space="preserve">Verifica se </w:t>
      </w:r>
      <w:r w:rsidR="00380F43" w:rsidRPr="00037558">
        <w:rPr>
          <w:position w:val="3"/>
        </w:rPr>
        <w:t xml:space="preserve">o campo </w:t>
      </w:r>
      <w:r w:rsidR="00A35A1D" w:rsidRPr="00037558">
        <w:rPr>
          <w:position w:val="3"/>
        </w:rPr>
        <w:t>“</w:t>
      </w:r>
      <w:r w:rsidR="003F6C7C">
        <w:rPr>
          <w:position w:val="3"/>
        </w:rPr>
        <w:t>Deferidas</w:t>
      </w:r>
      <w:r w:rsidR="00A35A1D" w:rsidRPr="00037558">
        <w:rPr>
          <w:position w:val="3"/>
        </w:rPr>
        <w:t>” foi selecionado, caso tenha sido, então o sistema recupera apenas as chapas julgadas “</w:t>
      </w:r>
      <w:r w:rsidR="003F6C7C">
        <w:rPr>
          <w:position w:val="3"/>
        </w:rPr>
        <w:t>Deferidas</w:t>
      </w:r>
      <w:r w:rsidR="00A35A1D" w:rsidRPr="00037558">
        <w:rPr>
          <w:position w:val="3"/>
        </w:rPr>
        <w:t>”.</w:t>
      </w:r>
    </w:p>
    <w:p w14:paraId="741AD14C" w14:textId="296A5455" w:rsidR="00A35A1D" w:rsidRPr="00037558" w:rsidRDefault="00A35A1D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037558">
        <w:rPr>
          <w:position w:val="3"/>
        </w:rPr>
        <w:t>Verifica se o campo “</w:t>
      </w:r>
      <w:r w:rsidR="003F6C7C">
        <w:rPr>
          <w:position w:val="3"/>
        </w:rPr>
        <w:t>Indeferidas</w:t>
      </w:r>
      <w:r w:rsidRPr="00037558">
        <w:rPr>
          <w:position w:val="3"/>
        </w:rPr>
        <w:t>” foi selecionado, caso tenha sido, então o sistema recupera apenas as chapas julgadas “</w:t>
      </w:r>
      <w:r w:rsidR="003F6C7C">
        <w:rPr>
          <w:position w:val="3"/>
        </w:rPr>
        <w:t>Indeferidas</w:t>
      </w:r>
      <w:r w:rsidRPr="00037558">
        <w:rPr>
          <w:position w:val="3"/>
        </w:rPr>
        <w:t>”.</w:t>
      </w:r>
    </w:p>
    <w:p w14:paraId="2F193E74" w14:textId="5518421A" w:rsidR="00A35A1D" w:rsidRPr="00037558" w:rsidRDefault="00A35A1D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037558">
        <w:rPr>
          <w:position w:val="3"/>
        </w:rPr>
        <w:t xml:space="preserve">Verifica se o campo “Todos” foi selecionado, caso tenha sido, então o sistema recupera todas as chapas julgadas </w:t>
      </w:r>
      <w:r w:rsidR="00FD0D32">
        <w:rPr>
          <w:position w:val="3"/>
        </w:rPr>
        <w:t>deferidas</w:t>
      </w:r>
      <w:r w:rsidR="00FD0D32" w:rsidRPr="00037558">
        <w:rPr>
          <w:position w:val="3"/>
        </w:rPr>
        <w:t xml:space="preserve"> </w:t>
      </w:r>
      <w:r w:rsidRPr="00037558">
        <w:rPr>
          <w:position w:val="3"/>
        </w:rPr>
        <w:t xml:space="preserve">e </w:t>
      </w:r>
      <w:r w:rsidR="00FD0D32">
        <w:rPr>
          <w:position w:val="3"/>
        </w:rPr>
        <w:t>Indeferidas</w:t>
      </w:r>
      <w:r w:rsidRPr="00037558">
        <w:rPr>
          <w:position w:val="3"/>
        </w:rPr>
        <w:t>.</w:t>
      </w:r>
    </w:p>
    <w:p w14:paraId="5D6C7570" w14:textId="39BA0329" w:rsidR="007B05B0" w:rsidRPr="00037558" w:rsidRDefault="007B05B0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037558">
        <w:rPr>
          <w:position w:val="3"/>
        </w:rPr>
        <w:t>Verifica se existe dado cadastrado de acordo com o parâmetro selecionado, caso não exista, então o sistema apresenta a mensagem “Nenhum dado cadastrado. OK”, caso exista, então o sistema recupera os dados de acordo com o parâmetro selecionado, gera o arquivo XML e realiza o download do arquivo.</w:t>
      </w:r>
    </w:p>
    <w:p w14:paraId="3017FC69" w14:textId="441B2F70" w:rsidR="007B05B0" w:rsidRPr="00037558" w:rsidRDefault="007B05B0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037558">
        <w:rPr>
          <w:position w:val="3"/>
        </w:rPr>
        <w:t>Caso ocorra</w:t>
      </w:r>
      <w:r w:rsidR="00FE13EC" w:rsidRPr="00037558">
        <w:rPr>
          <w:position w:val="3"/>
        </w:rPr>
        <w:t xml:space="preserve"> algum erro de sistema, então o sistema apresenta a </w:t>
      </w:r>
      <w:r w:rsidRPr="00037558">
        <w:rPr>
          <w:position w:val="3"/>
        </w:rPr>
        <w:t xml:space="preserve">mensagem “Houve uma falha inesperada, por favor tente mais tarde. ”. </w:t>
      </w:r>
    </w:p>
    <w:bookmarkEnd w:id="13"/>
    <w:p w14:paraId="17BDC88C" w14:textId="77777777" w:rsidR="001E539E" w:rsidRPr="00037558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2537302"/>
      <w:r w:rsidRPr="00037558">
        <w:t>INFORMAÇÕES COMPLEMENTARES</w:t>
      </w:r>
      <w:bookmarkEnd w:id="14"/>
    </w:p>
    <w:p w14:paraId="42D7CEBC" w14:textId="77777777" w:rsidR="008D2F61" w:rsidRPr="00037558" w:rsidRDefault="008D2F61" w:rsidP="008D2F61">
      <w:r w:rsidRPr="00037558">
        <w:t>História relacionada:</w:t>
      </w:r>
    </w:p>
    <w:p w14:paraId="69BE669E" w14:textId="292DC905" w:rsidR="00D30D56" w:rsidRPr="00037558" w:rsidRDefault="00D30D56" w:rsidP="008D2F61">
      <w:pPr>
        <w:rPr>
          <w:i/>
        </w:rPr>
      </w:pPr>
      <w:r w:rsidRPr="00037558">
        <w:rPr>
          <w:i/>
        </w:rPr>
        <w:t>Eleitoral_HST078</w:t>
      </w:r>
      <w:proofErr w:type="gramStart"/>
      <w:r w:rsidRPr="00037558">
        <w:rPr>
          <w:i/>
        </w:rPr>
        <w:t>_Incluir</w:t>
      </w:r>
      <w:proofErr w:type="gramEnd"/>
      <w:r w:rsidRPr="00037558">
        <w:rPr>
          <w:i/>
        </w:rPr>
        <w:t>_JulgamentoFinal_1ª_Instancia_Corporativo</w:t>
      </w:r>
      <w:r w:rsidR="000A5E47" w:rsidRPr="00037558">
        <w:rPr>
          <w:i/>
        </w:rPr>
        <w:t>.</w:t>
      </w:r>
    </w:p>
    <w:p w14:paraId="1ED380DB" w14:textId="128DECB4" w:rsidR="00783A7D" w:rsidRPr="00783A7D" w:rsidRDefault="00D30D56" w:rsidP="008D2F61">
      <w:pPr>
        <w:rPr>
          <w:i/>
        </w:rPr>
      </w:pPr>
      <w:r w:rsidRPr="00037558">
        <w:rPr>
          <w:i/>
        </w:rPr>
        <w:lastRenderedPageBreak/>
        <w:t>Eleitoral_HST078.1</w:t>
      </w:r>
      <w:proofErr w:type="gramStart"/>
      <w:r w:rsidRPr="00037558">
        <w:rPr>
          <w:i/>
        </w:rPr>
        <w:t>_Incluir</w:t>
      </w:r>
      <w:proofErr w:type="gramEnd"/>
      <w:r w:rsidRPr="00037558">
        <w:rPr>
          <w:i/>
        </w:rPr>
        <w:t>_JulgamentoFinal_1ª_Instancia_Corporativo</w:t>
      </w:r>
      <w:r w:rsidR="00783A7D" w:rsidRPr="00037558">
        <w:rPr>
          <w:i/>
        </w:rPr>
        <w:t>.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5BFE1" w14:textId="77777777" w:rsidR="00FE6B26" w:rsidRDefault="00FE6B26">
      <w:r>
        <w:separator/>
      </w:r>
    </w:p>
    <w:p w14:paraId="7C1EEBBC" w14:textId="77777777" w:rsidR="00FE6B26" w:rsidRDefault="00FE6B26"/>
  </w:endnote>
  <w:endnote w:type="continuationSeparator" w:id="0">
    <w:p w14:paraId="2EAB09FB" w14:textId="77777777" w:rsidR="00FE6B26" w:rsidRDefault="00FE6B26">
      <w:r>
        <w:continuationSeparator/>
      </w:r>
    </w:p>
    <w:p w14:paraId="72AAAA90" w14:textId="77777777" w:rsidR="00FE6B26" w:rsidRDefault="00FE6B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E29A0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24614" w14:textId="77777777" w:rsidR="00FE6B26" w:rsidRDefault="00FE6B26">
      <w:r>
        <w:separator/>
      </w:r>
    </w:p>
    <w:p w14:paraId="44574801" w14:textId="77777777" w:rsidR="00FE6B26" w:rsidRDefault="00FE6B26"/>
  </w:footnote>
  <w:footnote w:type="continuationSeparator" w:id="0">
    <w:p w14:paraId="2D4C46C3" w14:textId="77777777" w:rsidR="00FE6B26" w:rsidRDefault="00FE6B26">
      <w:r>
        <w:continuationSeparator/>
      </w:r>
    </w:p>
    <w:p w14:paraId="6243798F" w14:textId="77777777" w:rsidR="00FE6B26" w:rsidRDefault="00FE6B2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5017555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5B4B5FF6" w:rsidR="000A5E47" w:rsidRPr="00C6532E" w:rsidRDefault="000A5E47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HST150 – Exportar Chapas XML-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1F15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B05B0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29A0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095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6B26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424FB"/>
    <w:rsid w:val="00230E79"/>
    <w:rsid w:val="00270697"/>
    <w:rsid w:val="002A7D34"/>
    <w:rsid w:val="003621E6"/>
    <w:rsid w:val="00475A43"/>
    <w:rsid w:val="004B2843"/>
    <w:rsid w:val="004C1B47"/>
    <w:rsid w:val="0054550E"/>
    <w:rsid w:val="005E7315"/>
    <w:rsid w:val="00607B3F"/>
    <w:rsid w:val="00846FCF"/>
    <w:rsid w:val="00976FB3"/>
    <w:rsid w:val="00A014D3"/>
    <w:rsid w:val="00AA4E29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B7FCA-2B72-4FD9-B84F-4F4C16FB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18448</TotalTime>
  <Pages>9</Pages>
  <Words>994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6355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HST150 – Exportar Chapas XML- Corporativo</dc:subject>
  <dc:creator>adriel.moro</dc:creator>
  <cp:keywords/>
  <dc:description/>
  <cp:lastModifiedBy>Administrador</cp:lastModifiedBy>
  <cp:revision>1112</cp:revision>
  <cp:lastPrinted>2006-08-08T20:14:00Z</cp:lastPrinted>
  <dcterms:created xsi:type="dcterms:W3CDTF">2019-10-17T13:46:00Z</dcterms:created>
  <dcterms:modified xsi:type="dcterms:W3CDTF">2020-06-30T13:19:00Z</dcterms:modified>
</cp:coreProperties>
</file>