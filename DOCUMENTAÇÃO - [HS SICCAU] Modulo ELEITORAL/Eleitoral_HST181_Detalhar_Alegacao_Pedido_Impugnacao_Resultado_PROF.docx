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4F658FC9" w:rsidR="00663F16" w:rsidRPr="006D7175" w:rsidRDefault="00EC58B0">
          <w:pPr>
            <w:pStyle w:val="TituloDocumento"/>
            <w:rPr>
              <w:sz w:val="52"/>
              <w:szCs w:val="52"/>
            </w:rPr>
          </w:pPr>
          <w:r w:rsidRPr="006D7175">
            <w:rPr>
              <w:sz w:val="52"/>
              <w:szCs w:val="52"/>
            </w:rPr>
            <w:t>HST1</w:t>
          </w:r>
          <w:r w:rsidR="00531065" w:rsidRPr="006D7175">
            <w:rPr>
              <w:sz w:val="52"/>
              <w:szCs w:val="52"/>
            </w:rPr>
            <w:t>81</w:t>
          </w:r>
          <w:r w:rsidRPr="006D7175">
            <w:rPr>
              <w:sz w:val="52"/>
              <w:szCs w:val="52"/>
            </w:rPr>
            <w:t xml:space="preserve"> </w:t>
          </w:r>
          <w:r w:rsidR="002E6940" w:rsidRPr="006D7175">
            <w:rPr>
              <w:sz w:val="52"/>
              <w:szCs w:val="52"/>
            </w:rPr>
            <w:t>–</w:t>
          </w:r>
          <w:r w:rsidR="001A6089" w:rsidRPr="006D7175">
            <w:rPr>
              <w:sz w:val="52"/>
              <w:szCs w:val="52"/>
            </w:rPr>
            <w:t xml:space="preserve"> </w:t>
          </w:r>
          <w:r w:rsidR="008E7D44" w:rsidRPr="006D7175">
            <w:rPr>
              <w:sz w:val="52"/>
              <w:szCs w:val="52"/>
            </w:rPr>
            <w:t>Visualizar Alegação do</w:t>
          </w:r>
          <w:r w:rsidR="00D351A6" w:rsidRPr="006D7175">
            <w:rPr>
              <w:sz w:val="52"/>
              <w:szCs w:val="52"/>
            </w:rPr>
            <w:t xml:space="preserve"> </w:t>
          </w:r>
          <w:r w:rsidR="00BC3EFF" w:rsidRPr="006D7175">
            <w:rPr>
              <w:sz w:val="52"/>
              <w:szCs w:val="52"/>
            </w:rPr>
            <w:t xml:space="preserve">Pedido de </w:t>
          </w:r>
          <w:r w:rsidR="001A6089" w:rsidRPr="006D7175">
            <w:rPr>
              <w:sz w:val="52"/>
              <w:szCs w:val="52"/>
            </w:rPr>
            <w:t>Impugnação de Resultado de Eleição</w:t>
          </w:r>
          <w:r w:rsidR="005C3D5A" w:rsidRPr="006D7175">
            <w:rPr>
              <w:sz w:val="52"/>
              <w:szCs w:val="52"/>
            </w:rPr>
            <w:t xml:space="preserve"> - Profissional</w:t>
          </w:r>
        </w:p>
      </w:sdtContent>
    </w:sdt>
    <w:p w14:paraId="0325C1F5" w14:textId="6380CED6" w:rsidR="00A735A5" w:rsidRPr="006D7175" w:rsidRDefault="00825F00">
      <w:pPr>
        <w:pStyle w:val="NomeProjeto"/>
      </w:pPr>
      <w:r w:rsidRPr="006D7175">
        <w:fldChar w:fldCharType="begin"/>
      </w:r>
      <w:r w:rsidR="00A735A5" w:rsidRPr="006D7175">
        <w:instrText xml:space="preserve"> ASK  NomePr</w:instrText>
      </w:r>
      <w:r w:rsidR="00C03F98" w:rsidRPr="006D7175">
        <w:instrText>oduto</w:instrText>
      </w:r>
      <w:r w:rsidR="00A735A5" w:rsidRPr="006D7175">
        <w:instrText xml:space="preserve"> "Informe o nome do </w:instrText>
      </w:r>
      <w:r w:rsidR="00C03F98" w:rsidRPr="006D7175">
        <w:instrText>produto</w:instrText>
      </w:r>
      <w:r w:rsidR="00A735A5" w:rsidRPr="006D7175">
        <w:instrText xml:space="preserve">"  \* MERGEFORMAT </w:instrText>
      </w:r>
      <w:r w:rsidRPr="006D7175">
        <w:fldChar w:fldCharType="separate"/>
      </w:r>
      <w:bookmarkStart w:id="0" w:name="NomeProduto"/>
      <w:bookmarkStart w:id="1" w:name="NomeProjeto"/>
      <w:r w:rsidR="00C03F98" w:rsidRPr="006D7175">
        <w:t>&lt;Nome do Produto&gt;</w:t>
      </w:r>
      <w:bookmarkEnd w:id="0"/>
      <w:bookmarkEnd w:id="1"/>
      <w:r w:rsidRPr="006D7175">
        <w:fldChar w:fldCharType="end"/>
      </w:r>
      <w:r w:rsidR="00B41C91" w:rsidRPr="006D7175">
        <w:t>Sistema Processo Eleitoral</w:t>
      </w:r>
    </w:p>
    <w:p w14:paraId="5A8E73EC" w14:textId="4664218B" w:rsidR="00A735A5" w:rsidRPr="006D7175" w:rsidRDefault="00825F00">
      <w:pPr>
        <w:pStyle w:val="NomeCliente"/>
      </w:pPr>
      <w:r w:rsidRPr="006D7175">
        <w:fldChar w:fldCharType="begin"/>
      </w:r>
      <w:r w:rsidR="00A735A5" w:rsidRPr="006D7175">
        <w:instrText xml:space="preserve"> ASK  NomeCliente "Informe o nome do cliente"  \* MERGEFORMAT </w:instrText>
      </w:r>
      <w:r w:rsidRPr="006D7175">
        <w:fldChar w:fldCharType="separate"/>
      </w:r>
      <w:bookmarkStart w:id="2" w:name="NomeCliente"/>
      <w:r w:rsidR="00C03F98" w:rsidRPr="006D7175">
        <w:t>&lt;Nome do cliente&gt;</w:t>
      </w:r>
      <w:bookmarkEnd w:id="2"/>
      <w:r w:rsidRPr="006D7175">
        <w:fldChar w:fldCharType="end"/>
      </w:r>
      <w:r w:rsidRPr="006D7175">
        <w:fldChar w:fldCharType="begin"/>
      </w:r>
      <w:r w:rsidR="00C42947" w:rsidRPr="006D7175">
        <w:instrText xml:space="preserve"> REF NomeCliente </w:instrText>
      </w:r>
      <w:r w:rsidR="006D302B" w:rsidRPr="006D7175">
        <w:instrText xml:space="preserve"> \* MERGEFORMAT </w:instrText>
      </w:r>
      <w:r w:rsidRPr="006D7175">
        <w:fldChar w:fldCharType="separate"/>
      </w:r>
      <w:r w:rsidR="00076318" w:rsidRPr="006D7175">
        <w:t>CAU</w:t>
      </w:r>
      <w:r w:rsidRPr="006D7175">
        <w:fldChar w:fldCharType="end"/>
      </w:r>
    </w:p>
    <w:p w14:paraId="26020D1D" w14:textId="77777777" w:rsidR="00A735A5" w:rsidRPr="006D7175" w:rsidRDefault="00A735A5">
      <w:pPr>
        <w:pStyle w:val="NomeCliente"/>
        <w:sectPr w:rsidR="00A735A5" w:rsidRPr="006D717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7175" w:rsidRDefault="00E25943" w:rsidP="00E25943">
      <w:pPr>
        <w:pStyle w:val="Dica"/>
        <w:spacing w:after="0"/>
      </w:pPr>
    </w:p>
    <w:p w14:paraId="09D3AC62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7175">
        <w:br w:type="page"/>
      </w:r>
      <w:r w:rsidRPr="006D717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717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980E07" w:rsidRPr="006D7175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6D7175" w:rsidRDefault="00980E07" w:rsidP="00980E07">
            <w:pPr>
              <w:jc w:val="center"/>
            </w:pPr>
            <w:r w:rsidRPr="006D7175">
              <w:t>1.0</w:t>
            </w:r>
          </w:p>
        </w:tc>
        <w:tc>
          <w:tcPr>
            <w:tcW w:w="1425" w:type="dxa"/>
            <w:vAlign w:val="center"/>
          </w:tcPr>
          <w:p w14:paraId="3828512A" w14:textId="77D69129" w:rsidR="00980E07" w:rsidRPr="006D7175" w:rsidRDefault="00980E07" w:rsidP="00072E96">
            <w:pPr>
              <w:jc w:val="center"/>
            </w:pPr>
            <w:r w:rsidRPr="006D7175">
              <w:t>0</w:t>
            </w:r>
            <w:r w:rsidR="00072E96" w:rsidRPr="006D7175">
              <w:t>8</w:t>
            </w:r>
            <w:r w:rsidRPr="006D7175">
              <w:t>/0</w:t>
            </w:r>
            <w:r w:rsidR="00155751" w:rsidRPr="006D7175">
              <w:t>7</w:t>
            </w:r>
            <w:r w:rsidRPr="006D7175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6D7175" w:rsidRDefault="00980E07" w:rsidP="00980E07">
            <w:pPr>
              <w:ind w:left="169"/>
              <w:jc w:val="left"/>
            </w:pPr>
            <w:r w:rsidRPr="006D7175">
              <w:t xml:space="preserve">Flávia Monteiro </w:t>
            </w:r>
          </w:p>
        </w:tc>
        <w:tc>
          <w:tcPr>
            <w:tcW w:w="4203" w:type="dxa"/>
          </w:tcPr>
          <w:p w14:paraId="19989C7B" w14:textId="4DE29E7A" w:rsidR="00980E07" w:rsidRPr="006D7175" w:rsidRDefault="00980E07" w:rsidP="00980E07">
            <w:pPr>
              <w:ind w:left="174"/>
              <w:jc w:val="left"/>
            </w:pPr>
            <w:r w:rsidRPr="006D7175">
              <w:t>Em atendimento a OS1</w:t>
            </w:r>
            <w:r w:rsidR="00155751" w:rsidRPr="006D7175">
              <w:t>7</w:t>
            </w:r>
            <w:r w:rsidR="00072E96" w:rsidRPr="006D7175">
              <w:t>52</w:t>
            </w:r>
            <w:r w:rsidR="00155751" w:rsidRPr="006D7175">
              <w:t xml:space="preserve"> Sprint 0</w:t>
            </w:r>
            <w:r w:rsidR="00072E96" w:rsidRPr="006D7175">
              <w:t>2</w:t>
            </w:r>
            <w:r w:rsidRPr="006D7175">
              <w:t>:</w:t>
            </w:r>
          </w:p>
          <w:p w14:paraId="10E3D2AF" w14:textId="19E4031B" w:rsidR="00980E07" w:rsidRPr="006D7175" w:rsidRDefault="00980E07" w:rsidP="00980E07">
            <w:pPr>
              <w:ind w:left="174"/>
              <w:jc w:val="left"/>
            </w:pPr>
            <w:r w:rsidRPr="006D7175">
              <w:t>- Inclusão da funcionalidade.</w:t>
            </w:r>
          </w:p>
        </w:tc>
      </w:tr>
    </w:tbl>
    <w:p w14:paraId="7FCD6DB3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717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7175" w:rsidRDefault="00A4247F" w:rsidP="00A4247F">
      <w:pPr>
        <w:rPr>
          <w:rFonts w:cs="Arial"/>
          <w:szCs w:val="22"/>
        </w:rPr>
      </w:pPr>
    </w:p>
    <w:p w14:paraId="7AE1C47C" w14:textId="77777777" w:rsidR="00A4247F" w:rsidRPr="006D7175" w:rsidRDefault="00A4247F" w:rsidP="00A4247F">
      <w:pPr>
        <w:rPr>
          <w:rFonts w:cs="Arial"/>
          <w:szCs w:val="22"/>
        </w:rPr>
      </w:pPr>
    </w:p>
    <w:p w14:paraId="423BB385" w14:textId="77777777" w:rsidR="00A4247F" w:rsidRPr="006D7175" w:rsidRDefault="00A4247F" w:rsidP="00A4247F">
      <w:pPr>
        <w:rPr>
          <w:rFonts w:cs="Arial"/>
          <w:szCs w:val="22"/>
        </w:rPr>
      </w:pPr>
    </w:p>
    <w:p w14:paraId="0762D381" w14:textId="77777777" w:rsidR="00A4247F" w:rsidRPr="006D7175" w:rsidRDefault="00A4247F" w:rsidP="00A4247F">
      <w:pPr>
        <w:rPr>
          <w:rFonts w:cs="Arial"/>
          <w:szCs w:val="22"/>
        </w:rPr>
      </w:pPr>
    </w:p>
    <w:p w14:paraId="7558BBB3" w14:textId="77777777" w:rsidR="00A4247F" w:rsidRPr="006D7175" w:rsidRDefault="00A4247F" w:rsidP="00A4247F">
      <w:pPr>
        <w:rPr>
          <w:rFonts w:cs="Arial"/>
          <w:szCs w:val="22"/>
        </w:rPr>
      </w:pPr>
    </w:p>
    <w:p w14:paraId="6825B8F0" w14:textId="77777777" w:rsidR="00A4247F" w:rsidRPr="006D717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717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7175">
        <w:rPr>
          <w:rFonts w:cs="Arial"/>
          <w:szCs w:val="22"/>
        </w:rPr>
        <w:tab/>
      </w:r>
    </w:p>
    <w:p w14:paraId="22CC31A1" w14:textId="77777777" w:rsidR="00A735A5" w:rsidRPr="006D717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7175">
        <w:rPr>
          <w:rFonts w:cs="Arial"/>
          <w:szCs w:val="22"/>
        </w:rPr>
        <w:br w:type="page"/>
      </w:r>
      <w:r w:rsidRPr="006D717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7B36F2C1" w14:textId="77777777" w:rsidR="00C83AF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7175">
        <w:fldChar w:fldCharType="begin"/>
      </w:r>
      <w:r w:rsidR="00A735A5" w:rsidRPr="006D7175">
        <w:instrText xml:space="preserve"> TOC \o "1-2" \h \z \u </w:instrText>
      </w:r>
      <w:r w:rsidRPr="006D7175">
        <w:fldChar w:fldCharType="separate"/>
      </w:r>
      <w:hyperlink w:anchor="_Toc45641925" w:history="1">
        <w:r w:rsidR="00C83AFE" w:rsidRPr="0053628C">
          <w:rPr>
            <w:rStyle w:val="Hyperlink"/>
            <w:noProof/>
          </w:rPr>
          <w:t>HST181 – Visualizar Alegação do Pedido de Impugnação de Resultado de Eleição - Profissional</w:t>
        </w:r>
        <w:r w:rsidR="00C83AFE">
          <w:rPr>
            <w:noProof/>
            <w:webHidden/>
          </w:rPr>
          <w:tab/>
        </w:r>
        <w:r w:rsidR="00C83AFE">
          <w:rPr>
            <w:noProof/>
            <w:webHidden/>
          </w:rPr>
          <w:fldChar w:fldCharType="begin"/>
        </w:r>
        <w:r w:rsidR="00C83AFE">
          <w:rPr>
            <w:noProof/>
            <w:webHidden/>
          </w:rPr>
          <w:instrText xml:space="preserve"> PAGEREF _Toc45641925 \h </w:instrText>
        </w:r>
        <w:r w:rsidR="00C83AFE">
          <w:rPr>
            <w:noProof/>
            <w:webHidden/>
          </w:rPr>
        </w:r>
        <w:r w:rsidR="00C83AFE">
          <w:rPr>
            <w:noProof/>
            <w:webHidden/>
          </w:rPr>
          <w:fldChar w:fldCharType="separate"/>
        </w:r>
        <w:r w:rsidR="00C83AFE">
          <w:rPr>
            <w:noProof/>
            <w:webHidden/>
          </w:rPr>
          <w:t>4</w:t>
        </w:r>
        <w:r w:rsidR="00C83AFE">
          <w:rPr>
            <w:noProof/>
            <w:webHidden/>
          </w:rPr>
          <w:fldChar w:fldCharType="end"/>
        </w:r>
      </w:hyperlink>
    </w:p>
    <w:p w14:paraId="060BCCE1" w14:textId="77777777" w:rsidR="00C83AFE" w:rsidRDefault="00B94DA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41926" w:history="1">
        <w:r w:rsidR="00C83AFE" w:rsidRPr="0053628C">
          <w:rPr>
            <w:rStyle w:val="Hyperlink"/>
            <w:noProof/>
          </w:rPr>
          <w:t>COMO</w:t>
        </w:r>
        <w:r w:rsidR="00C83AFE">
          <w:rPr>
            <w:noProof/>
            <w:webHidden/>
          </w:rPr>
          <w:tab/>
        </w:r>
        <w:r w:rsidR="00C83AFE">
          <w:rPr>
            <w:noProof/>
            <w:webHidden/>
          </w:rPr>
          <w:fldChar w:fldCharType="begin"/>
        </w:r>
        <w:r w:rsidR="00C83AFE">
          <w:rPr>
            <w:noProof/>
            <w:webHidden/>
          </w:rPr>
          <w:instrText xml:space="preserve"> PAGEREF _Toc45641926 \h </w:instrText>
        </w:r>
        <w:r w:rsidR="00C83AFE">
          <w:rPr>
            <w:noProof/>
            <w:webHidden/>
          </w:rPr>
        </w:r>
        <w:r w:rsidR="00C83AFE">
          <w:rPr>
            <w:noProof/>
            <w:webHidden/>
          </w:rPr>
          <w:fldChar w:fldCharType="separate"/>
        </w:r>
        <w:r w:rsidR="00C83AFE">
          <w:rPr>
            <w:noProof/>
            <w:webHidden/>
          </w:rPr>
          <w:t>4</w:t>
        </w:r>
        <w:r w:rsidR="00C83AFE">
          <w:rPr>
            <w:noProof/>
            <w:webHidden/>
          </w:rPr>
          <w:fldChar w:fldCharType="end"/>
        </w:r>
      </w:hyperlink>
    </w:p>
    <w:p w14:paraId="0DBF8379" w14:textId="77777777" w:rsidR="00C83AFE" w:rsidRDefault="00B94DA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41927" w:history="1">
        <w:r w:rsidR="00C83AFE" w:rsidRPr="0053628C">
          <w:rPr>
            <w:rStyle w:val="Hyperlink"/>
            <w:noProof/>
          </w:rPr>
          <w:t>QUERO</w:t>
        </w:r>
        <w:r w:rsidR="00C83AFE">
          <w:rPr>
            <w:noProof/>
            <w:webHidden/>
          </w:rPr>
          <w:tab/>
        </w:r>
        <w:r w:rsidR="00C83AFE">
          <w:rPr>
            <w:noProof/>
            <w:webHidden/>
          </w:rPr>
          <w:fldChar w:fldCharType="begin"/>
        </w:r>
        <w:r w:rsidR="00C83AFE">
          <w:rPr>
            <w:noProof/>
            <w:webHidden/>
          </w:rPr>
          <w:instrText xml:space="preserve"> PAGEREF _Toc45641927 \h </w:instrText>
        </w:r>
        <w:r w:rsidR="00C83AFE">
          <w:rPr>
            <w:noProof/>
            <w:webHidden/>
          </w:rPr>
        </w:r>
        <w:r w:rsidR="00C83AFE">
          <w:rPr>
            <w:noProof/>
            <w:webHidden/>
          </w:rPr>
          <w:fldChar w:fldCharType="separate"/>
        </w:r>
        <w:r w:rsidR="00C83AFE">
          <w:rPr>
            <w:noProof/>
            <w:webHidden/>
          </w:rPr>
          <w:t>4</w:t>
        </w:r>
        <w:r w:rsidR="00C83AFE">
          <w:rPr>
            <w:noProof/>
            <w:webHidden/>
          </w:rPr>
          <w:fldChar w:fldCharType="end"/>
        </w:r>
      </w:hyperlink>
    </w:p>
    <w:p w14:paraId="0723611F" w14:textId="77777777" w:rsidR="00C83AFE" w:rsidRDefault="00B94DA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41928" w:history="1">
        <w:r w:rsidR="00C83AFE" w:rsidRPr="0053628C">
          <w:rPr>
            <w:rStyle w:val="Hyperlink"/>
            <w:noProof/>
          </w:rPr>
          <w:t>PARA</w:t>
        </w:r>
        <w:r w:rsidR="00C83AFE">
          <w:rPr>
            <w:noProof/>
            <w:webHidden/>
          </w:rPr>
          <w:tab/>
        </w:r>
        <w:r w:rsidR="00C83AFE">
          <w:rPr>
            <w:noProof/>
            <w:webHidden/>
          </w:rPr>
          <w:fldChar w:fldCharType="begin"/>
        </w:r>
        <w:r w:rsidR="00C83AFE">
          <w:rPr>
            <w:noProof/>
            <w:webHidden/>
          </w:rPr>
          <w:instrText xml:space="preserve"> PAGEREF _Toc45641928 \h </w:instrText>
        </w:r>
        <w:r w:rsidR="00C83AFE">
          <w:rPr>
            <w:noProof/>
            <w:webHidden/>
          </w:rPr>
        </w:r>
        <w:r w:rsidR="00C83AFE">
          <w:rPr>
            <w:noProof/>
            <w:webHidden/>
          </w:rPr>
          <w:fldChar w:fldCharType="separate"/>
        </w:r>
        <w:r w:rsidR="00C83AFE">
          <w:rPr>
            <w:noProof/>
            <w:webHidden/>
          </w:rPr>
          <w:t>4</w:t>
        </w:r>
        <w:r w:rsidR="00C83AFE">
          <w:rPr>
            <w:noProof/>
            <w:webHidden/>
          </w:rPr>
          <w:fldChar w:fldCharType="end"/>
        </w:r>
      </w:hyperlink>
    </w:p>
    <w:p w14:paraId="7351A385" w14:textId="77777777" w:rsidR="00C83AFE" w:rsidRDefault="00B94DA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41929" w:history="1">
        <w:r w:rsidR="00C83AFE" w:rsidRPr="0053628C">
          <w:rPr>
            <w:rStyle w:val="Hyperlink"/>
            <w:noProof/>
          </w:rPr>
          <w:t>PROTÓTIPO</w:t>
        </w:r>
        <w:r w:rsidR="00C83AFE">
          <w:rPr>
            <w:noProof/>
            <w:webHidden/>
          </w:rPr>
          <w:tab/>
        </w:r>
        <w:r w:rsidR="00C83AFE">
          <w:rPr>
            <w:noProof/>
            <w:webHidden/>
          </w:rPr>
          <w:fldChar w:fldCharType="begin"/>
        </w:r>
        <w:r w:rsidR="00C83AFE">
          <w:rPr>
            <w:noProof/>
            <w:webHidden/>
          </w:rPr>
          <w:instrText xml:space="preserve"> PAGEREF _Toc45641929 \h </w:instrText>
        </w:r>
        <w:r w:rsidR="00C83AFE">
          <w:rPr>
            <w:noProof/>
            <w:webHidden/>
          </w:rPr>
        </w:r>
        <w:r w:rsidR="00C83AFE">
          <w:rPr>
            <w:noProof/>
            <w:webHidden/>
          </w:rPr>
          <w:fldChar w:fldCharType="separate"/>
        </w:r>
        <w:r w:rsidR="00C83AFE">
          <w:rPr>
            <w:noProof/>
            <w:webHidden/>
          </w:rPr>
          <w:t>4</w:t>
        </w:r>
        <w:r w:rsidR="00C83AFE">
          <w:rPr>
            <w:noProof/>
            <w:webHidden/>
          </w:rPr>
          <w:fldChar w:fldCharType="end"/>
        </w:r>
      </w:hyperlink>
    </w:p>
    <w:p w14:paraId="1DFB2D8A" w14:textId="77777777" w:rsidR="00C83AFE" w:rsidRDefault="00B94DA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41930" w:history="1">
        <w:r w:rsidR="00C83AFE" w:rsidRPr="0053628C">
          <w:rPr>
            <w:rStyle w:val="Hyperlink"/>
            <w:noProof/>
          </w:rPr>
          <w:t>CRITÉRIOS DE ACEITE</w:t>
        </w:r>
        <w:r w:rsidR="00C83AFE">
          <w:rPr>
            <w:noProof/>
            <w:webHidden/>
          </w:rPr>
          <w:tab/>
        </w:r>
        <w:r w:rsidR="00C83AFE">
          <w:rPr>
            <w:noProof/>
            <w:webHidden/>
          </w:rPr>
          <w:fldChar w:fldCharType="begin"/>
        </w:r>
        <w:r w:rsidR="00C83AFE">
          <w:rPr>
            <w:noProof/>
            <w:webHidden/>
          </w:rPr>
          <w:instrText xml:space="preserve"> PAGEREF _Toc45641930 \h </w:instrText>
        </w:r>
        <w:r w:rsidR="00C83AFE">
          <w:rPr>
            <w:noProof/>
            <w:webHidden/>
          </w:rPr>
        </w:r>
        <w:r w:rsidR="00C83AFE">
          <w:rPr>
            <w:noProof/>
            <w:webHidden/>
          </w:rPr>
          <w:fldChar w:fldCharType="separate"/>
        </w:r>
        <w:r w:rsidR="00C83AFE">
          <w:rPr>
            <w:noProof/>
            <w:webHidden/>
          </w:rPr>
          <w:t>5</w:t>
        </w:r>
        <w:r w:rsidR="00C83AFE">
          <w:rPr>
            <w:noProof/>
            <w:webHidden/>
          </w:rPr>
          <w:fldChar w:fldCharType="end"/>
        </w:r>
      </w:hyperlink>
    </w:p>
    <w:p w14:paraId="480EC34D" w14:textId="77777777" w:rsidR="00C83AFE" w:rsidRDefault="00B94DA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41931" w:history="1">
        <w:r w:rsidR="00C83AFE" w:rsidRPr="0053628C">
          <w:rPr>
            <w:rStyle w:val="Hyperlink"/>
            <w:noProof/>
          </w:rPr>
          <w:t>INFORMAÇÕES COMPLEMENTARES</w:t>
        </w:r>
        <w:r w:rsidR="00C83AFE">
          <w:rPr>
            <w:noProof/>
            <w:webHidden/>
          </w:rPr>
          <w:tab/>
        </w:r>
        <w:r w:rsidR="00C83AFE">
          <w:rPr>
            <w:noProof/>
            <w:webHidden/>
          </w:rPr>
          <w:fldChar w:fldCharType="begin"/>
        </w:r>
        <w:r w:rsidR="00C83AFE">
          <w:rPr>
            <w:noProof/>
            <w:webHidden/>
          </w:rPr>
          <w:instrText xml:space="preserve"> PAGEREF _Toc45641931 \h </w:instrText>
        </w:r>
        <w:r w:rsidR="00C83AFE">
          <w:rPr>
            <w:noProof/>
            <w:webHidden/>
          </w:rPr>
        </w:r>
        <w:r w:rsidR="00C83AFE">
          <w:rPr>
            <w:noProof/>
            <w:webHidden/>
          </w:rPr>
          <w:fldChar w:fldCharType="separate"/>
        </w:r>
        <w:r w:rsidR="00C83AFE">
          <w:rPr>
            <w:noProof/>
            <w:webHidden/>
          </w:rPr>
          <w:t>6</w:t>
        </w:r>
        <w:r w:rsidR="00C83AFE">
          <w:rPr>
            <w:noProof/>
            <w:webHidden/>
          </w:rPr>
          <w:fldChar w:fldCharType="end"/>
        </w:r>
      </w:hyperlink>
    </w:p>
    <w:p w14:paraId="46621B27" w14:textId="54A4B598" w:rsidR="00A735A5" w:rsidRPr="006D7175" w:rsidRDefault="00825F00">
      <w:r w:rsidRPr="006D7175">
        <w:fldChar w:fldCharType="end"/>
      </w:r>
    </w:p>
    <w:p w14:paraId="3CB87937" w14:textId="77777777" w:rsidR="00A735A5" w:rsidRPr="006D7175" w:rsidRDefault="00A735A5">
      <w:pPr>
        <w:pStyle w:val="Dica"/>
      </w:pPr>
    </w:p>
    <w:p w14:paraId="0C0F08DA" w14:textId="5F7F4AD9" w:rsidR="00A735A5" w:rsidRPr="006D717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7175">
        <w:br w:type="page"/>
      </w:r>
      <w:bookmarkStart w:id="3" w:name="_Toc45641925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31065" w:rsidRPr="006D7175">
            <w:t>HST181 – Visualizar Alegação do Pedido de Impugnação de Resultado de Eleição - Profissional</w:t>
          </w:r>
        </w:sdtContent>
      </w:sdt>
      <w:bookmarkEnd w:id="3"/>
    </w:p>
    <w:p w14:paraId="28DCA229" w14:textId="77777777" w:rsidR="00DE0CE3" w:rsidRDefault="00CE176F" w:rsidP="00C64B05">
      <w:pPr>
        <w:pStyle w:val="Ttulo2"/>
        <w:numPr>
          <w:ilvl w:val="0"/>
          <w:numId w:val="0"/>
        </w:numPr>
      </w:pPr>
      <w:bookmarkStart w:id="4" w:name="_Toc45641926"/>
      <w:r w:rsidRPr="006D7175">
        <w:t>COMO</w:t>
      </w:r>
      <w:bookmarkEnd w:id="4"/>
      <w:r w:rsidR="00C64B05" w:rsidRPr="006D7175">
        <w:t xml:space="preserve"> </w:t>
      </w:r>
    </w:p>
    <w:p w14:paraId="37D34CD1" w14:textId="3345BB37" w:rsidR="002B1554" w:rsidRPr="006D7175" w:rsidRDefault="000F4F06" w:rsidP="00DE0CE3">
      <w:r w:rsidRPr="006D7175">
        <w:t>PO</w:t>
      </w:r>
      <w:r w:rsidR="007F2F52" w:rsidRPr="006D7175">
        <w:t xml:space="preserve">, </w:t>
      </w:r>
    </w:p>
    <w:p w14:paraId="152BE8ED" w14:textId="77777777" w:rsidR="00DE0CE3" w:rsidRDefault="00CE176F" w:rsidP="005A4527">
      <w:pPr>
        <w:pStyle w:val="Ttulo2"/>
        <w:numPr>
          <w:ilvl w:val="0"/>
          <w:numId w:val="0"/>
        </w:numPr>
      </w:pPr>
      <w:bookmarkStart w:id="5" w:name="_Toc45641927"/>
      <w:r w:rsidRPr="006D7175">
        <w:t>QUERO</w:t>
      </w:r>
      <w:bookmarkEnd w:id="5"/>
      <w:r w:rsidR="005A4527" w:rsidRPr="006D7175">
        <w:t xml:space="preserve"> </w:t>
      </w:r>
    </w:p>
    <w:p w14:paraId="4036BB8D" w14:textId="50938B90" w:rsidR="00CE176F" w:rsidRPr="006D7175" w:rsidRDefault="00E52D0F" w:rsidP="00DE0CE3">
      <w:proofErr w:type="gramStart"/>
      <w:r w:rsidRPr="006D7175">
        <w:t>incluir</w:t>
      </w:r>
      <w:proofErr w:type="gramEnd"/>
      <w:r w:rsidRPr="006D7175">
        <w:t xml:space="preserve"> nova funcionalidade</w:t>
      </w:r>
    </w:p>
    <w:p w14:paraId="475DE762" w14:textId="77777777" w:rsidR="00DE0CE3" w:rsidRDefault="00CE176F" w:rsidP="00D908D1">
      <w:pPr>
        <w:pStyle w:val="Ttulo2"/>
        <w:numPr>
          <w:ilvl w:val="0"/>
          <w:numId w:val="0"/>
        </w:numPr>
      </w:pPr>
      <w:bookmarkStart w:id="6" w:name="_Toc45641928"/>
      <w:r w:rsidRPr="006D7175">
        <w:t>PARA</w:t>
      </w:r>
      <w:bookmarkEnd w:id="6"/>
      <w:r w:rsidR="005A4527" w:rsidRPr="006D7175">
        <w:t xml:space="preserve"> </w:t>
      </w:r>
    </w:p>
    <w:p w14:paraId="38E7497A" w14:textId="78826CCB" w:rsidR="00A735A5" w:rsidRPr="006D7175" w:rsidRDefault="002A6F65" w:rsidP="00DE0CE3">
      <w:pPr>
        <w:rPr>
          <w:b/>
        </w:rPr>
      </w:pPr>
      <w:proofErr w:type="gramStart"/>
      <w:r w:rsidRPr="006D7175">
        <w:t>visualizar</w:t>
      </w:r>
      <w:proofErr w:type="gramEnd"/>
      <w:r w:rsidRPr="006D7175">
        <w:t xml:space="preserve"> </w:t>
      </w:r>
      <w:r w:rsidR="00964D71" w:rsidRPr="006D7175">
        <w:t xml:space="preserve">os </w:t>
      </w:r>
      <w:r w:rsidRPr="006D7175">
        <w:t xml:space="preserve">dados </w:t>
      </w:r>
      <w:r w:rsidR="007E58E8" w:rsidRPr="006D7175">
        <w:t xml:space="preserve">cadastrados </w:t>
      </w:r>
      <w:r w:rsidRPr="006D7175">
        <w:t>da</w:t>
      </w:r>
      <w:r w:rsidR="00860803" w:rsidRPr="006D7175">
        <w:t xml:space="preserve"> Alegaç</w:t>
      </w:r>
      <w:r w:rsidR="00B57F60" w:rsidRPr="006D7175">
        <w:t xml:space="preserve">ão </w:t>
      </w:r>
      <w:r w:rsidRPr="006D7175">
        <w:t xml:space="preserve">para </w:t>
      </w:r>
      <w:r w:rsidR="00B57F60" w:rsidRPr="006D7175">
        <w:t>o Pedido de</w:t>
      </w:r>
      <w:r w:rsidR="000F4F06" w:rsidRPr="006D7175">
        <w:t xml:space="preserve"> Impugnação de Resultado da Eleição</w:t>
      </w:r>
      <w:r w:rsidR="00AA4118" w:rsidRPr="006D7175">
        <w:t>.</w:t>
      </w:r>
    </w:p>
    <w:p w14:paraId="0334364E" w14:textId="4F02E639" w:rsidR="00353CEF" w:rsidRPr="006D7175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641929"/>
      <w:r w:rsidRPr="006D7175">
        <w:t>PROTÓTIPO</w:t>
      </w:r>
      <w:bookmarkEnd w:id="7"/>
      <w:bookmarkEnd w:id="8"/>
    </w:p>
    <w:p w14:paraId="22840805" w14:textId="77777777" w:rsidR="00BB7917" w:rsidRPr="006D7175" w:rsidRDefault="00BB7917" w:rsidP="00DD198B"/>
    <w:p w14:paraId="4E135443" w14:textId="1F5A9DAD" w:rsidR="00FC277B" w:rsidRPr="006D7175" w:rsidRDefault="00FC277B" w:rsidP="002E2F62">
      <w:pPr>
        <w:pStyle w:val="EstiloPrototipo3"/>
        <w:numPr>
          <w:ilvl w:val="0"/>
          <w:numId w:val="3"/>
        </w:numPr>
      </w:pPr>
      <w:r w:rsidRPr="006D7175">
        <w:t xml:space="preserve">Dados </w:t>
      </w:r>
      <w:r w:rsidR="00922112" w:rsidRPr="006D7175">
        <w:t xml:space="preserve">recuperados e </w:t>
      </w:r>
      <w:r w:rsidR="00C05307" w:rsidRPr="006D7175">
        <w:t xml:space="preserve">apresentados </w:t>
      </w:r>
      <w:r w:rsidR="00922112" w:rsidRPr="006D7175">
        <w:t>da alegação do pedido de</w:t>
      </w:r>
      <w:r w:rsidR="00C05307" w:rsidRPr="006D7175">
        <w:t xml:space="preserve"> impugnação</w:t>
      </w:r>
      <w:r w:rsidR="00922112" w:rsidRPr="006D7175">
        <w:t xml:space="preserve"> de resultado</w:t>
      </w:r>
    </w:p>
    <w:p w14:paraId="64A98D01" w14:textId="17974D30" w:rsidR="00FC277B" w:rsidRPr="006D7175" w:rsidRDefault="009152A1" w:rsidP="00FC277B">
      <w:r w:rsidRPr="006D7175">
        <w:rPr>
          <w:noProof/>
        </w:rPr>
        <w:drawing>
          <wp:inline distT="0" distB="0" distL="0" distR="0" wp14:anchorId="2278EED9" wp14:editId="6288C221">
            <wp:extent cx="5760085" cy="3437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D70421" w:rsidRPr="006D7175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D23F4C" w14:textId="77777777" w:rsidR="00D70421" w:rsidRPr="006D7175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6D7175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D70421" w:rsidRPr="006D7175" w14:paraId="254EF340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73BE8FAB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709A85C2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730A6061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702061A5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D70421" w:rsidRPr="006D7175" w14:paraId="52C5A706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0D69EE9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417" w:type="dxa"/>
          </w:tcPr>
          <w:p w14:paraId="249B477C" w14:textId="77777777" w:rsidR="00D70421" w:rsidRPr="006D7175" w:rsidRDefault="00D70421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Arquiteto e Urbanista, logado.</w:t>
            </w:r>
          </w:p>
        </w:tc>
        <w:tc>
          <w:tcPr>
            <w:tcW w:w="1134" w:type="dxa"/>
          </w:tcPr>
          <w:p w14:paraId="741216AB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74FC87EB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6F72E7F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3BF75CF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03175E78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328FD406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recuperado do cadastro de Profissional.</w:t>
            </w:r>
          </w:p>
        </w:tc>
      </w:tr>
      <w:tr w:rsidR="00D70421" w:rsidRPr="006D7175" w14:paraId="142A7B12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A56E8B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lastRenderedPageBreak/>
              <w:t>Registro</w:t>
            </w:r>
          </w:p>
        </w:tc>
        <w:tc>
          <w:tcPr>
            <w:tcW w:w="1417" w:type="dxa"/>
          </w:tcPr>
          <w:p w14:paraId="7C8E8A68" w14:textId="77777777" w:rsidR="00D70421" w:rsidRPr="006D7175" w:rsidRDefault="00D70421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número do registro do Arquiteto e Urbanista.</w:t>
            </w:r>
          </w:p>
        </w:tc>
        <w:tc>
          <w:tcPr>
            <w:tcW w:w="1134" w:type="dxa"/>
          </w:tcPr>
          <w:p w14:paraId="0360B5AA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025F43B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B173B20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543FD3D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1C56D2FF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9E93F34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recuperado do cadastro de Profissional.</w:t>
            </w:r>
          </w:p>
        </w:tc>
      </w:tr>
      <w:tr w:rsidR="00D70421" w:rsidRPr="006D7175" w14:paraId="6CED353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CC01876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417" w:type="dxa"/>
          </w:tcPr>
          <w:p w14:paraId="3077462D" w14:textId="77777777" w:rsidR="00D70421" w:rsidRPr="006D7175" w:rsidRDefault="00D70421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e-mail do Arquiteto e Urbanista.</w:t>
            </w:r>
          </w:p>
        </w:tc>
        <w:tc>
          <w:tcPr>
            <w:tcW w:w="1134" w:type="dxa"/>
          </w:tcPr>
          <w:p w14:paraId="6ACC07FC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05B2E02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500C617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9BC1F24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4103B086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597D5AD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recuperado do cadastro de Profissional.</w:t>
            </w:r>
          </w:p>
        </w:tc>
      </w:tr>
      <w:tr w:rsidR="00D70421" w:rsidRPr="006D7175" w14:paraId="653C3DD1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417" w:type="dxa"/>
          </w:tcPr>
          <w:p w14:paraId="237B854D" w14:textId="5A6A3222" w:rsidR="00D70421" w:rsidRPr="006D7175" w:rsidRDefault="002C1A00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</w:t>
            </w:r>
            <w:r w:rsidR="00D70421" w:rsidRPr="006D7175">
              <w:rPr>
                <w:rFonts w:cs="Arial"/>
                <w:sz w:val="18"/>
                <w:szCs w:val="18"/>
              </w:rPr>
              <w:t xml:space="preserve"> a narração dos fatos.</w:t>
            </w:r>
          </w:p>
        </w:tc>
        <w:tc>
          <w:tcPr>
            <w:tcW w:w="1134" w:type="dxa"/>
          </w:tcPr>
          <w:p w14:paraId="54B58D53" w14:textId="4C015EC9" w:rsidR="00D70421" w:rsidRPr="006D7175" w:rsidRDefault="00D70421" w:rsidP="002C1A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3FB8563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33917CE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05328CD" w14:textId="77777777" w:rsidR="00D70421" w:rsidRPr="006D7175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</w:t>
            </w:r>
            <w:r w:rsidR="00355464" w:rsidRPr="006D7175">
              <w:rPr>
                <w:color w:val="auto"/>
                <w:sz w:val="18"/>
                <w:szCs w:val="18"/>
              </w:rPr>
              <w:t>.</w:t>
            </w:r>
          </w:p>
          <w:p w14:paraId="44BA6E4C" w14:textId="300E4B8C" w:rsidR="00355464" w:rsidRPr="006D7175" w:rsidRDefault="00355464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41514120" w14:textId="78863BF5" w:rsidR="00D70421" w:rsidRPr="006D7175" w:rsidRDefault="00A440E5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Dado recuperado do cadastro de alegações</w:t>
            </w:r>
            <w:r w:rsidR="00D70421"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29378B" w:rsidRPr="006D7175" w14:paraId="46BCBD50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29378B" w:rsidRPr="006D7175" w:rsidRDefault="0029378B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&lt;nome do arquivo.pdf&gt;</w:t>
            </w:r>
          </w:p>
        </w:tc>
        <w:tc>
          <w:tcPr>
            <w:tcW w:w="1417" w:type="dxa"/>
          </w:tcPr>
          <w:p w14:paraId="23A66FE2" w14:textId="727575A6" w:rsidR="0029378B" w:rsidRPr="006D7175" w:rsidRDefault="0029378B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134" w:type="dxa"/>
          </w:tcPr>
          <w:p w14:paraId="431EF224" w14:textId="1390E10D" w:rsidR="0029378B" w:rsidRPr="006D7175" w:rsidRDefault="0029378B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153C1C08" w14:textId="38166F1D" w:rsidR="0029378B" w:rsidRPr="006D7175" w:rsidRDefault="0029378B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E0C274A" w14:textId="4FB178A3" w:rsidR="0029378B" w:rsidRPr="006D7175" w:rsidRDefault="0029378B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A6850B4" w14:textId="77777777" w:rsidR="00355464" w:rsidRPr="006D7175" w:rsidRDefault="00355464" w:rsidP="003554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085F60D7" w14:textId="77777777" w:rsidR="0029378B" w:rsidRPr="006D7175" w:rsidRDefault="00355464" w:rsidP="003554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Dado recuperado do cadastro de alegações.</w:t>
            </w:r>
          </w:p>
          <w:p w14:paraId="734C0730" w14:textId="03AE325F" w:rsidR="00D7136E" w:rsidRPr="006D7175" w:rsidRDefault="00D7136E" w:rsidP="00DE7F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O dado é apresentado somente se um arquivo </w:t>
            </w:r>
            <w:r w:rsidR="00DE7F5E" w:rsidRPr="006D7175">
              <w:rPr>
                <w:color w:val="auto"/>
                <w:sz w:val="18"/>
                <w:szCs w:val="18"/>
              </w:rPr>
              <w:t xml:space="preserve">tiver sido </w:t>
            </w:r>
            <w:r w:rsidRPr="006D7175">
              <w:rPr>
                <w:color w:val="auto"/>
                <w:sz w:val="18"/>
                <w:szCs w:val="18"/>
              </w:rPr>
              <w:t>anexado.</w:t>
            </w:r>
          </w:p>
        </w:tc>
      </w:tr>
      <w:tr w:rsidR="00D70421" w:rsidRPr="006D7175" w14:paraId="7A3C356F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FBABEF3" w14:textId="77777777" w:rsidR="00D70421" w:rsidRPr="006D7175" w:rsidRDefault="00D70421" w:rsidP="009A309F">
            <w:pPr>
              <w:pStyle w:val="EstiloPrototipo3"/>
              <w:jc w:val="center"/>
            </w:pPr>
            <w:r w:rsidRPr="006D7175">
              <w:rPr>
                <w:sz w:val="24"/>
                <w:szCs w:val="24"/>
              </w:rPr>
              <w:t>Campos</w:t>
            </w:r>
          </w:p>
        </w:tc>
      </w:tr>
      <w:tr w:rsidR="00D7136E" w:rsidRPr="006D7175" w14:paraId="47335220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A763E51" w14:textId="0EAD8D0A" w:rsidR="00D70421" w:rsidRPr="006D7175" w:rsidRDefault="00D7136E" w:rsidP="009A309F">
            <w:pPr>
              <w:spacing w:before="60" w:after="60"/>
              <w:jc w:val="center"/>
              <w:rPr>
                <w:noProof/>
              </w:rPr>
            </w:pPr>
            <w:r w:rsidRPr="006D7175">
              <w:rPr>
                <w:noProof/>
              </w:rPr>
              <w:drawing>
                <wp:inline distT="0" distB="0" distL="0" distR="0" wp14:anchorId="3308696A" wp14:editId="64C0C47F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416AAF" w14:textId="70958C45" w:rsidR="00D70421" w:rsidRPr="006D7175" w:rsidRDefault="00D70421" w:rsidP="00D7136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Quando acionado, </w:t>
            </w:r>
            <w:r w:rsidR="00D7136E" w:rsidRPr="006D7175">
              <w:rPr>
                <w:rFonts w:cs="Arial"/>
                <w:sz w:val="18"/>
                <w:szCs w:val="18"/>
              </w:rPr>
              <w:t>realiza o download do arquivo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69A6C3CB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3DB22547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764CE929" w14:textId="77777777" w:rsidR="00D70421" w:rsidRPr="006D7175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F99B7F6" w14:textId="1ECF1E37" w:rsidR="00D70421" w:rsidRPr="006D7175" w:rsidRDefault="00D70421" w:rsidP="00D7136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A imagem é apresentada somente se um arquivo for </w:t>
            </w:r>
            <w:r w:rsidR="00D7136E" w:rsidRPr="006D7175">
              <w:rPr>
                <w:color w:val="auto"/>
                <w:sz w:val="18"/>
                <w:szCs w:val="18"/>
              </w:rPr>
              <w:t>anexado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CD6941" w:rsidRPr="006D7175" w14:paraId="10972B82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3F3DA07" w14:textId="2890B048" w:rsidR="00CD6941" w:rsidRPr="006D7175" w:rsidRDefault="00CD6941" w:rsidP="00CD694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417" w:type="dxa"/>
          </w:tcPr>
          <w:p w14:paraId="5D00148F" w14:textId="70CA6C34" w:rsidR="00CD6941" w:rsidRPr="006D7175" w:rsidRDefault="00CD6941" w:rsidP="00D7136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modal.</w:t>
            </w:r>
          </w:p>
        </w:tc>
        <w:tc>
          <w:tcPr>
            <w:tcW w:w="1134" w:type="dxa"/>
          </w:tcPr>
          <w:p w14:paraId="67219FDE" w14:textId="3746CB9C" w:rsidR="00CD6941" w:rsidRPr="006D7175" w:rsidRDefault="00CD694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FFEF366" w14:textId="7549000E" w:rsidR="00CD6941" w:rsidRPr="006D7175" w:rsidRDefault="00CD694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42CC4B2C" w14:textId="48DC1840" w:rsidR="00CD6941" w:rsidRPr="006D7175" w:rsidRDefault="00CD694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26CBCE3" w14:textId="3E9B2FE8" w:rsidR="00CD6941" w:rsidRPr="006D7175" w:rsidRDefault="00CD6941" w:rsidP="00D7136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</w:tbl>
    <w:p w14:paraId="5C3EF643" w14:textId="77777777" w:rsidR="00FC277B" w:rsidRPr="006D7175" w:rsidRDefault="00FC277B" w:rsidP="00FC277B"/>
    <w:p w14:paraId="22E389BE" w14:textId="3146A26F" w:rsidR="00D1699F" w:rsidRPr="006D7175" w:rsidRDefault="00D1699F" w:rsidP="00DD198B"/>
    <w:p w14:paraId="53F68FA4" w14:textId="77777777" w:rsidR="000514D4" w:rsidRPr="006D7175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5641930"/>
      <w:r w:rsidRPr="006D7175">
        <w:t>CRITÉRIOS DE ACEITE</w:t>
      </w:r>
      <w:bookmarkEnd w:id="9"/>
    </w:p>
    <w:p w14:paraId="34F179F8" w14:textId="77777777" w:rsidR="0030370F" w:rsidRPr="006D7175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7175">
        <w:rPr>
          <w:b/>
          <w:color w:val="auto"/>
        </w:rPr>
        <w:t xml:space="preserve">Premissa: </w:t>
      </w:r>
    </w:p>
    <w:p w14:paraId="619AE245" w14:textId="1E9DB47D" w:rsidR="00554F03" w:rsidRPr="006D7175" w:rsidRDefault="00554F03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6D7175">
        <w:t>A funcionalidade é apresentada somente para “Membros ou responsáveis de Chapa</w:t>
      </w:r>
      <w:r w:rsidR="00864D78">
        <w:t xml:space="preserve"> ou </w:t>
      </w:r>
      <w:r w:rsidRPr="006D7175">
        <w:t>IES”, “Membros de Comissão CE e/ou CEN”</w:t>
      </w:r>
      <w:r w:rsidR="00026FFF">
        <w:t xml:space="preserve"> e Impugnante</w:t>
      </w:r>
      <w:bookmarkStart w:id="11" w:name="_GoBack"/>
      <w:bookmarkEnd w:id="11"/>
      <w:r w:rsidRPr="006D7175">
        <w:t>.</w:t>
      </w:r>
    </w:p>
    <w:p w14:paraId="56B285EA" w14:textId="0F84BAE1" w:rsidR="00124864" w:rsidRPr="006D7175" w:rsidRDefault="004714CF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>A funcionalidade é apresentada após o arquiteto e urbanista acionar a ação “</w:t>
      </w:r>
      <w:r w:rsidR="003F2281" w:rsidRPr="006D7175">
        <w:t>Visualizar</w:t>
      </w:r>
      <w:r w:rsidRPr="006D7175">
        <w:t xml:space="preserve">”, </w:t>
      </w:r>
      <w:r w:rsidR="003F2281" w:rsidRPr="006D7175">
        <w:t>na funcionalidade “Consultar Alegações”</w:t>
      </w:r>
      <w:r w:rsidR="00124864" w:rsidRPr="006D7175">
        <w:t>.</w:t>
      </w:r>
    </w:p>
    <w:p w14:paraId="41A16243" w14:textId="77777777" w:rsidR="00D93145" w:rsidRPr="006D7175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6D7175">
        <w:rPr>
          <w:b/>
        </w:rPr>
        <w:t>Regras Gerais:</w:t>
      </w:r>
      <w:bookmarkStart w:id="13" w:name="_Ref26893226"/>
      <w:bookmarkEnd w:id="10"/>
      <w:bookmarkEnd w:id="12"/>
    </w:p>
    <w:p w14:paraId="2829E79D" w14:textId="051DCF62" w:rsidR="005B4E3B" w:rsidRPr="006D7175" w:rsidRDefault="00C875EC" w:rsidP="00F50B9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  <w:r w:rsidRPr="006D7175">
        <w:rPr>
          <w:color w:val="auto"/>
          <w:position w:val="3"/>
        </w:rPr>
        <w:t>Não se aplica</w:t>
      </w:r>
      <w:r w:rsidR="00DE4C87" w:rsidRPr="006D7175">
        <w:t>.</w:t>
      </w:r>
    </w:p>
    <w:bookmarkEnd w:id="13"/>
    <w:p w14:paraId="17BDC88C" w14:textId="77777777" w:rsidR="001E539E" w:rsidRPr="006D7175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6D7175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7175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7175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6D7175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641931"/>
      <w:r w:rsidRPr="006D7175">
        <w:t>INFORMAÇÕES COMPLEMENTARES</w:t>
      </w:r>
      <w:bookmarkEnd w:id="14"/>
    </w:p>
    <w:p w14:paraId="42D7CEBC" w14:textId="77777777" w:rsidR="008D2F61" w:rsidRPr="006D7175" w:rsidRDefault="008D2F61" w:rsidP="008D2F61">
      <w:r w:rsidRPr="006D7175">
        <w:t>História relacionada:</w:t>
      </w:r>
    </w:p>
    <w:p w14:paraId="1D8F6EFF" w14:textId="3E119FAE" w:rsidR="004714CF" w:rsidRPr="006D7175" w:rsidRDefault="004714CF" w:rsidP="008D2F61">
      <w:pPr>
        <w:rPr>
          <w:i/>
        </w:rPr>
      </w:pPr>
    </w:p>
    <w:p w14:paraId="27CC3289" w14:textId="2D501BA3" w:rsidR="00992928" w:rsidRPr="004714CF" w:rsidRDefault="00DA509E" w:rsidP="008D2F61">
      <w:pPr>
        <w:rPr>
          <w:i/>
        </w:rPr>
      </w:pPr>
      <w:r w:rsidRPr="006D7175">
        <w:rPr>
          <w:i/>
        </w:rPr>
        <w:t>Eleitoral_HST180</w:t>
      </w:r>
      <w:proofErr w:type="gramStart"/>
      <w:r w:rsidRPr="006D7175">
        <w:rPr>
          <w:i/>
        </w:rPr>
        <w:t>_Consultar</w:t>
      </w:r>
      <w:proofErr w:type="gramEnd"/>
      <w:r w:rsidRPr="006D7175">
        <w:rPr>
          <w:i/>
        </w:rPr>
        <w:t>_Alegacao_Pedido_Impugnacao_Resultado_PROF</w:t>
      </w:r>
      <w:r w:rsidR="00992928" w:rsidRPr="006D7175"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5BBFE" w14:textId="77777777" w:rsidR="00B94DAF" w:rsidRDefault="00B94DAF">
      <w:r>
        <w:separator/>
      </w:r>
    </w:p>
    <w:p w14:paraId="5799CAA6" w14:textId="77777777" w:rsidR="00B94DAF" w:rsidRDefault="00B94DAF"/>
  </w:endnote>
  <w:endnote w:type="continuationSeparator" w:id="0">
    <w:p w14:paraId="1D7798BF" w14:textId="77777777" w:rsidR="00B94DAF" w:rsidRDefault="00B94DAF">
      <w:r>
        <w:continuationSeparator/>
      </w:r>
    </w:p>
    <w:p w14:paraId="102BAA09" w14:textId="77777777" w:rsidR="00B94DAF" w:rsidRDefault="00B94D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26FFF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86652" w14:textId="77777777" w:rsidR="00B94DAF" w:rsidRDefault="00B94DAF">
      <w:r>
        <w:separator/>
      </w:r>
    </w:p>
    <w:p w14:paraId="0C0A5A51" w14:textId="77777777" w:rsidR="00B94DAF" w:rsidRDefault="00B94DAF"/>
  </w:footnote>
  <w:footnote w:type="continuationSeparator" w:id="0">
    <w:p w14:paraId="63F8BBA7" w14:textId="77777777" w:rsidR="00B94DAF" w:rsidRDefault="00B94DAF">
      <w:r>
        <w:continuationSeparator/>
      </w:r>
    </w:p>
    <w:p w14:paraId="5843EDA1" w14:textId="77777777" w:rsidR="00B94DAF" w:rsidRDefault="00B94D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3pt" o:ole="">
                <v:imagedata r:id="rId1" o:title=""/>
              </v:shape>
              <o:OLEObject Type="Embed" ProgID="PBrush" ShapeID="_x0000_i1025" DrawAspect="Content" ObjectID="_1658734322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2C6C588" w:rsidR="000A5E47" w:rsidRPr="00C6532E" w:rsidRDefault="00531065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HST181 – Visualizar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6FFF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0F4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9E1"/>
    <w:rsid w:val="00216E1F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38FE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6F65"/>
    <w:rsid w:val="002A7B4E"/>
    <w:rsid w:val="002B08D8"/>
    <w:rsid w:val="002B0F37"/>
    <w:rsid w:val="002B0FC5"/>
    <w:rsid w:val="002B1554"/>
    <w:rsid w:val="002B20CF"/>
    <w:rsid w:val="002B347E"/>
    <w:rsid w:val="002B3949"/>
    <w:rsid w:val="002C0645"/>
    <w:rsid w:val="002C16D0"/>
    <w:rsid w:val="002C1A0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07DF7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48C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2BC7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03"/>
    <w:rsid w:val="00554FD5"/>
    <w:rsid w:val="005550DD"/>
    <w:rsid w:val="00555818"/>
    <w:rsid w:val="00556D37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4E3B"/>
    <w:rsid w:val="005B660B"/>
    <w:rsid w:val="005B729F"/>
    <w:rsid w:val="005B77D4"/>
    <w:rsid w:val="005B7BEE"/>
    <w:rsid w:val="005B7FA4"/>
    <w:rsid w:val="005C2EDE"/>
    <w:rsid w:val="005C3D5A"/>
    <w:rsid w:val="005D1A41"/>
    <w:rsid w:val="005D1C6E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17CB5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086"/>
    <w:rsid w:val="006D6EF8"/>
    <w:rsid w:val="006D7175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5F2E"/>
    <w:rsid w:val="007B6867"/>
    <w:rsid w:val="007C0290"/>
    <w:rsid w:val="007C2A23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639"/>
    <w:rsid w:val="008107AA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3636"/>
    <w:rsid w:val="0086367F"/>
    <w:rsid w:val="008648A0"/>
    <w:rsid w:val="008648D4"/>
    <w:rsid w:val="00864D78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6A8"/>
    <w:rsid w:val="00890DCB"/>
    <w:rsid w:val="00894B69"/>
    <w:rsid w:val="00895B71"/>
    <w:rsid w:val="008972DA"/>
    <w:rsid w:val="00897E50"/>
    <w:rsid w:val="008A0FE1"/>
    <w:rsid w:val="008A20E2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C0A"/>
    <w:rsid w:val="008E1EF5"/>
    <w:rsid w:val="008E40A1"/>
    <w:rsid w:val="008E498C"/>
    <w:rsid w:val="008E58E3"/>
    <w:rsid w:val="008E5ABC"/>
    <w:rsid w:val="008E724A"/>
    <w:rsid w:val="008E7D44"/>
    <w:rsid w:val="008F1C00"/>
    <w:rsid w:val="008F1D6F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52A1"/>
    <w:rsid w:val="00917B1D"/>
    <w:rsid w:val="0092073F"/>
    <w:rsid w:val="00920979"/>
    <w:rsid w:val="00921551"/>
    <w:rsid w:val="009217E3"/>
    <w:rsid w:val="009218EE"/>
    <w:rsid w:val="00922112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35B2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D71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40E5"/>
    <w:rsid w:val="00A455EC"/>
    <w:rsid w:val="00A4661F"/>
    <w:rsid w:val="00A4759E"/>
    <w:rsid w:val="00A500D4"/>
    <w:rsid w:val="00A50E79"/>
    <w:rsid w:val="00A516C1"/>
    <w:rsid w:val="00A5243B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4DAF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3EFF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3AFE"/>
    <w:rsid w:val="00C84C16"/>
    <w:rsid w:val="00C875E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6941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421"/>
    <w:rsid w:val="00D7136E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627F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73B"/>
    <w:rsid w:val="00E54A9A"/>
    <w:rsid w:val="00E54D1A"/>
    <w:rsid w:val="00E54EE9"/>
    <w:rsid w:val="00E55BEB"/>
    <w:rsid w:val="00E568B2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0512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424FB"/>
    <w:rsid w:val="00230E79"/>
    <w:rsid w:val="00245ED7"/>
    <w:rsid w:val="00254BD8"/>
    <w:rsid w:val="00270697"/>
    <w:rsid w:val="002A7D34"/>
    <w:rsid w:val="003621E6"/>
    <w:rsid w:val="003872B3"/>
    <w:rsid w:val="00413F9D"/>
    <w:rsid w:val="00475A43"/>
    <w:rsid w:val="004B2843"/>
    <w:rsid w:val="004C1B47"/>
    <w:rsid w:val="00532118"/>
    <w:rsid w:val="0054550E"/>
    <w:rsid w:val="00607B3F"/>
    <w:rsid w:val="006A530B"/>
    <w:rsid w:val="00846FCF"/>
    <w:rsid w:val="00976FB3"/>
    <w:rsid w:val="009F1EC3"/>
    <w:rsid w:val="00A014D3"/>
    <w:rsid w:val="00A24773"/>
    <w:rsid w:val="00A964DF"/>
    <w:rsid w:val="00AA4E29"/>
    <w:rsid w:val="00E244FB"/>
    <w:rsid w:val="00EC0350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196E-62BE-425D-8FAF-A4C3F10A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20169</TotalTime>
  <Pages>6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3052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HST181 – Visualizar Alegação do Pedido de Impugnação de Resultado de Eleição - Profissional</dc:subject>
  <dc:creator>adriel.moro</dc:creator>
  <cp:keywords/>
  <dc:description/>
  <cp:lastModifiedBy>Administrador</cp:lastModifiedBy>
  <cp:revision>1189</cp:revision>
  <cp:lastPrinted>2006-08-08T20:14:00Z</cp:lastPrinted>
  <dcterms:created xsi:type="dcterms:W3CDTF">2019-10-17T13:46:00Z</dcterms:created>
  <dcterms:modified xsi:type="dcterms:W3CDTF">2020-08-12T13:41:00Z</dcterms:modified>
</cp:coreProperties>
</file>