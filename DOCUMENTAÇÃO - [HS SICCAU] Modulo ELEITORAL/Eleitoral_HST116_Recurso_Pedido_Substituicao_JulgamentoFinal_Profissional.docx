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06CC3" w14:textId="10573AF8" w:rsidR="00FA40DB" w:rsidRDefault="00825F00" w:rsidP="00FA40DB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</w:t>
      </w:r>
      <w:r w:rsidR="00FA40DB">
        <w:rPr>
          <w:sz w:val="52"/>
          <w:szCs w:val="52"/>
        </w:rPr>
        <w:t>1</w:t>
      </w:r>
      <w:r w:rsidR="00FD51E3">
        <w:rPr>
          <w:sz w:val="52"/>
          <w:szCs w:val="52"/>
        </w:rPr>
        <w:t>1</w:t>
      </w:r>
      <w:r w:rsidR="001262F5">
        <w:rPr>
          <w:sz w:val="52"/>
          <w:szCs w:val="52"/>
        </w:rPr>
        <w:t>6</w:t>
      </w:r>
      <w:r w:rsidR="00C3388A">
        <w:rPr>
          <w:sz w:val="52"/>
          <w:szCs w:val="52"/>
        </w:rPr>
        <w:t>-</w:t>
      </w:r>
      <w:r w:rsidR="00AC1451">
        <w:rPr>
          <w:sz w:val="52"/>
          <w:szCs w:val="52"/>
        </w:rPr>
        <w:t xml:space="preserve"> </w:t>
      </w:r>
      <w:r w:rsidR="00E74923">
        <w:rPr>
          <w:sz w:val="52"/>
          <w:szCs w:val="52"/>
        </w:rPr>
        <w:t xml:space="preserve">Recurso </w:t>
      </w:r>
      <w:r w:rsidR="00A45020">
        <w:rPr>
          <w:sz w:val="52"/>
          <w:szCs w:val="52"/>
        </w:rPr>
        <w:t xml:space="preserve">dos </w:t>
      </w:r>
      <w:r w:rsidR="00FD51E3">
        <w:rPr>
          <w:sz w:val="52"/>
          <w:szCs w:val="52"/>
        </w:rPr>
        <w:t>Pedido</w:t>
      </w:r>
      <w:r w:rsidR="00A45020">
        <w:rPr>
          <w:sz w:val="52"/>
          <w:szCs w:val="52"/>
        </w:rPr>
        <w:t>s</w:t>
      </w:r>
      <w:r w:rsidR="00FD51E3">
        <w:rPr>
          <w:sz w:val="52"/>
          <w:szCs w:val="52"/>
        </w:rPr>
        <w:t xml:space="preserve"> de </w:t>
      </w:r>
      <w:r w:rsidR="00FA40DB">
        <w:rPr>
          <w:sz w:val="52"/>
          <w:szCs w:val="52"/>
        </w:rPr>
        <w:t xml:space="preserve">Substituição </w:t>
      </w:r>
      <w:r w:rsidR="00FD51E3">
        <w:rPr>
          <w:sz w:val="52"/>
          <w:szCs w:val="52"/>
        </w:rPr>
        <w:t xml:space="preserve">do </w:t>
      </w:r>
      <w:r w:rsidR="00FA40DB">
        <w:rPr>
          <w:sz w:val="52"/>
          <w:szCs w:val="52"/>
        </w:rPr>
        <w:t xml:space="preserve">Julgamento Final </w:t>
      </w:r>
    </w:p>
    <w:p w14:paraId="27CD1EDD" w14:textId="3A594DA1" w:rsidR="00A735A5" w:rsidRPr="00C03F98" w:rsidRDefault="00FA40DB" w:rsidP="00FA40DB">
      <w:pPr>
        <w:pStyle w:val="TituloDocumento"/>
        <w:rPr>
          <w:sz w:val="52"/>
          <w:szCs w:val="52"/>
        </w:rPr>
      </w:pPr>
      <w:r>
        <w:rPr>
          <w:sz w:val="52"/>
          <w:szCs w:val="52"/>
        </w:rPr>
        <w:t>- Profissional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758E5384" w:rsidR="00A735A5" w:rsidRPr="00BA5059" w:rsidRDefault="00E74923" w:rsidP="00E74923">
            <w:pPr>
              <w:jc w:val="center"/>
            </w:pPr>
            <w:r>
              <w:t>15</w:t>
            </w:r>
            <w:r w:rsidR="00DB4EB5">
              <w:t>/</w:t>
            </w:r>
            <w:r w:rsidR="00063E26">
              <w:t>0</w:t>
            </w:r>
            <w:r w:rsidR="00DB4EB5">
              <w:t>4</w:t>
            </w:r>
            <w:r w:rsidR="00076318">
              <w:t>/20</w:t>
            </w:r>
            <w:r w:rsidR="00063E26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2EE09ED" w14:textId="77777777" w:rsidR="008B7309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7940501" w:history="1">
        <w:r w:rsidR="008B7309" w:rsidRPr="00F02C20">
          <w:rPr>
            <w:rStyle w:val="Hyperlink"/>
            <w:noProof/>
          </w:rPr>
          <w:t>HST-116 – Recurso dos Pedidos de Substituição do Julgamento Final.</w:t>
        </w:r>
        <w:r w:rsidR="008B7309">
          <w:rPr>
            <w:noProof/>
            <w:webHidden/>
          </w:rPr>
          <w:tab/>
        </w:r>
        <w:r w:rsidR="008B7309">
          <w:rPr>
            <w:noProof/>
            <w:webHidden/>
          </w:rPr>
          <w:fldChar w:fldCharType="begin"/>
        </w:r>
        <w:r w:rsidR="008B7309">
          <w:rPr>
            <w:noProof/>
            <w:webHidden/>
          </w:rPr>
          <w:instrText xml:space="preserve"> PAGEREF _Toc37940501 \h </w:instrText>
        </w:r>
        <w:r w:rsidR="008B7309">
          <w:rPr>
            <w:noProof/>
            <w:webHidden/>
          </w:rPr>
        </w:r>
        <w:r w:rsidR="008B7309">
          <w:rPr>
            <w:noProof/>
            <w:webHidden/>
          </w:rPr>
          <w:fldChar w:fldCharType="separate"/>
        </w:r>
        <w:r w:rsidR="008B7309">
          <w:rPr>
            <w:noProof/>
            <w:webHidden/>
          </w:rPr>
          <w:t>4</w:t>
        </w:r>
        <w:r w:rsidR="008B7309">
          <w:rPr>
            <w:noProof/>
            <w:webHidden/>
          </w:rPr>
          <w:fldChar w:fldCharType="end"/>
        </w:r>
      </w:hyperlink>
    </w:p>
    <w:p w14:paraId="20FF8C3C" w14:textId="77777777" w:rsidR="008B7309" w:rsidRDefault="0022185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40502" w:history="1">
        <w:r w:rsidR="008B7309" w:rsidRPr="00F02C20">
          <w:rPr>
            <w:rStyle w:val="Hyperlink"/>
            <w:noProof/>
          </w:rPr>
          <w:t>COMO Profissional</w:t>
        </w:r>
        <w:r w:rsidR="008B7309">
          <w:rPr>
            <w:noProof/>
            <w:webHidden/>
          </w:rPr>
          <w:tab/>
        </w:r>
        <w:r w:rsidR="008B7309">
          <w:rPr>
            <w:noProof/>
            <w:webHidden/>
          </w:rPr>
          <w:fldChar w:fldCharType="begin"/>
        </w:r>
        <w:r w:rsidR="008B7309">
          <w:rPr>
            <w:noProof/>
            <w:webHidden/>
          </w:rPr>
          <w:instrText xml:space="preserve"> PAGEREF _Toc37940502 \h </w:instrText>
        </w:r>
        <w:r w:rsidR="008B7309">
          <w:rPr>
            <w:noProof/>
            <w:webHidden/>
          </w:rPr>
        </w:r>
        <w:r w:rsidR="008B7309">
          <w:rPr>
            <w:noProof/>
            <w:webHidden/>
          </w:rPr>
          <w:fldChar w:fldCharType="separate"/>
        </w:r>
        <w:r w:rsidR="008B7309">
          <w:rPr>
            <w:noProof/>
            <w:webHidden/>
          </w:rPr>
          <w:t>4</w:t>
        </w:r>
        <w:r w:rsidR="008B7309">
          <w:rPr>
            <w:noProof/>
            <w:webHidden/>
          </w:rPr>
          <w:fldChar w:fldCharType="end"/>
        </w:r>
      </w:hyperlink>
    </w:p>
    <w:p w14:paraId="06B3AA0D" w14:textId="77777777" w:rsidR="008B7309" w:rsidRDefault="0022185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40503" w:history="1">
        <w:r w:rsidR="008B7309" w:rsidRPr="00F02C20">
          <w:rPr>
            <w:rStyle w:val="Hyperlink"/>
            <w:noProof/>
          </w:rPr>
          <w:t>PARA incluir Recurso do Pedido de Substituição.</w:t>
        </w:r>
        <w:r w:rsidR="008B7309">
          <w:rPr>
            <w:noProof/>
            <w:webHidden/>
          </w:rPr>
          <w:tab/>
        </w:r>
        <w:r w:rsidR="008B7309">
          <w:rPr>
            <w:noProof/>
            <w:webHidden/>
          </w:rPr>
          <w:fldChar w:fldCharType="begin"/>
        </w:r>
        <w:r w:rsidR="008B7309">
          <w:rPr>
            <w:noProof/>
            <w:webHidden/>
          </w:rPr>
          <w:instrText xml:space="preserve"> PAGEREF _Toc37940503 \h </w:instrText>
        </w:r>
        <w:r w:rsidR="008B7309">
          <w:rPr>
            <w:noProof/>
            <w:webHidden/>
          </w:rPr>
        </w:r>
        <w:r w:rsidR="008B7309">
          <w:rPr>
            <w:noProof/>
            <w:webHidden/>
          </w:rPr>
          <w:fldChar w:fldCharType="separate"/>
        </w:r>
        <w:r w:rsidR="008B7309">
          <w:rPr>
            <w:noProof/>
            <w:webHidden/>
          </w:rPr>
          <w:t>4</w:t>
        </w:r>
        <w:r w:rsidR="008B7309">
          <w:rPr>
            <w:noProof/>
            <w:webHidden/>
          </w:rPr>
          <w:fldChar w:fldCharType="end"/>
        </w:r>
      </w:hyperlink>
    </w:p>
    <w:p w14:paraId="358F5671" w14:textId="77777777" w:rsidR="008B7309" w:rsidRDefault="0022185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40504" w:history="1">
        <w:r w:rsidR="008B7309" w:rsidRPr="00F02C20">
          <w:rPr>
            <w:rStyle w:val="Hyperlink"/>
            <w:noProof/>
          </w:rPr>
          <w:t>PROTÓTIPO</w:t>
        </w:r>
        <w:r w:rsidR="008B7309">
          <w:rPr>
            <w:noProof/>
            <w:webHidden/>
          </w:rPr>
          <w:tab/>
        </w:r>
        <w:r w:rsidR="008B7309">
          <w:rPr>
            <w:noProof/>
            <w:webHidden/>
          </w:rPr>
          <w:fldChar w:fldCharType="begin"/>
        </w:r>
        <w:r w:rsidR="008B7309">
          <w:rPr>
            <w:noProof/>
            <w:webHidden/>
          </w:rPr>
          <w:instrText xml:space="preserve"> PAGEREF _Toc37940504 \h </w:instrText>
        </w:r>
        <w:r w:rsidR="008B7309">
          <w:rPr>
            <w:noProof/>
            <w:webHidden/>
          </w:rPr>
        </w:r>
        <w:r w:rsidR="008B7309">
          <w:rPr>
            <w:noProof/>
            <w:webHidden/>
          </w:rPr>
          <w:fldChar w:fldCharType="separate"/>
        </w:r>
        <w:r w:rsidR="008B7309">
          <w:rPr>
            <w:noProof/>
            <w:webHidden/>
          </w:rPr>
          <w:t>4</w:t>
        </w:r>
        <w:r w:rsidR="008B7309">
          <w:rPr>
            <w:noProof/>
            <w:webHidden/>
          </w:rPr>
          <w:fldChar w:fldCharType="end"/>
        </w:r>
      </w:hyperlink>
    </w:p>
    <w:p w14:paraId="56F3FCD9" w14:textId="77777777" w:rsidR="008B7309" w:rsidRDefault="0022185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40505" w:history="1">
        <w:r w:rsidR="008B7309" w:rsidRPr="00F02C20">
          <w:rPr>
            <w:rStyle w:val="Hyperlink"/>
            <w:noProof/>
          </w:rPr>
          <w:t>CRITÉRIOS DE ACEITE</w:t>
        </w:r>
        <w:r w:rsidR="008B7309">
          <w:rPr>
            <w:noProof/>
            <w:webHidden/>
          </w:rPr>
          <w:tab/>
        </w:r>
        <w:r w:rsidR="008B7309">
          <w:rPr>
            <w:noProof/>
            <w:webHidden/>
          </w:rPr>
          <w:fldChar w:fldCharType="begin"/>
        </w:r>
        <w:r w:rsidR="008B7309">
          <w:rPr>
            <w:noProof/>
            <w:webHidden/>
          </w:rPr>
          <w:instrText xml:space="preserve"> PAGEREF _Toc37940505 \h </w:instrText>
        </w:r>
        <w:r w:rsidR="008B7309">
          <w:rPr>
            <w:noProof/>
            <w:webHidden/>
          </w:rPr>
        </w:r>
        <w:r w:rsidR="008B7309">
          <w:rPr>
            <w:noProof/>
            <w:webHidden/>
          </w:rPr>
          <w:fldChar w:fldCharType="separate"/>
        </w:r>
        <w:r w:rsidR="008B7309">
          <w:rPr>
            <w:noProof/>
            <w:webHidden/>
          </w:rPr>
          <w:t>6</w:t>
        </w:r>
        <w:r w:rsidR="008B7309">
          <w:rPr>
            <w:noProof/>
            <w:webHidden/>
          </w:rPr>
          <w:fldChar w:fldCharType="end"/>
        </w:r>
      </w:hyperlink>
    </w:p>
    <w:p w14:paraId="6937FBD4" w14:textId="77777777" w:rsidR="008B7309" w:rsidRDefault="0022185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40506" w:history="1">
        <w:r w:rsidR="008B7309" w:rsidRPr="00F02C20">
          <w:rPr>
            <w:rStyle w:val="Hyperlink"/>
            <w:noProof/>
          </w:rPr>
          <w:t>INFORMAÇÕES COMPLEMENTARES</w:t>
        </w:r>
        <w:r w:rsidR="008B7309">
          <w:rPr>
            <w:noProof/>
            <w:webHidden/>
          </w:rPr>
          <w:tab/>
        </w:r>
        <w:r w:rsidR="008B7309">
          <w:rPr>
            <w:noProof/>
            <w:webHidden/>
          </w:rPr>
          <w:fldChar w:fldCharType="begin"/>
        </w:r>
        <w:r w:rsidR="008B7309">
          <w:rPr>
            <w:noProof/>
            <w:webHidden/>
          </w:rPr>
          <w:instrText xml:space="preserve"> PAGEREF _Toc37940506 \h </w:instrText>
        </w:r>
        <w:r w:rsidR="008B7309">
          <w:rPr>
            <w:noProof/>
            <w:webHidden/>
          </w:rPr>
        </w:r>
        <w:r w:rsidR="008B7309">
          <w:rPr>
            <w:noProof/>
            <w:webHidden/>
          </w:rPr>
          <w:fldChar w:fldCharType="separate"/>
        </w:r>
        <w:r w:rsidR="008B7309">
          <w:rPr>
            <w:noProof/>
            <w:webHidden/>
          </w:rPr>
          <w:t>10</w:t>
        </w:r>
        <w:r w:rsidR="008B7309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5E43EE1F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7940501"/>
      <w:r w:rsidR="00CE176F">
        <w:lastRenderedPageBreak/>
        <w:t>HST</w:t>
      </w:r>
      <w:r w:rsidR="00C03F98">
        <w:t>-</w:t>
      </w:r>
      <w:r w:rsidR="00FA40DB">
        <w:t>1</w:t>
      </w:r>
      <w:r w:rsidR="00C20769">
        <w:t>1</w:t>
      </w:r>
      <w:r w:rsidR="00796031">
        <w:t>6</w:t>
      </w:r>
      <w:r w:rsidR="00FA40DB">
        <w:t xml:space="preserve"> </w:t>
      </w:r>
      <w:r w:rsidR="0035649F">
        <w:t>–</w:t>
      </w:r>
      <w:r w:rsidR="00C44E33">
        <w:t xml:space="preserve"> </w:t>
      </w:r>
      <w:r w:rsidR="00796031">
        <w:t>Recurso</w:t>
      </w:r>
      <w:r w:rsidR="00A45020">
        <w:t xml:space="preserve"> dos</w:t>
      </w:r>
      <w:r w:rsidR="00C20769">
        <w:t xml:space="preserve"> Pedido</w:t>
      </w:r>
      <w:r w:rsidR="00A45020">
        <w:t>s</w:t>
      </w:r>
      <w:r w:rsidR="00C20769">
        <w:t xml:space="preserve"> de </w:t>
      </w:r>
      <w:r w:rsidR="00703731">
        <w:t>Substituição</w:t>
      </w:r>
      <w:r w:rsidR="00C44E33">
        <w:t xml:space="preserve"> d</w:t>
      </w:r>
      <w:r w:rsidR="00C20769">
        <w:t>o Julgamento Final</w:t>
      </w:r>
      <w:r w:rsidR="005D249C">
        <w:t>.</w:t>
      </w:r>
      <w:bookmarkEnd w:id="4"/>
      <w:r w:rsidR="005E1A06">
        <w:t xml:space="preserve"> </w:t>
      </w:r>
    </w:p>
    <w:p w14:paraId="37D34CD1" w14:textId="24080D73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7940502"/>
      <w:r w:rsidRPr="000628DE">
        <w:t>COMO</w:t>
      </w:r>
      <w:r w:rsidR="00C64B05" w:rsidRPr="000628DE">
        <w:t xml:space="preserve"> </w:t>
      </w:r>
      <w:r w:rsidR="00703731" w:rsidRPr="00703731">
        <w:rPr>
          <w:b w:val="0"/>
        </w:rPr>
        <w:t>Profissional</w:t>
      </w:r>
      <w:bookmarkEnd w:id="5"/>
    </w:p>
    <w:p w14:paraId="405BA23E" w14:textId="456BB964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063E26">
        <w:rPr>
          <w:b w:val="0"/>
        </w:rPr>
        <w:t>ter acesso a interface d</w:t>
      </w:r>
      <w:r w:rsidR="00F80468">
        <w:rPr>
          <w:b w:val="0"/>
        </w:rPr>
        <w:t xml:space="preserve">o pedido de </w:t>
      </w:r>
      <w:r w:rsidR="00063E26">
        <w:rPr>
          <w:b w:val="0"/>
        </w:rPr>
        <w:t xml:space="preserve">substituir </w:t>
      </w:r>
      <w:r w:rsidR="000B6E1E">
        <w:rPr>
          <w:b w:val="0"/>
        </w:rPr>
        <w:t xml:space="preserve">Julgamento Final </w:t>
      </w:r>
    </w:p>
    <w:p w14:paraId="38E7497A" w14:textId="1785E811" w:rsidR="00A735A5" w:rsidRPr="0020437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7940503"/>
      <w:r>
        <w:t>PAR</w:t>
      </w:r>
      <w:r w:rsidR="00CE176F" w:rsidRPr="000628DE">
        <w:t>A</w:t>
      </w:r>
      <w:r w:rsidR="005A4527" w:rsidRPr="000628DE">
        <w:t xml:space="preserve"> </w:t>
      </w:r>
      <w:r w:rsidR="00796031" w:rsidRPr="00796031">
        <w:rPr>
          <w:b w:val="0"/>
        </w:rPr>
        <w:t xml:space="preserve">incluir </w:t>
      </w:r>
      <w:r w:rsidR="00796031">
        <w:rPr>
          <w:b w:val="0"/>
        </w:rPr>
        <w:t xml:space="preserve">Recurso do </w:t>
      </w:r>
      <w:r w:rsidR="00F80468">
        <w:rPr>
          <w:b w:val="0"/>
        </w:rPr>
        <w:t xml:space="preserve">Pedido de </w:t>
      </w:r>
      <w:r w:rsidR="00A45020">
        <w:rPr>
          <w:b w:val="0"/>
        </w:rPr>
        <w:t>Su</w:t>
      </w:r>
      <w:r w:rsidR="00A45020" w:rsidRPr="00FE2B2B">
        <w:rPr>
          <w:b w:val="0"/>
        </w:rPr>
        <w:t>bstitu</w:t>
      </w:r>
      <w:r w:rsidR="00A45020">
        <w:rPr>
          <w:b w:val="0"/>
        </w:rPr>
        <w:t>ição</w:t>
      </w:r>
      <w:r w:rsidR="00F80468">
        <w:rPr>
          <w:b w:val="0"/>
        </w:rPr>
        <w:t>.</w:t>
      </w:r>
      <w:bookmarkEnd w:id="6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37940504"/>
      <w:r>
        <w:t>PROTÓTIPO</w:t>
      </w:r>
      <w:bookmarkEnd w:id="7"/>
      <w:bookmarkEnd w:id="8"/>
    </w:p>
    <w:p w14:paraId="69E37654" w14:textId="5A3D4A47" w:rsidR="00977771" w:rsidRDefault="001262F5" w:rsidP="006B4BE8">
      <w:pPr>
        <w:pStyle w:val="EstiloPrototipo3"/>
        <w:numPr>
          <w:ilvl w:val="0"/>
          <w:numId w:val="4"/>
        </w:numPr>
      </w:pPr>
      <w:bookmarkStart w:id="9" w:name="_Ref37926929"/>
      <w:bookmarkStart w:id="10" w:name="_Ref13579649"/>
      <w:r>
        <w:t>Incluir Recurso do Pedido de Substituição</w:t>
      </w:r>
      <w:bookmarkEnd w:id="9"/>
    </w:p>
    <w:p w14:paraId="083BA5F6" w14:textId="2380906A" w:rsidR="00977771" w:rsidRDefault="00205D4D" w:rsidP="001262F5">
      <w:pPr>
        <w:pStyle w:val="EstiloPrototipo3"/>
        <w:tabs>
          <w:tab w:val="clear" w:pos="425"/>
        </w:tabs>
        <w:ind w:left="426"/>
      </w:pPr>
      <w:r>
        <w:rPr>
          <w:noProof/>
        </w:rPr>
        <w:drawing>
          <wp:inline distT="0" distB="0" distL="0" distR="0" wp14:anchorId="1630F86B" wp14:editId="0CA2036B">
            <wp:extent cx="5267740" cy="5883887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_de_Tel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73" cy="590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775"/>
        <w:gridCol w:w="531"/>
        <w:gridCol w:w="1246"/>
        <w:gridCol w:w="442"/>
        <w:gridCol w:w="592"/>
        <w:gridCol w:w="263"/>
        <w:gridCol w:w="663"/>
        <w:gridCol w:w="2855"/>
      </w:tblGrid>
      <w:tr w:rsidR="0001007F" w:rsidRPr="00045162" w14:paraId="53381FCF" w14:textId="77777777" w:rsidTr="00DB5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</w:tcPr>
          <w:bookmarkEnd w:id="10"/>
          <w:p w14:paraId="26ACEE21" w14:textId="77777777" w:rsidR="0001007F" w:rsidRPr="00045162" w:rsidRDefault="0001007F" w:rsidP="00DB54CA">
            <w:pPr>
              <w:pStyle w:val="EstiloPrototipo3"/>
              <w:jc w:val="center"/>
            </w:pPr>
            <w:r w:rsidRPr="00045162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01007F" w:rsidRPr="00045162" w14:paraId="65E5F5F7" w14:textId="77777777" w:rsidTr="00DB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</w:tcPr>
          <w:p w14:paraId="2B292E67" w14:textId="77777777" w:rsidR="0001007F" w:rsidRPr="00AF0E87" w:rsidRDefault="0001007F" w:rsidP="00DB54CA">
            <w:pPr>
              <w:pStyle w:val="EstiloPrototipo3"/>
              <w:jc w:val="center"/>
            </w:pPr>
            <w:r w:rsidRPr="00AF0E87">
              <w:t>Inserir Justificativa/Documento</w:t>
            </w:r>
          </w:p>
        </w:tc>
      </w:tr>
      <w:tr w:rsidR="0001007F" w:rsidRPr="00045162" w14:paraId="0202AE01" w14:textId="77777777" w:rsidTr="00DB54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4219E8AF" w14:textId="77777777" w:rsidR="0001007F" w:rsidRPr="00AF0E87" w:rsidRDefault="0001007F" w:rsidP="00DB54CA">
            <w:pPr>
              <w:spacing w:before="60" w:after="60"/>
              <w:jc w:val="center"/>
              <w:rPr>
                <w:b/>
                <w:sz w:val="20"/>
              </w:rPr>
            </w:pPr>
            <w:r w:rsidRPr="00AF0E8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77006740" w14:textId="77777777" w:rsidR="0001007F" w:rsidRPr="00AF0E87" w:rsidRDefault="0001007F" w:rsidP="00DB54CA">
            <w:pPr>
              <w:spacing w:before="60" w:after="60"/>
              <w:jc w:val="center"/>
              <w:rPr>
                <w:b/>
                <w:sz w:val="20"/>
              </w:rPr>
            </w:pPr>
            <w:r w:rsidRPr="00AF0E8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6585EEBF" w14:textId="77777777" w:rsidR="0001007F" w:rsidRPr="00AF0E87" w:rsidRDefault="0001007F" w:rsidP="00DB54CA">
            <w:pPr>
              <w:spacing w:before="60" w:after="60"/>
              <w:jc w:val="center"/>
              <w:rPr>
                <w:b/>
                <w:sz w:val="20"/>
              </w:rPr>
            </w:pPr>
            <w:r w:rsidRPr="00AF0E8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E24EFD3" w14:textId="77777777" w:rsidR="0001007F" w:rsidRPr="00AF0E87" w:rsidRDefault="0001007F" w:rsidP="00DB54CA">
            <w:pPr>
              <w:spacing w:before="60" w:after="60"/>
              <w:jc w:val="center"/>
              <w:rPr>
                <w:b/>
                <w:sz w:val="20"/>
              </w:rPr>
            </w:pPr>
            <w:r w:rsidRPr="00AF0E87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4A1154B5" w14:textId="77777777" w:rsidR="0001007F" w:rsidRPr="00AF0E87" w:rsidRDefault="0001007F" w:rsidP="00DB54CA">
            <w:pPr>
              <w:spacing w:before="60" w:after="60"/>
              <w:jc w:val="center"/>
              <w:rPr>
                <w:b/>
                <w:sz w:val="20"/>
              </w:rPr>
            </w:pPr>
            <w:r w:rsidRPr="00AF0E8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15EB828B" w14:textId="77777777" w:rsidR="0001007F" w:rsidRPr="00AF0E87" w:rsidRDefault="0001007F" w:rsidP="00DB54CA">
            <w:pPr>
              <w:spacing w:before="60" w:after="60"/>
              <w:jc w:val="center"/>
              <w:rPr>
                <w:b/>
                <w:sz w:val="20"/>
              </w:rPr>
            </w:pPr>
            <w:r w:rsidRPr="00AF0E8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06FBB95C" w14:textId="77777777" w:rsidR="0001007F" w:rsidRPr="00AF0E87" w:rsidRDefault="0001007F" w:rsidP="00DB54CA">
            <w:pPr>
              <w:spacing w:before="60" w:after="60"/>
              <w:jc w:val="center"/>
              <w:rPr>
                <w:b/>
                <w:sz w:val="20"/>
              </w:rPr>
            </w:pPr>
            <w:r w:rsidRPr="00AF0E87">
              <w:rPr>
                <w:b/>
                <w:sz w:val="20"/>
              </w:rPr>
              <w:t>Regra</w:t>
            </w:r>
          </w:p>
        </w:tc>
      </w:tr>
      <w:tr w:rsidR="0001007F" w:rsidRPr="00045162" w14:paraId="5BAEA8AD" w14:textId="77777777" w:rsidTr="00DB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BDA1CF4" w14:textId="77777777" w:rsidR="0001007F" w:rsidRPr="00AF0E87" w:rsidRDefault="0001007F" w:rsidP="0001007F">
            <w:pPr>
              <w:pStyle w:val="PargrafodaLista"/>
              <w:numPr>
                <w:ilvl w:val="0"/>
                <w:numId w:val="2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9958626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Interpor Recurso – Pedido de Substituição</w:t>
            </w:r>
          </w:p>
        </w:tc>
        <w:tc>
          <w:tcPr>
            <w:tcW w:w="1306" w:type="dxa"/>
            <w:gridSpan w:val="2"/>
          </w:tcPr>
          <w:p w14:paraId="3848318D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Exibe título do pop-up</w:t>
            </w:r>
          </w:p>
        </w:tc>
        <w:tc>
          <w:tcPr>
            <w:tcW w:w="1246" w:type="dxa"/>
          </w:tcPr>
          <w:p w14:paraId="44A1CE95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0E7EF43D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76C6DED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5C1E58D" w14:textId="77777777" w:rsidR="0001007F" w:rsidRPr="00AF0E87" w:rsidRDefault="0001007F" w:rsidP="0001007F">
            <w:pPr>
              <w:pStyle w:val="PargrafodaLista"/>
              <w:numPr>
                <w:ilvl w:val="1"/>
                <w:numId w:val="22"/>
              </w:numPr>
              <w:spacing w:before="60" w:after="60"/>
              <w:ind w:hanging="232"/>
            </w:pPr>
            <w:r w:rsidRPr="00AF0E87">
              <w:rPr>
                <w:sz w:val="18"/>
                <w:szCs w:val="18"/>
              </w:rPr>
              <w:t>Somente Leitura</w:t>
            </w:r>
            <w:r w:rsidRPr="00AF0E87">
              <w:t>: Sim</w:t>
            </w:r>
          </w:p>
          <w:p w14:paraId="0A9044DE" w14:textId="77777777" w:rsidR="0001007F" w:rsidRPr="00AF0E87" w:rsidRDefault="0001007F" w:rsidP="0001007F">
            <w:pPr>
              <w:pStyle w:val="PargrafodaLista"/>
              <w:numPr>
                <w:ilvl w:val="1"/>
                <w:numId w:val="22"/>
              </w:numPr>
              <w:spacing w:before="60" w:after="60"/>
              <w:ind w:hanging="232"/>
            </w:pPr>
            <w:r w:rsidRPr="00AF0E87">
              <w:t>Obrigatório: N/A</w:t>
            </w:r>
          </w:p>
        </w:tc>
      </w:tr>
      <w:tr w:rsidR="0001007F" w:rsidRPr="00045162" w14:paraId="241066CD" w14:textId="77777777" w:rsidTr="00DB54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689DF3F" w14:textId="77777777" w:rsidR="0001007F" w:rsidRPr="00AF0E87" w:rsidRDefault="0001007F" w:rsidP="0001007F">
            <w:pPr>
              <w:pStyle w:val="PargrafodaLista"/>
              <w:numPr>
                <w:ilvl w:val="0"/>
                <w:numId w:val="2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2464B08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noProof/>
                <w:sz w:val="18"/>
                <w:szCs w:val="18"/>
              </w:rPr>
              <w:t>Recurso do Julgamento</w:t>
            </w:r>
          </w:p>
        </w:tc>
        <w:tc>
          <w:tcPr>
            <w:tcW w:w="1306" w:type="dxa"/>
            <w:gridSpan w:val="2"/>
          </w:tcPr>
          <w:p w14:paraId="5DB92EE5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Campo para inserção do texto referente ao pedido de recurso do julgamento em 1ª instância</w:t>
            </w:r>
          </w:p>
        </w:tc>
        <w:tc>
          <w:tcPr>
            <w:tcW w:w="1246" w:type="dxa"/>
          </w:tcPr>
          <w:p w14:paraId="244901DA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 xml:space="preserve">Alfanumérico </w:t>
            </w:r>
          </w:p>
        </w:tc>
        <w:tc>
          <w:tcPr>
            <w:tcW w:w="1034" w:type="dxa"/>
            <w:gridSpan w:val="2"/>
          </w:tcPr>
          <w:p w14:paraId="1FD8DFF0" w14:textId="77777777" w:rsidR="0001007F" w:rsidRPr="00AF0E87" w:rsidRDefault="0001007F" w:rsidP="00DB54CA">
            <w:pPr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E13C890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8021601" w14:textId="77777777" w:rsidR="0001007F" w:rsidRPr="00AF0E87" w:rsidRDefault="0001007F" w:rsidP="00DB54C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Somente Leitura: Não</w:t>
            </w:r>
          </w:p>
          <w:p w14:paraId="4312E819" w14:textId="77777777" w:rsidR="0001007F" w:rsidRPr="00AF0E87" w:rsidRDefault="0001007F" w:rsidP="00DB54C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Obrigatório: Sim</w:t>
            </w:r>
          </w:p>
          <w:p w14:paraId="475EE8B7" w14:textId="77777777" w:rsidR="0001007F" w:rsidRPr="00AF0E87" w:rsidRDefault="0001007F" w:rsidP="00DB54C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 xml:space="preserve">Tamanho: 1000 caracteres </w:t>
            </w:r>
          </w:p>
          <w:p w14:paraId="1F1281F5" w14:textId="77777777" w:rsidR="0001007F" w:rsidRPr="00AF0E87" w:rsidRDefault="0001007F" w:rsidP="00DB54C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Permite Caracteres Especiais: Sim</w:t>
            </w:r>
          </w:p>
        </w:tc>
      </w:tr>
      <w:tr w:rsidR="0001007F" w:rsidRPr="00045162" w14:paraId="541DF955" w14:textId="77777777" w:rsidTr="00DB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444954D" w14:textId="77777777" w:rsidR="0001007F" w:rsidRPr="00AF0E87" w:rsidRDefault="0001007F" w:rsidP="0001007F">
            <w:pPr>
              <w:pStyle w:val="PargrafodaLista"/>
              <w:numPr>
                <w:ilvl w:val="0"/>
                <w:numId w:val="2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62061BE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  <w:gridSpan w:val="2"/>
          </w:tcPr>
          <w:p w14:paraId="5352ADC2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 xml:space="preserve">Campo para realização Upload de arquivos caso seja necessário. </w:t>
            </w:r>
          </w:p>
        </w:tc>
        <w:tc>
          <w:tcPr>
            <w:tcW w:w="1246" w:type="dxa"/>
          </w:tcPr>
          <w:p w14:paraId="25E0CF82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Arquivo</w:t>
            </w:r>
          </w:p>
        </w:tc>
        <w:tc>
          <w:tcPr>
            <w:tcW w:w="1034" w:type="dxa"/>
            <w:gridSpan w:val="2"/>
          </w:tcPr>
          <w:p w14:paraId="3C857483" w14:textId="77777777" w:rsidR="0001007F" w:rsidRPr="00AF0E87" w:rsidRDefault="0001007F" w:rsidP="00DB54CA">
            <w:pPr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6D3879A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C05F9C2" w14:textId="77777777" w:rsidR="0001007F" w:rsidRPr="00AF0E87" w:rsidRDefault="0001007F" w:rsidP="00DB54C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Somente Leitura: Não</w:t>
            </w:r>
          </w:p>
          <w:p w14:paraId="6C4B6702" w14:textId="77777777" w:rsidR="0001007F" w:rsidRPr="00AF0E87" w:rsidRDefault="0001007F" w:rsidP="00DB54C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Obrigatório: Não</w:t>
            </w:r>
          </w:p>
          <w:p w14:paraId="23BBA845" w14:textId="77777777" w:rsidR="0001007F" w:rsidRPr="00AF0E87" w:rsidRDefault="0001007F" w:rsidP="00DB54C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O sistema deve apresentar o mesmo nome do arquivo original que foi realizado o upload.</w:t>
            </w:r>
          </w:p>
          <w:p w14:paraId="7133324F" w14:textId="77777777" w:rsidR="0001007F" w:rsidRPr="00AF0E87" w:rsidRDefault="0001007F" w:rsidP="00DB54CA">
            <w:pPr>
              <w:spacing w:before="60" w:after="60"/>
              <w:ind w:left="360"/>
              <w:rPr>
                <w:sz w:val="18"/>
                <w:szCs w:val="18"/>
              </w:rPr>
            </w:pPr>
          </w:p>
        </w:tc>
      </w:tr>
      <w:tr w:rsidR="0001007F" w:rsidRPr="00045162" w14:paraId="35A4C608" w14:textId="77777777" w:rsidTr="00DB54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</w:tcPr>
          <w:p w14:paraId="1CF31CCE" w14:textId="77777777" w:rsidR="0001007F" w:rsidRPr="00AF0E87" w:rsidRDefault="0001007F" w:rsidP="00DB54CA">
            <w:pPr>
              <w:spacing w:before="60" w:after="60"/>
              <w:jc w:val="center"/>
              <w:rPr>
                <w:b/>
                <w:sz w:val="20"/>
              </w:rPr>
            </w:pPr>
            <w:r w:rsidRPr="00AF0E87">
              <w:rPr>
                <w:b/>
                <w:sz w:val="24"/>
                <w:szCs w:val="24"/>
              </w:rPr>
              <w:t>Comandos</w:t>
            </w:r>
          </w:p>
        </w:tc>
      </w:tr>
      <w:tr w:rsidR="0001007F" w:rsidRPr="00045162" w14:paraId="4E27DBEE" w14:textId="77777777" w:rsidTr="00DB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  <w:gridSpan w:val="3"/>
          </w:tcPr>
          <w:p w14:paraId="0D4DE76B" w14:textId="77777777" w:rsidR="0001007F" w:rsidRPr="00AF0E87" w:rsidRDefault="0001007F" w:rsidP="00DB54CA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AF0E87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2219" w:type="dxa"/>
            <w:gridSpan w:val="3"/>
          </w:tcPr>
          <w:p w14:paraId="00B3A46E" w14:textId="77777777" w:rsidR="0001007F" w:rsidRPr="00AF0E87" w:rsidRDefault="0001007F" w:rsidP="00DB54CA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AF0E87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55" w:type="dxa"/>
            <w:gridSpan w:val="2"/>
          </w:tcPr>
          <w:p w14:paraId="06B7B80D" w14:textId="77777777" w:rsidR="0001007F" w:rsidRPr="00AF0E87" w:rsidRDefault="0001007F" w:rsidP="00DB54C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AF0E87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518" w:type="dxa"/>
            <w:gridSpan w:val="2"/>
          </w:tcPr>
          <w:p w14:paraId="511C8504" w14:textId="77777777" w:rsidR="0001007F" w:rsidRPr="00AF0E87" w:rsidRDefault="0001007F" w:rsidP="00DB54C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AF0E87">
              <w:rPr>
                <w:b/>
                <w:sz w:val="18"/>
                <w:szCs w:val="18"/>
              </w:rPr>
              <w:t>Regras</w:t>
            </w:r>
          </w:p>
        </w:tc>
      </w:tr>
      <w:tr w:rsidR="0001007F" w:rsidRPr="00045162" w14:paraId="1FA5A31B" w14:textId="77777777" w:rsidTr="00DB54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  <w:gridSpan w:val="3"/>
          </w:tcPr>
          <w:p w14:paraId="6A2D2A27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noProof/>
                <w:sz w:val="18"/>
                <w:szCs w:val="18"/>
              </w:rPr>
              <w:t xml:space="preserve">Cancelar </w:t>
            </w:r>
          </w:p>
        </w:tc>
        <w:tc>
          <w:tcPr>
            <w:tcW w:w="2219" w:type="dxa"/>
            <w:gridSpan w:val="3"/>
          </w:tcPr>
          <w:p w14:paraId="61B6FB33" w14:textId="77777777" w:rsidR="0001007F" w:rsidRPr="00AF0E87" w:rsidRDefault="0001007F" w:rsidP="00DB54CA">
            <w:p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Ao acionar esse botão, o sistema deve fechar o pop-up e apresentar a interface [</w:t>
            </w:r>
            <w:r w:rsidRPr="00AF0E87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AF0E87">
              <w:rPr>
                <w:color w:val="31849B" w:themeColor="accent5" w:themeShade="BF"/>
                <w:sz w:val="18"/>
                <w:szCs w:val="18"/>
              </w:rPr>
              <w:instrText xml:space="preserve"> REF _Ref27042920 \r \h  \* MERGEFORMAT </w:instrText>
            </w:r>
            <w:r w:rsidRPr="00AF0E87">
              <w:rPr>
                <w:color w:val="31849B" w:themeColor="accent5" w:themeShade="BF"/>
                <w:sz w:val="18"/>
                <w:szCs w:val="18"/>
              </w:rPr>
            </w:r>
            <w:r w:rsidRPr="00AF0E87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AF0E87">
              <w:rPr>
                <w:color w:val="31849B" w:themeColor="accent5" w:themeShade="BF"/>
                <w:sz w:val="18"/>
                <w:szCs w:val="18"/>
              </w:rPr>
              <w:t>P01</w:t>
            </w:r>
            <w:r w:rsidRPr="00AF0E87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AF0E87">
              <w:rPr>
                <w:sz w:val="18"/>
                <w:szCs w:val="18"/>
              </w:rPr>
              <w:t>]</w:t>
            </w:r>
          </w:p>
        </w:tc>
        <w:tc>
          <w:tcPr>
            <w:tcW w:w="855" w:type="dxa"/>
            <w:gridSpan w:val="2"/>
          </w:tcPr>
          <w:p w14:paraId="43CFB5FC" w14:textId="77777777" w:rsidR="0001007F" w:rsidRPr="00AF0E87" w:rsidRDefault="0001007F" w:rsidP="00DB54CA">
            <w:p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Botão</w:t>
            </w:r>
          </w:p>
        </w:tc>
        <w:tc>
          <w:tcPr>
            <w:tcW w:w="3518" w:type="dxa"/>
            <w:gridSpan w:val="2"/>
          </w:tcPr>
          <w:p w14:paraId="128551F3" w14:textId="77777777" w:rsidR="0001007F" w:rsidRPr="00AF0E87" w:rsidRDefault="0001007F" w:rsidP="0001007F">
            <w:pPr>
              <w:pStyle w:val="PargrafodaLista"/>
              <w:numPr>
                <w:ilvl w:val="0"/>
                <w:numId w:val="24"/>
              </w:num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N/A</w:t>
            </w:r>
          </w:p>
        </w:tc>
      </w:tr>
      <w:tr w:rsidR="0001007F" w:rsidRPr="00045162" w14:paraId="75841645" w14:textId="77777777" w:rsidTr="00DB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  <w:gridSpan w:val="3"/>
          </w:tcPr>
          <w:p w14:paraId="306F15C1" w14:textId="77777777" w:rsidR="0001007F" w:rsidRPr="00AF0E87" w:rsidRDefault="0001007F" w:rsidP="00DB54CA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AF0E87">
              <w:rPr>
                <w:noProof/>
                <w:sz w:val="18"/>
                <w:szCs w:val="18"/>
              </w:rPr>
              <w:t>Cadastrar</w:t>
            </w:r>
          </w:p>
        </w:tc>
        <w:tc>
          <w:tcPr>
            <w:tcW w:w="2219" w:type="dxa"/>
            <w:gridSpan w:val="3"/>
          </w:tcPr>
          <w:p w14:paraId="30A269E0" w14:textId="77777777" w:rsidR="0001007F" w:rsidRPr="00AF0E87" w:rsidRDefault="0001007F" w:rsidP="00DB54CA">
            <w:p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Ao acionar esse botão, o sistema deve apresentar o pop-up [</w:t>
            </w:r>
            <w:r w:rsidRPr="00AF0E87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AF0E87">
              <w:rPr>
                <w:color w:val="31849B" w:themeColor="accent5" w:themeShade="BF"/>
                <w:sz w:val="18"/>
                <w:szCs w:val="18"/>
              </w:rPr>
              <w:instrText xml:space="preserve"> REF _Ref27036870 \r \h  \* MERGEFORMAT </w:instrText>
            </w:r>
            <w:r w:rsidRPr="00AF0E87">
              <w:rPr>
                <w:color w:val="31849B" w:themeColor="accent5" w:themeShade="BF"/>
                <w:sz w:val="18"/>
                <w:szCs w:val="18"/>
              </w:rPr>
            </w:r>
            <w:r w:rsidRPr="00AF0E87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AF0E87">
              <w:rPr>
                <w:color w:val="31849B" w:themeColor="accent5" w:themeShade="BF"/>
                <w:sz w:val="18"/>
                <w:szCs w:val="18"/>
              </w:rPr>
              <w:t>P03</w:t>
            </w:r>
            <w:r w:rsidRPr="00AF0E87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AF0E87">
              <w:rPr>
                <w:sz w:val="18"/>
                <w:szCs w:val="18"/>
              </w:rPr>
              <w:t>] com a mensagem de sucesso do cadastro do pedido de recurso.</w:t>
            </w:r>
          </w:p>
        </w:tc>
        <w:tc>
          <w:tcPr>
            <w:tcW w:w="855" w:type="dxa"/>
            <w:gridSpan w:val="2"/>
          </w:tcPr>
          <w:p w14:paraId="61C48B44" w14:textId="77777777" w:rsidR="0001007F" w:rsidRPr="00AF0E87" w:rsidRDefault="0001007F" w:rsidP="00DB54CA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518" w:type="dxa"/>
            <w:gridSpan w:val="2"/>
          </w:tcPr>
          <w:p w14:paraId="4C1FA830" w14:textId="77777777" w:rsidR="0001007F" w:rsidRPr="00AF0E87" w:rsidRDefault="0001007F" w:rsidP="0001007F">
            <w:pPr>
              <w:pStyle w:val="PargrafodaLista"/>
              <w:numPr>
                <w:ilvl w:val="0"/>
                <w:numId w:val="24"/>
              </w:num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N/A</w:t>
            </w:r>
          </w:p>
        </w:tc>
      </w:tr>
    </w:tbl>
    <w:p w14:paraId="2EBD63FC" w14:textId="77777777" w:rsidR="008071F1" w:rsidRDefault="008071F1" w:rsidP="0030370F">
      <w:pPr>
        <w:pStyle w:val="Ttulo2"/>
        <w:numPr>
          <w:ilvl w:val="0"/>
          <w:numId w:val="0"/>
        </w:numPr>
        <w:spacing w:before="240"/>
      </w:pPr>
    </w:p>
    <w:p w14:paraId="5CF620EB" w14:textId="77777777" w:rsidR="008071F1" w:rsidRDefault="008071F1" w:rsidP="008071F1"/>
    <w:p w14:paraId="23996809" w14:textId="77777777" w:rsidR="00791537" w:rsidRDefault="00791537" w:rsidP="008071F1"/>
    <w:p w14:paraId="4F38D86B" w14:textId="77777777" w:rsidR="00791537" w:rsidRDefault="00791537" w:rsidP="008071F1"/>
    <w:p w14:paraId="52D34EB9" w14:textId="77777777" w:rsidR="00791537" w:rsidRDefault="00791537" w:rsidP="008071F1"/>
    <w:p w14:paraId="0F7FDE7C" w14:textId="77777777" w:rsidR="00791537" w:rsidRDefault="00791537" w:rsidP="008071F1"/>
    <w:p w14:paraId="3786F544" w14:textId="77777777" w:rsidR="00791537" w:rsidRDefault="00791537" w:rsidP="008071F1"/>
    <w:p w14:paraId="4F7C10B6" w14:textId="77777777" w:rsidR="00791537" w:rsidRDefault="00791537" w:rsidP="008071F1"/>
    <w:p w14:paraId="02D5C9FC" w14:textId="2C0377E8" w:rsidR="008071F1" w:rsidRDefault="008071F1" w:rsidP="008071F1">
      <w:pPr>
        <w:pStyle w:val="Ttulo2"/>
        <w:numPr>
          <w:ilvl w:val="0"/>
          <w:numId w:val="0"/>
        </w:numPr>
        <w:spacing w:before="240"/>
      </w:pPr>
      <w:bookmarkStart w:id="11" w:name="_Toc37940505"/>
      <w:r>
        <w:lastRenderedPageBreak/>
        <w:t xml:space="preserve">CRITÉRIOS </w:t>
      </w:r>
      <w:r w:rsidRPr="00EC175D">
        <w:t>DE ACEITE</w:t>
      </w:r>
      <w:bookmarkEnd w:id="11"/>
    </w:p>
    <w:p w14:paraId="3E988259" w14:textId="77777777" w:rsidR="006F1C49" w:rsidRPr="006F1C49" w:rsidRDefault="006F1C49" w:rsidP="006F1C49"/>
    <w:p w14:paraId="34F179F8" w14:textId="77777777" w:rsidR="0030370F" w:rsidRPr="00EC175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C175D">
        <w:rPr>
          <w:b/>
          <w:color w:val="auto"/>
        </w:rPr>
        <w:t xml:space="preserve">Premissa: </w:t>
      </w:r>
    </w:p>
    <w:p w14:paraId="216AE57D" w14:textId="23C4DC8B" w:rsidR="00294B59" w:rsidRDefault="00294B59" w:rsidP="009A4CD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Nessa estória trataremos da </w:t>
      </w:r>
      <w:r w:rsidR="00BC063D">
        <w:t xml:space="preserve">inclusão </w:t>
      </w:r>
      <w:r>
        <w:t>d</w:t>
      </w:r>
      <w:r w:rsidR="00E9444D">
        <w:t>o</w:t>
      </w:r>
      <w:r w:rsidR="00BC063D">
        <w:t xml:space="preserve"> </w:t>
      </w:r>
      <w:r w:rsidR="00BC063D" w:rsidRPr="008B7309">
        <w:rPr>
          <w:color w:val="31849B" w:themeColor="accent5" w:themeShade="BF"/>
        </w:rPr>
        <w:t>Recurso</w:t>
      </w:r>
      <w:r w:rsidR="00BC063D">
        <w:t xml:space="preserve"> </w:t>
      </w:r>
      <w:r w:rsidR="009A4CD9">
        <w:t>do</w:t>
      </w:r>
      <w:r w:rsidR="00E9444D">
        <w:t xml:space="preserve"> Pedido de </w:t>
      </w:r>
      <w:r>
        <w:t xml:space="preserve">Substituição </w:t>
      </w:r>
      <w:r w:rsidR="00E9444D">
        <w:t>do</w:t>
      </w:r>
      <w:r w:rsidR="00C54D5C">
        <w:t xml:space="preserve"> julgamento final das chapas</w:t>
      </w:r>
      <w:r w:rsidR="00BC063D">
        <w:t>;</w:t>
      </w:r>
    </w:p>
    <w:p w14:paraId="3786DF1F" w14:textId="77777777" w:rsidR="00294B59" w:rsidRDefault="00294B59" w:rsidP="00294B59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63C3AF30" w14:textId="31295E62" w:rsidR="00BC063D" w:rsidRDefault="00BC063D" w:rsidP="000763D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Esta história deve ser executada quando o usuário acessar o módulo Profissional, acionando o botão</w:t>
      </w:r>
      <w:r>
        <w:rPr>
          <w:noProof/>
        </w:rPr>
        <w:drawing>
          <wp:inline distT="0" distB="0" distL="0" distR="0" wp14:anchorId="24BB03A1" wp14:editId="024312F7">
            <wp:extent cx="539191" cy="15462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65" cy="16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; </w:t>
      </w:r>
    </w:p>
    <w:p w14:paraId="6524BC52" w14:textId="77777777" w:rsidR="00BC063D" w:rsidRDefault="00BC063D" w:rsidP="00BC063D">
      <w:pPr>
        <w:pStyle w:val="PargrafodaLista"/>
      </w:pPr>
    </w:p>
    <w:p w14:paraId="24E392C1" w14:textId="310392A1" w:rsidR="00AF126B" w:rsidRDefault="00F557A2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usuário (Profissional) deve estar autenticado no sistema eleitoral e deve ter as permissões </w:t>
      </w:r>
      <w:r w:rsidR="00D8084A">
        <w:t xml:space="preserve">conforme regras </w:t>
      </w:r>
      <w:r w:rsidR="00ED580C">
        <w:t>contidas na HST088</w:t>
      </w:r>
      <w:r w:rsidR="00D8084A">
        <w:t>;</w:t>
      </w:r>
    </w:p>
    <w:p w14:paraId="2C4821C8" w14:textId="77777777" w:rsidR="008B7309" w:rsidRDefault="008B7309" w:rsidP="008B7309">
      <w:pPr>
        <w:pStyle w:val="PargrafodaLista"/>
      </w:pPr>
    </w:p>
    <w:p w14:paraId="3B8D06BC" w14:textId="53BD3941" w:rsidR="008B7309" w:rsidRDefault="008B7309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Apenas os Responsáveis da Chapa poderão solicitar Recurso do pedido de substituição, para a chapa a qual estão vinculados;</w:t>
      </w:r>
    </w:p>
    <w:p w14:paraId="665F158B" w14:textId="77777777" w:rsidR="00B00B8B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02B6A87" w14:textId="77777777" w:rsidR="004446D2" w:rsidRPr="00EC175D" w:rsidRDefault="004446D2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05096AEF" w:rsidR="000514D4" w:rsidRPr="00294B5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12024542"/>
      <w:r w:rsidRPr="00EC175D">
        <w:rPr>
          <w:b/>
        </w:rPr>
        <w:t>Regras Gerais:</w:t>
      </w:r>
      <w:bookmarkEnd w:id="12"/>
    </w:p>
    <w:p w14:paraId="781D326E" w14:textId="44F3E05E" w:rsidR="009A4CD9" w:rsidRPr="005E73F6" w:rsidRDefault="009A4CD9" w:rsidP="00294B5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5E73F6">
        <w:t>O sistema deve permitir que o Responsável da Chapa possa cadastr</w:t>
      </w:r>
      <w:r w:rsidR="008B7309">
        <w:t>ar</w:t>
      </w:r>
      <w:r w:rsidRPr="005E73F6">
        <w:t xml:space="preserve"> </w:t>
      </w:r>
      <w:r w:rsidR="00F952B7">
        <w:t xml:space="preserve">um </w:t>
      </w:r>
      <w:r w:rsidR="00F952B7" w:rsidRPr="008B7309">
        <w:rPr>
          <w:color w:val="31849B" w:themeColor="accent5" w:themeShade="BF"/>
        </w:rPr>
        <w:t>RECURSO</w:t>
      </w:r>
      <w:r w:rsidR="00F952B7">
        <w:t xml:space="preserve"> do</w:t>
      </w:r>
      <w:r w:rsidRPr="005E73F6">
        <w:t xml:space="preserve"> Pedido de Substituição, para os julgamentos INDEFERIDOS em 2ª Instância;</w:t>
      </w:r>
    </w:p>
    <w:p w14:paraId="751A4937" w14:textId="77777777" w:rsidR="009A4CD9" w:rsidRPr="005E73F6" w:rsidRDefault="009A4CD9" w:rsidP="009A4CD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1470F4E" w14:textId="13A675FE" w:rsidR="005E73F6" w:rsidRDefault="005E73F6" w:rsidP="00294B5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Na HST109 para os julgamentos INDEFERIDOS, o sistema deve exibir</w:t>
      </w:r>
      <w:r w:rsidR="003179F4">
        <w:t xml:space="preserve"> para os Responsáveis da Chapa o </w:t>
      </w:r>
      <w:proofErr w:type="gramStart"/>
      <w:r w:rsidR="003179F4">
        <w:t>bot</w:t>
      </w:r>
      <w:r w:rsidR="00F952B7">
        <w:t>ão</w:t>
      </w:r>
      <w:r w:rsidR="003179F4">
        <w:t>:</w:t>
      </w:r>
      <w:r w:rsidR="00F952B7">
        <w:rPr>
          <w:noProof/>
        </w:rPr>
        <w:drawing>
          <wp:inline distT="0" distB="0" distL="0" distR="0" wp14:anchorId="534C2BD0" wp14:editId="2C39B81C">
            <wp:extent cx="546100" cy="156602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066" cy="1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9F4">
        <w:t>;</w:t>
      </w:r>
      <w:proofErr w:type="gramEnd"/>
    </w:p>
    <w:p w14:paraId="560F8B55" w14:textId="77777777" w:rsidR="00916824" w:rsidRDefault="00916824" w:rsidP="00916824">
      <w:pPr>
        <w:pStyle w:val="PargrafodaLista"/>
      </w:pPr>
    </w:p>
    <w:p w14:paraId="1824E1D1" w14:textId="77777777" w:rsidR="001F18D5" w:rsidRPr="001A6175" w:rsidRDefault="001F18D5" w:rsidP="001F18D5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  <w:position w:val="3"/>
        </w:rPr>
      </w:pPr>
    </w:p>
    <w:p w14:paraId="203AFFC0" w14:textId="7896B320" w:rsidR="00DB54CA" w:rsidRDefault="00DB54CA" w:rsidP="001F18D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 xml:space="preserve">Incluir </w:t>
      </w:r>
      <w:r w:rsidRPr="005A0818">
        <w:rPr>
          <w:b/>
          <w:color w:val="31849B" w:themeColor="accent5" w:themeShade="BF"/>
        </w:rPr>
        <w:t>Recurso</w:t>
      </w:r>
      <w:r>
        <w:rPr>
          <w:b/>
        </w:rPr>
        <w:t xml:space="preserve"> do Pedido de Substituição</w:t>
      </w:r>
    </w:p>
    <w:p w14:paraId="04AA37DD" w14:textId="77777777" w:rsidR="00DB54CA" w:rsidRDefault="00DB54CA" w:rsidP="00DB54C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Ao acionar o botão</w:t>
      </w:r>
      <w:r>
        <w:rPr>
          <w:noProof/>
        </w:rPr>
        <w:drawing>
          <wp:inline distT="0" distB="0" distL="0" distR="0" wp14:anchorId="112DDB00" wp14:editId="27374DF1">
            <wp:extent cx="546100" cy="156602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066" cy="1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o sistema deve exibir a interface [</w:t>
      </w:r>
      <w:r w:rsidRPr="00DB54CA">
        <w:rPr>
          <w:color w:val="31849B" w:themeColor="accent5" w:themeShade="BF"/>
        </w:rPr>
        <w:fldChar w:fldCharType="begin"/>
      </w:r>
      <w:r w:rsidRPr="00DB54CA">
        <w:rPr>
          <w:color w:val="31849B" w:themeColor="accent5" w:themeShade="BF"/>
        </w:rPr>
        <w:instrText xml:space="preserve"> REF _Ref37926929 \r \h </w:instrText>
      </w:r>
      <w:r w:rsidRPr="00DB54CA">
        <w:rPr>
          <w:color w:val="31849B" w:themeColor="accent5" w:themeShade="BF"/>
        </w:rPr>
      </w:r>
      <w:r w:rsidRPr="00DB54CA">
        <w:rPr>
          <w:color w:val="31849B" w:themeColor="accent5" w:themeShade="BF"/>
        </w:rPr>
        <w:fldChar w:fldCharType="separate"/>
      </w:r>
      <w:r w:rsidRPr="00DB54CA">
        <w:rPr>
          <w:color w:val="31849B" w:themeColor="accent5" w:themeShade="BF"/>
        </w:rPr>
        <w:t>P01</w:t>
      </w:r>
      <w:r w:rsidRPr="00DB54CA">
        <w:rPr>
          <w:color w:val="31849B" w:themeColor="accent5" w:themeShade="BF"/>
        </w:rPr>
        <w:fldChar w:fldCharType="end"/>
      </w:r>
      <w:r>
        <w:t>], para que o ator possa incluir o Recurso da Substituição;</w:t>
      </w:r>
    </w:p>
    <w:p w14:paraId="017F26D4" w14:textId="77777777" w:rsidR="008B7309" w:rsidRDefault="008B7309" w:rsidP="008B730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46D3B62B" w14:textId="36599FF2" w:rsidR="008B7309" w:rsidRDefault="008B7309" w:rsidP="00DB54C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exibir os campos </w:t>
      </w:r>
      <w:r w:rsidR="006A2B6D" w:rsidRPr="004538A7">
        <w:rPr>
          <w:color w:val="31849B" w:themeColor="accent5" w:themeShade="BF"/>
          <w:highlight w:val="yellow"/>
        </w:rPr>
        <w:t>Substituição</w:t>
      </w:r>
      <w:r w:rsidR="006A2B6D" w:rsidRPr="004538A7">
        <w:rPr>
          <w:highlight w:val="yellow"/>
        </w:rPr>
        <w:t>,</w:t>
      </w:r>
      <w:r w:rsidR="006A2B6D">
        <w:t xml:space="preserve"> </w:t>
      </w:r>
      <w:r w:rsidR="006A2B6D" w:rsidRPr="006A2B6D">
        <w:rPr>
          <w:color w:val="31849B" w:themeColor="accent5" w:themeShade="BF"/>
        </w:rPr>
        <w:t xml:space="preserve">Descrição do </w:t>
      </w:r>
      <w:r w:rsidRPr="009B5FBD">
        <w:rPr>
          <w:color w:val="31849B" w:themeColor="accent5" w:themeShade="BF"/>
        </w:rPr>
        <w:t xml:space="preserve">Recurso do </w:t>
      </w:r>
      <w:r w:rsidR="006A2B6D">
        <w:rPr>
          <w:color w:val="31849B" w:themeColor="accent5" w:themeShade="BF"/>
        </w:rPr>
        <w:t>Pedido de Substituição</w:t>
      </w:r>
      <w:r>
        <w:rPr>
          <w:color w:val="31849B" w:themeColor="accent5" w:themeShade="BF"/>
        </w:rPr>
        <w:t xml:space="preserve"> </w:t>
      </w:r>
      <w:r>
        <w:rPr>
          <w:color w:val="auto"/>
        </w:rPr>
        <w:t xml:space="preserve">e </w:t>
      </w:r>
      <w:r w:rsidRPr="000529E0">
        <w:rPr>
          <w:color w:val="31849B" w:themeColor="accent5" w:themeShade="BF"/>
        </w:rPr>
        <w:t>Documento</w:t>
      </w:r>
      <w:r>
        <w:rPr>
          <w:color w:val="auto"/>
        </w:rPr>
        <w:t>;</w:t>
      </w:r>
    </w:p>
    <w:p w14:paraId="1A326D67" w14:textId="77777777" w:rsidR="005F3704" w:rsidRDefault="005F3704" w:rsidP="005F3704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F769606" w14:textId="1D456DD3" w:rsidR="004538A7" w:rsidRPr="004538A7" w:rsidRDefault="004538A7" w:rsidP="00DB54C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  <w:rPr>
          <w:highlight w:val="yellow"/>
        </w:rPr>
      </w:pPr>
      <w:r w:rsidRPr="004538A7">
        <w:rPr>
          <w:highlight w:val="yellow"/>
        </w:rPr>
        <w:t xml:space="preserve">Campo Substituição, o sistema deve exibir as informações conforme cadastramento realizado na HST100; O sistema deve exibir as informações deste campo desabilitadas para edição, e Não deve exibir a opção de excluir descrito na HST100; </w:t>
      </w:r>
      <w:bookmarkStart w:id="13" w:name="_GoBack"/>
      <w:bookmarkEnd w:id="13"/>
    </w:p>
    <w:p w14:paraId="53661628" w14:textId="77777777" w:rsidR="004538A7" w:rsidRDefault="004538A7" w:rsidP="004538A7">
      <w:pPr>
        <w:pStyle w:val="PargrafodaLista"/>
      </w:pPr>
    </w:p>
    <w:p w14:paraId="425AA0A6" w14:textId="0350E96C" w:rsidR="005F3704" w:rsidRPr="009B5FBD" w:rsidRDefault="005F3704" w:rsidP="00DB54C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Campo </w:t>
      </w:r>
      <w:r w:rsidR="004538A7" w:rsidRPr="004538A7">
        <w:rPr>
          <w:color w:val="31849B" w:themeColor="accent5" w:themeShade="BF"/>
          <w:highlight w:val="yellow"/>
        </w:rPr>
        <w:t xml:space="preserve">Descrição do </w:t>
      </w:r>
      <w:r w:rsidRPr="004538A7">
        <w:rPr>
          <w:color w:val="31849B" w:themeColor="accent5" w:themeShade="BF"/>
          <w:highlight w:val="yellow"/>
        </w:rPr>
        <w:t xml:space="preserve">Recurso do </w:t>
      </w:r>
      <w:r w:rsidR="004538A7" w:rsidRPr="004538A7">
        <w:rPr>
          <w:color w:val="31849B" w:themeColor="accent5" w:themeShade="BF"/>
          <w:highlight w:val="yellow"/>
        </w:rPr>
        <w:t>Pedido de Substituição</w:t>
      </w:r>
      <w:r w:rsidR="009B5FBD" w:rsidRPr="009B5FBD">
        <w:rPr>
          <w:color w:val="auto"/>
        </w:rPr>
        <w:t xml:space="preserve">, neste </w:t>
      </w:r>
      <w:r w:rsidR="009B5FBD" w:rsidRPr="000529E0">
        <w:rPr>
          <w:color w:val="000000" w:themeColor="text1"/>
        </w:rPr>
        <w:t>componente, o sistema deve permitir a inclusão de até 2000 caracteres. Ao ir incluindo os caracteres dentro do componente, o sistema deve ir exibindo a quantidade restante de caracteres disponíveis abaixo do componente</w:t>
      </w:r>
      <w:r w:rsidR="009B5FBD">
        <w:rPr>
          <w:color w:val="000000" w:themeColor="text1"/>
        </w:rPr>
        <w:t>; Campo de preenchimento obrigatório;</w:t>
      </w:r>
    </w:p>
    <w:p w14:paraId="2E11DF76" w14:textId="77777777" w:rsidR="009B5FBD" w:rsidRDefault="009B5FBD" w:rsidP="009B5FBD">
      <w:pPr>
        <w:pStyle w:val="PargrafodaLista"/>
      </w:pPr>
    </w:p>
    <w:p w14:paraId="214114B0" w14:textId="77777777" w:rsidR="009B5FBD" w:rsidRPr="007C5894" w:rsidRDefault="009B5FBD" w:rsidP="009B5FB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529E0">
        <w:t xml:space="preserve">O </w:t>
      </w:r>
      <w:r w:rsidRPr="000529E0">
        <w:rPr>
          <w:color w:val="auto"/>
        </w:rPr>
        <w:t>sistema deve disponibilizar um componente o qual possa customizar o texto;</w:t>
      </w:r>
    </w:p>
    <w:p w14:paraId="0702319D" w14:textId="77777777" w:rsidR="007C5894" w:rsidRPr="000529E0" w:rsidRDefault="007C5894" w:rsidP="007C5894">
      <w:pPr>
        <w:pStyle w:val="PargrafodaLista"/>
      </w:pPr>
    </w:p>
    <w:p w14:paraId="7A35F6A6" w14:textId="77777777" w:rsidR="007C5894" w:rsidRPr="000529E0" w:rsidRDefault="007C5894" w:rsidP="007C589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529E0">
        <w:rPr>
          <w:color w:val="auto"/>
        </w:rPr>
        <w:t xml:space="preserve">Campo </w:t>
      </w:r>
      <w:r w:rsidRPr="000529E0">
        <w:rPr>
          <w:color w:val="31849B" w:themeColor="accent5" w:themeShade="BF"/>
        </w:rPr>
        <w:t>Documento</w:t>
      </w:r>
      <w:r w:rsidRPr="000529E0">
        <w:rPr>
          <w:color w:val="auto"/>
        </w:rPr>
        <w:t>, o sistema deve disponibilizar um componente para realizar o Upload de arquivo, para que o ator possa incluir um arquivo que achar necessário, A inclusão deste arquivo NÃO é obrigatória;</w:t>
      </w:r>
    </w:p>
    <w:p w14:paraId="03443B5D" w14:textId="77777777" w:rsidR="007C5894" w:rsidRPr="000529E0" w:rsidRDefault="007C5894" w:rsidP="007C5894">
      <w:pPr>
        <w:pStyle w:val="PargrafodaLista"/>
        <w:numPr>
          <w:ilvl w:val="0"/>
          <w:numId w:val="25"/>
        </w:numPr>
        <w:spacing w:after="200" w:line="276" w:lineRule="auto"/>
        <w:contextualSpacing/>
        <w:rPr>
          <w:b/>
          <w:u w:val="single"/>
        </w:rPr>
      </w:pPr>
      <w:r w:rsidRPr="000529E0">
        <w:t xml:space="preserve">O sistema deve realizar a seguinte validação nos anexos: Somente aceitar arquivos no formato de PDF; </w:t>
      </w:r>
    </w:p>
    <w:p w14:paraId="6BA61867" w14:textId="77777777" w:rsidR="007C5894" w:rsidRPr="000529E0" w:rsidRDefault="007C5894" w:rsidP="007C5894">
      <w:pPr>
        <w:pStyle w:val="PargrafodaLista"/>
        <w:rPr>
          <w:b/>
          <w:u w:val="single"/>
        </w:rPr>
      </w:pPr>
    </w:p>
    <w:p w14:paraId="5E031B68" w14:textId="64D7AC70" w:rsidR="007C5894" w:rsidRPr="000529E0" w:rsidRDefault="007C5894" w:rsidP="007C5894">
      <w:pPr>
        <w:pStyle w:val="PargrafodaLista"/>
        <w:numPr>
          <w:ilvl w:val="0"/>
          <w:numId w:val="25"/>
        </w:numPr>
        <w:spacing w:after="200" w:line="276" w:lineRule="auto"/>
        <w:contextualSpacing/>
      </w:pPr>
      <w:r w:rsidRPr="000529E0">
        <w:t xml:space="preserve">Caso o sistema identificar que o formato do arquivo anexado não é PDF, o sistema deve apresentar mensagem; </w:t>
      </w:r>
      <w:r w:rsidRPr="000529E0">
        <w:rPr>
          <w:color w:val="31849B" w:themeColor="accent5" w:themeShade="BF"/>
        </w:rPr>
        <w:t>[</w:t>
      </w:r>
      <w:r w:rsidR="00E51C37">
        <w:rPr>
          <w:color w:val="31849B" w:themeColor="accent5" w:themeShade="BF"/>
        </w:rPr>
        <w:fldChar w:fldCharType="begin"/>
      </w:r>
      <w:r w:rsidR="00E51C37">
        <w:rPr>
          <w:color w:val="31849B" w:themeColor="accent5" w:themeShade="BF"/>
        </w:rPr>
        <w:instrText xml:space="preserve"> REF _Ref37929521 \r \h </w:instrText>
      </w:r>
      <w:r w:rsidR="00E51C37">
        <w:rPr>
          <w:color w:val="31849B" w:themeColor="accent5" w:themeShade="BF"/>
        </w:rPr>
      </w:r>
      <w:r w:rsidR="00E51C37">
        <w:rPr>
          <w:color w:val="31849B" w:themeColor="accent5" w:themeShade="BF"/>
        </w:rPr>
        <w:fldChar w:fldCharType="separate"/>
      </w:r>
      <w:r w:rsidR="00E51C37">
        <w:rPr>
          <w:color w:val="31849B" w:themeColor="accent5" w:themeShade="BF"/>
        </w:rPr>
        <w:t>ME02</w:t>
      </w:r>
      <w:r w:rsidR="00E51C37">
        <w:rPr>
          <w:color w:val="31849B" w:themeColor="accent5" w:themeShade="BF"/>
        </w:rPr>
        <w:fldChar w:fldCharType="end"/>
      </w:r>
      <w:r w:rsidRPr="000529E0">
        <w:rPr>
          <w:color w:val="31849B" w:themeColor="accent5" w:themeShade="BF"/>
        </w:rPr>
        <w:t>]</w:t>
      </w:r>
      <w:r w:rsidR="00E51C37">
        <w:rPr>
          <w:color w:val="31849B" w:themeColor="accent5" w:themeShade="BF"/>
        </w:rPr>
        <w:t xml:space="preserve"> </w:t>
      </w:r>
    </w:p>
    <w:p w14:paraId="383F5C98" w14:textId="77777777" w:rsidR="007C5894" w:rsidRPr="000529E0" w:rsidRDefault="007C5894" w:rsidP="007C5894">
      <w:pPr>
        <w:pStyle w:val="PargrafodaLista"/>
      </w:pPr>
    </w:p>
    <w:p w14:paraId="71CFF7B3" w14:textId="77777777" w:rsidR="007C5894" w:rsidRPr="000529E0" w:rsidRDefault="007C5894" w:rsidP="007C5894">
      <w:pPr>
        <w:pStyle w:val="PargrafodaLista"/>
        <w:numPr>
          <w:ilvl w:val="0"/>
          <w:numId w:val="25"/>
        </w:numPr>
        <w:spacing w:after="200" w:line="276" w:lineRule="auto"/>
        <w:contextualSpacing/>
      </w:pPr>
      <w:r w:rsidRPr="000529E0">
        <w:t>O sistema deve permitir o tamanho de cada arquivo no máximo de 10 MB.</w:t>
      </w:r>
    </w:p>
    <w:p w14:paraId="525E8EFA" w14:textId="77777777" w:rsidR="007C5894" w:rsidRPr="000529E0" w:rsidRDefault="007C5894" w:rsidP="007C5894">
      <w:pPr>
        <w:pStyle w:val="PargrafodaLista"/>
      </w:pPr>
    </w:p>
    <w:p w14:paraId="109FFDE4" w14:textId="06934C27" w:rsidR="007C5894" w:rsidRPr="000529E0" w:rsidRDefault="007C5894" w:rsidP="007C5894">
      <w:pPr>
        <w:pStyle w:val="PargrafodaLista"/>
        <w:numPr>
          <w:ilvl w:val="0"/>
          <w:numId w:val="25"/>
        </w:numPr>
        <w:spacing w:after="200" w:line="276" w:lineRule="auto"/>
        <w:contextualSpacing/>
      </w:pPr>
      <w:r w:rsidRPr="000529E0">
        <w:t xml:space="preserve">Caso o ator anexe um arquivo que exceda o tamanho máximo, o sistema deve exibir </w:t>
      </w:r>
      <w:proofErr w:type="spellStart"/>
      <w:r w:rsidRPr="000529E0">
        <w:t>mensagem</w:t>
      </w:r>
      <w:proofErr w:type="spellEnd"/>
      <w:r w:rsidRPr="000529E0">
        <w:t xml:space="preserve"> </w:t>
      </w:r>
      <w:r w:rsidRPr="000529E0">
        <w:rPr>
          <w:color w:val="31849B" w:themeColor="accent5" w:themeShade="BF"/>
        </w:rPr>
        <w:t>[</w:t>
      </w:r>
      <w:r w:rsidR="00E51C37">
        <w:rPr>
          <w:color w:val="31849B" w:themeColor="accent5" w:themeShade="BF"/>
        </w:rPr>
        <w:fldChar w:fldCharType="begin"/>
      </w:r>
      <w:r w:rsidR="00E51C37">
        <w:rPr>
          <w:color w:val="31849B" w:themeColor="accent5" w:themeShade="BF"/>
        </w:rPr>
        <w:instrText xml:space="preserve"> REF _Ref37929630 \r \h </w:instrText>
      </w:r>
      <w:r w:rsidR="00E51C37">
        <w:rPr>
          <w:color w:val="31849B" w:themeColor="accent5" w:themeShade="BF"/>
        </w:rPr>
      </w:r>
      <w:r w:rsidR="00E51C37">
        <w:rPr>
          <w:color w:val="31849B" w:themeColor="accent5" w:themeShade="BF"/>
        </w:rPr>
        <w:fldChar w:fldCharType="separate"/>
      </w:r>
      <w:r w:rsidR="00E51C37">
        <w:rPr>
          <w:color w:val="31849B" w:themeColor="accent5" w:themeShade="BF"/>
        </w:rPr>
        <w:t>ME03</w:t>
      </w:r>
      <w:r w:rsidR="00E51C37">
        <w:rPr>
          <w:color w:val="31849B" w:themeColor="accent5" w:themeShade="BF"/>
        </w:rPr>
        <w:fldChar w:fldCharType="end"/>
      </w:r>
      <w:r w:rsidRPr="000529E0">
        <w:rPr>
          <w:color w:val="31849B" w:themeColor="accent5" w:themeShade="BF"/>
        </w:rPr>
        <w:t>]</w:t>
      </w:r>
    </w:p>
    <w:p w14:paraId="64DBCAF9" w14:textId="77777777" w:rsidR="007C5894" w:rsidRPr="000529E0" w:rsidRDefault="007C5894" w:rsidP="007C5894">
      <w:pPr>
        <w:pStyle w:val="PargrafodaLista"/>
      </w:pPr>
    </w:p>
    <w:p w14:paraId="5F06A6AB" w14:textId="77777777" w:rsidR="007C5894" w:rsidRPr="000529E0" w:rsidRDefault="007C5894" w:rsidP="007C5894">
      <w:pPr>
        <w:pStyle w:val="PargrafodaLista"/>
        <w:numPr>
          <w:ilvl w:val="0"/>
          <w:numId w:val="25"/>
        </w:numPr>
        <w:spacing w:after="200" w:line="276" w:lineRule="auto"/>
        <w:contextualSpacing/>
        <w:rPr>
          <w:color w:val="000000" w:themeColor="text1"/>
        </w:rPr>
      </w:pPr>
      <w:r w:rsidRPr="000529E0">
        <w:rPr>
          <w:color w:val="000000" w:themeColor="text1"/>
        </w:rPr>
        <w:t>O sistema deve permitir anexar apenas um (1) arquivo.</w:t>
      </w:r>
    </w:p>
    <w:p w14:paraId="1D34E3C3" w14:textId="77777777" w:rsidR="007C5894" w:rsidRPr="000529E0" w:rsidRDefault="007C5894" w:rsidP="007C5894">
      <w:pPr>
        <w:pStyle w:val="PargrafodaLista"/>
        <w:spacing w:after="200" w:line="276" w:lineRule="auto"/>
        <w:ind w:left="1294"/>
        <w:contextualSpacing/>
        <w:rPr>
          <w:color w:val="000000" w:themeColor="text1"/>
        </w:rPr>
      </w:pPr>
    </w:p>
    <w:p w14:paraId="11126A10" w14:textId="5F4B55E2" w:rsidR="007C5894" w:rsidRPr="000529E0" w:rsidRDefault="007C5894" w:rsidP="007C5894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0529E0">
        <w:rPr>
          <w:color w:val="000000" w:themeColor="text1"/>
        </w:rPr>
        <w:t xml:space="preserve">Caso o ator tente anexar o segundo arquivo, o sistema deve exibir </w:t>
      </w:r>
      <w:proofErr w:type="spellStart"/>
      <w:r w:rsidRPr="000529E0">
        <w:rPr>
          <w:color w:val="000000" w:themeColor="text1"/>
        </w:rPr>
        <w:t>mensagem</w:t>
      </w:r>
      <w:proofErr w:type="spellEnd"/>
      <w:r w:rsidRPr="000529E0">
        <w:rPr>
          <w:color w:val="000000" w:themeColor="text1"/>
        </w:rPr>
        <w:t xml:space="preserve"> </w:t>
      </w:r>
      <w:r w:rsidRPr="000529E0">
        <w:rPr>
          <w:color w:val="31849B" w:themeColor="accent5" w:themeShade="BF"/>
        </w:rPr>
        <w:t>[</w:t>
      </w:r>
      <w:r w:rsidR="003501EE">
        <w:rPr>
          <w:color w:val="31849B" w:themeColor="accent5" w:themeShade="BF"/>
        </w:rPr>
        <w:fldChar w:fldCharType="begin"/>
      </w:r>
      <w:r w:rsidR="003501EE">
        <w:rPr>
          <w:color w:val="31849B" w:themeColor="accent5" w:themeShade="BF"/>
        </w:rPr>
        <w:instrText xml:space="preserve"> REF _Ref37929692 \r \h </w:instrText>
      </w:r>
      <w:r w:rsidR="003501EE">
        <w:rPr>
          <w:color w:val="31849B" w:themeColor="accent5" w:themeShade="BF"/>
        </w:rPr>
      </w:r>
      <w:r w:rsidR="003501EE">
        <w:rPr>
          <w:color w:val="31849B" w:themeColor="accent5" w:themeShade="BF"/>
        </w:rPr>
        <w:fldChar w:fldCharType="separate"/>
      </w:r>
      <w:r w:rsidR="003501EE">
        <w:rPr>
          <w:color w:val="31849B" w:themeColor="accent5" w:themeShade="BF"/>
        </w:rPr>
        <w:t>ME04</w:t>
      </w:r>
      <w:r w:rsidR="003501EE">
        <w:rPr>
          <w:color w:val="31849B" w:themeColor="accent5" w:themeShade="BF"/>
        </w:rPr>
        <w:fldChar w:fldCharType="end"/>
      </w:r>
      <w:r w:rsidRPr="000529E0">
        <w:rPr>
          <w:color w:val="31849B" w:themeColor="accent5" w:themeShade="BF"/>
        </w:rPr>
        <w:t>]</w:t>
      </w:r>
    </w:p>
    <w:p w14:paraId="0A7BA076" w14:textId="77777777" w:rsidR="007C5894" w:rsidRPr="000529E0" w:rsidRDefault="007C5894" w:rsidP="007C5894">
      <w:pPr>
        <w:pStyle w:val="PargrafodaLista"/>
      </w:pPr>
    </w:p>
    <w:p w14:paraId="43C78EA2" w14:textId="77777777" w:rsidR="007C5894" w:rsidRPr="000529E0" w:rsidRDefault="007C5894" w:rsidP="007C589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529E0">
        <w:t xml:space="preserve">Ao realizar o </w:t>
      </w:r>
      <w:r w:rsidRPr="000529E0">
        <w:rPr>
          <w:color w:val="auto"/>
        </w:rPr>
        <w:t>Upload desejado, o sistema deve exibir duas opções: Uma para que o ator possa realizar o Download; E uma para Excluir o arquivo anexado;</w:t>
      </w:r>
    </w:p>
    <w:p w14:paraId="59B7A66E" w14:textId="77777777" w:rsidR="007C5894" w:rsidRPr="000529E0" w:rsidRDefault="007C5894" w:rsidP="007C5894">
      <w:pPr>
        <w:pStyle w:val="PargrafodaLista"/>
        <w:widowControl/>
        <w:autoSpaceDE/>
        <w:adjustRightInd/>
        <w:spacing w:after="200" w:line="276" w:lineRule="auto"/>
        <w:ind w:left="1560"/>
        <w:contextualSpacing/>
        <w:jc w:val="both"/>
      </w:pPr>
      <w:r w:rsidRPr="000529E0">
        <w:rPr>
          <w:noProof/>
          <w:color w:val="auto"/>
        </w:rPr>
        <w:drawing>
          <wp:inline distT="0" distB="0" distL="0" distR="0" wp14:anchorId="789C147B" wp14:editId="16CAA181">
            <wp:extent cx="4292600" cy="634187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26" cy="6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B209" w14:textId="77777777" w:rsidR="007C5894" w:rsidRPr="000529E0" w:rsidRDefault="007C5894" w:rsidP="007C5894">
      <w:pPr>
        <w:pStyle w:val="PargrafodaLista"/>
      </w:pPr>
    </w:p>
    <w:p w14:paraId="3252E893" w14:textId="24359DB9" w:rsidR="007C5894" w:rsidRPr="000529E0" w:rsidRDefault="007C5894" w:rsidP="007C589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529E0">
        <w:t xml:space="preserve">O sistema identifica que o ator acionou a opção que permite “Excluir” um arquivo, o sistema deve exibir </w:t>
      </w:r>
      <w:proofErr w:type="spellStart"/>
      <w:r w:rsidRPr="000529E0">
        <w:t>mensagem</w:t>
      </w:r>
      <w:proofErr w:type="spellEnd"/>
      <w:r w:rsidRPr="000529E0">
        <w:t xml:space="preserve"> </w:t>
      </w:r>
      <w:r w:rsidRPr="000529E0">
        <w:rPr>
          <w:color w:val="31849B" w:themeColor="accent5" w:themeShade="BF"/>
        </w:rPr>
        <w:t>[</w:t>
      </w:r>
      <w:r w:rsidR="003501EE">
        <w:rPr>
          <w:color w:val="31849B" w:themeColor="accent5" w:themeShade="BF"/>
        </w:rPr>
        <w:fldChar w:fldCharType="begin"/>
      </w:r>
      <w:r w:rsidR="003501EE">
        <w:rPr>
          <w:color w:val="31849B" w:themeColor="accent5" w:themeShade="BF"/>
        </w:rPr>
        <w:instrText xml:space="preserve"> REF _Ref37929733 \r \h </w:instrText>
      </w:r>
      <w:r w:rsidR="003501EE">
        <w:rPr>
          <w:color w:val="31849B" w:themeColor="accent5" w:themeShade="BF"/>
        </w:rPr>
      </w:r>
      <w:r w:rsidR="003501EE">
        <w:rPr>
          <w:color w:val="31849B" w:themeColor="accent5" w:themeShade="BF"/>
        </w:rPr>
        <w:fldChar w:fldCharType="separate"/>
      </w:r>
      <w:r w:rsidR="003501EE">
        <w:rPr>
          <w:color w:val="31849B" w:themeColor="accent5" w:themeShade="BF"/>
        </w:rPr>
        <w:t>ME05</w:t>
      </w:r>
      <w:r w:rsidR="003501EE">
        <w:rPr>
          <w:color w:val="31849B" w:themeColor="accent5" w:themeShade="BF"/>
        </w:rPr>
        <w:fldChar w:fldCharType="end"/>
      </w:r>
      <w:r w:rsidRPr="000529E0">
        <w:rPr>
          <w:color w:val="31849B" w:themeColor="accent5" w:themeShade="BF"/>
        </w:rPr>
        <w:t>]</w:t>
      </w:r>
      <w:r w:rsidRPr="000529E0">
        <w:rPr>
          <w:color w:val="auto"/>
        </w:rPr>
        <w:t>;</w:t>
      </w:r>
    </w:p>
    <w:p w14:paraId="31B1190F" w14:textId="42A866CA" w:rsidR="007C5894" w:rsidRPr="000529E0" w:rsidRDefault="007C5894" w:rsidP="007C5894">
      <w:pPr>
        <w:pStyle w:val="PargrafodaLista"/>
        <w:numPr>
          <w:ilvl w:val="1"/>
          <w:numId w:val="26"/>
        </w:numPr>
        <w:spacing w:before="60" w:after="60"/>
        <w:ind w:left="1276"/>
        <w:jc w:val="both"/>
      </w:pPr>
      <w:r w:rsidRPr="000529E0">
        <w:t xml:space="preserve">Caso o ator acione a opção “Sim” da mensagem de exclusão, o sistema deve excluir fisicamente o arquivo; E deve exibir a mensagem de sucesso </w:t>
      </w:r>
      <w:r w:rsidRPr="000529E0">
        <w:rPr>
          <w:color w:val="31849B" w:themeColor="accent5" w:themeShade="BF"/>
        </w:rPr>
        <w:t>[</w:t>
      </w:r>
      <w:r w:rsidR="0064359A">
        <w:rPr>
          <w:color w:val="31849B" w:themeColor="accent5" w:themeShade="BF"/>
        </w:rPr>
        <w:fldChar w:fldCharType="begin"/>
      </w:r>
      <w:r w:rsidR="0064359A">
        <w:rPr>
          <w:color w:val="31849B" w:themeColor="accent5" w:themeShade="BF"/>
        </w:rPr>
        <w:instrText xml:space="preserve"> REF _Ref37929827 \r \h </w:instrText>
      </w:r>
      <w:r w:rsidR="0064359A">
        <w:rPr>
          <w:color w:val="31849B" w:themeColor="accent5" w:themeShade="BF"/>
        </w:rPr>
      </w:r>
      <w:r w:rsidR="0064359A">
        <w:rPr>
          <w:color w:val="31849B" w:themeColor="accent5" w:themeShade="BF"/>
        </w:rPr>
        <w:fldChar w:fldCharType="separate"/>
      </w:r>
      <w:r w:rsidR="0064359A">
        <w:rPr>
          <w:color w:val="31849B" w:themeColor="accent5" w:themeShade="BF"/>
        </w:rPr>
        <w:t>ME06</w:t>
      </w:r>
      <w:r w:rsidR="0064359A">
        <w:rPr>
          <w:color w:val="31849B" w:themeColor="accent5" w:themeShade="BF"/>
        </w:rPr>
        <w:fldChar w:fldCharType="end"/>
      </w:r>
      <w:r w:rsidRPr="000529E0">
        <w:rPr>
          <w:color w:val="31849B" w:themeColor="accent5" w:themeShade="BF"/>
        </w:rPr>
        <w:t>]</w:t>
      </w:r>
    </w:p>
    <w:p w14:paraId="721B1D20" w14:textId="77777777" w:rsidR="007C5894" w:rsidRPr="000529E0" w:rsidRDefault="007C5894" w:rsidP="007C5894">
      <w:pPr>
        <w:pStyle w:val="PargrafodaLista"/>
        <w:numPr>
          <w:ilvl w:val="1"/>
          <w:numId w:val="26"/>
        </w:numPr>
        <w:spacing w:before="60" w:after="60"/>
        <w:ind w:left="1276"/>
        <w:jc w:val="both"/>
      </w:pPr>
      <w:r w:rsidRPr="000529E0">
        <w:t>Caso o ator acione a opção “Não” da mensagem de exclusão, o sistema cancela a exclusão do arquivo.</w:t>
      </w:r>
    </w:p>
    <w:p w14:paraId="15395C2C" w14:textId="77777777" w:rsidR="007C5894" w:rsidRPr="000529E0" w:rsidRDefault="007C5894" w:rsidP="007C5894">
      <w:pPr>
        <w:pStyle w:val="PargrafodaLista"/>
      </w:pPr>
    </w:p>
    <w:p w14:paraId="5491CE16" w14:textId="206A390B" w:rsidR="007C5894" w:rsidRPr="000529E0" w:rsidRDefault="007C5894" w:rsidP="007C589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529E0">
        <w:t>O sistema identifica que o ator acionou a opção que permite “Baixar” arquivo, o sistema realiza o download do arquivo desejado. Ao acionar o link, o sistema baixa o arquivo;</w:t>
      </w:r>
    </w:p>
    <w:p w14:paraId="6942E4C5" w14:textId="77777777" w:rsidR="007C5894" w:rsidRDefault="007C5894" w:rsidP="00E51C37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F81DE8E" w14:textId="0FB33547" w:rsidR="008B7309" w:rsidRPr="000529E0" w:rsidRDefault="008B7309" w:rsidP="008B730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529E0">
        <w:t>O sistema deve validar quando um dos Responsáveis da Chapa, acionar o botão</w:t>
      </w:r>
      <w:r>
        <w:rPr>
          <w:noProof/>
        </w:rPr>
        <w:drawing>
          <wp:inline distT="0" distB="0" distL="0" distR="0" wp14:anchorId="09C44170" wp14:editId="490F247A">
            <wp:extent cx="546100" cy="156602"/>
            <wp:effectExtent l="0" t="0" r="635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066" cy="1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FF4">
        <w:t xml:space="preserve"> para um mesmo registro</w:t>
      </w:r>
      <w:r w:rsidRPr="000529E0">
        <w:t>; Caso os demais responsáveis da chapa acionarem este botão, enquanto um dos responsáveis já estiver cadastrando um</w:t>
      </w:r>
      <w:r w:rsidR="00B52FF4">
        <w:t xml:space="preserve"> recurso d</w:t>
      </w:r>
      <w:r w:rsidRPr="000529E0">
        <w:t xml:space="preserve">a substituição, o sistema deve exibir </w:t>
      </w:r>
      <w:proofErr w:type="spellStart"/>
      <w:r w:rsidRPr="000529E0">
        <w:t>mensagem</w:t>
      </w:r>
      <w:proofErr w:type="spellEnd"/>
      <w:r w:rsidRPr="000529E0">
        <w:t xml:space="preserve"> impeditiva </w:t>
      </w:r>
      <w:r w:rsidRPr="000529E0">
        <w:rPr>
          <w:color w:val="31849B" w:themeColor="accent5" w:themeShade="BF"/>
        </w:rPr>
        <w:t>[</w:t>
      </w:r>
      <w:r w:rsidR="00B52FF4">
        <w:rPr>
          <w:color w:val="31849B" w:themeColor="accent5" w:themeShade="BF"/>
        </w:rPr>
        <w:fldChar w:fldCharType="begin"/>
      </w:r>
      <w:r w:rsidR="00B52FF4">
        <w:rPr>
          <w:color w:val="31849B" w:themeColor="accent5" w:themeShade="BF"/>
        </w:rPr>
        <w:instrText xml:space="preserve"> REF _Ref37941053 \r \h </w:instrText>
      </w:r>
      <w:r w:rsidR="00B52FF4">
        <w:rPr>
          <w:color w:val="31849B" w:themeColor="accent5" w:themeShade="BF"/>
        </w:rPr>
      </w:r>
      <w:r w:rsidR="00B52FF4">
        <w:rPr>
          <w:color w:val="31849B" w:themeColor="accent5" w:themeShade="BF"/>
        </w:rPr>
        <w:fldChar w:fldCharType="separate"/>
      </w:r>
      <w:r w:rsidR="00B52FF4">
        <w:rPr>
          <w:color w:val="31849B" w:themeColor="accent5" w:themeShade="BF"/>
        </w:rPr>
        <w:t>ME011</w:t>
      </w:r>
      <w:r w:rsidR="00B52FF4">
        <w:rPr>
          <w:color w:val="31849B" w:themeColor="accent5" w:themeShade="BF"/>
        </w:rPr>
        <w:fldChar w:fldCharType="end"/>
      </w:r>
      <w:r w:rsidRPr="000529E0">
        <w:rPr>
          <w:color w:val="31849B" w:themeColor="accent5" w:themeShade="BF"/>
        </w:rPr>
        <w:t>]</w:t>
      </w:r>
      <w:r w:rsidRPr="000529E0">
        <w:rPr>
          <w:color w:val="auto"/>
        </w:rPr>
        <w:t>;</w:t>
      </w:r>
    </w:p>
    <w:p w14:paraId="07AFD4C3" w14:textId="77777777" w:rsidR="008B7309" w:rsidRDefault="008B7309" w:rsidP="00E51C37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40AFB1F" w14:textId="77777777" w:rsidR="005F1E99" w:rsidRPr="000529E0" w:rsidRDefault="005F1E99" w:rsidP="005F1E99">
      <w:pPr>
        <w:pStyle w:val="PargrafodaLista"/>
        <w:ind w:left="851"/>
        <w:rPr>
          <w:color w:val="000000" w:themeColor="text1"/>
        </w:rPr>
      </w:pPr>
      <w:r w:rsidRPr="000529E0">
        <w:rPr>
          <w:color w:val="000000" w:themeColor="text1"/>
        </w:rPr>
        <w:t xml:space="preserve">     </w:t>
      </w:r>
    </w:p>
    <w:p w14:paraId="2450AF74" w14:textId="791A6B30" w:rsidR="005F1E99" w:rsidRPr="000529E0" w:rsidRDefault="005F1E99" w:rsidP="005F1E9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0775582"/>
      <w:bookmarkStart w:id="15" w:name="_Ref24989529"/>
      <w:r w:rsidRPr="000529E0">
        <w:rPr>
          <w:b/>
        </w:rPr>
        <w:t>Confirmar Solicitação d</w:t>
      </w:r>
      <w:r w:rsidR="005A0818">
        <w:rPr>
          <w:b/>
        </w:rPr>
        <w:t>o Recurso do Pedido d</w:t>
      </w:r>
      <w:r w:rsidRPr="000529E0">
        <w:rPr>
          <w:b/>
        </w:rPr>
        <w:t>e Substituição</w:t>
      </w:r>
      <w:bookmarkEnd w:id="14"/>
      <w:r w:rsidRPr="000529E0">
        <w:rPr>
          <w:b/>
        </w:rPr>
        <w:t xml:space="preserve"> </w:t>
      </w:r>
      <w:bookmarkEnd w:id="15"/>
    </w:p>
    <w:p w14:paraId="4667AACA" w14:textId="77777777" w:rsidR="005F1E99" w:rsidRPr="000529E0" w:rsidRDefault="005F1E99" w:rsidP="005F1E9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529E0">
        <w:rPr>
          <w:color w:val="auto"/>
        </w:rPr>
        <w:t>Ao acionar a opção</w:t>
      </w:r>
      <w:r w:rsidRPr="000529E0">
        <w:rPr>
          <w:noProof/>
        </w:rPr>
        <w:drawing>
          <wp:inline distT="0" distB="0" distL="0" distR="0" wp14:anchorId="64A22EF0" wp14:editId="3CEF91BE">
            <wp:extent cx="695325" cy="181135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326" cy="1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9E0">
        <w:rPr>
          <w:color w:val="auto"/>
        </w:rPr>
        <w:t xml:space="preserve">, o </w:t>
      </w:r>
      <w:r w:rsidRPr="000529E0">
        <w:rPr>
          <w:color w:val="000000" w:themeColor="text1" w:themeShade="BF"/>
        </w:rPr>
        <w:t xml:space="preserve">sistema deve validar ser os campos obrigatórios foram preenchidos; </w:t>
      </w:r>
    </w:p>
    <w:p w14:paraId="120FE353" w14:textId="77777777" w:rsidR="005F1E99" w:rsidRPr="000529E0" w:rsidRDefault="005F1E99" w:rsidP="005F1E9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69095C3" w14:textId="010915F1" w:rsidR="005F1E99" w:rsidRPr="000529E0" w:rsidRDefault="005F1E99" w:rsidP="005F1E9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529E0">
        <w:rPr>
          <w:color w:val="auto"/>
        </w:rPr>
        <w:t xml:space="preserve">Caso não tenha sido preenchido, o </w:t>
      </w:r>
      <w:r w:rsidRPr="000529E0">
        <w:rPr>
          <w:color w:val="000000" w:themeColor="text1" w:themeShade="BF"/>
        </w:rPr>
        <w:t xml:space="preserve">sistema deve exibir </w:t>
      </w:r>
      <w:r w:rsidRPr="009E5EB9">
        <w:rPr>
          <w:color w:val="000000" w:themeColor="text1" w:themeShade="BF"/>
        </w:rPr>
        <w:t xml:space="preserve">mensagem de alerta </w:t>
      </w:r>
      <w:r w:rsidRPr="009E5EB9">
        <w:rPr>
          <w:color w:val="31849B" w:themeColor="accent5" w:themeShade="BF"/>
        </w:rPr>
        <w:t>[</w:t>
      </w:r>
      <w:r w:rsidR="009E5EB9" w:rsidRPr="009E5EB9">
        <w:rPr>
          <w:color w:val="31849B" w:themeColor="accent5" w:themeShade="BF"/>
        </w:rPr>
        <w:fldChar w:fldCharType="begin"/>
      </w:r>
      <w:r w:rsidR="009E5EB9" w:rsidRPr="009E5EB9">
        <w:rPr>
          <w:color w:val="31849B" w:themeColor="accent5" w:themeShade="BF"/>
        </w:rPr>
        <w:instrText xml:space="preserve"> REF _Ref37934882 \r \h </w:instrText>
      </w:r>
      <w:r w:rsidR="009E5EB9">
        <w:rPr>
          <w:color w:val="31849B" w:themeColor="accent5" w:themeShade="BF"/>
        </w:rPr>
        <w:instrText xml:space="preserve"> \* MERGEFORMAT </w:instrText>
      </w:r>
      <w:r w:rsidR="009E5EB9" w:rsidRPr="009E5EB9">
        <w:rPr>
          <w:color w:val="31849B" w:themeColor="accent5" w:themeShade="BF"/>
        </w:rPr>
      </w:r>
      <w:r w:rsidR="009E5EB9" w:rsidRPr="009E5EB9">
        <w:rPr>
          <w:color w:val="31849B" w:themeColor="accent5" w:themeShade="BF"/>
        </w:rPr>
        <w:fldChar w:fldCharType="separate"/>
      </w:r>
      <w:r w:rsidR="009E5EB9" w:rsidRPr="009E5EB9">
        <w:rPr>
          <w:color w:val="31849B" w:themeColor="accent5" w:themeShade="BF"/>
        </w:rPr>
        <w:t>ME07</w:t>
      </w:r>
      <w:r w:rsidR="009E5EB9" w:rsidRPr="009E5EB9">
        <w:rPr>
          <w:color w:val="31849B" w:themeColor="accent5" w:themeShade="BF"/>
        </w:rPr>
        <w:fldChar w:fldCharType="end"/>
      </w:r>
      <w:r w:rsidRPr="009E5EB9">
        <w:rPr>
          <w:color w:val="31849B" w:themeColor="accent5" w:themeShade="BF"/>
        </w:rPr>
        <w:t>]</w:t>
      </w:r>
      <w:r w:rsidRPr="009E5EB9">
        <w:rPr>
          <w:color w:val="000000" w:themeColor="text1" w:themeShade="BF"/>
        </w:rPr>
        <w:t xml:space="preserve"> destacada</w:t>
      </w:r>
      <w:r w:rsidRPr="000529E0">
        <w:rPr>
          <w:color w:val="000000" w:themeColor="text1" w:themeShade="BF"/>
        </w:rPr>
        <w:t xml:space="preserve"> de vermelho;</w:t>
      </w:r>
    </w:p>
    <w:p w14:paraId="3862A428" w14:textId="7B6B0ECF" w:rsidR="005F1E99" w:rsidRPr="00A26CA4" w:rsidRDefault="005F1E99" w:rsidP="005F1E9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A26CA4">
        <w:rPr>
          <w:color w:val="auto"/>
        </w:rPr>
        <w:t xml:space="preserve">Ao preencher </w:t>
      </w:r>
      <w:r w:rsidRPr="00A26CA4">
        <w:rPr>
          <w:noProof/>
        </w:rPr>
        <w:t>os campos obrigatórios e acionar a opção</w:t>
      </w:r>
      <w:r w:rsidRPr="00A26CA4">
        <w:rPr>
          <w:noProof/>
        </w:rPr>
        <w:drawing>
          <wp:inline distT="0" distB="0" distL="0" distR="0" wp14:anchorId="4DB6F6B8" wp14:editId="7F23E2BB">
            <wp:extent cx="695325" cy="18113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326" cy="1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CA4">
        <w:rPr>
          <w:color w:val="auto"/>
        </w:rPr>
        <w:t xml:space="preserve">; </w:t>
      </w:r>
      <w:r w:rsidRPr="00A26CA4">
        <w:rPr>
          <w:color w:val="000000" w:themeColor="text1"/>
        </w:rPr>
        <w:t>o sistema deve exibir uma pop-up com a seguinte informação: “</w:t>
      </w:r>
      <w:r w:rsidRPr="00A26CA4">
        <w:rPr>
          <w:b/>
          <w:color w:val="000000" w:themeColor="text1"/>
        </w:rPr>
        <w:t xml:space="preserve">Prezado(a) </w:t>
      </w:r>
      <w:proofErr w:type="spellStart"/>
      <w:r w:rsidRPr="00A26CA4">
        <w:rPr>
          <w:b/>
          <w:color w:val="000000" w:themeColor="text1"/>
        </w:rPr>
        <w:t>sr</w:t>
      </w:r>
      <w:proofErr w:type="spellEnd"/>
      <w:r w:rsidRPr="00A26CA4">
        <w:rPr>
          <w:b/>
          <w:color w:val="000000" w:themeColor="text1"/>
        </w:rPr>
        <w:t xml:space="preserve">(a), </w:t>
      </w:r>
      <w:r w:rsidR="004A3F86" w:rsidRPr="00A26CA4">
        <w:rPr>
          <w:b/>
          <w:color w:val="000000" w:themeColor="text1"/>
        </w:rPr>
        <w:t>o recurso do</w:t>
      </w:r>
      <w:r w:rsidRPr="00A26CA4">
        <w:rPr>
          <w:b/>
          <w:color w:val="000000" w:themeColor="text1"/>
        </w:rPr>
        <w:t xml:space="preserve"> pedido de substituição foi cadastrado com sucesso!</w:t>
      </w:r>
    </w:p>
    <w:p w14:paraId="3B405B23" w14:textId="2D310AB0" w:rsidR="005F1E99" w:rsidRPr="000529E0" w:rsidRDefault="00CA38D8" w:rsidP="005F1E99">
      <w:pPr>
        <w:pStyle w:val="PargrafodaLista"/>
        <w:ind w:left="1985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D73BD5B" wp14:editId="7EB56B5D">
            <wp:extent cx="3053461" cy="1215191"/>
            <wp:effectExtent l="0" t="0" r="0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2984" cy="122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27EE" w14:textId="77777777" w:rsidR="005F1E99" w:rsidRPr="000529E0" w:rsidRDefault="005F1E99" w:rsidP="005F1E9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E09A39D" w14:textId="77777777" w:rsidR="005F1E99" w:rsidRPr="000529E0" w:rsidRDefault="005F1E99" w:rsidP="005F1E99">
      <w:pPr>
        <w:pStyle w:val="PargrafodaLista"/>
      </w:pPr>
    </w:p>
    <w:p w14:paraId="22D682D2" w14:textId="2273502D" w:rsidR="005F1E99" w:rsidRPr="000529E0" w:rsidRDefault="005F1E99" w:rsidP="005F1E9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529E0">
        <w:t>Ao concluir a solicitação d</w:t>
      </w:r>
      <w:r w:rsidR="00A26CA4">
        <w:t xml:space="preserve">o </w:t>
      </w:r>
      <w:r w:rsidR="00A26CA4" w:rsidRPr="00A26CA4">
        <w:rPr>
          <w:color w:val="31849B" w:themeColor="accent5" w:themeShade="BF"/>
        </w:rPr>
        <w:t>Recurso</w:t>
      </w:r>
      <w:r w:rsidR="00A26CA4">
        <w:t xml:space="preserve"> do pedido d</w:t>
      </w:r>
      <w:r w:rsidRPr="000529E0">
        <w:t xml:space="preserve">e </w:t>
      </w:r>
      <w:r w:rsidRPr="000529E0">
        <w:rPr>
          <w:color w:val="000000" w:themeColor="text1" w:themeShade="BF"/>
        </w:rPr>
        <w:t>substituição com sucesso, o sistema deve enviar e-mail de aviso; O teor deste e-mail será definido na estória HST1</w:t>
      </w:r>
      <w:r w:rsidR="00A26CA4">
        <w:rPr>
          <w:color w:val="000000" w:themeColor="text1" w:themeShade="BF"/>
        </w:rPr>
        <w:t>18</w:t>
      </w:r>
      <w:r w:rsidRPr="000529E0">
        <w:rPr>
          <w:color w:val="000000" w:themeColor="text1" w:themeShade="BF"/>
        </w:rPr>
        <w:t>, conforme abaixo descritos:</w:t>
      </w:r>
    </w:p>
    <w:p w14:paraId="1A658264" w14:textId="77777777" w:rsidR="005F1E99" w:rsidRPr="000529E0" w:rsidRDefault="005F1E99" w:rsidP="005F1E99">
      <w:pPr>
        <w:pStyle w:val="PargrafodaLista"/>
        <w:rPr>
          <w:color w:val="000000" w:themeColor="text1" w:themeShade="BF"/>
        </w:rPr>
      </w:pPr>
    </w:p>
    <w:p w14:paraId="4347F079" w14:textId="659BFDF9" w:rsidR="005F1E99" w:rsidRPr="000529E0" w:rsidRDefault="005F1E99" w:rsidP="005F1E99">
      <w:pPr>
        <w:pStyle w:val="PargrafodaLista"/>
        <w:widowControl/>
        <w:numPr>
          <w:ilvl w:val="0"/>
          <w:numId w:val="27"/>
        </w:numPr>
        <w:autoSpaceDE/>
        <w:autoSpaceDN/>
        <w:adjustRightInd/>
        <w:spacing w:after="200" w:line="276" w:lineRule="auto"/>
        <w:contextualSpacing/>
        <w:jc w:val="both"/>
      </w:pPr>
      <w:r w:rsidRPr="000529E0">
        <w:rPr>
          <w:color w:val="000000" w:themeColor="text1" w:themeShade="BF"/>
        </w:rPr>
        <w:t>Aviso de inclusão d</w:t>
      </w:r>
      <w:r w:rsidR="00A26CA4">
        <w:rPr>
          <w:color w:val="000000" w:themeColor="text1" w:themeShade="BF"/>
        </w:rPr>
        <w:t>o Recurso do</w:t>
      </w:r>
      <w:r w:rsidRPr="000529E0">
        <w:rPr>
          <w:color w:val="000000" w:themeColor="text1" w:themeShade="BF"/>
        </w:rPr>
        <w:t xml:space="preserve"> pedido de substituição, para todos os </w:t>
      </w:r>
      <w:r w:rsidRPr="000529E0">
        <w:rPr>
          <w:b/>
          <w:color w:val="000000" w:themeColor="text1" w:themeShade="BF"/>
        </w:rPr>
        <w:t>Responsáveis</w:t>
      </w:r>
      <w:r w:rsidRPr="000529E0">
        <w:rPr>
          <w:color w:val="000000" w:themeColor="text1" w:themeShade="BF"/>
        </w:rPr>
        <w:t xml:space="preserve"> da </w:t>
      </w:r>
      <w:r w:rsidRPr="000529E0">
        <w:rPr>
          <w:b/>
          <w:color w:val="000000" w:themeColor="text1" w:themeShade="BF"/>
        </w:rPr>
        <w:t>chapa</w:t>
      </w:r>
      <w:r w:rsidRPr="000529E0">
        <w:rPr>
          <w:color w:val="000000" w:themeColor="text1" w:themeShade="BF"/>
        </w:rPr>
        <w:t xml:space="preserve"> em questão; </w:t>
      </w:r>
      <w:r w:rsidRPr="000529E0">
        <w:rPr>
          <w:b/>
          <w:color w:val="31849B" w:themeColor="accent5" w:themeShade="BF"/>
        </w:rPr>
        <w:t>registro 1</w:t>
      </w:r>
      <w:r w:rsidRPr="000529E0">
        <w:rPr>
          <w:b/>
          <w:color w:val="auto"/>
        </w:rPr>
        <w:t>; (Chapa UF e IES)</w:t>
      </w:r>
    </w:p>
    <w:p w14:paraId="39E12A00" w14:textId="77777777" w:rsidR="005F1E99" w:rsidRPr="000529E0" w:rsidRDefault="005F1E99" w:rsidP="005F1E99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</w:pPr>
    </w:p>
    <w:p w14:paraId="0E1505E3" w14:textId="7168E9CE" w:rsidR="005F1E99" w:rsidRPr="000529E0" w:rsidRDefault="005F1E99" w:rsidP="005F1E99">
      <w:pPr>
        <w:pStyle w:val="PargrafodaLista"/>
        <w:widowControl/>
        <w:numPr>
          <w:ilvl w:val="0"/>
          <w:numId w:val="27"/>
        </w:numPr>
        <w:autoSpaceDE/>
        <w:autoSpaceDN/>
        <w:adjustRightInd/>
        <w:spacing w:after="200" w:line="276" w:lineRule="auto"/>
        <w:contextualSpacing/>
        <w:jc w:val="both"/>
      </w:pPr>
      <w:r w:rsidRPr="000529E0">
        <w:t xml:space="preserve">Aviso de inclusão </w:t>
      </w:r>
      <w:r w:rsidRPr="000529E0">
        <w:rPr>
          <w:color w:val="000000" w:themeColor="text1" w:themeShade="BF"/>
        </w:rPr>
        <w:t>d</w:t>
      </w:r>
      <w:r w:rsidR="00A26CA4">
        <w:rPr>
          <w:color w:val="000000" w:themeColor="text1" w:themeShade="BF"/>
        </w:rPr>
        <w:t>o Recurso do</w:t>
      </w:r>
      <w:r w:rsidRPr="000529E0">
        <w:rPr>
          <w:color w:val="000000" w:themeColor="text1" w:themeShade="BF"/>
        </w:rPr>
        <w:t xml:space="preserve"> pedido de substituição, para o </w:t>
      </w:r>
      <w:r w:rsidRPr="000529E0">
        <w:rPr>
          <w:b/>
          <w:color w:val="000000" w:themeColor="text1" w:themeShade="BF"/>
        </w:rPr>
        <w:t>membro substituído</w:t>
      </w:r>
      <w:r w:rsidRPr="000529E0">
        <w:rPr>
          <w:color w:val="000000" w:themeColor="text1" w:themeShade="BF"/>
        </w:rPr>
        <w:t xml:space="preserve">; </w:t>
      </w:r>
      <w:r w:rsidRPr="000529E0">
        <w:rPr>
          <w:b/>
          <w:color w:val="31849B" w:themeColor="accent5" w:themeShade="BF"/>
        </w:rPr>
        <w:t>registro 2</w:t>
      </w:r>
      <w:r w:rsidRPr="000529E0">
        <w:rPr>
          <w:b/>
          <w:color w:val="auto"/>
        </w:rPr>
        <w:t>; (Chapa UF e IES)</w:t>
      </w:r>
    </w:p>
    <w:p w14:paraId="578F9EAB" w14:textId="77777777" w:rsidR="005F1E99" w:rsidRPr="000529E0" w:rsidRDefault="005F1E99" w:rsidP="005F1E99">
      <w:pPr>
        <w:pStyle w:val="PargrafodaLista"/>
      </w:pPr>
    </w:p>
    <w:p w14:paraId="3BC6F1B8" w14:textId="1E2C74CB" w:rsidR="005F1E99" w:rsidRPr="000529E0" w:rsidRDefault="005F1E99" w:rsidP="005F1E99">
      <w:pPr>
        <w:pStyle w:val="PargrafodaLista"/>
        <w:widowControl/>
        <w:numPr>
          <w:ilvl w:val="0"/>
          <w:numId w:val="27"/>
        </w:numPr>
        <w:autoSpaceDE/>
        <w:autoSpaceDN/>
        <w:adjustRightInd/>
        <w:spacing w:after="200" w:line="276" w:lineRule="auto"/>
        <w:contextualSpacing/>
        <w:jc w:val="both"/>
      </w:pPr>
      <w:r w:rsidRPr="000529E0">
        <w:rPr>
          <w:color w:val="000000" w:themeColor="text1"/>
        </w:rPr>
        <w:t xml:space="preserve">Aviso de </w:t>
      </w:r>
      <w:r w:rsidRPr="000529E0">
        <w:rPr>
          <w:color w:val="000000" w:themeColor="text1" w:themeShade="BF"/>
        </w:rPr>
        <w:t xml:space="preserve">inclusão </w:t>
      </w:r>
      <w:r w:rsidR="0004110A" w:rsidRPr="000529E0">
        <w:rPr>
          <w:color w:val="000000" w:themeColor="text1" w:themeShade="BF"/>
        </w:rPr>
        <w:t>d</w:t>
      </w:r>
      <w:r w:rsidR="0004110A">
        <w:rPr>
          <w:color w:val="000000" w:themeColor="text1" w:themeShade="BF"/>
        </w:rPr>
        <w:t>o Recurso do</w:t>
      </w:r>
      <w:r w:rsidRPr="000529E0">
        <w:rPr>
          <w:color w:val="000000" w:themeColor="text1" w:themeShade="BF"/>
        </w:rPr>
        <w:t xml:space="preserve"> pedido de substituição, para o </w:t>
      </w:r>
      <w:r w:rsidRPr="000529E0">
        <w:rPr>
          <w:b/>
          <w:color w:val="000000" w:themeColor="text1" w:themeShade="BF"/>
        </w:rPr>
        <w:t>membro substituto</w:t>
      </w:r>
      <w:r w:rsidRPr="000529E0">
        <w:rPr>
          <w:color w:val="000000" w:themeColor="text1" w:themeShade="BF"/>
        </w:rPr>
        <w:t xml:space="preserve">; </w:t>
      </w:r>
      <w:r w:rsidRPr="000529E0">
        <w:rPr>
          <w:b/>
          <w:color w:val="31849B" w:themeColor="accent5" w:themeShade="BF"/>
        </w:rPr>
        <w:t>registro 3</w:t>
      </w:r>
      <w:r w:rsidRPr="000529E0">
        <w:rPr>
          <w:b/>
          <w:color w:val="auto"/>
        </w:rPr>
        <w:t>; (Chapa UF e IES)</w:t>
      </w:r>
    </w:p>
    <w:p w14:paraId="5A33F363" w14:textId="77777777" w:rsidR="005F1E99" w:rsidRPr="000529E0" w:rsidRDefault="005F1E99" w:rsidP="005F1E99">
      <w:pPr>
        <w:pStyle w:val="PargrafodaLista"/>
      </w:pPr>
    </w:p>
    <w:p w14:paraId="160D0B1D" w14:textId="431E87C1" w:rsidR="005F1E99" w:rsidRPr="000529E0" w:rsidRDefault="005F1E99" w:rsidP="005F1E99">
      <w:pPr>
        <w:pStyle w:val="PargrafodaLista"/>
        <w:widowControl/>
        <w:numPr>
          <w:ilvl w:val="0"/>
          <w:numId w:val="27"/>
        </w:numPr>
        <w:autoSpaceDE/>
        <w:autoSpaceDN/>
        <w:adjustRightInd/>
        <w:spacing w:after="200" w:line="276" w:lineRule="auto"/>
        <w:contextualSpacing/>
        <w:jc w:val="both"/>
      </w:pPr>
      <w:r w:rsidRPr="000529E0">
        <w:t xml:space="preserve">Aviso de </w:t>
      </w:r>
      <w:r w:rsidRPr="000529E0">
        <w:rPr>
          <w:color w:val="000000" w:themeColor="text1" w:themeShade="BF"/>
        </w:rPr>
        <w:t xml:space="preserve">inclusão </w:t>
      </w:r>
      <w:r w:rsidR="0004110A" w:rsidRPr="000529E0">
        <w:rPr>
          <w:color w:val="000000" w:themeColor="text1" w:themeShade="BF"/>
        </w:rPr>
        <w:t>d</w:t>
      </w:r>
      <w:r w:rsidR="0004110A">
        <w:rPr>
          <w:color w:val="000000" w:themeColor="text1" w:themeShade="BF"/>
        </w:rPr>
        <w:t>o Recurso do</w:t>
      </w:r>
      <w:r w:rsidRPr="000529E0">
        <w:rPr>
          <w:color w:val="000000" w:themeColor="text1" w:themeShade="BF"/>
        </w:rPr>
        <w:t xml:space="preserve"> pedido de substituição, para a </w:t>
      </w:r>
      <w:r w:rsidRPr="000529E0">
        <w:rPr>
          <w:b/>
          <w:color w:val="000000" w:themeColor="text1" w:themeShade="BF"/>
        </w:rPr>
        <w:t>Comissão CEN e Comissão CE</w:t>
      </w:r>
      <w:r w:rsidRPr="000529E0">
        <w:rPr>
          <w:color w:val="000000" w:themeColor="text1" w:themeShade="BF"/>
        </w:rPr>
        <w:t xml:space="preserve"> – o sistema deve enviar e-mail APENAS para os </w:t>
      </w:r>
      <w:r w:rsidRPr="000529E0">
        <w:rPr>
          <w:color w:val="31849B" w:themeColor="accent5" w:themeShade="BF"/>
        </w:rPr>
        <w:t>Coordenador</w:t>
      </w:r>
      <w:r w:rsidRPr="000529E0">
        <w:rPr>
          <w:color w:val="000000" w:themeColor="text1" w:themeShade="BF"/>
        </w:rPr>
        <w:t xml:space="preserve"> e </w:t>
      </w:r>
      <w:r w:rsidRPr="000529E0">
        <w:rPr>
          <w:color w:val="31849B" w:themeColor="accent5" w:themeShade="BF"/>
        </w:rPr>
        <w:t xml:space="preserve">Coordenador Adjunto CEN </w:t>
      </w:r>
      <w:r w:rsidRPr="000529E0">
        <w:rPr>
          <w:color w:val="000000" w:themeColor="text1" w:themeShade="BF"/>
        </w:rPr>
        <w:t>e</w:t>
      </w:r>
      <w:r w:rsidRPr="000529E0">
        <w:rPr>
          <w:color w:val="000000" w:themeColor="text1"/>
        </w:rPr>
        <w:t xml:space="preserve"> para</w:t>
      </w:r>
      <w:r w:rsidRPr="000529E0">
        <w:rPr>
          <w:color w:val="000000" w:themeColor="text1" w:themeShade="BF"/>
        </w:rPr>
        <w:t xml:space="preserve"> os </w:t>
      </w:r>
      <w:r w:rsidRPr="000529E0">
        <w:rPr>
          <w:color w:val="31849B" w:themeColor="accent5" w:themeShade="BF"/>
        </w:rPr>
        <w:t>Coordenador</w:t>
      </w:r>
      <w:r w:rsidRPr="000529E0">
        <w:rPr>
          <w:color w:val="000000" w:themeColor="text1" w:themeShade="BF"/>
        </w:rPr>
        <w:t xml:space="preserve"> e </w:t>
      </w:r>
      <w:r w:rsidRPr="000529E0">
        <w:rPr>
          <w:color w:val="31849B" w:themeColor="accent5" w:themeShade="BF"/>
        </w:rPr>
        <w:t>Coordenador Adjunto CE</w:t>
      </w:r>
      <w:r w:rsidRPr="000529E0">
        <w:rPr>
          <w:color w:val="000000" w:themeColor="text1" w:themeShade="BF"/>
        </w:rPr>
        <w:t xml:space="preserve"> da </w:t>
      </w:r>
      <w:r w:rsidRPr="000529E0">
        <w:rPr>
          <w:color w:val="31849B" w:themeColor="accent5" w:themeShade="BF"/>
        </w:rPr>
        <w:t>UF</w:t>
      </w:r>
      <w:r w:rsidRPr="000529E0">
        <w:rPr>
          <w:color w:val="000000" w:themeColor="text1" w:themeShade="BF"/>
        </w:rPr>
        <w:t xml:space="preserve"> a qual a chapa </w:t>
      </w:r>
      <w:r w:rsidRPr="000529E0">
        <w:rPr>
          <w:b/>
          <w:color w:val="000000" w:themeColor="text1" w:themeShade="BF"/>
        </w:rPr>
        <w:t>é vinculada</w:t>
      </w:r>
      <w:r w:rsidRPr="000529E0">
        <w:rPr>
          <w:color w:val="000000" w:themeColor="text1" w:themeShade="BF"/>
        </w:rPr>
        <w:t>. O sistema deve validar nas HST07 e HST08 quais são os coordenadores</w:t>
      </w:r>
      <w:r w:rsidRPr="000529E0">
        <w:rPr>
          <w:b/>
          <w:color w:val="000000" w:themeColor="text1" w:themeShade="BF"/>
        </w:rPr>
        <w:t>;</w:t>
      </w:r>
      <w:r w:rsidRPr="000529E0">
        <w:rPr>
          <w:color w:val="000000" w:themeColor="text1" w:themeShade="BF"/>
        </w:rPr>
        <w:t xml:space="preserve"> </w:t>
      </w:r>
      <w:r w:rsidRPr="000529E0">
        <w:rPr>
          <w:b/>
          <w:color w:val="31849B" w:themeColor="accent5" w:themeShade="BF"/>
        </w:rPr>
        <w:t>registro 4</w:t>
      </w:r>
      <w:r w:rsidRPr="000529E0">
        <w:rPr>
          <w:b/>
          <w:color w:val="auto"/>
        </w:rPr>
        <w:t xml:space="preserve">; (Chapa UF e IES) </w:t>
      </w:r>
      <w:r w:rsidRPr="000529E0">
        <w:rPr>
          <w:color w:val="auto"/>
        </w:rPr>
        <w:t>quando for chapa IES, enviar apenas para a comissão CEN</w:t>
      </w:r>
    </w:p>
    <w:p w14:paraId="1E7482FD" w14:textId="77777777" w:rsidR="005F1E99" w:rsidRPr="000529E0" w:rsidRDefault="005F1E99" w:rsidP="005F1E99">
      <w:pPr>
        <w:pStyle w:val="PargrafodaLista"/>
      </w:pPr>
    </w:p>
    <w:p w14:paraId="76D1E492" w14:textId="77777777" w:rsidR="005F1E99" w:rsidRPr="000529E0" w:rsidRDefault="005F1E99" w:rsidP="005F1E99">
      <w:pPr>
        <w:pStyle w:val="PargrafodaLista"/>
        <w:ind w:left="1571"/>
        <w:rPr>
          <w:color w:val="000000" w:themeColor="text1" w:themeShade="BF"/>
        </w:rPr>
      </w:pPr>
      <w:r w:rsidRPr="000529E0">
        <w:rPr>
          <w:color w:val="000000" w:themeColor="text1" w:themeShade="BF"/>
        </w:rPr>
        <w:t xml:space="preserve">HST07 e HST08   </w:t>
      </w:r>
    </w:p>
    <w:p w14:paraId="6D3AABDF" w14:textId="77777777" w:rsidR="005F1E99" w:rsidRPr="000529E0" w:rsidRDefault="005F1E99" w:rsidP="005F1E99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  <w:r w:rsidRPr="000529E0">
        <w:rPr>
          <w:noProof/>
        </w:rPr>
        <w:drawing>
          <wp:inline distT="0" distB="0" distL="0" distR="0" wp14:anchorId="2D2959FA" wp14:editId="266DA80F">
            <wp:extent cx="3098800" cy="1108855"/>
            <wp:effectExtent l="0" t="0" r="635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5078" cy="111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8D82" w14:textId="77777777" w:rsidR="005F1E99" w:rsidRPr="000529E0" w:rsidRDefault="005F1E99" w:rsidP="005F1E99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75B04F0E" w14:textId="77777777" w:rsidR="00582972" w:rsidRPr="00FF58EE" w:rsidRDefault="00582972" w:rsidP="00582972">
      <w:pPr>
        <w:pStyle w:val="PargrafodaLista"/>
        <w:widowControl/>
        <w:numPr>
          <w:ilvl w:val="0"/>
          <w:numId w:val="27"/>
        </w:numPr>
        <w:autoSpaceDE/>
        <w:autoSpaceDN/>
        <w:adjustRightInd/>
        <w:spacing w:after="200" w:line="276" w:lineRule="auto"/>
        <w:contextualSpacing/>
        <w:jc w:val="both"/>
      </w:pPr>
      <w:r w:rsidRPr="000529E0">
        <w:rPr>
          <w:color w:val="000000" w:themeColor="text1"/>
        </w:rPr>
        <w:t xml:space="preserve">Caso seja um pedido de substituição </w:t>
      </w:r>
      <w:r w:rsidRPr="000529E0">
        <w:rPr>
          <w:b/>
          <w:color w:val="31849B" w:themeColor="accent5" w:themeShade="BF"/>
        </w:rPr>
        <w:t>UF</w:t>
      </w:r>
      <w:r w:rsidRPr="000529E0">
        <w:rPr>
          <w:color w:val="000000" w:themeColor="text1"/>
        </w:rPr>
        <w:t xml:space="preserve"> ou </w:t>
      </w:r>
      <w:r w:rsidRPr="000529E0">
        <w:rPr>
          <w:b/>
          <w:color w:val="31849B" w:themeColor="accent5" w:themeShade="BF"/>
        </w:rPr>
        <w:t>IES</w:t>
      </w:r>
      <w:r w:rsidRPr="000529E0">
        <w:rPr>
          <w:color w:val="000000" w:themeColor="text1"/>
        </w:rPr>
        <w:t>, o sistema deve enviar um e-mail de aviso de inclusão de pedido de substituição</w:t>
      </w:r>
      <w:r w:rsidRPr="000529E0">
        <w:rPr>
          <w:color w:val="000000" w:themeColor="text1" w:themeShade="BF"/>
        </w:rPr>
        <w:t xml:space="preserve">, para os Assessores </w:t>
      </w:r>
      <w:r w:rsidRPr="000529E0">
        <w:rPr>
          <w:b/>
          <w:color w:val="000000" w:themeColor="text1" w:themeShade="BF"/>
        </w:rPr>
        <w:t>CEN/BR</w:t>
      </w:r>
      <w:r>
        <w:rPr>
          <w:b/>
          <w:color w:val="000000" w:themeColor="text1" w:themeShade="BF"/>
        </w:rPr>
        <w:t>;</w:t>
      </w:r>
    </w:p>
    <w:p w14:paraId="07D5CDB7" w14:textId="77777777" w:rsidR="00582972" w:rsidRPr="000529E0" w:rsidRDefault="00582972" w:rsidP="00582972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</w:pPr>
      <w:r>
        <w:rPr>
          <w:color w:val="000000" w:themeColor="text1"/>
        </w:rPr>
        <w:t xml:space="preserve">Caso seja um </w:t>
      </w:r>
      <w:r w:rsidRPr="000529E0">
        <w:rPr>
          <w:color w:val="000000" w:themeColor="text1"/>
        </w:rPr>
        <w:t>Assessor</w:t>
      </w:r>
      <w:r w:rsidRPr="000529E0">
        <w:rPr>
          <w:b/>
          <w:color w:val="000000" w:themeColor="text1"/>
        </w:rPr>
        <w:t xml:space="preserve"> CE/UF</w:t>
      </w:r>
      <w:r w:rsidRPr="00FF58EE">
        <w:rPr>
          <w:color w:val="auto"/>
        </w:rPr>
        <w:t xml:space="preserve">, o sistema deve enviar </w:t>
      </w:r>
      <w:r>
        <w:rPr>
          <w:color w:val="auto"/>
        </w:rPr>
        <w:t xml:space="preserve">e-mail </w:t>
      </w:r>
      <w:r w:rsidRPr="00FF58EE">
        <w:rPr>
          <w:color w:val="auto"/>
        </w:rPr>
        <w:t xml:space="preserve">apenas quando o pedido de substituição for para chapas UF a qual </w:t>
      </w:r>
      <w:r>
        <w:rPr>
          <w:color w:val="auto"/>
        </w:rPr>
        <w:t xml:space="preserve">o CE/UF </w:t>
      </w:r>
      <w:r w:rsidRPr="00FF58EE">
        <w:rPr>
          <w:color w:val="auto"/>
        </w:rPr>
        <w:t>estiver vinculado</w:t>
      </w:r>
      <w:r w:rsidRPr="000529E0">
        <w:rPr>
          <w:b/>
          <w:color w:val="000000" w:themeColor="text1" w:themeShade="BF"/>
        </w:rPr>
        <w:t>;</w:t>
      </w:r>
      <w:r w:rsidRPr="000529E0">
        <w:rPr>
          <w:color w:val="000000" w:themeColor="text1" w:themeShade="BF"/>
        </w:rPr>
        <w:t xml:space="preserve"> </w:t>
      </w:r>
      <w:r>
        <w:rPr>
          <w:color w:val="000000" w:themeColor="text1" w:themeShade="BF"/>
        </w:rPr>
        <w:t xml:space="preserve">Nos dois casos (CEN e CE) usaremos o </w:t>
      </w:r>
      <w:r w:rsidRPr="000529E0">
        <w:rPr>
          <w:b/>
          <w:color w:val="31849B" w:themeColor="accent5" w:themeShade="BF"/>
        </w:rPr>
        <w:t>registro 5</w:t>
      </w:r>
      <w:r w:rsidRPr="000529E0">
        <w:rPr>
          <w:color w:val="auto"/>
        </w:rPr>
        <w:t xml:space="preserve">; </w:t>
      </w:r>
    </w:p>
    <w:p w14:paraId="6051C031" w14:textId="77777777" w:rsidR="005F1E99" w:rsidRPr="000529E0" w:rsidRDefault="005F1E99" w:rsidP="005F1E99">
      <w:pPr>
        <w:pStyle w:val="PargrafodaLista"/>
      </w:pPr>
    </w:p>
    <w:p w14:paraId="3B46F95C" w14:textId="77777777" w:rsidR="005F1E99" w:rsidRPr="000529E0" w:rsidRDefault="005F1E99" w:rsidP="005F1E99">
      <w:pPr>
        <w:pStyle w:val="PargrafodaLista"/>
      </w:pPr>
    </w:p>
    <w:p w14:paraId="2CD904EE" w14:textId="77777777" w:rsidR="005F1E99" w:rsidRPr="003F5AC8" w:rsidRDefault="005F1E99" w:rsidP="005F1E9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16" w:name="_Ref30775548"/>
      <w:r w:rsidRPr="000529E0">
        <w:t xml:space="preserve">Opção  </w:t>
      </w:r>
      <w:r w:rsidRPr="000529E0">
        <w:rPr>
          <w:noProof/>
        </w:rPr>
        <w:drawing>
          <wp:inline distT="0" distB="0" distL="0" distR="0" wp14:anchorId="57D511ED" wp14:editId="241DA012">
            <wp:extent cx="559558" cy="135066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79" cy="14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9E0">
        <w:rPr>
          <w:color w:val="auto"/>
        </w:rPr>
        <w:t xml:space="preserve"> ao ser acionada, o sistema cancela a solicitação para substituição; E fecha a modal </w:t>
      </w:r>
      <w:r w:rsidRPr="000529E0">
        <w:rPr>
          <w:color w:val="31849B" w:themeColor="accent5" w:themeShade="BF"/>
        </w:rPr>
        <w:t>[</w:t>
      </w:r>
      <w:r w:rsidRPr="000529E0">
        <w:rPr>
          <w:color w:val="31849B" w:themeColor="accent5" w:themeShade="BF"/>
        </w:rPr>
        <w:fldChar w:fldCharType="begin"/>
      </w:r>
      <w:r w:rsidRPr="000529E0">
        <w:rPr>
          <w:color w:val="31849B" w:themeColor="accent5" w:themeShade="BF"/>
        </w:rPr>
        <w:instrText xml:space="preserve"> REF _Ref24546055 \r \h  \* MERGEFORMAT </w:instrText>
      </w:r>
      <w:r w:rsidRPr="000529E0">
        <w:rPr>
          <w:color w:val="31849B" w:themeColor="accent5" w:themeShade="BF"/>
        </w:rPr>
      </w:r>
      <w:r w:rsidRPr="000529E0">
        <w:rPr>
          <w:color w:val="31849B" w:themeColor="accent5" w:themeShade="BF"/>
        </w:rPr>
        <w:fldChar w:fldCharType="separate"/>
      </w:r>
      <w:r w:rsidRPr="000529E0">
        <w:rPr>
          <w:color w:val="31849B" w:themeColor="accent5" w:themeShade="BF"/>
        </w:rPr>
        <w:t>P01</w:t>
      </w:r>
      <w:r w:rsidRPr="000529E0">
        <w:rPr>
          <w:color w:val="31849B" w:themeColor="accent5" w:themeShade="BF"/>
        </w:rPr>
        <w:fldChar w:fldCharType="end"/>
      </w:r>
      <w:r w:rsidRPr="000529E0">
        <w:rPr>
          <w:color w:val="31849B" w:themeColor="accent5" w:themeShade="BF"/>
        </w:rPr>
        <w:t>]</w:t>
      </w:r>
      <w:r w:rsidRPr="000529E0">
        <w:rPr>
          <w:color w:val="000000" w:themeColor="text1"/>
        </w:rPr>
        <w:t>;</w:t>
      </w:r>
      <w:bookmarkEnd w:id="16"/>
    </w:p>
    <w:p w14:paraId="14A63308" w14:textId="77777777" w:rsidR="003F5AC8" w:rsidRPr="003F5AC8" w:rsidRDefault="003F5AC8" w:rsidP="003F5AC8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69631CCD" w14:textId="59A424EE" w:rsidR="003F5AC8" w:rsidRPr="00361FBC" w:rsidRDefault="003F5AC8" w:rsidP="005F1E9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  <w:highlight w:val="yellow"/>
        </w:rPr>
      </w:pPr>
      <w:r w:rsidRPr="007F1E0C">
        <w:rPr>
          <w:color w:val="000000" w:themeColor="text1"/>
        </w:rPr>
        <w:lastRenderedPageBreak/>
        <w:t>Após cadastr</w:t>
      </w:r>
      <w:r w:rsidR="00EE6A13" w:rsidRPr="007F1E0C">
        <w:rPr>
          <w:color w:val="000000" w:themeColor="text1"/>
        </w:rPr>
        <w:t>ar</w:t>
      </w:r>
      <w:r w:rsidRPr="007F1E0C">
        <w:rPr>
          <w:color w:val="000000" w:themeColor="text1"/>
        </w:rPr>
        <w:t xml:space="preserve"> com sucesso </w:t>
      </w:r>
      <w:r w:rsidR="00EE6A13" w:rsidRPr="007F1E0C">
        <w:rPr>
          <w:color w:val="000000" w:themeColor="text1"/>
        </w:rPr>
        <w:t>um</w:t>
      </w:r>
      <w:r w:rsidRPr="007F1E0C">
        <w:rPr>
          <w:color w:val="000000" w:themeColor="text1"/>
        </w:rPr>
        <w:t xml:space="preserve"> Recurso do pedido de substituição, o sistema deve permitir que o ator possa VISUALIZAR, o registro cadastrado; Este registro estará disponibilizado da </w:t>
      </w:r>
      <w:r w:rsidRPr="00361FBC">
        <w:rPr>
          <w:color w:val="000000" w:themeColor="text1"/>
          <w:highlight w:val="yellow"/>
        </w:rPr>
        <w:t>HST1</w:t>
      </w:r>
      <w:r w:rsidR="007634A5" w:rsidRPr="00361FBC">
        <w:rPr>
          <w:color w:val="000000" w:themeColor="text1"/>
          <w:highlight w:val="yellow"/>
        </w:rPr>
        <w:t>6</w:t>
      </w:r>
      <w:r w:rsidR="00563F0F" w:rsidRPr="00361FBC">
        <w:rPr>
          <w:color w:val="000000" w:themeColor="text1"/>
          <w:highlight w:val="yellow"/>
        </w:rPr>
        <w:t>7</w:t>
      </w:r>
      <w:r w:rsidRPr="00361FBC">
        <w:rPr>
          <w:color w:val="000000" w:themeColor="text1"/>
          <w:highlight w:val="yellow"/>
        </w:rPr>
        <w:t xml:space="preserve"> (</w:t>
      </w:r>
      <w:r w:rsidR="007634A5" w:rsidRPr="00361FBC">
        <w:rPr>
          <w:color w:val="000000" w:themeColor="text1"/>
          <w:highlight w:val="yellow"/>
        </w:rPr>
        <w:t>Corporativo</w:t>
      </w:r>
      <w:r w:rsidRPr="00361FBC">
        <w:rPr>
          <w:color w:val="000000" w:themeColor="text1"/>
          <w:highlight w:val="yellow"/>
        </w:rPr>
        <w:t>) e HST1</w:t>
      </w:r>
      <w:r w:rsidR="00563F0F" w:rsidRPr="00361FBC">
        <w:rPr>
          <w:color w:val="000000" w:themeColor="text1"/>
          <w:highlight w:val="yellow"/>
        </w:rPr>
        <w:t>68</w:t>
      </w:r>
      <w:r w:rsidRPr="00361FBC">
        <w:rPr>
          <w:color w:val="000000" w:themeColor="text1"/>
          <w:highlight w:val="yellow"/>
        </w:rPr>
        <w:t>(</w:t>
      </w:r>
      <w:r w:rsidR="00563F0F" w:rsidRPr="00361FBC">
        <w:rPr>
          <w:color w:val="000000" w:themeColor="text1"/>
          <w:highlight w:val="yellow"/>
        </w:rPr>
        <w:t>Profissional</w:t>
      </w:r>
      <w:r w:rsidRPr="00361FBC">
        <w:rPr>
          <w:color w:val="000000" w:themeColor="text1"/>
          <w:highlight w:val="yellow"/>
        </w:rPr>
        <w:t>);</w:t>
      </w:r>
    </w:p>
    <w:p w14:paraId="2FB3DCAF" w14:textId="77777777" w:rsidR="00846FFA" w:rsidRPr="00846FFA" w:rsidRDefault="00846FFA" w:rsidP="00846FFA">
      <w:pPr>
        <w:pStyle w:val="PargrafodaLista"/>
        <w:rPr>
          <w:color w:val="auto"/>
        </w:rPr>
      </w:pPr>
    </w:p>
    <w:p w14:paraId="208BD695" w14:textId="7EF84243" w:rsidR="00846FFA" w:rsidRDefault="00846FFA" w:rsidP="005F1E9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>Ao cadastrar com sucesso um Recurso, o sistema deve ocultar o botão</w:t>
      </w:r>
      <w:r>
        <w:rPr>
          <w:noProof/>
        </w:rPr>
        <w:drawing>
          <wp:inline distT="0" distB="0" distL="0" distR="0" wp14:anchorId="6ABA124F" wp14:editId="7F5D4A45">
            <wp:extent cx="539191" cy="154621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65" cy="16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>;</w:t>
      </w:r>
    </w:p>
    <w:p w14:paraId="5137E1D2" w14:textId="77777777" w:rsidR="00846FFA" w:rsidRPr="00846FFA" w:rsidRDefault="00846FFA" w:rsidP="00846FFA">
      <w:pPr>
        <w:pStyle w:val="PargrafodaLista"/>
        <w:rPr>
          <w:color w:val="auto"/>
        </w:rPr>
      </w:pPr>
    </w:p>
    <w:p w14:paraId="7F0DD882" w14:textId="2AC439CC" w:rsidR="00846FFA" w:rsidRPr="00846FFA" w:rsidRDefault="00846FFA" w:rsidP="00631C3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529E0">
        <w:t>Caso o ator não cadastre um</w:t>
      </w:r>
      <w:r>
        <w:t xml:space="preserve"> Recurso</w:t>
      </w:r>
      <w:r w:rsidRPr="000529E0">
        <w:t xml:space="preserve">, após a </w:t>
      </w:r>
      <w:r w:rsidRPr="00846FFA">
        <w:rPr>
          <w:color w:val="31849B" w:themeColor="accent5" w:themeShade="BF"/>
        </w:rPr>
        <w:t xml:space="preserve">Data Fim </w:t>
      </w:r>
      <w:r w:rsidRPr="000529E0">
        <w:t xml:space="preserve">da </w:t>
      </w:r>
      <w:r w:rsidRPr="00846FFA">
        <w:rPr>
          <w:color w:val="31849B" w:themeColor="accent5" w:themeShade="BF"/>
        </w:rPr>
        <w:t xml:space="preserve">5.5 Atividade Secundária </w:t>
      </w:r>
      <w:r w:rsidRPr="000529E0">
        <w:t>(</w:t>
      </w:r>
      <w:r>
        <w:t>Recurso da Substituição)</w:t>
      </w:r>
      <w:r w:rsidRPr="000529E0">
        <w:t xml:space="preserve">, </w:t>
      </w:r>
      <w:r w:rsidRPr="00846FFA">
        <w:t xml:space="preserve">o sistema deve </w:t>
      </w:r>
      <w:r w:rsidRPr="00846FFA">
        <w:rPr>
          <w:color w:val="31849B" w:themeColor="accent5" w:themeShade="BF"/>
        </w:rPr>
        <w:t>ocultar</w:t>
      </w:r>
      <w:r w:rsidRPr="00846FFA">
        <w:t xml:space="preserve"> o botão</w:t>
      </w:r>
      <w:r>
        <w:rPr>
          <w:noProof/>
        </w:rPr>
        <w:drawing>
          <wp:inline distT="0" distB="0" distL="0" distR="0" wp14:anchorId="3B714B19" wp14:editId="045ACF02">
            <wp:extent cx="539191" cy="154621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65" cy="16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9E0">
        <w:t>;</w:t>
      </w:r>
    </w:p>
    <w:p w14:paraId="5A1B0532" w14:textId="77777777" w:rsidR="005F1E99" w:rsidRPr="003E099E" w:rsidRDefault="005F1E99" w:rsidP="00846FFA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3E099E">
        <w:rPr>
          <w:b/>
        </w:rPr>
        <w:t>Status do Julgamento Final</w:t>
      </w:r>
    </w:p>
    <w:p w14:paraId="59A3312B" w14:textId="179D75D3" w:rsidR="005F1E99" w:rsidRPr="003E099E" w:rsidRDefault="005F1E99" w:rsidP="00846FF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3E099E">
        <w:t xml:space="preserve">Ao </w:t>
      </w:r>
      <w:r>
        <w:t xml:space="preserve">cadastrar um </w:t>
      </w:r>
      <w:r w:rsidR="003F5AC8">
        <w:t>Recurso do p</w:t>
      </w:r>
      <w:r>
        <w:t xml:space="preserve">edido de </w:t>
      </w:r>
      <w:r w:rsidR="003F5AC8">
        <w:t>substituição</w:t>
      </w:r>
      <w:r w:rsidRPr="003E099E">
        <w:t xml:space="preserve"> com sucesso, o sistema deve alterar o status da substituição de </w:t>
      </w:r>
      <w:r w:rsidRPr="003E099E">
        <w:rPr>
          <w:noProof/>
        </w:rPr>
        <w:drawing>
          <wp:inline distT="0" distB="0" distL="0" distR="0" wp14:anchorId="1F928664" wp14:editId="533A787A">
            <wp:extent cx="416257" cy="124877"/>
            <wp:effectExtent l="0" t="0" r="3175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675" cy="1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99E">
        <w:t xml:space="preserve">  para</w:t>
      </w:r>
      <w:r w:rsidRPr="003E099E">
        <w:rPr>
          <w:noProof/>
        </w:rPr>
        <w:drawing>
          <wp:inline distT="0" distB="0" distL="0" distR="0" wp14:anchorId="052CCB79" wp14:editId="22868AB2">
            <wp:extent cx="361666" cy="108500"/>
            <wp:effectExtent l="0" t="0" r="63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175" cy="11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99E">
        <w:t>;</w:t>
      </w:r>
    </w:p>
    <w:p w14:paraId="400306E5" w14:textId="77777777" w:rsidR="0049624A" w:rsidRDefault="0049624A" w:rsidP="004923A4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Default="00626053" w:rsidP="00846FFA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517D3F">
        <w:rPr>
          <w:b/>
        </w:rPr>
        <w:t>URL</w:t>
      </w:r>
    </w:p>
    <w:p w14:paraId="4CB01398" w14:textId="77777777" w:rsidR="00EE6A13" w:rsidRPr="000529E0" w:rsidRDefault="00EE6A13" w:rsidP="00EE6A1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529E0">
        <w:t xml:space="preserve">Caso o ator copie e cole a URL desta estória, o sistema deve validar primeiramente se o ator está </w:t>
      </w:r>
      <w:proofErr w:type="spellStart"/>
      <w:r w:rsidRPr="000529E0">
        <w:t>logado</w:t>
      </w:r>
      <w:proofErr w:type="spellEnd"/>
      <w:r w:rsidRPr="000529E0">
        <w:t xml:space="preserve"> no sistema eleitoral:</w:t>
      </w:r>
    </w:p>
    <w:p w14:paraId="19EC81FE" w14:textId="35DB52B6" w:rsidR="00EE6A13" w:rsidRPr="000529E0" w:rsidRDefault="00EE6A13" w:rsidP="00EE6A13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0529E0">
        <w:t xml:space="preserve">Caso não esteja </w:t>
      </w:r>
      <w:proofErr w:type="spellStart"/>
      <w:r w:rsidRPr="000529E0">
        <w:t>logado</w:t>
      </w:r>
      <w:proofErr w:type="spellEnd"/>
      <w:r w:rsidRPr="000529E0">
        <w:t xml:space="preserve">, o sistema deve exibir a mensagem </w:t>
      </w:r>
      <w:r w:rsidRPr="000529E0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_Ref24548430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ME08</w:t>
      </w:r>
      <w:r>
        <w:rPr>
          <w:color w:val="31849B" w:themeColor="accent5" w:themeShade="BF"/>
        </w:rPr>
        <w:fldChar w:fldCharType="end"/>
      </w:r>
      <w:r w:rsidRPr="000529E0">
        <w:rPr>
          <w:color w:val="31849B" w:themeColor="accent5" w:themeShade="BF"/>
        </w:rPr>
        <w:t>];</w:t>
      </w:r>
    </w:p>
    <w:p w14:paraId="2143A399" w14:textId="77777777" w:rsidR="00EE6A13" w:rsidRPr="000529E0" w:rsidRDefault="00EE6A13" w:rsidP="00EE6A13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22C8FD61" w14:textId="30E85668" w:rsidR="0034332D" w:rsidRPr="00B52FF4" w:rsidRDefault="00EE6A13" w:rsidP="00EE6A13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0529E0">
        <w:t xml:space="preserve">Caso esteja </w:t>
      </w:r>
      <w:proofErr w:type="spellStart"/>
      <w:r w:rsidRPr="000529E0">
        <w:t>logado</w:t>
      </w:r>
      <w:proofErr w:type="spellEnd"/>
      <w:r w:rsidRPr="000529E0">
        <w:t xml:space="preserve">, o sistema deve validar se o ator </w:t>
      </w:r>
      <w:proofErr w:type="spellStart"/>
      <w:r w:rsidRPr="000529E0">
        <w:t>logado</w:t>
      </w:r>
      <w:proofErr w:type="spellEnd"/>
      <w:r w:rsidRPr="000529E0">
        <w:t xml:space="preserve"> é um dos responsáveis </w:t>
      </w:r>
      <w:r>
        <w:t xml:space="preserve">da </w:t>
      </w:r>
      <w:r w:rsidRPr="00B52FF4">
        <w:t xml:space="preserve">chapa em </w:t>
      </w:r>
      <w:r w:rsidR="0034332D" w:rsidRPr="00B52FF4">
        <w:t>questão</w:t>
      </w:r>
      <w:r w:rsidRPr="00B52FF4">
        <w:t xml:space="preserve">, caso seja, o sistema deve direciona para a interface </w:t>
      </w:r>
      <w:r w:rsidRPr="00B52FF4">
        <w:rPr>
          <w:color w:val="31849B" w:themeColor="accent5" w:themeShade="BF"/>
        </w:rPr>
        <w:t>[</w:t>
      </w:r>
      <w:r w:rsidRPr="00B52FF4">
        <w:rPr>
          <w:color w:val="31849B" w:themeColor="accent5" w:themeShade="BF"/>
        </w:rPr>
        <w:fldChar w:fldCharType="begin"/>
      </w:r>
      <w:r w:rsidRPr="00B52FF4">
        <w:rPr>
          <w:color w:val="31849B" w:themeColor="accent5" w:themeShade="BF"/>
        </w:rPr>
        <w:instrText xml:space="preserve"> REF _Ref27042920 \r \h  \* MERGEFORMAT </w:instrText>
      </w:r>
      <w:r w:rsidRPr="00B52FF4">
        <w:rPr>
          <w:color w:val="31849B" w:themeColor="accent5" w:themeShade="BF"/>
        </w:rPr>
      </w:r>
      <w:r w:rsidRPr="00B52FF4">
        <w:rPr>
          <w:color w:val="31849B" w:themeColor="accent5" w:themeShade="BF"/>
        </w:rPr>
        <w:fldChar w:fldCharType="separate"/>
      </w:r>
      <w:r w:rsidRPr="00B52FF4">
        <w:rPr>
          <w:color w:val="31849B" w:themeColor="accent5" w:themeShade="BF"/>
        </w:rPr>
        <w:t>P0</w:t>
      </w:r>
      <w:r w:rsidR="0034332D" w:rsidRPr="00B52FF4">
        <w:rPr>
          <w:color w:val="31849B" w:themeColor="accent5" w:themeShade="BF"/>
        </w:rPr>
        <w:t>1</w:t>
      </w:r>
      <w:r w:rsidRPr="00B52FF4">
        <w:rPr>
          <w:color w:val="31849B" w:themeColor="accent5" w:themeShade="BF"/>
        </w:rPr>
        <w:t xml:space="preserve"> da HST</w:t>
      </w:r>
      <w:r w:rsidR="0034332D" w:rsidRPr="00B52FF4">
        <w:rPr>
          <w:color w:val="31849B" w:themeColor="accent5" w:themeShade="BF"/>
        </w:rPr>
        <w:t>103]</w:t>
      </w:r>
      <w:r w:rsidRPr="00B52FF4">
        <w:rPr>
          <w:color w:val="31849B" w:themeColor="accent5" w:themeShade="BF"/>
        </w:rPr>
        <w:fldChar w:fldCharType="end"/>
      </w:r>
      <w:r w:rsidRPr="00B52FF4">
        <w:rPr>
          <w:color w:val="31849B" w:themeColor="accent5" w:themeShade="BF"/>
        </w:rPr>
        <w:t xml:space="preserve"> </w:t>
      </w:r>
    </w:p>
    <w:p w14:paraId="799D14D3" w14:textId="77777777" w:rsidR="0034332D" w:rsidRPr="00B52FF4" w:rsidRDefault="0034332D" w:rsidP="0034332D">
      <w:pPr>
        <w:pStyle w:val="PargrafodaLista"/>
        <w:rPr>
          <w:color w:val="000000" w:themeColor="text1"/>
        </w:rPr>
      </w:pPr>
    </w:p>
    <w:p w14:paraId="3AE7F282" w14:textId="641F1E0B" w:rsidR="00EE6A13" w:rsidRPr="00B52FF4" w:rsidRDefault="00EE6A13" w:rsidP="00EE6A13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B52FF4">
        <w:rPr>
          <w:color w:val="000000" w:themeColor="text1"/>
        </w:rPr>
        <w:t>Caso a eleição que o ator é um dos responsáveis</w:t>
      </w:r>
      <w:r w:rsidR="0034332D" w:rsidRPr="00B52FF4">
        <w:rPr>
          <w:color w:val="000000" w:themeColor="text1"/>
        </w:rPr>
        <w:t>,</w:t>
      </w:r>
      <w:r w:rsidRPr="00B52FF4">
        <w:rPr>
          <w:color w:val="000000" w:themeColor="text1"/>
        </w:rPr>
        <w:t xml:space="preserve"> esteja com período de vigência fechado, o sistema deve exibir a mensagem </w:t>
      </w:r>
      <w:r w:rsidR="0034332D" w:rsidRPr="00B52FF4">
        <w:rPr>
          <w:color w:val="31849B" w:themeColor="accent5" w:themeShade="BF"/>
        </w:rPr>
        <w:t>[</w:t>
      </w:r>
      <w:r w:rsidR="0034332D" w:rsidRPr="00B52FF4">
        <w:rPr>
          <w:color w:val="31849B" w:themeColor="accent5" w:themeShade="BF"/>
        </w:rPr>
        <w:fldChar w:fldCharType="begin"/>
      </w:r>
      <w:r w:rsidR="0034332D" w:rsidRPr="00B52FF4">
        <w:rPr>
          <w:color w:val="31849B" w:themeColor="accent5" w:themeShade="BF"/>
        </w:rPr>
        <w:instrText xml:space="preserve"> REF _Ref37939258 \r \h </w:instrText>
      </w:r>
      <w:r w:rsidR="002A462B" w:rsidRPr="00B52FF4">
        <w:rPr>
          <w:color w:val="31849B" w:themeColor="accent5" w:themeShade="BF"/>
        </w:rPr>
        <w:instrText xml:space="preserve"> \* MERGEFORMAT </w:instrText>
      </w:r>
      <w:r w:rsidR="0034332D" w:rsidRPr="00B52FF4">
        <w:rPr>
          <w:color w:val="31849B" w:themeColor="accent5" w:themeShade="BF"/>
        </w:rPr>
      </w:r>
      <w:r w:rsidR="0034332D" w:rsidRPr="00B52FF4">
        <w:rPr>
          <w:color w:val="31849B" w:themeColor="accent5" w:themeShade="BF"/>
        </w:rPr>
        <w:fldChar w:fldCharType="separate"/>
      </w:r>
      <w:r w:rsidR="0034332D" w:rsidRPr="00B52FF4">
        <w:rPr>
          <w:color w:val="31849B" w:themeColor="accent5" w:themeShade="BF"/>
        </w:rPr>
        <w:t>ME09</w:t>
      </w:r>
      <w:r w:rsidR="0034332D" w:rsidRPr="00B52FF4">
        <w:rPr>
          <w:color w:val="31849B" w:themeColor="accent5" w:themeShade="BF"/>
        </w:rPr>
        <w:fldChar w:fldCharType="end"/>
      </w:r>
      <w:r w:rsidRPr="00B52FF4">
        <w:rPr>
          <w:color w:val="31849B" w:themeColor="accent5" w:themeShade="BF"/>
        </w:rPr>
        <w:t>].</w:t>
      </w:r>
    </w:p>
    <w:p w14:paraId="6F4F3B77" w14:textId="77777777" w:rsidR="00EE6A13" w:rsidRPr="00B52FF4" w:rsidRDefault="00EE6A13" w:rsidP="00EE6A13">
      <w:pPr>
        <w:pStyle w:val="PargrafodaLista"/>
      </w:pPr>
    </w:p>
    <w:p w14:paraId="4DA9470E" w14:textId="18D07E0A" w:rsidR="00EE6A13" w:rsidRPr="00B52FF4" w:rsidRDefault="00EE6A13" w:rsidP="00EE6A13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B52FF4">
        <w:t xml:space="preserve">Caso o ator esteja </w:t>
      </w:r>
      <w:proofErr w:type="spellStart"/>
      <w:r w:rsidRPr="00B52FF4">
        <w:t>logado</w:t>
      </w:r>
      <w:proofErr w:type="spellEnd"/>
      <w:r w:rsidRPr="00B52FF4">
        <w:t xml:space="preserve">, e não seja um dos responsáveis por alguma chapa, o sistema deve exibir a mensagem </w:t>
      </w:r>
      <w:r w:rsidRPr="00B52FF4">
        <w:rPr>
          <w:color w:val="31849B" w:themeColor="accent5" w:themeShade="BF"/>
        </w:rPr>
        <w:t>[</w:t>
      </w:r>
      <w:r w:rsidR="00331E59" w:rsidRPr="00B52FF4">
        <w:rPr>
          <w:color w:val="31849B" w:themeColor="accent5" w:themeShade="BF"/>
        </w:rPr>
        <w:fldChar w:fldCharType="begin"/>
      </w:r>
      <w:r w:rsidR="00331E59" w:rsidRPr="00B52FF4">
        <w:rPr>
          <w:color w:val="31849B" w:themeColor="accent5" w:themeShade="BF"/>
        </w:rPr>
        <w:instrText xml:space="preserve"> REF _Ref24548577 \r \h </w:instrText>
      </w:r>
      <w:r w:rsidR="002A462B" w:rsidRPr="00B52FF4">
        <w:rPr>
          <w:color w:val="31849B" w:themeColor="accent5" w:themeShade="BF"/>
        </w:rPr>
        <w:instrText xml:space="preserve"> \* MERGEFORMAT </w:instrText>
      </w:r>
      <w:r w:rsidR="00331E59" w:rsidRPr="00B52FF4">
        <w:rPr>
          <w:color w:val="31849B" w:themeColor="accent5" w:themeShade="BF"/>
        </w:rPr>
      </w:r>
      <w:r w:rsidR="00331E59" w:rsidRPr="00B52FF4">
        <w:rPr>
          <w:color w:val="31849B" w:themeColor="accent5" w:themeShade="BF"/>
        </w:rPr>
        <w:fldChar w:fldCharType="separate"/>
      </w:r>
      <w:r w:rsidR="00331E59" w:rsidRPr="00B52FF4">
        <w:rPr>
          <w:color w:val="31849B" w:themeColor="accent5" w:themeShade="BF"/>
        </w:rPr>
        <w:t>ME010</w:t>
      </w:r>
      <w:r w:rsidR="00331E59" w:rsidRPr="00B52FF4">
        <w:rPr>
          <w:color w:val="31849B" w:themeColor="accent5" w:themeShade="BF"/>
        </w:rPr>
        <w:fldChar w:fldCharType="end"/>
      </w:r>
      <w:r w:rsidRPr="00B52FF4">
        <w:rPr>
          <w:color w:val="31849B" w:themeColor="accent5" w:themeShade="BF"/>
        </w:rPr>
        <w:fldChar w:fldCharType="begin"/>
      </w:r>
      <w:r w:rsidRPr="00B52FF4">
        <w:rPr>
          <w:color w:val="31849B" w:themeColor="accent5" w:themeShade="BF"/>
        </w:rPr>
        <w:instrText xml:space="preserve"> REF _Ref35982716 \r \h  \* MERGEFORMAT </w:instrText>
      </w:r>
      <w:r w:rsidRPr="00B52FF4">
        <w:rPr>
          <w:color w:val="31849B" w:themeColor="accent5" w:themeShade="BF"/>
        </w:rPr>
      </w:r>
      <w:r w:rsidRPr="00B52FF4">
        <w:rPr>
          <w:color w:val="31849B" w:themeColor="accent5" w:themeShade="BF"/>
        </w:rPr>
        <w:fldChar w:fldCharType="end"/>
      </w:r>
      <w:r w:rsidRPr="00B52FF4">
        <w:rPr>
          <w:color w:val="31849B" w:themeColor="accent5" w:themeShade="BF"/>
        </w:rPr>
        <w:t>]</w:t>
      </w:r>
      <w:r w:rsidRPr="00B52FF4">
        <w:t>;</w:t>
      </w:r>
    </w:p>
    <w:p w14:paraId="1D3C4E6E" w14:textId="77777777" w:rsidR="002A462B" w:rsidRDefault="002A462B" w:rsidP="002A462B">
      <w:pPr>
        <w:pStyle w:val="PargrafodaLista"/>
      </w:pPr>
    </w:p>
    <w:p w14:paraId="71ABEF78" w14:textId="77777777" w:rsidR="0025414A" w:rsidRDefault="0025414A" w:rsidP="00841B29">
      <w:pPr>
        <w:pStyle w:val="PargrafodaLista"/>
      </w:pPr>
    </w:p>
    <w:p w14:paraId="79B90106" w14:textId="68B324F9" w:rsidR="00841B29" w:rsidRDefault="00841B29" w:rsidP="00846FFA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>Visão Geral</w:t>
      </w:r>
    </w:p>
    <w:p w14:paraId="1DB89A95" w14:textId="18C114D5" w:rsidR="00CF34C9" w:rsidRPr="008D6830" w:rsidRDefault="00CF34C9" w:rsidP="00846FF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>
        <w:rPr>
          <w:color w:val="auto"/>
          <w:position w:val="3"/>
        </w:rPr>
        <w:t xml:space="preserve">Ao </w:t>
      </w:r>
      <w:r w:rsidRPr="00927686">
        <w:t xml:space="preserve">acionar a </w:t>
      </w:r>
      <w:proofErr w:type="gramStart"/>
      <w:r w:rsidRPr="00927686">
        <w:t xml:space="preserve">opção </w:t>
      </w:r>
      <w:r w:rsidRPr="00927686">
        <w:rPr>
          <w:noProof/>
        </w:rPr>
        <w:drawing>
          <wp:inline distT="0" distB="0" distL="0" distR="0" wp14:anchorId="4248F2E4" wp14:editId="039AE18F">
            <wp:extent cx="285714" cy="266667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686">
        <w:t xml:space="preserve"> ,</w:t>
      </w:r>
      <w:proofErr w:type="gramEnd"/>
      <w:r w:rsidRPr="00927686">
        <w:t xml:space="preserve"> ou selecionar a Aba </w:t>
      </w:r>
      <w:r w:rsidRPr="00927686">
        <w:rPr>
          <w:b/>
        </w:rPr>
        <w:t>Visão Geral</w:t>
      </w:r>
      <w:r w:rsidRPr="00927686">
        <w:t xml:space="preserve">, o sistema deve exibir a interface </w:t>
      </w:r>
      <w:r>
        <w:t>da</w:t>
      </w:r>
      <w:r>
        <w:rPr>
          <w:color w:val="31849B" w:themeColor="accent5" w:themeShade="BF"/>
        </w:rPr>
        <w:t xml:space="preserve"> </w:t>
      </w:r>
      <w:r w:rsidRPr="00656397">
        <w:rPr>
          <w:color w:val="000000" w:themeColor="text1"/>
        </w:rPr>
        <w:t>Tela Inicial do modulo Profissional</w:t>
      </w:r>
    </w:p>
    <w:p w14:paraId="50F68E29" w14:textId="77777777" w:rsidR="00CF34C9" w:rsidRDefault="00CF34C9" w:rsidP="00CF34C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0AB61DF7" w14:textId="77777777" w:rsidR="00841B29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5883EAD2" w14:textId="2F392495" w:rsidR="00497DFB" w:rsidRDefault="00497DFB" w:rsidP="00846FFA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942A37">
        <w:rPr>
          <w:b/>
        </w:rPr>
        <w:t>Auditoria</w:t>
      </w:r>
    </w:p>
    <w:p w14:paraId="6F1DDC69" w14:textId="5EE1D863" w:rsidR="00CF34C9" w:rsidRPr="008D6830" w:rsidRDefault="00CF34C9" w:rsidP="00846FF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>
        <w:rPr>
          <w:color w:val="auto"/>
          <w:position w:val="3"/>
        </w:rPr>
        <w:t xml:space="preserve">O </w:t>
      </w:r>
      <w:r w:rsidRPr="00282A3D">
        <w:t>sistema deve registrar uma trilha de auditoria contendo a ação executada (incluir pedido de substituição), a data e hora da ocorrência e a identificação do ator; e guardar a revisão dos dados</w:t>
      </w:r>
    </w:p>
    <w:p w14:paraId="0E29A7FA" w14:textId="77777777" w:rsidR="00CF34C9" w:rsidRPr="00942A37" w:rsidRDefault="00CF34C9" w:rsidP="00CF34C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36DEDA1A" w14:textId="77777777" w:rsidR="00626053" w:rsidRPr="00626053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A24EFF" w:rsidRDefault="00EB6FEF" w:rsidP="00846FFA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Mensagem:</w:t>
      </w:r>
    </w:p>
    <w:p w14:paraId="77D17B16" w14:textId="2CF61081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12023348"/>
          </w:p>
        </w:tc>
        <w:bookmarkEnd w:id="17"/>
        <w:tc>
          <w:tcPr>
            <w:tcW w:w="6276" w:type="dxa"/>
          </w:tcPr>
          <w:p w14:paraId="19465BB6" w14:textId="7B788B2C" w:rsidR="00596253" w:rsidRPr="00942A37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942A37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942A37">
              <w:rPr>
                <w:rFonts w:cs="Arial"/>
                <w:sz w:val="18"/>
                <w:szCs w:val="18"/>
              </w:rPr>
              <w:t>c</w:t>
            </w:r>
            <w:r w:rsidRPr="00942A37">
              <w:rPr>
                <w:rFonts w:cs="Arial"/>
                <w:sz w:val="18"/>
                <w:szCs w:val="18"/>
              </w:rPr>
              <w:t>omunicação</w:t>
            </w:r>
            <w:r w:rsidR="007303C6" w:rsidRPr="00942A37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942A37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E51C37" w:rsidRPr="00EC175D" w14:paraId="04C3F879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602C194" w14:textId="77777777" w:rsidR="00E51C37" w:rsidRPr="00EC175D" w:rsidRDefault="00E51C37" w:rsidP="007F16A4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37929521"/>
          </w:p>
        </w:tc>
        <w:bookmarkEnd w:id="18"/>
        <w:tc>
          <w:tcPr>
            <w:tcW w:w="6276" w:type="dxa"/>
          </w:tcPr>
          <w:p w14:paraId="22C9122D" w14:textId="7E969977" w:rsidR="00E51C37" w:rsidRPr="00B52FF4" w:rsidRDefault="00E51C37" w:rsidP="007F16A4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sz w:val="18"/>
                <w:szCs w:val="18"/>
              </w:rPr>
              <w:t>Formato do arquivo inválido. Somente serão aceitos arquivos no formato de PDF!</w:t>
            </w:r>
          </w:p>
        </w:tc>
        <w:tc>
          <w:tcPr>
            <w:tcW w:w="1555" w:type="dxa"/>
          </w:tcPr>
          <w:p w14:paraId="16CAFFCC" w14:textId="41CEC555" w:rsidR="00E51C37" w:rsidRPr="00B52FF4" w:rsidRDefault="00E51C37" w:rsidP="007F16A4">
            <w:pPr>
              <w:spacing w:before="60" w:after="60"/>
              <w:rPr>
                <w:sz w:val="18"/>
                <w:szCs w:val="18"/>
              </w:rPr>
            </w:pPr>
            <w:r w:rsidRPr="00B52FF4">
              <w:rPr>
                <w:sz w:val="18"/>
                <w:szCs w:val="18"/>
              </w:rPr>
              <w:t>Alerta</w:t>
            </w:r>
          </w:p>
        </w:tc>
      </w:tr>
      <w:tr w:rsidR="00E51C37" w:rsidRPr="00EC175D" w14:paraId="7DF3B5BE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656B76A" w14:textId="77777777" w:rsidR="00E51C37" w:rsidRPr="00EC175D" w:rsidRDefault="00E51C37" w:rsidP="00E51C37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37929630"/>
          </w:p>
        </w:tc>
        <w:bookmarkEnd w:id="19"/>
        <w:tc>
          <w:tcPr>
            <w:tcW w:w="6276" w:type="dxa"/>
          </w:tcPr>
          <w:p w14:paraId="47C70811" w14:textId="2485446F" w:rsidR="00E51C37" w:rsidRPr="00B52FF4" w:rsidRDefault="00E51C37" w:rsidP="00E51C37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sz w:val="18"/>
                <w:szCs w:val="18"/>
              </w:rPr>
              <w:t>O tamanho máximo permitido para cada arquivo é de 10 MB.</w:t>
            </w:r>
          </w:p>
        </w:tc>
        <w:tc>
          <w:tcPr>
            <w:tcW w:w="1555" w:type="dxa"/>
          </w:tcPr>
          <w:p w14:paraId="398D549C" w14:textId="279F1856" w:rsidR="00E51C37" w:rsidRPr="00B52FF4" w:rsidRDefault="00E51C37" w:rsidP="00E51C37">
            <w:pPr>
              <w:spacing w:before="60" w:after="60"/>
              <w:rPr>
                <w:sz w:val="18"/>
                <w:szCs w:val="18"/>
              </w:rPr>
            </w:pPr>
            <w:r w:rsidRPr="00B52FF4">
              <w:rPr>
                <w:sz w:val="18"/>
                <w:szCs w:val="18"/>
              </w:rPr>
              <w:t>Alerta</w:t>
            </w:r>
          </w:p>
        </w:tc>
      </w:tr>
      <w:tr w:rsidR="003501EE" w:rsidRPr="00EC175D" w14:paraId="5388F8D7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9051ADF" w14:textId="77777777" w:rsidR="003501EE" w:rsidRPr="00EC175D" w:rsidRDefault="003501EE" w:rsidP="003501EE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37929692"/>
          </w:p>
        </w:tc>
        <w:bookmarkEnd w:id="20"/>
        <w:tc>
          <w:tcPr>
            <w:tcW w:w="6276" w:type="dxa"/>
          </w:tcPr>
          <w:p w14:paraId="23E4A060" w14:textId="36FF3980" w:rsidR="003501EE" w:rsidRPr="00B52FF4" w:rsidRDefault="003501EE" w:rsidP="003501EE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sz w:val="18"/>
                <w:szCs w:val="18"/>
              </w:rPr>
              <w:t>Permissão de Upload: um (1) arquivo!</w:t>
            </w:r>
          </w:p>
        </w:tc>
        <w:tc>
          <w:tcPr>
            <w:tcW w:w="1555" w:type="dxa"/>
          </w:tcPr>
          <w:p w14:paraId="14E941AB" w14:textId="784DB039" w:rsidR="003501EE" w:rsidRPr="00B52FF4" w:rsidRDefault="003501EE" w:rsidP="003501EE">
            <w:pPr>
              <w:spacing w:before="60" w:after="60"/>
              <w:rPr>
                <w:sz w:val="18"/>
                <w:szCs w:val="18"/>
              </w:rPr>
            </w:pPr>
            <w:r w:rsidRPr="00B52FF4">
              <w:rPr>
                <w:sz w:val="18"/>
                <w:szCs w:val="18"/>
              </w:rPr>
              <w:t>Alerta</w:t>
            </w:r>
          </w:p>
        </w:tc>
      </w:tr>
      <w:tr w:rsidR="003501EE" w:rsidRPr="00EC175D" w14:paraId="04A76E8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CAAD532" w14:textId="77777777" w:rsidR="003501EE" w:rsidRPr="00EC175D" w:rsidRDefault="003501EE" w:rsidP="003501EE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7929733"/>
          </w:p>
        </w:tc>
        <w:bookmarkEnd w:id="21"/>
        <w:tc>
          <w:tcPr>
            <w:tcW w:w="6276" w:type="dxa"/>
          </w:tcPr>
          <w:p w14:paraId="3AEC593D" w14:textId="77777777" w:rsidR="003501EE" w:rsidRPr="00B52FF4" w:rsidRDefault="003501EE" w:rsidP="003501EE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B52FF4">
              <w:rPr>
                <w:rFonts w:cs="Arial"/>
                <w:sz w:val="18"/>
                <w:szCs w:val="18"/>
              </w:rPr>
              <w:t>Deseja realmente excluir o arquivo?</w:t>
            </w:r>
          </w:p>
          <w:p w14:paraId="40C1CE5C" w14:textId="18284477" w:rsidR="003501EE" w:rsidRPr="00B52FF4" w:rsidRDefault="003501EE" w:rsidP="003501EE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B52FF4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B52FF4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6616682D" w14:textId="5BD751C2" w:rsidR="003501EE" w:rsidRPr="00B52FF4" w:rsidRDefault="003501EE" w:rsidP="003501EE">
            <w:pPr>
              <w:spacing w:before="60" w:after="60"/>
              <w:rPr>
                <w:sz w:val="18"/>
                <w:szCs w:val="18"/>
              </w:rPr>
            </w:pPr>
            <w:r w:rsidRPr="00B52FF4">
              <w:rPr>
                <w:sz w:val="18"/>
                <w:szCs w:val="18"/>
              </w:rPr>
              <w:t>Confirmação</w:t>
            </w:r>
          </w:p>
        </w:tc>
      </w:tr>
      <w:tr w:rsidR="003501EE" w:rsidRPr="00EC175D" w14:paraId="101F6605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57B8663" w14:textId="77777777" w:rsidR="003501EE" w:rsidRPr="00EC175D" w:rsidRDefault="003501EE" w:rsidP="003501EE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37929827"/>
          </w:p>
        </w:tc>
        <w:bookmarkEnd w:id="22"/>
        <w:tc>
          <w:tcPr>
            <w:tcW w:w="6276" w:type="dxa"/>
          </w:tcPr>
          <w:p w14:paraId="3EDF5424" w14:textId="1C31BDA5" w:rsidR="003501EE" w:rsidRPr="00B52FF4" w:rsidRDefault="003501EE" w:rsidP="003501EE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sz w:val="18"/>
                <w:szCs w:val="18"/>
              </w:rPr>
              <w:t>Exclusão realizada com sucesso!</w:t>
            </w:r>
          </w:p>
        </w:tc>
        <w:tc>
          <w:tcPr>
            <w:tcW w:w="1555" w:type="dxa"/>
          </w:tcPr>
          <w:p w14:paraId="18ABC132" w14:textId="3B45269A" w:rsidR="003501EE" w:rsidRPr="00B52FF4" w:rsidRDefault="003501EE" w:rsidP="003501EE">
            <w:pPr>
              <w:spacing w:before="60" w:after="60"/>
              <w:rPr>
                <w:sz w:val="18"/>
                <w:szCs w:val="18"/>
              </w:rPr>
            </w:pPr>
            <w:r w:rsidRPr="00B52FF4">
              <w:rPr>
                <w:sz w:val="18"/>
                <w:szCs w:val="18"/>
              </w:rPr>
              <w:t>Alerta</w:t>
            </w:r>
          </w:p>
        </w:tc>
      </w:tr>
      <w:tr w:rsidR="009E5EB9" w:rsidRPr="00EC175D" w14:paraId="78B3D90E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1B9339C" w14:textId="77777777" w:rsidR="009E5EB9" w:rsidRPr="00EC175D" w:rsidRDefault="009E5EB9" w:rsidP="009E5EB9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37934882"/>
          </w:p>
        </w:tc>
        <w:bookmarkEnd w:id="23"/>
        <w:tc>
          <w:tcPr>
            <w:tcW w:w="6276" w:type="dxa"/>
          </w:tcPr>
          <w:p w14:paraId="28FDA531" w14:textId="09BF8619" w:rsidR="009E5EB9" w:rsidRPr="00B52FF4" w:rsidRDefault="009E5EB9" w:rsidP="009E5EB9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555" w:type="dxa"/>
          </w:tcPr>
          <w:p w14:paraId="25B70126" w14:textId="13882009" w:rsidR="009E5EB9" w:rsidRPr="00B52FF4" w:rsidRDefault="009E5EB9" w:rsidP="009E5EB9">
            <w:pPr>
              <w:spacing w:before="60" w:after="60"/>
              <w:rPr>
                <w:sz w:val="18"/>
                <w:szCs w:val="18"/>
              </w:rPr>
            </w:pPr>
            <w:r w:rsidRPr="00B52FF4">
              <w:rPr>
                <w:sz w:val="18"/>
                <w:szCs w:val="18"/>
              </w:rPr>
              <w:t>Alerta</w:t>
            </w:r>
          </w:p>
        </w:tc>
      </w:tr>
      <w:tr w:rsidR="007F16A4" w:rsidRPr="00EC175D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7F16A4" w:rsidRPr="00EC175D" w:rsidRDefault="007F16A4" w:rsidP="007F16A4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24548430"/>
          </w:p>
        </w:tc>
        <w:bookmarkEnd w:id="24"/>
        <w:tc>
          <w:tcPr>
            <w:tcW w:w="6276" w:type="dxa"/>
          </w:tcPr>
          <w:p w14:paraId="654D67AE" w14:textId="77777777" w:rsidR="007F16A4" w:rsidRPr="00B52FF4" w:rsidRDefault="007F16A4" w:rsidP="007F16A4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 xml:space="preserve">), você não está </w:t>
            </w:r>
            <w:proofErr w:type="spellStart"/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logado</w:t>
            </w:r>
            <w:proofErr w:type="spellEnd"/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eleitoral!</w:t>
            </w:r>
          </w:p>
          <w:p w14:paraId="40FB88C4" w14:textId="658F6469" w:rsidR="007F16A4" w:rsidRPr="00B52FF4" w:rsidRDefault="007F16A4" w:rsidP="007F16A4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 xml:space="preserve">Para ter acesso a funcionalidade requisitada, por gentileza realizar </w:t>
            </w:r>
            <w:proofErr w:type="spellStart"/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login</w:t>
            </w:r>
            <w:proofErr w:type="spellEnd"/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eleitoral.</w:t>
            </w:r>
          </w:p>
        </w:tc>
        <w:tc>
          <w:tcPr>
            <w:tcW w:w="1555" w:type="dxa"/>
          </w:tcPr>
          <w:p w14:paraId="0CBA8E9D" w14:textId="07922840" w:rsidR="007F16A4" w:rsidRPr="00B52FF4" w:rsidRDefault="007F16A4" w:rsidP="007F16A4">
            <w:pPr>
              <w:spacing w:before="60" w:after="60"/>
              <w:rPr>
                <w:sz w:val="18"/>
                <w:szCs w:val="18"/>
              </w:rPr>
            </w:pPr>
            <w:r w:rsidRPr="00B52FF4">
              <w:rPr>
                <w:sz w:val="18"/>
                <w:szCs w:val="18"/>
              </w:rPr>
              <w:t>Alerta</w:t>
            </w:r>
          </w:p>
        </w:tc>
      </w:tr>
      <w:tr w:rsidR="0034332D" w:rsidRPr="00EC175D" w14:paraId="1078C6AA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67E3AD6" w14:textId="77777777" w:rsidR="0034332D" w:rsidRPr="00EC175D" w:rsidRDefault="0034332D" w:rsidP="0034332D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37939258"/>
          </w:p>
        </w:tc>
        <w:bookmarkEnd w:id="25"/>
        <w:tc>
          <w:tcPr>
            <w:tcW w:w="6276" w:type="dxa"/>
          </w:tcPr>
          <w:p w14:paraId="03A3DF17" w14:textId="775C1CB7" w:rsidR="0034332D" w:rsidRPr="00B52FF4" w:rsidRDefault="0034332D" w:rsidP="00331E59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), o período de vigência encontra-se fechado, para eleição a qual o senhor é um dos responsáveis!</w:t>
            </w:r>
          </w:p>
        </w:tc>
        <w:tc>
          <w:tcPr>
            <w:tcW w:w="1555" w:type="dxa"/>
          </w:tcPr>
          <w:p w14:paraId="40B23A71" w14:textId="6E97D296" w:rsidR="0034332D" w:rsidRPr="00B52FF4" w:rsidRDefault="0034332D" w:rsidP="0034332D">
            <w:pPr>
              <w:spacing w:before="60" w:after="60"/>
              <w:rPr>
                <w:sz w:val="18"/>
                <w:szCs w:val="18"/>
              </w:rPr>
            </w:pPr>
            <w:r w:rsidRPr="00B52FF4">
              <w:rPr>
                <w:sz w:val="18"/>
                <w:szCs w:val="18"/>
              </w:rPr>
              <w:t>Alerta</w:t>
            </w:r>
          </w:p>
        </w:tc>
      </w:tr>
      <w:tr w:rsidR="007F16A4" w:rsidRPr="00EC175D" w14:paraId="35CF3F50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7F16A4" w:rsidRPr="00EC175D" w:rsidRDefault="007F16A4" w:rsidP="007F16A4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6" w:name="_Ref24548577"/>
          </w:p>
        </w:tc>
        <w:bookmarkEnd w:id="26"/>
        <w:tc>
          <w:tcPr>
            <w:tcW w:w="6276" w:type="dxa"/>
          </w:tcPr>
          <w:p w14:paraId="2EEC0388" w14:textId="451EE0F2" w:rsidR="007F16A4" w:rsidRPr="00B52FF4" w:rsidRDefault="007F16A4" w:rsidP="00B52FF4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 xml:space="preserve">), a visualização da atividade selecionada só está disponível para </w:t>
            </w:r>
            <w:r w:rsidR="00B52FF4" w:rsidRPr="00B52FF4">
              <w:rPr>
                <w:rFonts w:cs="Arial"/>
                <w:color w:val="000000" w:themeColor="text1"/>
                <w:sz w:val="18"/>
                <w:szCs w:val="18"/>
              </w:rPr>
              <w:t>Responsáveis da Chapa</w:t>
            </w: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2F504762" w14:textId="72FE4504" w:rsidR="007F16A4" w:rsidRPr="00B52FF4" w:rsidRDefault="007F16A4" w:rsidP="007F16A4">
            <w:pPr>
              <w:spacing w:before="60" w:after="60"/>
              <w:rPr>
                <w:sz w:val="18"/>
                <w:szCs w:val="18"/>
              </w:rPr>
            </w:pPr>
            <w:r w:rsidRPr="00B52FF4">
              <w:rPr>
                <w:sz w:val="18"/>
                <w:szCs w:val="18"/>
              </w:rPr>
              <w:t>Alerta</w:t>
            </w:r>
          </w:p>
        </w:tc>
      </w:tr>
      <w:tr w:rsidR="008B7309" w:rsidRPr="00EC175D" w14:paraId="4CAC2775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74769E2" w14:textId="77777777" w:rsidR="008B7309" w:rsidRPr="00EC175D" w:rsidRDefault="008B7309" w:rsidP="007F16A4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7" w:name="_Ref37941053"/>
          </w:p>
        </w:tc>
        <w:bookmarkEnd w:id="27"/>
        <w:tc>
          <w:tcPr>
            <w:tcW w:w="6276" w:type="dxa"/>
          </w:tcPr>
          <w:p w14:paraId="7D85AE18" w14:textId="65FCDED3" w:rsidR="008B7309" w:rsidRPr="00B52FF4" w:rsidRDefault="008B7309" w:rsidP="008B7309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), um dos responsáveis pela chapa, já está executando uma solicitação de Recurso do pedido de substituição!</w:t>
            </w:r>
          </w:p>
          <w:p w14:paraId="19B5DE11" w14:textId="0C74CE07" w:rsidR="008B7309" w:rsidRPr="00B52FF4" w:rsidRDefault="008B7309" w:rsidP="008B7309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Aguarde a finalização da solicitação, para visualizar as informações!</w:t>
            </w:r>
          </w:p>
        </w:tc>
        <w:tc>
          <w:tcPr>
            <w:tcW w:w="1555" w:type="dxa"/>
          </w:tcPr>
          <w:p w14:paraId="7114F948" w14:textId="39544DD1" w:rsidR="008B7309" w:rsidRPr="00B52FF4" w:rsidRDefault="008B7309" w:rsidP="007F16A4">
            <w:pPr>
              <w:spacing w:before="60" w:after="60"/>
              <w:rPr>
                <w:sz w:val="18"/>
                <w:szCs w:val="18"/>
              </w:rPr>
            </w:pPr>
            <w:r w:rsidRPr="00B52FF4"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EC175D" w:rsidRDefault="00FC6098" w:rsidP="002B1554">
      <w:pPr>
        <w:pStyle w:val="Dica"/>
      </w:pPr>
    </w:p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28" w:name="_Toc37940506"/>
      <w:r w:rsidRPr="00EC175D">
        <w:t>INFORMAÇÕES COMPLEMENTARES</w:t>
      </w:r>
      <w:bookmarkEnd w:id="28"/>
    </w:p>
    <w:p w14:paraId="62D7BC18" w14:textId="08866AFC" w:rsidR="00654E1A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5AE83922" w14:textId="2A05C938" w:rsidR="00084DCB" w:rsidRPr="00084DCB" w:rsidRDefault="00084DCB" w:rsidP="00654E1A">
      <w:pPr>
        <w:rPr>
          <w:sz w:val="18"/>
          <w:szCs w:val="18"/>
        </w:rPr>
      </w:pPr>
      <w:r w:rsidRPr="00084DCB">
        <w:rPr>
          <w:sz w:val="18"/>
          <w:szCs w:val="18"/>
        </w:rPr>
        <w:t>Eleitoral_HST07_Manter_Membros_Comissao_Incluir_Consultar</w:t>
      </w:r>
    </w:p>
    <w:p w14:paraId="3B053C97" w14:textId="0B45B1AE" w:rsidR="00084DCB" w:rsidRPr="00084DCB" w:rsidRDefault="00084DCB" w:rsidP="00654E1A">
      <w:pPr>
        <w:rPr>
          <w:sz w:val="18"/>
          <w:szCs w:val="18"/>
        </w:rPr>
      </w:pPr>
      <w:r w:rsidRPr="00084DCB">
        <w:rPr>
          <w:sz w:val="18"/>
          <w:szCs w:val="18"/>
        </w:rPr>
        <w:t>Eleitoral_HST08_Manter_Membros_Comissao_Visualizar_Alterar</w:t>
      </w:r>
    </w:p>
    <w:p w14:paraId="6EFB1973" w14:textId="6AD60685" w:rsidR="00342012" w:rsidRPr="00084DCB" w:rsidRDefault="00084DCB">
      <w:pPr>
        <w:pStyle w:val="Dica"/>
        <w:rPr>
          <w:color w:val="auto"/>
          <w:sz w:val="18"/>
          <w:szCs w:val="18"/>
        </w:rPr>
      </w:pPr>
      <w:r w:rsidRPr="00084DCB">
        <w:rPr>
          <w:color w:val="auto"/>
          <w:sz w:val="18"/>
          <w:szCs w:val="18"/>
        </w:rPr>
        <w:t>Eleitoral_HST088_Acompanhar_JulgamentoFinal_1ª_Instancia_Profissional</w:t>
      </w:r>
    </w:p>
    <w:p w14:paraId="2FC51148" w14:textId="007D1DAD" w:rsidR="00084DCB" w:rsidRPr="00084DCB" w:rsidRDefault="00084DCB">
      <w:pPr>
        <w:pStyle w:val="Dica"/>
        <w:rPr>
          <w:color w:val="auto"/>
          <w:sz w:val="18"/>
          <w:szCs w:val="18"/>
        </w:rPr>
      </w:pPr>
      <w:r w:rsidRPr="00084DCB">
        <w:rPr>
          <w:color w:val="auto"/>
          <w:sz w:val="18"/>
          <w:szCs w:val="18"/>
        </w:rPr>
        <w:t>Eleitoral_HST100_Incluir_Substituicao_JulgamentoFinal_1ºInstancia_Profissional</w:t>
      </w:r>
    </w:p>
    <w:sectPr w:rsidR="00084DCB" w:rsidRPr="00084DCB" w:rsidSect="00757A62">
      <w:headerReference w:type="even" r:id="rId2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E81AA" w14:textId="77777777" w:rsidR="00221856" w:rsidRDefault="00221856">
      <w:r>
        <w:separator/>
      </w:r>
    </w:p>
    <w:p w14:paraId="2991231D" w14:textId="77777777" w:rsidR="00221856" w:rsidRDefault="00221856"/>
  </w:endnote>
  <w:endnote w:type="continuationSeparator" w:id="0">
    <w:p w14:paraId="5F5935AF" w14:textId="77777777" w:rsidR="00221856" w:rsidRDefault="00221856">
      <w:r>
        <w:continuationSeparator/>
      </w:r>
    </w:p>
    <w:p w14:paraId="7C6D5216" w14:textId="77777777" w:rsidR="00221856" w:rsidRDefault="002218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B54CA" w:rsidRDefault="00DB54CA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B54CA" w:rsidRPr="003D59E6" w14:paraId="2B97DD6D" w14:textId="77777777">
      <w:tc>
        <w:tcPr>
          <w:tcW w:w="4605" w:type="dxa"/>
          <w:vAlign w:val="center"/>
        </w:tcPr>
        <w:p w14:paraId="0297AE86" w14:textId="77777777" w:rsidR="00DB54CA" w:rsidRPr="003D59E6" w:rsidRDefault="00DB54CA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B54CA" w:rsidRPr="0017543C" w:rsidRDefault="00DB54CA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4538A7">
            <w:rPr>
              <w:rStyle w:val="Nmerodepgina"/>
              <w:rFonts w:ascii="Verdana" w:hAnsi="Verdana" w:cs="Arial"/>
              <w:b/>
              <w:noProof/>
            </w:rPr>
            <w:t>10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B54CA" w:rsidRPr="0057652B" w:rsidRDefault="00DB54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A0E4C" w14:textId="77777777" w:rsidR="00221856" w:rsidRDefault="00221856">
      <w:r>
        <w:separator/>
      </w:r>
    </w:p>
    <w:p w14:paraId="5FF355B2" w14:textId="77777777" w:rsidR="00221856" w:rsidRDefault="00221856"/>
  </w:footnote>
  <w:footnote w:type="continuationSeparator" w:id="0">
    <w:p w14:paraId="3E8A61E3" w14:textId="77777777" w:rsidR="00221856" w:rsidRDefault="00221856">
      <w:r>
        <w:continuationSeparator/>
      </w:r>
    </w:p>
    <w:p w14:paraId="5DDA1AED" w14:textId="77777777" w:rsidR="00221856" w:rsidRDefault="0022185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B54CA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B54CA" w:rsidRPr="0017543C" w:rsidRDefault="00DB54CA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6.7pt;height:41.5pt" o:ole="">
                <v:imagedata r:id="rId1" o:title=""/>
              </v:shape>
              <o:OLEObject Type="Embed" ProgID="PBrush" ShapeID="_x0000_i1025" DrawAspect="Content" ObjectID="_1653809704" r:id="rId2"/>
            </w:object>
          </w:r>
        </w:p>
      </w:tc>
      <w:tc>
        <w:tcPr>
          <w:tcW w:w="4111" w:type="dxa"/>
          <w:vAlign w:val="center"/>
        </w:tcPr>
        <w:p w14:paraId="2CC77D67" w14:textId="5243C5C1" w:rsidR="00DB54CA" w:rsidRPr="00C6532E" w:rsidRDefault="00DB54CA" w:rsidP="00E74923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116 –Recurso dos Pedidos de Substituição do Julgamento Final </w:t>
          </w:r>
        </w:p>
      </w:tc>
      <w:tc>
        <w:tcPr>
          <w:tcW w:w="3260" w:type="dxa"/>
          <w:vAlign w:val="center"/>
        </w:tcPr>
        <w:p w14:paraId="7C22B301" w14:textId="6B6D790E" w:rsidR="00DB54CA" w:rsidRPr="004A2AAB" w:rsidRDefault="00DB54C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B54CA" w:rsidRPr="004A2AAB" w:rsidRDefault="00DB54C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B54CA" w:rsidRDefault="00DB54CA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B54CA" w:rsidRDefault="00DB54CA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B54CA" w:rsidRDefault="00DB54C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">
    <w:nsid w:val="10A37DE1"/>
    <w:multiLevelType w:val="hybridMultilevel"/>
    <w:tmpl w:val="F9D63F2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8A91FC6"/>
    <w:multiLevelType w:val="hybridMultilevel"/>
    <w:tmpl w:val="4BD8FBAA"/>
    <w:lvl w:ilvl="0" w:tplc="0416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0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1">
    <w:nsid w:val="2D2E6F72"/>
    <w:multiLevelType w:val="hybridMultilevel"/>
    <w:tmpl w:val="8F9CD3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6C26E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3B2B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7DB17EC"/>
    <w:multiLevelType w:val="hybridMultilevel"/>
    <w:tmpl w:val="EBBAF894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5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>
    <w:nsid w:val="3B0328C5"/>
    <w:multiLevelType w:val="hybridMultilevel"/>
    <w:tmpl w:val="08400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3859D1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46C1DD4"/>
    <w:multiLevelType w:val="hybridMultilevel"/>
    <w:tmpl w:val="25CC819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>
    <w:nsid w:val="516427C7"/>
    <w:multiLevelType w:val="hybridMultilevel"/>
    <w:tmpl w:val="826283D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5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A971D78"/>
    <w:multiLevelType w:val="hybridMultilevel"/>
    <w:tmpl w:val="28ACAB8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1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>
    <w:nsid w:val="71245347"/>
    <w:multiLevelType w:val="hybridMultilevel"/>
    <w:tmpl w:val="06683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8"/>
  </w:num>
  <w:num w:numId="4">
    <w:abstractNumId w:val="6"/>
  </w:num>
  <w:num w:numId="5">
    <w:abstractNumId w:val="36"/>
  </w:num>
  <w:num w:numId="6">
    <w:abstractNumId w:val="16"/>
  </w:num>
  <w:num w:numId="7">
    <w:abstractNumId w:val="19"/>
  </w:num>
  <w:num w:numId="8">
    <w:abstractNumId w:val="32"/>
  </w:num>
  <w:num w:numId="9">
    <w:abstractNumId w:val="21"/>
  </w:num>
  <w:num w:numId="10">
    <w:abstractNumId w:val="27"/>
  </w:num>
  <w:num w:numId="11">
    <w:abstractNumId w:val="26"/>
  </w:num>
  <w:num w:numId="12">
    <w:abstractNumId w:val="11"/>
  </w:num>
  <w:num w:numId="13">
    <w:abstractNumId w:val="7"/>
  </w:num>
  <w:num w:numId="14">
    <w:abstractNumId w:val="35"/>
  </w:num>
  <w:num w:numId="15">
    <w:abstractNumId w:val="28"/>
  </w:num>
  <w:num w:numId="16">
    <w:abstractNumId w:val="33"/>
  </w:num>
  <w:num w:numId="17">
    <w:abstractNumId w:val="18"/>
  </w:num>
  <w:num w:numId="18">
    <w:abstractNumId w:val="13"/>
  </w:num>
  <w:num w:numId="19">
    <w:abstractNumId w:val="9"/>
  </w:num>
  <w:num w:numId="20">
    <w:abstractNumId w:val="14"/>
  </w:num>
  <w:num w:numId="21">
    <w:abstractNumId w:val="24"/>
  </w:num>
  <w:num w:numId="22">
    <w:abstractNumId w:val="29"/>
  </w:num>
  <w:num w:numId="23">
    <w:abstractNumId w:val="2"/>
  </w:num>
  <w:num w:numId="24">
    <w:abstractNumId w:val="12"/>
  </w:num>
  <w:num w:numId="25">
    <w:abstractNumId w:val="10"/>
  </w:num>
  <w:num w:numId="26">
    <w:abstractNumId w:val="4"/>
  </w:num>
  <w:num w:numId="27">
    <w:abstractNumId w:val="5"/>
  </w:num>
  <w:num w:numId="28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007F"/>
    <w:rsid w:val="0001114E"/>
    <w:rsid w:val="00011BA8"/>
    <w:rsid w:val="00014E0C"/>
    <w:rsid w:val="0001571F"/>
    <w:rsid w:val="00022373"/>
    <w:rsid w:val="00022829"/>
    <w:rsid w:val="00022931"/>
    <w:rsid w:val="00022A78"/>
    <w:rsid w:val="00022F50"/>
    <w:rsid w:val="0002562A"/>
    <w:rsid w:val="00025925"/>
    <w:rsid w:val="000263F7"/>
    <w:rsid w:val="00027629"/>
    <w:rsid w:val="00030DC2"/>
    <w:rsid w:val="00031CBE"/>
    <w:rsid w:val="00031D05"/>
    <w:rsid w:val="00032841"/>
    <w:rsid w:val="0003494B"/>
    <w:rsid w:val="00036393"/>
    <w:rsid w:val="00040855"/>
    <w:rsid w:val="0004088D"/>
    <w:rsid w:val="00040BF4"/>
    <w:rsid w:val="0004110A"/>
    <w:rsid w:val="00042373"/>
    <w:rsid w:val="00043858"/>
    <w:rsid w:val="000441BF"/>
    <w:rsid w:val="00044234"/>
    <w:rsid w:val="00045621"/>
    <w:rsid w:val="00046D76"/>
    <w:rsid w:val="00047227"/>
    <w:rsid w:val="000514D4"/>
    <w:rsid w:val="00051559"/>
    <w:rsid w:val="00051AF1"/>
    <w:rsid w:val="00051F92"/>
    <w:rsid w:val="00052B79"/>
    <w:rsid w:val="00055E7C"/>
    <w:rsid w:val="00056003"/>
    <w:rsid w:val="0006016B"/>
    <w:rsid w:val="000610FE"/>
    <w:rsid w:val="00061627"/>
    <w:rsid w:val="00061F5D"/>
    <w:rsid w:val="000628DE"/>
    <w:rsid w:val="00063E26"/>
    <w:rsid w:val="0006486D"/>
    <w:rsid w:val="000656C5"/>
    <w:rsid w:val="00065C98"/>
    <w:rsid w:val="00065E0A"/>
    <w:rsid w:val="00066182"/>
    <w:rsid w:val="0006652C"/>
    <w:rsid w:val="00072269"/>
    <w:rsid w:val="0007314A"/>
    <w:rsid w:val="00076318"/>
    <w:rsid w:val="000763D1"/>
    <w:rsid w:val="0007671A"/>
    <w:rsid w:val="00076C07"/>
    <w:rsid w:val="000772BC"/>
    <w:rsid w:val="00080AD9"/>
    <w:rsid w:val="000825ED"/>
    <w:rsid w:val="00082DAB"/>
    <w:rsid w:val="00084624"/>
    <w:rsid w:val="00084DCB"/>
    <w:rsid w:val="00086AFE"/>
    <w:rsid w:val="00086B92"/>
    <w:rsid w:val="00086C2C"/>
    <w:rsid w:val="000874B8"/>
    <w:rsid w:val="00090304"/>
    <w:rsid w:val="000905EC"/>
    <w:rsid w:val="000926DE"/>
    <w:rsid w:val="0009796C"/>
    <w:rsid w:val="00097BF2"/>
    <w:rsid w:val="000A01B5"/>
    <w:rsid w:val="000A037B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2C14"/>
    <w:rsid w:val="000B5692"/>
    <w:rsid w:val="000B603D"/>
    <w:rsid w:val="000B624B"/>
    <w:rsid w:val="000B6E1E"/>
    <w:rsid w:val="000B7C76"/>
    <w:rsid w:val="000B7F08"/>
    <w:rsid w:val="000C00AA"/>
    <w:rsid w:val="000C03AE"/>
    <w:rsid w:val="000C0B01"/>
    <w:rsid w:val="000C34B0"/>
    <w:rsid w:val="000C3B7B"/>
    <w:rsid w:val="000C599D"/>
    <w:rsid w:val="000C5D51"/>
    <w:rsid w:val="000C6128"/>
    <w:rsid w:val="000D0FF9"/>
    <w:rsid w:val="000D1E64"/>
    <w:rsid w:val="000D1ECD"/>
    <w:rsid w:val="000D2F33"/>
    <w:rsid w:val="000D367A"/>
    <w:rsid w:val="000D463E"/>
    <w:rsid w:val="000D480E"/>
    <w:rsid w:val="000D6620"/>
    <w:rsid w:val="000D7E5C"/>
    <w:rsid w:val="000E0D1E"/>
    <w:rsid w:val="000E0FD3"/>
    <w:rsid w:val="000E10A0"/>
    <w:rsid w:val="000E2797"/>
    <w:rsid w:val="000E40CE"/>
    <w:rsid w:val="000E4445"/>
    <w:rsid w:val="000E4DD0"/>
    <w:rsid w:val="000E5674"/>
    <w:rsid w:val="000E5F1F"/>
    <w:rsid w:val="000E7293"/>
    <w:rsid w:val="000F1575"/>
    <w:rsid w:val="000F5A87"/>
    <w:rsid w:val="000F6540"/>
    <w:rsid w:val="000F71F0"/>
    <w:rsid w:val="000F7E2D"/>
    <w:rsid w:val="00100368"/>
    <w:rsid w:val="00100695"/>
    <w:rsid w:val="00101CE1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1CDD"/>
    <w:rsid w:val="00112035"/>
    <w:rsid w:val="00115D45"/>
    <w:rsid w:val="00120056"/>
    <w:rsid w:val="00120ADF"/>
    <w:rsid w:val="001218E0"/>
    <w:rsid w:val="00121D77"/>
    <w:rsid w:val="00122728"/>
    <w:rsid w:val="001227F3"/>
    <w:rsid w:val="00122CD4"/>
    <w:rsid w:val="00122F06"/>
    <w:rsid w:val="00123844"/>
    <w:rsid w:val="0012428F"/>
    <w:rsid w:val="00124581"/>
    <w:rsid w:val="00125048"/>
    <w:rsid w:val="001254C2"/>
    <w:rsid w:val="001262F5"/>
    <w:rsid w:val="001268C8"/>
    <w:rsid w:val="001274BF"/>
    <w:rsid w:val="001300A8"/>
    <w:rsid w:val="0013080E"/>
    <w:rsid w:val="00130A28"/>
    <w:rsid w:val="001316B2"/>
    <w:rsid w:val="00131B2F"/>
    <w:rsid w:val="00132D20"/>
    <w:rsid w:val="00134450"/>
    <w:rsid w:val="001346CA"/>
    <w:rsid w:val="001348D6"/>
    <w:rsid w:val="001356E4"/>
    <w:rsid w:val="00135C91"/>
    <w:rsid w:val="00135D31"/>
    <w:rsid w:val="001363D6"/>
    <w:rsid w:val="00136C1B"/>
    <w:rsid w:val="00137478"/>
    <w:rsid w:val="00140B10"/>
    <w:rsid w:val="001418E1"/>
    <w:rsid w:val="00142655"/>
    <w:rsid w:val="00142FEF"/>
    <w:rsid w:val="00143AE0"/>
    <w:rsid w:val="00143D94"/>
    <w:rsid w:val="00144311"/>
    <w:rsid w:val="001451E8"/>
    <w:rsid w:val="0014544C"/>
    <w:rsid w:val="00145CE1"/>
    <w:rsid w:val="0014605A"/>
    <w:rsid w:val="00146CA7"/>
    <w:rsid w:val="00152DB6"/>
    <w:rsid w:val="00153838"/>
    <w:rsid w:val="00154794"/>
    <w:rsid w:val="00154DEE"/>
    <w:rsid w:val="00155D6C"/>
    <w:rsid w:val="0015725F"/>
    <w:rsid w:val="00157E00"/>
    <w:rsid w:val="00157E66"/>
    <w:rsid w:val="001653E6"/>
    <w:rsid w:val="00165A72"/>
    <w:rsid w:val="00165B69"/>
    <w:rsid w:val="001701BE"/>
    <w:rsid w:val="0017169C"/>
    <w:rsid w:val="001729BE"/>
    <w:rsid w:val="0017331A"/>
    <w:rsid w:val="001738CF"/>
    <w:rsid w:val="00173D8B"/>
    <w:rsid w:val="001742A0"/>
    <w:rsid w:val="00174B5F"/>
    <w:rsid w:val="0017501A"/>
    <w:rsid w:val="0017696D"/>
    <w:rsid w:val="00182ECD"/>
    <w:rsid w:val="001839A7"/>
    <w:rsid w:val="001854FF"/>
    <w:rsid w:val="00185C82"/>
    <w:rsid w:val="00187019"/>
    <w:rsid w:val="0019233D"/>
    <w:rsid w:val="001927C0"/>
    <w:rsid w:val="001935F8"/>
    <w:rsid w:val="00193996"/>
    <w:rsid w:val="0019459B"/>
    <w:rsid w:val="00195CCE"/>
    <w:rsid w:val="00197785"/>
    <w:rsid w:val="001A1083"/>
    <w:rsid w:val="001A16A7"/>
    <w:rsid w:val="001A20E9"/>
    <w:rsid w:val="001A2545"/>
    <w:rsid w:val="001A309F"/>
    <w:rsid w:val="001A6287"/>
    <w:rsid w:val="001A69FC"/>
    <w:rsid w:val="001A7256"/>
    <w:rsid w:val="001A73BB"/>
    <w:rsid w:val="001A75F1"/>
    <w:rsid w:val="001A77F8"/>
    <w:rsid w:val="001B07B4"/>
    <w:rsid w:val="001B2550"/>
    <w:rsid w:val="001B3A10"/>
    <w:rsid w:val="001B3C4B"/>
    <w:rsid w:val="001B5C4E"/>
    <w:rsid w:val="001B667C"/>
    <w:rsid w:val="001B67D7"/>
    <w:rsid w:val="001C15FC"/>
    <w:rsid w:val="001C1E1B"/>
    <w:rsid w:val="001C2348"/>
    <w:rsid w:val="001C2385"/>
    <w:rsid w:val="001C2642"/>
    <w:rsid w:val="001C2717"/>
    <w:rsid w:val="001C5289"/>
    <w:rsid w:val="001C604A"/>
    <w:rsid w:val="001C7630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6958"/>
    <w:rsid w:val="001D7362"/>
    <w:rsid w:val="001D7782"/>
    <w:rsid w:val="001E1D12"/>
    <w:rsid w:val="001E33E8"/>
    <w:rsid w:val="001E5A61"/>
    <w:rsid w:val="001E5FCB"/>
    <w:rsid w:val="001F0744"/>
    <w:rsid w:val="001F079D"/>
    <w:rsid w:val="001F083F"/>
    <w:rsid w:val="001F0D2C"/>
    <w:rsid w:val="001F1269"/>
    <w:rsid w:val="001F1623"/>
    <w:rsid w:val="001F18D5"/>
    <w:rsid w:val="001F1A4C"/>
    <w:rsid w:val="001F3129"/>
    <w:rsid w:val="001F3225"/>
    <w:rsid w:val="001F3BFC"/>
    <w:rsid w:val="001F430F"/>
    <w:rsid w:val="001F52B7"/>
    <w:rsid w:val="001F6169"/>
    <w:rsid w:val="001F6A57"/>
    <w:rsid w:val="001F6C31"/>
    <w:rsid w:val="001F7332"/>
    <w:rsid w:val="002000EF"/>
    <w:rsid w:val="002019C4"/>
    <w:rsid w:val="002024D1"/>
    <w:rsid w:val="002028D7"/>
    <w:rsid w:val="00203800"/>
    <w:rsid w:val="00204372"/>
    <w:rsid w:val="002050A5"/>
    <w:rsid w:val="00205203"/>
    <w:rsid w:val="00205D4D"/>
    <w:rsid w:val="00210AB7"/>
    <w:rsid w:val="00211D1D"/>
    <w:rsid w:val="002126C5"/>
    <w:rsid w:val="00213558"/>
    <w:rsid w:val="00216552"/>
    <w:rsid w:val="0021764A"/>
    <w:rsid w:val="00220632"/>
    <w:rsid w:val="00221856"/>
    <w:rsid w:val="00221A2E"/>
    <w:rsid w:val="00221EAB"/>
    <w:rsid w:val="00224D21"/>
    <w:rsid w:val="00225616"/>
    <w:rsid w:val="002264A6"/>
    <w:rsid w:val="00230F1B"/>
    <w:rsid w:val="0023318E"/>
    <w:rsid w:val="00234A5B"/>
    <w:rsid w:val="00234A96"/>
    <w:rsid w:val="0023598C"/>
    <w:rsid w:val="002359C8"/>
    <w:rsid w:val="00236123"/>
    <w:rsid w:val="00237FE8"/>
    <w:rsid w:val="002417DF"/>
    <w:rsid w:val="00241D4D"/>
    <w:rsid w:val="00241EDA"/>
    <w:rsid w:val="0024203F"/>
    <w:rsid w:val="0024243A"/>
    <w:rsid w:val="00242579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3118"/>
    <w:rsid w:val="0025414A"/>
    <w:rsid w:val="0025482F"/>
    <w:rsid w:val="00255006"/>
    <w:rsid w:val="0025535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1907"/>
    <w:rsid w:val="0027291C"/>
    <w:rsid w:val="0027466C"/>
    <w:rsid w:val="00274BCB"/>
    <w:rsid w:val="00275289"/>
    <w:rsid w:val="002761FB"/>
    <w:rsid w:val="00277064"/>
    <w:rsid w:val="00280149"/>
    <w:rsid w:val="00280A70"/>
    <w:rsid w:val="00282745"/>
    <w:rsid w:val="00282781"/>
    <w:rsid w:val="00282A3D"/>
    <w:rsid w:val="00283332"/>
    <w:rsid w:val="00284474"/>
    <w:rsid w:val="002863AB"/>
    <w:rsid w:val="00286F27"/>
    <w:rsid w:val="0028713F"/>
    <w:rsid w:val="00287290"/>
    <w:rsid w:val="00287B79"/>
    <w:rsid w:val="00287CAA"/>
    <w:rsid w:val="00290B40"/>
    <w:rsid w:val="00292E97"/>
    <w:rsid w:val="00293B1E"/>
    <w:rsid w:val="002945F4"/>
    <w:rsid w:val="002948E9"/>
    <w:rsid w:val="00294B59"/>
    <w:rsid w:val="00294C89"/>
    <w:rsid w:val="002952D5"/>
    <w:rsid w:val="002976A5"/>
    <w:rsid w:val="002A0266"/>
    <w:rsid w:val="002A0B69"/>
    <w:rsid w:val="002A31DE"/>
    <w:rsid w:val="002A3818"/>
    <w:rsid w:val="002A462B"/>
    <w:rsid w:val="002A4694"/>
    <w:rsid w:val="002A4A24"/>
    <w:rsid w:val="002A5998"/>
    <w:rsid w:val="002A6CF6"/>
    <w:rsid w:val="002A7B0C"/>
    <w:rsid w:val="002A7E96"/>
    <w:rsid w:val="002A7F44"/>
    <w:rsid w:val="002B0CA1"/>
    <w:rsid w:val="002B110B"/>
    <w:rsid w:val="002B1350"/>
    <w:rsid w:val="002B1554"/>
    <w:rsid w:val="002B1BA9"/>
    <w:rsid w:val="002B1BFB"/>
    <w:rsid w:val="002B4423"/>
    <w:rsid w:val="002B4569"/>
    <w:rsid w:val="002B4DE5"/>
    <w:rsid w:val="002B624D"/>
    <w:rsid w:val="002B626B"/>
    <w:rsid w:val="002B6C8B"/>
    <w:rsid w:val="002B70C3"/>
    <w:rsid w:val="002B7762"/>
    <w:rsid w:val="002C0B2C"/>
    <w:rsid w:val="002C0C9A"/>
    <w:rsid w:val="002C0F2B"/>
    <w:rsid w:val="002C27CC"/>
    <w:rsid w:val="002C308A"/>
    <w:rsid w:val="002C32C2"/>
    <w:rsid w:val="002C50BD"/>
    <w:rsid w:val="002D1CAA"/>
    <w:rsid w:val="002D21B7"/>
    <w:rsid w:val="002D44DB"/>
    <w:rsid w:val="002D494B"/>
    <w:rsid w:val="002D62BD"/>
    <w:rsid w:val="002D6DB4"/>
    <w:rsid w:val="002E0BF0"/>
    <w:rsid w:val="002E0D95"/>
    <w:rsid w:val="002E0DC7"/>
    <w:rsid w:val="002E25BC"/>
    <w:rsid w:val="002E2C2B"/>
    <w:rsid w:val="002E4C9A"/>
    <w:rsid w:val="002E5585"/>
    <w:rsid w:val="002E7E4E"/>
    <w:rsid w:val="002F00A1"/>
    <w:rsid w:val="002F03A8"/>
    <w:rsid w:val="002F0D4C"/>
    <w:rsid w:val="002F0D88"/>
    <w:rsid w:val="002F1677"/>
    <w:rsid w:val="002F3F8F"/>
    <w:rsid w:val="002F435D"/>
    <w:rsid w:val="002F54B7"/>
    <w:rsid w:val="002F5F60"/>
    <w:rsid w:val="002F6C9A"/>
    <w:rsid w:val="002F7992"/>
    <w:rsid w:val="003004EA"/>
    <w:rsid w:val="00301505"/>
    <w:rsid w:val="00301CE0"/>
    <w:rsid w:val="0030370F"/>
    <w:rsid w:val="003045E3"/>
    <w:rsid w:val="0030499E"/>
    <w:rsid w:val="00304EBC"/>
    <w:rsid w:val="003053E1"/>
    <w:rsid w:val="00305BC5"/>
    <w:rsid w:val="00307699"/>
    <w:rsid w:val="00307B68"/>
    <w:rsid w:val="00312012"/>
    <w:rsid w:val="0031576C"/>
    <w:rsid w:val="00315B11"/>
    <w:rsid w:val="003179F4"/>
    <w:rsid w:val="00317BA1"/>
    <w:rsid w:val="0032022F"/>
    <w:rsid w:val="0032024B"/>
    <w:rsid w:val="0032162A"/>
    <w:rsid w:val="00322EBD"/>
    <w:rsid w:val="00324B1F"/>
    <w:rsid w:val="0032575F"/>
    <w:rsid w:val="003257C7"/>
    <w:rsid w:val="00326FC1"/>
    <w:rsid w:val="00326FFF"/>
    <w:rsid w:val="0032720B"/>
    <w:rsid w:val="00330CA7"/>
    <w:rsid w:val="00331675"/>
    <w:rsid w:val="003319FB"/>
    <w:rsid w:val="00331AEC"/>
    <w:rsid w:val="00331E59"/>
    <w:rsid w:val="00332A73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012"/>
    <w:rsid w:val="00342AFD"/>
    <w:rsid w:val="0034332D"/>
    <w:rsid w:val="00344F6E"/>
    <w:rsid w:val="00347052"/>
    <w:rsid w:val="003501EE"/>
    <w:rsid w:val="00350655"/>
    <w:rsid w:val="0035123B"/>
    <w:rsid w:val="0035129F"/>
    <w:rsid w:val="003518FB"/>
    <w:rsid w:val="00353104"/>
    <w:rsid w:val="0035337B"/>
    <w:rsid w:val="00353CEF"/>
    <w:rsid w:val="003562D2"/>
    <w:rsid w:val="0035649F"/>
    <w:rsid w:val="00356A67"/>
    <w:rsid w:val="00360940"/>
    <w:rsid w:val="00360A63"/>
    <w:rsid w:val="00361BF5"/>
    <w:rsid w:val="00361FBC"/>
    <w:rsid w:val="003623E0"/>
    <w:rsid w:val="00362959"/>
    <w:rsid w:val="00366D21"/>
    <w:rsid w:val="0036721C"/>
    <w:rsid w:val="003677C9"/>
    <w:rsid w:val="00370754"/>
    <w:rsid w:val="00370E23"/>
    <w:rsid w:val="003716C2"/>
    <w:rsid w:val="00371728"/>
    <w:rsid w:val="003722A4"/>
    <w:rsid w:val="0037234C"/>
    <w:rsid w:val="00372BD4"/>
    <w:rsid w:val="00372C4A"/>
    <w:rsid w:val="003733A1"/>
    <w:rsid w:val="00373BF6"/>
    <w:rsid w:val="0037431D"/>
    <w:rsid w:val="00375A22"/>
    <w:rsid w:val="00375AE3"/>
    <w:rsid w:val="003769A3"/>
    <w:rsid w:val="00376DFF"/>
    <w:rsid w:val="00380641"/>
    <w:rsid w:val="00382B08"/>
    <w:rsid w:val="00383088"/>
    <w:rsid w:val="003833F0"/>
    <w:rsid w:val="003834B2"/>
    <w:rsid w:val="00386BAA"/>
    <w:rsid w:val="00391D4B"/>
    <w:rsid w:val="0039202E"/>
    <w:rsid w:val="00392629"/>
    <w:rsid w:val="00393450"/>
    <w:rsid w:val="003934FC"/>
    <w:rsid w:val="003950CD"/>
    <w:rsid w:val="00395AEB"/>
    <w:rsid w:val="003968E4"/>
    <w:rsid w:val="00397E0F"/>
    <w:rsid w:val="00397E54"/>
    <w:rsid w:val="003A0316"/>
    <w:rsid w:val="003A15ED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2446"/>
    <w:rsid w:val="003B3497"/>
    <w:rsid w:val="003B3A79"/>
    <w:rsid w:val="003B3DCC"/>
    <w:rsid w:val="003B3F51"/>
    <w:rsid w:val="003B5BFD"/>
    <w:rsid w:val="003B6291"/>
    <w:rsid w:val="003B6531"/>
    <w:rsid w:val="003B7941"/>
    <w:rsid w:val="003B7D27"/>
    <w:rsid w:val="003C0066"/>
    <w:rsid w:val="003C0C12"/>
    <w:rsid w:val="003C127A"/>
    <w:rsid w:val="003C2F2E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E7CC3"/>
    <w:rsid w:val="003F01E8"/>
    <w:rsid w:val="003F2380"/>
    <w:rsid w:val="003F3D3D"/>
    <w:rsid w:val="003F4800"/>
    <w:rsid w:val="003F5AC8"/>
    <w:rsid w:val="003F629D"/>
    <w:rsid w:val="003F666B"/>
    <w:rsid w:val="003F6FC2"/>
    <w:rsid w:val="003F78ED"/>
    <w:rsid w:val="00400B3D"/>
    <w:rsid w:val="00402615"/>
    <w:rsid w:val="00402755"/>
    <w:rsid w:val="00402FB3"/>
    <w:rsid w:val="00403D68"/>
    <w:rsid w:val="004047DB"/>
    <w:rsid w:val="00407628"/>
    <w:rsid w:val="004114D6"/>
    <w:rsid w:val="004126FB"/>
    <w:rsid w:val="00413205"/>
    <w:rsid w:val="00413D12"/>
    <w:rsid w:val="00414925"/>
    <w:rsid w:val="004149CA"/>
    <w:rsid w:val="004161B2"/>
    <w:rsid w:val="004166D4"/>
    <w:rsid w:val="004170F9"/>
    <w:rsid w:val="00417EC6"/>
    <w:rsid w:val="00420BF3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456A"/>
    <w:rsid w:val="0043478C"/>
    <w:rsid w:val="004368E0"/>
    <w:rsid w:val="00437BBB"/>
    <w:rsid w:val="00441317"/>
    <w:rsid w:val="00441F6B"/>
    <w:rsid w:val="0044248A"/>
    <w:rsid w:val="00443201"/>
    <w:rsid w:val="004446D2"/>
    <w:rsid w:val="00445457"/>
    <w:rsid w:val="004513D3"/>
    <w:rsid w:val="0045208D"/>
    <w:rsid w:val="00453336"/>
    <w:rsid w:val="004538A7"/>
    <w:rsid w:val="004542A3"/>
    <w:rsid w:val="004550AB"/>
    <w:rsid w:val="00455881"/>
    <w:rsid w:val="00456952"/>
    <w:rsid w:val="00457939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796"/>
    <w:rsid w:val="00480B53"/>
    <w:rsid w:val="0048296C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342E"/>
    <w:rsid w:val="0049481B"/>
    <w:rsid w:val="0049624A"/>
    <w:rsid w:val="004963E6"/>
    <w:rsid w:val="0049667E"/>
    <w:rsid w:val="00497DFB"/>
    <w:rsid w:val="004A0F24"/>
    <w:rsid w:val="004A1DAD"/>
    <w:rsid w:val="004A1DE6"/>
    <w:rsid w:val="004A359E"/>
    <w:rsid w:val="004A37AB"/>
    <w:rsid w:val="004A3F86"/>
    <w:rsid w:val="004A426E"/>
    <w:rsid w:val="004A464E"/>
    <w:rsid w:val="004A4D97"/>
    <w:rsid w:val="004A4FD8"/>
    <w:rsid w:val="004A5205"/>
    <w:rsid w:val="004A6B65"/>
    <w:rsid w:val="004A6CD5"/>
    <w:rsid w:val="004B01FC"/>
    <w:rsid w:val="004B2696"/>
    <w:rsid w:val="004B4B85"/>
    <w:rsid w:val="004B51A3"/>
    <w:rsid w:val="004B557B"/>
    <w:rsid w:val="004B5945"/>
    <w:rsid w:val="004B5AC0"/>
    <w:rsid w:val="004B6D67"/>
    <w:rsid w:val="004C00BD"/>
    <w:rsid w:val="004C0512"/>
    <w:rsid w:val="004C3E38"/>
    <w:rsid w:val="004C7131"/>
    <w:rsid w:val="004C76D1"/>
    <w:rsid w:val="004D1536"/>
    <w:rsid w:val="004D2C9F"/>
    <w:rsid w:val="004D7401"/>
    <w:rsid w:val="004E004A"/>
    <w:rsid w:val="004E2054"/>
    <w:rsid w:val="004E22F7"/>
    <w:rsid w:val="004E4F0F"/>
    <w:rsid w:val="004E4FF9"/>
    <w:rsid w:val="004E5173"/>
    <w:rsid w:val="004E55E7"/>
    <w:rsid w:val="004E6355"/>
    <w:rsid w:val="004E77A8"/>
    <w:rsid w:val="004F0B5A"/>
    <w:rsid w:val="004F2195"/>
    <w:rsid w:val="004F2410"/>
    <w:rsid w:val="004F39B7"/>
    <w:rsid w:val="004F544E"/>
    <w:rsid w:val="004F5772"/>
    <w:rsid w:val="004F5F85"/>
    <w:rsid w:val="004F6121"/>
    <w:rsid w:val="004F6FEC"/>
    <w:rsid w:val="00500124"/>
    <w:rsid w:val="00500D40"/>
    <w:rsid w:val="00500ED2"/>
    <w:rsid w:val="005012F9"/>
    <w:rsid w:val="005015CA"/>
    <w:rsid w:val="00501603"/>
    <w:rsid w:val="00501B1F"/>
    <w:rsid w:val="00504606"/>
    <w:rsid w:val="00506B5C"/>
    <w:rsid w:val="00506FCD"/>
    <w:rsid w:val="00507117"/>
    <w:rsid w:val="00507927"/>
    <w:rsid w:val="00507BFE"/>
    <w:rsid w:val="0051057B"/>
    <w:rsid w:val="00510B7C"/>
    <w:rsid w:val="00511FE7"/>
    <w:rsid w:val="00513851"/>
    <w:rsid w:val="005142DA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9D8"/>
    <w:rsid w:val="0052342E"/>
    <w:rsid w:val="0052393C"/>
    <w:rsid w:val="00525A01"/>
    <w:rsid w:val="0052636A"/>
    <w:rsid w:val="005271AF"/>
    <w:rsid w:val="00527BDD"/>
    <w:rsid w:val="00527F6D"/>
    <w:rsid w:val="00531E02"/>
    <w:rsid w:val="0053231D"/>
    <w:rsid w:val="00532649"/>
    <w:rsid w:val="00533F55"/>
    <w:rsid w:val="00533F84"/>
    <w:rsid w:val="00540F6D"/>
    <w:rsid w:val="005412C1"/>
    <w:rsid w:val="005412D5"/>
    <w:rsid w:val="005432D9"/>
    <w:rsid w:val="0054422A"/>
    <w:rsid w:val="00545ACA"/>
    <w:rsid w:val="0054724C"/>
    <w:rsid w:val="00550478"/>
    <w:rsid w:val="00550EFA"/>
    <w:rsid w:val="00552B0C"/>
    <w:rsid w:val="00552E0B"/>
    <w:rsid w:val="00554B9A"/>
    <w:rsid w:val="00554E1D"/>
    <w:rsid w:val="005557B4"/>
    <w:rsid w:val="00555EB6"/>
    <w:rsid w:val="00557202"/>
    <w:rsid w:val="00557D21"/>
    <w:rsid w:val="0056045C"/>
    <w:rsid w:val="0056232B"/>
    <w:rsid w:val="0056283E"/>
    <w:rsid w:val="00563F0F"/>
    <w:rsid w:val="00563F98"/>
    <w:rsid w:val="00564768"/>
    <w:rsid w:val="00566743"/>
    <w:rsid w:val="00567041"/>
    <w:rsid w:val="0056747B"/>
    <w:rsid w:val="0056791B"/>
    <w:rsid w:val="00567FE2"/>
    <w:rsid w:val="005711B6"/>
    <w:rsid w:val="00571B7E"/>
    <w:rsid w:val="00572518"/>
    <w:rsid w:val="0057276D"/>
    <w:rsid w:val="0057279B"/>
    <w:rsid w:val="00574D76"/>
    <w:rsid w:val="00575EBC"/>
    <w:rsid w:val="00576670"/>
    <w:rsid w:val="00577D4A"/>
    <w:rsid w:val="00577FF0"/>
    <w:rsid w:val="00582136"/>
    <w:rsid w:val="00582972"/>
    <w:rsid w:val="00583548"/>
    <w:rsid w:val="005835CE"/>
    <w:rsid w:val="00586708"/>
    <w:rsid w:val="00586C0A"/>
    <w:rsid w:val="00586C69"/>
    <w:rsid w:val="00586DB7"/>
    <w:rsid w:val="005870CB"/>
    <w:rsid w:val="00590F8E"/>
    <w:rsid w:val="00590FAC"/>
    <w:rsid w:val="00591EE6"/>
    <w:rsid w:val="005932D4"/>
    <w:rsid w:val="00596253"/>
    <w:rsid w:val="00596F96"/>
    <w:rsid w:val="005A0224"/>
    <w:rsid w:val="005A0818"/>
    <w:rsid w:val="005A1794"/>
    <w:rsid w:val="005A1A0E"/>
    <w:rsid w:val="005A1FB8"/>
    <w:rsid w:val="005A39D4"/>
    <w:rsid w:val="005A3A59"/>
    <w:rsid w:val="005A4527"/>
    <w:rsid w:val="005A4578"/>
    <w:rsid w:val="005A51D3"/>
    <w:rsid w:val="005A56CE"/>
    <w:rsid w:val="005A6505"/>
    <w:rsid w:val="005B04B8"/>
    <w:rsid w:val="005B419F"/>
    <w:rsid w:val="005B61CC"/>
    <w:rsid w:val="005B660B"/>
    <w:rsid w:val="005B77D4"/>
    <w:rsid w:val="005B7E6C"/>
    <w:rsid w:val="005C14FF"/>
    <w:rsid w:val="005C2E3C"/>
    <w:rsid w:val="005C4E28"/>
    <w:rsid w:val="005C68A7"/>
    <w:rsid w:val="005C7DE1"/>
    <w:rsid w:val="005D1DA6"/>
    <w:rsid w:val="005D249C"/>
    <w:rsid w:val="005D3F01"/>
    <w:rsid w:val="005D4539"/>
    <w:rsid w:val="005D5311"/>
    <w:rsid w:val="005D5EC3"/>
    <w:rsid w:val="005D701D"/>
    <w:rsid w:val="005E056B"/>
    <w:rsid w:val="005E057C"/>
    <w:rsid w:val="005E1A06"/>
    <w:rsid w:val="005E4A27"/>
    <w:rsid w:val="005E4DAD"/>
    <w:rsid w:val="005E73F6"/>
    <w:rsid w:val="005E77FA"/>
    <w:rsid w:val="005F1E99"/>
    <w:rsid w:val="005F3223"/>
    <w:rsid w:val="005F3704"/>
    <w:rsid w:val="005F3A99"/>
    <w:rsid w:val="005F6778"/>
    <w:rsid w:val="005F6896"/>
    <w:rsid w:val="00600A3E"/>
    <w:rsid w:val="0060176A"/>
    <w:rsid w:val="0060299B"/>
    <w:rsid w:val="00602FDC"/>
    <w:rsid w:val="00604A8E"/>
    <w:rsid w:val="006059B9"/>
    <w:rsid w:val="00605E8A"/>
    <w:rsid w:val="0060628F"/>
    <w:rsid w:val="006063B2"/>
    <w:rsid w:val="006064D0"/>
    <w:rsid w:val="00607DD9"/>
    <w:rsid w:val="00611CE1"/>
    <w:rsid w:val="00612B06"/>
    <w:rsid w:val="006148E4"/>
    <w:rsid w:val="00614C81"/>
    <w:rsid w:val="00616272"/>
    <w:rsid w:val="00617796"/>
    <w:rsid w:val="00617807"/>
    <w:rsid w:val="00617E79"/>
    <w:rsid w:val="00622A0C"/>
    <w:rsid w:val="00623EDF"/>
    <w:rsid w:val="00626053"/>
    <w:rsid w:val="006271D7"/>
    <w:rsid w:val="006308AA"/>
    <w:rsid w:val="006311FB"/>
    <w:rsid w:val="0063147B"/>
    <w:rsid w:val="00631BCC"/>
    <w:rsid w:val="00635A18"/>
    <w:rsid w:val="006375A0"/>
    <w:rsid w:val="006416E0"/>
    <w:rsid w:val="00641992"/>
    <w:rsid w:val="00641E9F"/>
    <w:rsid w:val="0064265E"/>
    <w:rsid w:val="0064359A"/>
    <w:rsid w:val="00644339"/>
    <w:rsid w:val="006454A2"/>
    <w:rsid w:val="00646444"/>
    <w:rsid w:val="00647C03"/>
    <w:rsid w:val="006507A2"/>
    <w:rsid w:val="00650F2A"/>
    <w:rsid w:val="00651E69"/>
    <w:rsid w:val="00652817"/>
    <w:rsid w:val="0065342B"/>
    <w:rsid w:val="00653873"/>
    <w:rsid w:val="00653893"/>
    <w:rsid w:val="006538B2"/>
    <w:rsid w:val="0065445B"/>
    <w:rsid w:val="006547F3"/>
    <w:rsid w:val="00654E1A"/>
    <w:rsid w:val="006550EC"/>
    <w:rsid w:val="00655218"/>
    <w:rsid w:val="00655914"/>
    <w:rsid w:val="00655E52"/>
    <w:rsid w:val="00656397"/>
    <w:rsid w:val="006571F2"/>
    <w:rsid w:val="00660E9C"/>
    <w:rsid w:val="00661575"/>
    <w:rsid w:val="006650D2"/>
    <w:rsid w:val="006661A7"/>
    <w:rsid w:val="00666304"/>
    <w:rsid w:val="00666B54"/>
    <w:rsid w:val="0067105A"/>
    <w:rsid w:val="006713A9"/>
    <w:rsid w:val="00671715"/>
    <w:rsid w:val="00672128"/>
    <w:rsid w:val="00672623"/>
    <w:rsid w:val="0067428A"/>
    <w:rsid w:val="00674CBC"/>
    <w:rsid w:val="00675004"/>
    <w:rsid w:val="00675C8A"/>
    <w:rsid w:val="0067639E"/>
    <w:rsid w:val="006764D0"/>
    <w:rsid w:val="00677432"/>
    <w:rsid w:val="00677A54"/>
    <w:rsid w:val="0068084B"/>
    <w:rsid w:val="00680934"/>
    <w:rsid w:val="00683C6F"/>
    <w:rsid w:val="00684905"/>
    <w:rsid w:val="0068572C"/>
    <w:rsid w:val="00686FE0"/>
    <w:rsid w:val="00687599"/>
    <w:rsid w:val="00690084"/>
    <w:rsid w:val="00691541"/>
    <w:rsid w:val="006935BD"/>
    <w:rsid w:val="006946C6"/>
    <w:rsid w:val="00694942"/>
    <w:rsid w:val="006959CB"/>
    <w:rsid w:val="006A221B"/>
    <w:rsid w:val="006A2B6D"/>
    <w:rsid w:val="006A4BB3"/>
    <w:rsid w:val="006B00AA"/>
    <w:rsid w:val="006B04C2"/>
    <w:rsid w:val="006B132D"/>
    <w:rsid w:val="006B1589"/>
    <w:rsid w:val="006B1FB8"/>
    <w:rsid w:val="006B2657"/>
    <w:rsid w:val="006B3090"/>
    <w:rsid w:val="006B3D75"/>
    <w:rsid w:val="006B4BE8"/>
    <w:rsid w:val="006B5A95"/>
    <w:rsid w:val="006B6098"/>
    <w:rsid w:val="006B707D"/>
    <w:rsid w:val="006B7A75"/>
    <w:rsid w:val="006C31D5"/>
    <w:rsid w:val="006C4B54"/>
    <w:rsid w:val="006C5667"/>
    <w:rsid w:val="006C6B04"/>
    <w:rsid w:val="006D1264"/>
    <w:rsid w:val="006D13B8"/>
    <w:rsid w:val="006D1C81"/>
    <w:rsid w:val="006D220C"/>
    <w:rsid w:val="006D4FCE"/>
    <w:rsid w:val="006D7627"/>
    <w:rsid w:val="006D7B16"/>
    <w:rsid w:val="006E02BE"/>
    <w:rsid w:val="006E14D2"/>
    <w:rsid w:val="006E2521"/>
    <w:rsid w:val="006E3414"/>
    <w:rsid w:val="006E5559"/>
    <w:rsid w:val="006E721D"/>
    <w:rsid w:val="006F1072"/>
    <w:rsid w:val="006F1C49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2AC5"/>
    <w:rsid w:val="00703731"/>
    <w:rsid w:val="007053DA"/>
    <w:rsid w:val="00705FCC"/>
    <w:rsid w:val="00707216"/>
    <w:rsid w:val="00710361"/>
    <w:rsid w:val="0071116C"/>
    <w:rsid w:val="007112FF"/>
    <w:rsid w:val="007118D0"/>
    <w:rsid w:val="007141F7"/>
    <w:rsid w:val="00714375"/>
    <w:rsid w:val="00714E49"/>
    <w:rsid w:val="0071514D"/>
    <w:rsid w:val="00715EA4"/>
    <w:rsid w:val="00715EB8"/>
    <w:rsid w:val="00716230"/>
    <w:rsid w:val="00717884"/>
    <w:rsid w:val="007205FB"/>
    <w:rsid w:val="0072093E"/>
    <w:rsid w:val="00720D29"/>
    <w:rsid w:val="007227D2"/>
    <w:rsid w:val="00722B2E"/>
    <w:rsid w:val="007243D2"/>
    <w:rsid w:val="00724664"/>
    <w:rsid w:val="007248D0"/>
    <w:rsid w:val="007262FA"/>
    <w:rsid w:val="00727873"/>
    <w:rsid w:val="007303C6"/>
    <w:rsid w:val="0073076A"/>
    <w:rsid w:val="00734B9A"/>
    <w:rsid w:val="007353E6"/>
    <w:rsid w:val="00735FFA"/>
    <w:rsid w:val="00736D1B"/>
    <w:rsid w:val="00737882"/>
    <w:rsid w:val="00737F56"/>
    <w:rsid w:val="0074070B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456E"/>
    <w:rsid w:val="00754AA5"/>
    <w:rsid w:val="00755612"/>
    <w:rsid w:val="007565DE"/>
    <w:rsid w:val="007569F0"/>
    <w:rsid w:val="00756E52"/>
    <w:rsid w:val="00757A62"/>
    <w:rsid w:val="00757FC8"/>
    <w:rsid w:val="00760A31"/>
    <w:rsid w:val="007634A5"/>
    <w:rsid w:val="00763AAB"/>
    <w:rsid w:val="0076485A"/>
    <w:rsid w:val="00764D12"/>
    <w:rsid w:val="00764E8A"/>
    <w:rsid w:val="00765709"/>
    <w:rsid w:val="00766202"/>
    <w:rsid w:val="007664DD"/>
    <w:rsid w:val="00766665"/>
    <w:rsid w:val="00767FC6"/>
    <w:rsid w:val="00771810"/>
    <w:rsid w:val="00771B74"/>
    <w:rsid w:val="00772580"/>
    <w:rsid w:val="00773231"/>
    <w:rsid w:val="007749F3"/>
    <w:rsid w:val="007750AF"/>
    <w:rsid w:val="0077596F"/>
    <w:rsid w:val="007767B7"/>
    <w:rsid w:val="007776D0"/>
    <w:rsid w:val="007811DE"/>
    <w:rsid w:val="0078170B"/>
    <w:rsid w:val="00782404"/>
    <w:rsid w:val="007825D2"/>
    <w:rsid w:val="00783888"/>
    <w:rsid w:val="00784C39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537"/>
    <w:rsid w:val="007917E1"/>
    <w:rsid w:val="0079180C"/>
    <w:rsid w:val="00791B63"/>
    <w:rsid w:val="00793DCF"/>
    <w:rsid w:val="00794CC5"/>
    <w:rsid w:val="00795436"/>
    <w:rsid w:val="007957DE"/>
    <w:rsid w:val="00796031"/>
    <w:rsid w:val="0079627D"/>
    <w:rsid w:val="00796BB2"/>
    <w:rsid w:val="007A1EDD"/>
    <w:rsid w:val="007A26E9"/>
    <w:rsid w:val="007A27C8"/>
    <w:rsid w:val="007A3A8D"/>
    <w:rsid w:val="007A6A54"/>
    <w:rsid w:val="007A7E04"/>
    <w:rsid w:val="007B204E"/>
    <w:rsid w:val="007B2CA7"/>
    <w:rsid w:val="007B4F93"/>
    <w:rsid w:val="007C10B4"/>
    <w:rsid w:val="007C11D5"/>
    <w:rsid w:val="007C3BFF"/>
    <w:rsid w:val="007C3FA5"/>
    <w:rsid w:val="007C49AB"/>
    <w:rsid w:val="007C54BF"/>
    <w:rsid w:val="007C5894"/>
    <w:rsid w:val="007C6689"/>
    <w:rsid w:val="007C7AB7"/>
    <w:rsid w:val="007D05E5"/>
    <w:rsid w:val="007D09C0"/>
    <w:rsid w:val="007D0C25"/>
    <w:rsid w:val="007D1065"/>
    <w:rsid w:val="007D1109"/>
    <w:rsid w:val="007D1733"/>
    <w:rsid w:val="007D25C5"/>
    <w:rsid w:val="007D4010"/>
    <w:rsid w:val="007D6EE9"/>
    <w:rsid w:val="007D749D"/>
    <w:rsid w:val="007D76BD"/>
    <w:rsid w:val="007D781B"/>
    <w:rsid w:val="007E25CB"/>
    <w:rsid w:val="007E3A74"/>
    <w:rsid w:val="007E5005"/>
    <w:rsid w:val="007E5A67"/>
    <w:rsid w:val="007E7743"/>
    <w:rsid w:val="007F16A4"/>
    <w:rsid w:val="007F1C5D"/>
    <w:rsid w:val="007F1E0C"/>
    <w:rsid w:val="007F25E5"/>
    <w:rsid w:val="007F2AE9"/>
    <w:rsid w:val="007F3DB8"/>
    <w:rsid w:val="007F3E44"/>
    <w:rsid w:val="007F4169"/>
    <w:rsid w:val="007F5723"/>
    <w:rsid w:val="007F645D"/>
    <w:rsid w:val="007F73E6"/>
    <w:rsid w:val="007F7CB9"/>
    <w:rsid w:val="00801120"/>
    <w:rsid w:val="008015AC"/>
    <w:rsid w:val="00801F64"/>
    <w:rsid w:val="00802C4F"/>
    <w:rsid w:val="00802D45"/>
    <w:rsid w:val="008035FB"/>
    <w:rsid w:val="008037D1"/>
    <w:rsid w:val="008044D1"/>
    <w:rsid w:val="00804C20"/>
    <w:rsid w:val="00804D6B"/>
    <w:rsid w:val="0080522D"/>
    <w:rsid w:val="00806A55"/>
    <w:rsid w:val="008071F1"/>
    <w:rsid w:val="00810D6A"/>
    <w:rsid w:val="00811F5E"/>
    <w:rsid w:val="00814126"/>
    <w:rsid w:val="00814297"/>
    <w:rsid w:val="00814565"/>
    <w:rsid w:val="00815168"/>
    <w:rsid w:val="00817E8C"/>
    <w:rsid w:val="0082141D"/>
    <w:rsid w:val="00821BC9"/>
    <w:rsid w:val="00822113"/>
    <w:rsid w:val="008239EF"/>
    <w:rsid w:val="008246F8"/>
    <w:rsid w:val="00825911"/>
    <w:rsid w:val="00825E22"/>
    <w:rsid w:val="00825EAC"/>
    <w:rsid w:val="00825F00"/>
    <w:rsid w:val="00825F2A"/>
    <w:rsid w:val="0082606B"/>
    <w:rsid w:val="00826D9C"/>
    <w:rsid w:val="00830DA8"/>
    <w:rsid w:val="008329A7"/>
    <w:rsid w:val="00833861"/>
    <w:rsid w:val="00833D51"/>
    <w:rsid w:val="00834D4A"/>
    <w:rsid w:val="00836B62"/>
    <w:rsid w:val="00837058"/>
    <w:rsid w:val="008372B3"/>
    <w:rsid w:val="0083792D"/>
    <w:rsid w:val="00837C77"/>
    <w:rsid w:val="00841B29"/>
    <w:rsid w:val="0084298E"/>
    <w:rsid w:val="00844474"/>
    <w:rsid w:val="00844595"/>
    <w:rsid w:val="00845A02"/>
    <w:rsid w:val="00846014"/>
    <w:rsid w:val="00846FFA"/>
    <w:rsid w:val="00847353"/>
    <w:rsid w:val="0084794D"/>
    <w:rsid w:val="008506F9"/>
    <w:rsid w:val="008545DB"/>
    <w:rsid w:val="00854E00"/>
    <w:rsid w:val="00855229"/>
    <w:rsid w:val="00857156"/>
    <w:rsid w:val="008578BC"/>
    <w:rsid w:val="00860582"/>
    <w:rsid w:val="008607D8"/>
    <w:rsid w:val="00860AB9"/>
    <w:rsid w:val="0086171E"/>
    <w:rsid w:val="00861BE6"/>
    <w:rsid w:val="00861FDF"/>
    <w:rsid w:val="008624C9"/>
    <w:rsid w:val="00862736"/>
    <w:rsid w:val="00863587"/>
    <w:rsid w:val="00863636"/>
    <w:rsid w:val="00866A26"/>
    <w:rsid w:val="008724F1"/>
    <w:rsid w:val="008730CD"/>
    <w:rsid w:val="008737BC"/>
    <w:rsid w:val="00874558"/>
    <w:rsid w:val="00874A9D"/>
    <w:rsid w:val="00875873"/>
    <w:rsid w:val="00875DCC"/>
    <w:rsid w:val="008764FD"/>
    <w:rsid w:val="008767B4"/>
    <w:rsid w:val="00877364"/>
    <w:rsid w:val="00877DF8"/>
    <w:rsid w:val="00877E2E"/>
    <w:rsid w:val="008800A5"/>
    <w:rsid w:val="00884910"/>
    <w:rsid w:val="0088554D"/>
    <w:rsid w:val="008912FB"/>
    <w:rsid w:val="00891704"/>
    <w:rsid w:val="00892E5E"/>
    <w:rsid w:val="00895FC8"/>
    <w:rsid w:val="008A08DC"/>
    <w:rsid w:val="008A1465"/>
    <w:rsid w:val="008A4A85"/>
    <w:rsid w:val="008A4B40"/>
    <w:rsid w:val="008A4BE8"/>
    <w:rsid w:val="008A5457"/>
    <w:rsid w:val="008A5BE9"/>
    <w:rsid w:val="008A5EF7"/>
    <w:rsid w:val="008A6D46"/>
    <w:rsid w:val="008A77EA"/>
    <w:rsid w:val="008A7DDB"/>
    <w:rsid w:val="008B34ED"/>
    <w:rsid w:val="008B36D5"/>
    <w:rsid w:val="008B729E"/>
    <w:rsid w:val="008B7309"/>
    <w:rsid w:val="008C1008"/>
    <w:rsid w:val="008C1C47"/>
    <w:rsid w:val="008C1D13"/>
    <w:rsid w:val="008C2137"/>
    <w:rsid w:val="008C31A4"/>
    <w:rsid w:val="008C3CCF"/>
    <w:rsid w:val="008C4504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6E7"/>
    <w:rsid w:val="008D3E34"/>
    <w:rsid w:val="008D4ACA"/>
    <w:rsid w:val="008D5A8E"/>
    <w:rsid w:val="008D6202"/>
    <w:rsid w:val="008D6E6A"/>
    <w:rsid w:val="008D7460"/>
    <w:rsid w:val="008D74E8"/>
    <w:rsid w:val="008E0640"/>
    <w:rsid w:val="008E10EF"/>
    <w:rsid w:val="008E139D"/>
    <w:rsid w:val="008E3881"/>
    <w:rsid w:val="008E3901"/>
    <w:rsid w:val="008E3F63"/>
    <w:rsid w:val="008E46DB"/>
    <w:rsid w:val="008E58E3"/>
    <w:rsid w:val="008E7E87"/>
    <w:rsid w:val="008F0028"/>
    <w:rsid w:val="008F1202"/>
    <w:rsid w:val="008F2F36"/>
    <w:rsid w:val="008F3577"/>
    <w:rsid w:val="008F3793"/>
    <w:rsid w:val="008F5246"/>
    <w:rsid w:val="008F6FBD"/>
    <w:rsid w:val="00900702"/>
    <w:rsid w:val="00901138"/>
    <w:rsid w:val="00902095"/>
    <w:rsid w:val="009029FB"/>
    <w:rsid w:val="0090315A"/>
    <w:rsid w:val="009038BE"/>
    <w:rsid w:val="00905944"/>
    <w:rsid w:val="009075ED"/>
    <w:rsid w:val="00911FAA"/>
    <w:rsid w:val="00914DFC"/>
    <w:rsid w:val="00916824"/>
    <w:rsid w:val="0091757F"/>
    <w:rsid w:val="0091774C"/>
    <w:rsid w:val="00917C2D"/>
    <w:rsid w:val="009202A9"/>
    <w:rsid w:val="00922552"/>
    <w:rsid w:val="00922C25"/>
    <w:rsid w:val="00924DAF"/>
    <w:rsid w:val="009250A2"/>
    <w:rsid w:val="00925335"/>
    <w:rsid w:val="00926C1B"/>
    <w:rsid w:val="00930ED5"/>
    <w:rsid w:val="0093146A"/>
    <w:rsid w:val="00933AD1"/>
    <w:rsid w:val="0093416A"/>
    <w:rsid w:val="0093497B"/>
    <w:rsid w:val="00934AEC"/>
    <w:rsid w:val="00934E1B"/>
    <w:rsid w:val="009356E8"/>
    <w:rsid w:val="009362DA"/>
    <w:rsid w:val="009372CB"/>
    <w:rsid w:val="00940564"/>
    <w:rsid w:val="00940F9F"/>
    <w:rsid w:val="009411D6"/>
    <w:rsid w:val="00942957"/>
    <w:rsid w:val="00942A37"/>
    <w:rsid w:val="009435A5"/>
    <w:rsid w:val="00945C3A"/>
    <w:rsid w:val="00945F27"/>
    <w:rsid w:val="0094605B"/>
    <w:rsid w:val="00946AC0"/>
    <w:rsid w:val="00950A2C"/>
    <w:rsid w:val="00953602"/>
    <w:rsid w:val="009538E4"/>
    <w:rsid w:val="0095405C"/>
    <w:rsid w:val="00955C95"/>
    <w:rsid w:val="00957A91"/>
    <w:rsid w:val="00957B94"/>
    <w:rsid w:val="00960510"/>
    <w:rsid w:val="009612DF"/>
    <w:rsid w:val="00961667"/>
    <w:rsid w:val="0096386C"/>
    <w:rsid w:val="00963F28"/>
    <w:rsid w:val="0096413D"/>
    <w:rsid w:val="009642C3"/>
    <w:rsid w:val="00964E33"/>
    <w:rsid w:val="009654C6"/>
    <w:rsid w:val="00965F6F"/>
    <w:rsid w:val="0096643D"/>
    <w:rsid w:val="0097010A"/>
    <w:rsid w:val="0097185D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EC1"/>
    <w:rsid w:val="0099075D"/>
    <w:rsid w:val="009916F3"/>
    <w:rsid w:val="009919E0"/>
    <w:rsid w:val="009921FB"/>
    <w:rsid w:val="00992983"/>
    <w:rsid w:val="00993A86"/>
    <w:rsid w:val="0099498B"/>
    <w:rsid w:val="009965D1"/>
    <w:rsid w:val="009A028B"/>
    <w:rsid w:val="009A1501"/>
    <w:rsid w:val="009A1B57"/>
    <w:rsid w:val="009A24F5"/>
    <w:rsid w:val="009A2507"/>
    <w:rsid w:val="009A4412"/>
    <w:rsid w:val="009A4BD7"/>
    <w:rsid w:val="009A4CD9"/>
    <w:rsid w:val="009A5965"/>
    <w:rsid w:val="009A6DF7"/>
    <w:rsid w:val="009A7A9F"/>
    <w:rsid w:val="009B1AB4"/>
    <w:rsid w:val="009B3198"/>
    <w:rsid w:val="009B42E9"/>
    <w:rsid w:val="009B5314"/>
    <w:rsid w:val="009B575F"/>
    <w:rsid w:val="009B5846"/>
    <w:rsid w:val="009B5FBD"/>
    <w:rsid w:val="009B6228"/>
    <w:rsid w:val="009B6EB5"/>
    <w:rsid w:val="009C0740"/>
    <w:rsid w:val="009C1F30"/>
    <w:rsid w:val="009C1FA4"/>
    <w:rsid w:val="009C3F0F"/>
    <w:rsid w:val="009C52E9"/>
    <w:rsid w:val="009C6383"/>
    <w:rsid w:val="009D01A3"/>
    <w:rsid w:val="009D06F0"/>
    <w:rsid w:val="009D2824"/>
    <w:rsid w:val="009D28D4"/>
    <w:rsid w:val="009D3663"/>
    <w:rsid w:val="009D5099"/>
    <w:rsid w:val="009D536B"/>
    <w:rsid w:val="009D57AF"/>
    <w:rsid w:val="009D674D"/>
    <w:rsid w:val="009D68F9"/>
    <w:rsid w:val="009D6B86"/>
    <w:rsid w:val="009D6BBF"/>
    <w:rsid w:val="009D6F44"/>
    <w:rsid w:val="009D7DAD"/>
    <w:rsid w:val="009E1D13"/>
    <w:rsid w:val="009E5EB9"/>
    <w:rsid w:val="009E73AC"/>
    <w:rsid w:val="009F071B"/>
    <w:rsid w:val="009F0D48"/>
    <w:rsid w:val="009F1056"/>
    <w:rsid w:val="009F10A4"/>
    <w:rsid w:val="009F20C0"/>
    <w:rsid w:val="009F251C"/>
    <w:rsid w:val="009F3E3A"/>
    <w:rsid w:val="009F4885"/>
    <w:rsid w:val="009F4BAD"/>
    <w:rsid w:val="009F6C32"/>
    <w:rsid w:val="009F75F5"/>
    <w:rsid w:val="00A00778"/>
    <w:rsid w:val="00A01BFA"/>
    <w:rsid w:val="00A026F3"/>
    <w:rsid w:val="00A02BA9"/>
    <w:rsid w:val="00A03772"/>
    <w:rsid w:val="00A042D1"/>
    <w:rsid w:val="00A0487C"/>
    <w:rsid w:val="00A05379"/>
    <w:rsid w:val="00A06C65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CC2"/>
    <w:rsid w:val="00A24E87"/>
    <w:rsid w:val="00A24EFF"/>
    <w:rsid w:val="00A267C3"/>
    <w:rsid w:val="00A268A9"/>
    <w:rsid w:val="00A26CA4"/>
    <w:rsid w:val="00A27BEA"/>
    <w:rsid w:val="00A30458"/>
    <w:rsid w:val="00A31336"/>
    <w:rsid w:val="00A31926"/>
    <w:rsid w:val="00A33E36"/>
    <w:rsid w:val="00A35A6B"/>
    <w:rsid w:val="00A36E1E"/>
    <w:rsid w:val="00A41163"/>
    <w:rsid w:val="00A418C5"/>
    <w:rsid w:val="00A41999"/>
    <w:rsid w:val="00A4247F"/>
    <w:rsid w:val="00A42683"/>
    <w:rsid w:val="00A44225"/>
    <w:rsid w:val="00A44DF5"/>
    <w:rsid w:val="00A45020"/>
    <w:rsid w:val="00A4531B"/>
    <w:rsid w:val="00A455EC"/>
    <w:rsid w:val="00A46D48"/>
    <w:rsid w:val="00A46E54"/>
    <w:rsid w:val="00A47813"/>
    <w:rsid w:val="00A500D4"/>
    <w:rsid w:val="00A50D69"/>
    <w:rsid w:val="00A52615"/>
    <w:rsid w:val="00A52ABA"/>
    <w:rsid w:val="00A5790C"/>
    <w:rsid w:val="00A60C1F"/>
    <w:rsid w:val="00A61F41"/>
    <w:rsid w:val="00A62338"/>
    <w:rsid w:val="00A63E91"/>
    <w:rsid w:val="00A64695"/>
    <w:rsid w:val="00A6595F"/>
    <w:rsid w:val="00A67B79"/>
    <w:rsid w:val="00A70153"/>
    <w:rsid w:val="00A7165C"/>
    <w:rsid w:val="00A71D3B"/>
    <w:rsid w:val="00A72858"/>
    <w:rsid w:val="00A735A5"/>
    <w:rsid w:val="00A7541F"/>
    <w:rsid w:val="00A761F8"/>
    <w:rsid w:val="00A763A5"/>
    <w:rsid w:val="00A769FD"/>
    <w:rsid w:val="00A7720C"/>
    <w:rsid w:val="00A77C61"/>
    <w:rsid w:val="00A77E91"/>
    <w:rsid w:val="00A80390"/>
    <w:rsid w:val="00A811C3"/>
    <w:rsid w:val="00A81BAA"/>
    <w:rsid w:val="00A8269A"/>
    <w:rsid w:val="00A84BE6"/>
    <w:rsid w:val="00A865C7"/>
    <w:rsid w:val="00A8703E"/>
    <w:rsid w:val="00A87135"/>
    <w:rsid w:val="00A907D0"/>
    <w:rsid w:val="00A908EF"/>
    <w:rsid w:val="00A91370"/>
    <w:rsid w:val="00A92378"/>
    <w:rsid w:val="00A9241D"/>
    <w:rsid w:val="00A93271"/>
    <w:rsid w:val="00A95A7B"/>
    <w:rsid w:val="00A95C3C"/>
    <w:rsid w:val="00A96015"/>
    <w:rsid w:val="00A97A60"/>
    <w:rsid w:val="00AA2B3D"/>
    <w:rsid w:val="00AA2D5D"/>
    <w:rsid w:val="00AA33C4"/>
    <w:rsid w:val="00AA3B1E"/>
    <w:rsid w:val="00AA55F2"/>
    <w:rsid w:val="00AA5D0E"/>
    <w:rsid w:val="00AB09D2"/>
    <w:rsid w:val="00AB1061"/>
    <w:rsid w:val="00AB1445"/>
    <w:rsid w:val="00AB3E2B"/>
    <w:rsid w:val="00AB426F"/>
    <w:rsid w:val="00AB57D5"/>
    <w:rsid w:val="00AB588A"/>
    <w:rsid w:val="00AC1451"/>
    <w:rsid w:val="00AC4988"/>
    <w:rsid w:val="00AC5146"/>
    <w:rsid w:val="00AC794B"/>
    <w:rsid w:val="00AC7F43"/>
    <w:rsid w:val="00AD062C"/>
    <w:rsid w:val="00AD081F"/>
    <w:rsid w:val="00AD08CE"/>
    <w:rsid w:val="00AD0A75"/>
    <w:rsid w:val="00AD25A6"/>
    <w:rsid w:val="00AD2D1C"/>
    <w:rsid w:val="00AD37C0"/>
    <w:rsid w:val="00AD5365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5C8F"/>
    <w:rsid w:val="00AE69DC"/>
    <w:rsid w:val="00AE77AA"/>
    <w:rsid w:val="00AE7AA6"/>
    <w:rsid w:val="00AE7F65"/>
    <w:rsid w:val="00AF0472"/>
    <w:rsid w:val="00AF0BC9"/>
    <w:rsid w:val="00AF0E87"/>
    <w:rsid w:val="00AF0EB4"/>
    <w:rsid w:val="00AF126B"/>
    <w:rsid w:val="00AF2B52"/>
    <w:rsid w:val="00AF388B"/>
    <w:rsid w:val="00AF5A01"/>
    <w:rsid w:val="00AF6497"/>
    <w:rsid w:val="00B00B8B"/>
    <w:rsid w:val="00B01AC2"/>
    <w:rsid w:val="00B051C0"/>
    <w:rsid w:val="00B05578"/>
    <w:rsid w:val="00B05A31"/>
    <w:rsid w:val="00B06D43"/>
    <w:rsid w:val="00B11DA2"/>
    <w:rsid w:val="00B13656"/>
    <w:rsid w:val="00B14C7E"/>
    <w:rsid w:val="00B1581B"/>
    <w:rsid w:val="00B16D41"/>
    <w:rsid w:val="00B2056D"/>
    <w:rsid w:val="00B20794"/>
    <w:rsid w:val="00B209E9"/>
    <w:rsid w:val="00B20A22"/>
    <w:rsid w:val="00B219DA"/>
    <w:rsid w:val="00B219F6"/>
    <w:rsid w:val="00B23DF5"/>
    <w:rsid w:val="00B23EF2"/>
    <w:rsid w:val="00B25507"/>
    <w:rsid w:val="00B256EE"/>
    <w:rsid w:val="00B26537"/>
    <w:rsid w:val="00B266D4"/>
    <w:rsid w:val="00B27441"/>
    <w:rsid w:val="00B327E0"/>
    <w:rsid w:val="00B36D0A"/>
    <w:rsid w:val="00B37328"/>
    <w:rsid w:val="00B378D2"/>
    <w:rsid w:val="00B37EDE"/>
    <w:rsid w:val="00B40589"/>
    <w:rsid w:val="00B409B5"/>
    <w:rsid w:val="00B410F5"/>
    <w:rsid w:val="00B421AF"/>
    <w:rsid w:val="00B42391"/>
    <w:rsid w:val="00B437B6"/>
    <w:rsid w:val="00B45665"/>
    <w:rsid w:val="00B45FC6"/>
    <w:rsid w:val="00B46A37"/>
    <w:rsid w:val="00B470AF"/>
    <w:rsid w:val="00B4720A"/>
    <w:rsid w:val="00B50A34"/>
    <w:rsid w:val="00B510B8"/>
    <w:rsid w:val="00B52252"/>
    <w:rsid w:val="00B52FF4"/>
    <w:rsid w:val="00B537A5"/>
    <w:rsid w:val="00B537A7"/>
    <w:rsid w:val="00B55462"/>
    <w:rsid w:val="00B55D6C"/>
    <w:rsid w:val="00B56950"/>
    <w:rsid w:val="00B5738D"/>
    <w:rsid w:val="00B57A2F"/>
    <w:rsid w:val="00B57F21"/>
    <w:rsid w:val="00B6163E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4DA2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3B16"/>
    <w:rsid w:val="00B941F5"/>
    <w:rsid w:val="00B94BC8"/>
    <w:rsid w:val="00B958FE"/>
    <w:rsid w:val="00B96BE4"/>
    <w:rsid w:val="00BA021B"/>
    <w:rsid w:val="00BA03A7"/>
    <w:rsid w:val="00BA1F75"/>
    <w:rsid w:val="00BA1F8B"/>
    <w:rsid w:val="00BA3777"/>
    <w:rsid w:val="00BA39E5"/>
    <w:rsid w:val="00BA5E5D"/>
    <w:rsid w:val="00BA6AD6"/>
    <w:rsid w:val="00BB220D"/>
    <w:rsid w:val="00BB3B8C"/>
    <w:rsid w:val="00BB5007"/>
    <w:rsid w:val="00BB60F8"/>
    <w:rsid w:val="00BB7D77"/>
    <w:rsid w:val="00BB7F49"/>
    <w:rsid w:val="00BC063D"/>
    <w:rsid w:val="00BC1700"/>
    <w:rsid w:val="00BC1C77"/>
    <w:rsid w:val="00BC1D49"/>
    <w:rsid w:val="00BC221B"/>
    <w:rsid w:val="00BC3674"/>
    <w:rsid w:val="00BC4D95"/>
    <w:rsid w:val="00BC5056"/>
    <w:rsid w:val="00BC585D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4DAD"/>
    <w:rsid w:val="00BD5535"/>
    <w:rsid w:val="00BD5E65"/>
    <w:rsid w:val="00BD635D"/>
    <w:rsid w:val="00BE06C6"/>
    <w:rsid w:val="00BE297F"/>
    <w:rsid w:val="00BE33F0"/>
    <w:rsid w:val="00BE3F47"/>
    <w:rsid w:val="00BE5E4C"/>
    <w:rsid w:val="00BF0B33"/>
    <w:rsid w:val="00BF0F39"/>
    <w:rsid w:val="00BF1084"/>
    <w:rsid w:val="00BF4B7D"/>
    <w:rsid w:val="00BF5239"/>
    <w:rsid w:val="00BF540A"/>
    <w:rsid w:val="00C007E6"/>
    <w:rsid w:val="00C00DE1"/>
    <w:rsid w:val="00C01593"/>
    <w:rsid w:val="00C0298D"/>
    <w:rsid w:val="00C03F98"/>
    <w:rsid w:val="00C05C18"/>
    <w:rsid w:val="00C0600C"/>
    <w:rsid w:val="00C100FA"/>
    <w:rsid w:val="00C11A1A"/>
    <w:rsid w:val="00C13185"/>
    <w:rsid w:val="00C149D6"/>
    <w:rsid w:val="00C1528E"/>
    <w:rsid w:val="00C157E6"/>
    <w:rsid w:val="00C15DD0"/>
    <w:rsid w:val="00C1669A"/>
    <w:rsid w:val="00C17004"/>
    <w:rsid w:val="00C20769"/>
    <w:rsid w:val="00C2096D"/>
    <w:rsid w:val="00C20CD2"/>
    <w:rsid w:val="00C21931"/>
    <w:rsid w:val="00C2217D"/>
    <w:rsid w:val="00C233DB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57EA"/>
    <w:rsid w:val="00C36191"/>
    <w:rsid w:val="00C372D0"/>
    <w:rsid w:val="00C3757B"/>
    <w:rsid w:val="00C409F6"/>
    <w:rsid w:val="00C40B0C"/>
    <w:rsid w:val="00C40DA3"/>
    <w:rsid w:val="00C42292"/>
    <w:rsid w:val="00C42837"/>
    <w:rsid w:val="00C42947"/>
    <w:rsid w:val="00C4351C"/>
    <w:rsid w:val="00C43C26"/>
    <w:rsid w:val="00C44D90"/>
    <w:rsid w:val="00C44E33"/>
    <w:rsid w:val="00C45F31"/>
    <w:rsid w:val="00C45F78"/>
    <w:rsid w:val="00C47E32"/>
    <w:rsid w:val="00C47ECD"/>
    <w:rsid w:val="00C50E03"/>
    <w:rsid w:val="00C522E6"/>
    <w:rsid w:val="00C52CCC"/>
    <w:rsid w:val="00C53226"/>
    <w:rsid w:val="00C53283"/>
    <w:rsid w:val="00C542D6"/>
    <w:rsid w:val="00C54D5C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20D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654B"/>
    <w:rsid w:val="00C77BA9"/>
    <w:rsid w:val="00C8013A"/>
    <w:rsid w:val="00C818F1"/>
    <w:rsid w:val="00C82812"/>
    <w:rsid w:val="00C82F6D"/>
    <w:rsid w:val="00C83A7F"/>
    <w:rsid w:val="00C85B6C"/>
    <w:rsid w:val="00C86BD1"/>
    <w:rsid w:val="00C86D6C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3BB"/>
    <w:rsid w:val="00C937CF"/>
    <w:rsid w:val="00C944EA"/>
    <w:rsid w:val="00C94E81"/>
    <w:rsid w:val="00C95095"/>
    <w:rsid w:val="00C95E12"/>
    <w:rsid w:val="00C95F1A"/>
    <w:rsid w:val="00C96F69"/>
    <w:rsid w:val="00CA06B9"/>
    <w:rsid w:val="00CA1BE6"/>
    <w:rsid w:val="00CA2637"/>
    <w:rsid w:val="00CA2BEF"/>
    <w:rsid w:val="00CA3846"/>
    <w:rsid w:val="00CA38D8"/>
    <w:rsid w:val="00CA41C2"/>
    <w:rsid w:val="00CA4805"/>
    <w:rsid w:val="00CA4A99"/>
    <w:rsid w:val="00CA65A7"/>
    <w:rsid w:val="00CA68EB"/>
    <w:rsid w:val="00CB2563"/>
    <w:rsid w:val="00CB2C92"/>
    <w:rsid w:val="00CB303A"/>
    <w:rsid w:val="00CB3B69"/>
    <w:rsid w:val="00CB45A5"/>
    <w:rsid w:val="00CB5BEA"/>
    <w:rsid w:val="00CB5C8B"/>
    <w:rsid w:val="00CB71FD"/>
    <w:rsid w:val="00CB7BD2"/>
    <w:rsid w:val="00CC08CC"/>
    <w:rsid w:val="00CC2972"/>
    <w:rsid w:val="00CC2C9E"/>
    <w:rsid w:val="00CC3127"/>
    <w:rsid w:val="00CC54AE"/>
    <w:rsid w:val="00CC7748"/>
    <w:rsid w:val="00CD002C"/>
    <w:rsid w:val="00CD05E4"/>
    <w:rsid w:val="00CD1743"/>
    <w:rsid w:val="00CD3FF5"/>
    <w:rsid w:val="00CD43C5"/>
    <w:rsid w:val="00CD4453"/>
    <w:rsid w:val="00CD531D"/>
    <w:rsid w:val="00CD5EBE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0B0A"/>
    <w:rsid w:val="00CF195F"/>
    <w:rsid w:val="00CF2771"/>
    <w:rsid w:val="00CF34C9"/>
    <w:rsid w:val="00CF373C"/>
    <w:rsid w:val="00CF3C8F"/>
    <w:rsid w:val="00D00F47"/>
    <w:rsid w:val="00D01AB1"/>
    <w:rsid w:val="00D0270F"/>
    <w:rsid w:val="00D03FE8"/>
    <w:rsid w:val="00D049C7"/>
    <w:rsid w:val="00D04F1D"/>
    <w:rsid w:val="00D0578A"/>
    <w:rsid w:val="00D07480"/>
    <w:rsid w:val="00D10622"/>
    <w:rsid w:val="00D10626"/>
    <w:rsid w:val="00D15404"/>
    <w:rsid w:val="00D158EE"/>
    <w:rsid w:val="00D21CBE"/>
    <w:rsid w:val="00D21D9B"/>
    <w:rsid w:val="00D21F1F"/>
    <w:rsid w:val="00D22C3C"/>
    <w:rsid w:val="00D235A1"/>
    <w:rsid w:val="00D245A1"/>
    <w:rsid w:val="00D25590"/>
    <w:rsid w:val="00D25B2B"/>
    <w:rsid w:val="00D2624A"/>
    <w:rsid w:val="00D30AAB"/>
    <w:rsid w:val="00D3212D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1DF7"/>
    <w:rsid w:val="00D526BE"/>
    <w:rsid w:val="00D52B20"/>
    <w:rsid w:val="00D54202"/>
    <w:rsid w:val="00D554DA"/>
    <w:rsid w:val="00D557AA"/>
    <w:rsid w:val="00D55E7C"/>
    <w:rsid w:val="00D57DA7"/>
    <w:rsid w:val="00D61C43"/>
    <w:rsid w:val="00D63F3F"/>
    <w:rsid w:val="00D643D1"/>
    <w:rsid w:val="00D6474E"/>
    <w:rsid w:val="00D66782"/>
    <w:rsid w:val="00D71CA1"/>
    <w:rsid w:val="00D72924"/>
    <w:rsid w:val="00D72D12"/>
    <w:rsid w:val="00D733B5"/>
    <w:rsid w:val="00D752E7"/>
    <w:rsid w:val="00D75C3E"/>
    <w:rsid w:val="00D7618B"/>
    <w:rsid w:val="00D76191"/>
    <w:rsid w:val="00D8084A"/>
    <w:rsid w:val="00D80A4F"/>
    <w:rsid w:val="00D80CAF"/>
    <w:rsid w:val="00D80EEC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92A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4348"/>
    <w:rsid w:val="00DA44DD"/>
    <w:rsid w:val="00DA75AC"/>
    <w:rsid w:val="00DA7D98"/>
    <w:rsid w:val="00DB01CC"/>
    <w:rsid w:val="00DB1F34"/>
    <w:rsid w:val="00DB295B"/>
    <w:rsid w:val="00DB3486"/>
    <w:rsid w:val="00DB36DE"/>
    <w:rsid w:val="00DB3BDF"/>
    <w:rsid w:val="00DB41CA"/>
    <w:rsid w:val="00DB4711"/>
    <w:rsid w:val="00DB4D11"/>
    <w:rsid w:val="00DB4EB5"/>
    <w:rsid w:val="00DB5159"/>
    <w:rsid w:val="00DB54CA"/>
    <w:rsid w:val="00DB57F2"/>
    <w:rsid w:val="00DB6BB1"/>
    <w:rsid w:val="00DB79A8"/>
    <w:rsid w:val="00DC0A4D"/>
    <w:rsid w:val="00DC21E4"/>
    <w:rsid w:val="00DC243B"/>
    <w:rsid w:val="00DC2D8A"/>
    <w:rsid w:val="00DC59F0"/>
    <w:rsid w:val="00DC6350"/>
    <w:rsid w:val="00DC68BA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323A"/>
    <w:rsid w:val="00DE3827"/>
    <w:rsid w:val="00DE4035"/>
    <w:rsid w:val="00DE40C2"/>
    <w:rsid w:val="00DE7BA6"/>
    <w:rsid w:val="00DF03B4"/>
    <w:rsid w:val="00DF1A25"/>
    <w:rsid w:val="00DF20A5"/>
    <w:rsid w:val="00DF2836"/>
    <w:rsid w:val="00DF3810"/>
    <w:rsid w:val="00DF3B9A"/>
    <w:rsid w:val="00DF43B9"/>
    <w:rsid w:val="00DF48B6"/>
    <w:rsid w:val="00DF4931"/>
    <w:rsid w:val="00DF5047"/>
    <w:rsid w:val="00DF5B9C"/>
    <w:rsid w:val="00E012BC"/>
    <w:rsid w:val="00E0189C"/>
    <w:rsid w:val="00E0387B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82F"/>
    <w:rsid w:val="00E2125B"/>
    <w:rsid w:val="00E214F0"/>
    <w:rsid w:val="00E216CC"/>
    <w:rsid w:val="00E21E52"/>
    <w:rsid w:val="00E23B38"/>
    <w:rsid w:val="00E24622"/>
    <w:rsid w:val="00E2515D"/>
    <w:rsid w:val="00E25943"/>
    <w:rsid w:val="00E25CD3"/>
    <w:rsid w:val="00E27160"/>
    <w:rsid w:val="00E27DEC"/>
    <w:rsid w:val="00E27FC1"/>
    <w:rsid w:val="00E3057F"/>
    <w:rsid w:val="00E309E0"/>
    <w:rsid w:val="00E30E01"/>
    <w:rsid w:val="00E3125F"/>
    <w:rsid w:val="00E31B89"/>
    <w:rsid w:val="00E31BBB"/>
    <w:rsid w:val="00E34FBA"/>
    <w:rsid w:val="00E3618C"/>
    <w:rsid w:val="00E37982"/>
    <w:rsid w:val="00E4117B"/>
    <w:rsid w:val="00E411F6"/>
    <w:rsid w:val="00E41619"/>
    <w:rsid w:val="00E44083"/>
    <w:rsid w:val="00E466B7"/>
    <w:rsid w:val="00E47B89"/>
    <w:rsid w:val="00E50AE4"/>
    <w:rsid w:val="00E51C37"/>
    <w:rsid w:val="00E52755"/>
    <w:rsid w:val="00E5283B"/>
    <w:rsid w:val="00E53E27"/>
    <w:rsid w:val="00E54D1A"/>
    <w:rsid w:val="00E60E17"/>
    <w:rsid w:val="00E61288"/>
    <w:rsid w:val="00E61D79"/>
    <w:rsid w:val="00E65D81"/>
    <w:rsid w:val="00E67BB7"/>
    <w:rsid w:val="00E7186D"/>
    <w:rsid w:val="00E71967"/>
    <w:rsid w:val="00E72A3F"/>
    <w:rsid w:val="00E735A7"/>
    <w:rsid w:val="00E7430B"/>
    <w:rsid w:val="00E74923"/>
    <w:rsid w:val="00E75886"/>
    <w:rsid w:val="00E75A3A"/>
    <w:rsid w:val="00E76CD8"/>
    <w:rsid w:val="00E7718D"/>
    <w:rsid w:val="00E778AB"/>
    <w:rsid w:val="00E807A3"/>
    <w:rsid w:val="00E8733F"/>
    <w:rsid w:val="00E9444D"/>
    <w:rsid w:val="00E9563E"/>
    <w:rsid w:val="00E956FF"/>
    <w:rsid w:val="00E968D3"/>
    <w:rsid w:val="00E976B5"/>
    <w:rsid w:val="00EA00E0"/>
    <w:rsid w:val="00EA0D85"/>
    <w:rsid w:val="00EA2D61"/>
    <w:rsid w:val="00EA2F00"/>
    <w:rsid w:val="00EA37B8"/>
    <w:rsid w:val="00EA3CB5"/>
    <w:rsid w:val="00EA3E1D"/>
    <w:rsid w:val="00EA3F9B"/>
    <w:rsid w:val="00EA4B7E"/>
    <w:rsid w:val="00EA5055"/>
    <w:rsid w:val="00EA6112"/>
    <w:rsid w:val="00EA6DEF"/>
    <w:rsid w:val="00EA705F"/>
    <w:rsid w:val="00EA75B8"/>
    <w:rsid w:val="00EB0CF8"/>
    <w:rsid w:val="00EB17A1"/>
    <w:rsid w:val="00EB2106"/>
    <w:rsid w:val="00EB2DB1"/>
    <w:rsid w:val="00EB530B"/>
    <w:rsid w:val="00EB5A96"/>
    <w:rsid w:val="00EB6FEF"/>
    <w:rsid w:val="00EB7288"/>
    <w:rsid w:val="00EC0AC8"/>
    <w:rsid w:val="00EC175D"/>
    <w:rsid w:val="00EC222D"/>
    <w:rsid w:val="00EC4E0E"/>
    <w:rsid w:val="00EC726B"/>
    <w:rsid w:val="00EC74CB"/>
    <w:rsid w:val="00ED0567"/>
    <w:rsid w:val="00ED0569"/>
    <w:rsid w:val="00ED259F"/>
    <w:rsid w:val="00ED3840"/>
    <w:rsid w:val="00ED5347"/>
    <w:rsid w:val="00ED580C"/>
    <w:rsid w:val="00ED6587"/>
    <w:rsid w:val="00ED7607"/>
    <w:rsid w:val="00ED77CE"/>
    <w:rsid w:val="00EE0144"/>
    <w:rsid w:val="00EE0F0E"/>
    <w:rsid w:val="00EE245A"/>
    <w:rsid w:val="00EE2E51"/>
    <w:rsid w:val="00EE30B5"/>
    <w:rsid w:val="00EE3F50"/>
    <w:rsid w:val="00EE51F3"/>
    <w:rsid w:val="00EE6A13"/>
    <w:rsid w:val="00EE6D2A"/>
    <w:rsid w:val="00EE75B1"/>
    <w:rsid w:val="00EE79B3"/>
    <w:rsid w:val="00EF11E3"/>
    <w:rsid w:val="00EF15A0"/>
    <w:rsid w:val="00EF1FEB"/>
    <w:rsid w:val="00EF23C8"/>
    <w:rsid w:val="00EF279C"/>
    <w:rsid w:val="00EF3934"/>
    <w:rsid w:val="00EF4113"/>
    <w:rsid w:val="00EF5580"/>
    <w:rsid w:val="00EF5D5C"/>
    <w:rsid w:val="00EF63F2"/>
    <w:rsid w:val="00EF6432"/>
    <w:rsid w:val="00EF6935"/>
    <w:rsid w:val="00EF6B22"/>
    <w:rsid w:val="00EF6F96"/>
    <w:rsid w:val="00EF77A4"/>
    <w:rsid w:val="00F001B3"/>
    <w:rsid w:val="00F00E55"/>
    <w:rsid w:val="00F01A71"/>
    <w:rsid w:val="00F041E8"/>
    <w:rsid w:val="00F052A6"/>
    <w:rsid w:val="00F0602F"/>
    <w:rsid w:val="00F06185"/>
    <w:rsid w:val="00F07F21"/>
    <w:rsid w:val="00F1354F"/>
    <w:rsid w:val="00F13B56"/>
    <w:rsid w:val="00F13C9A"/>
    <w:rsid w:val="00F1434A"/>
    <w:rsid w:val="00F156C7"/>
    <w:rsid w:val="00F1683E"/>
    <w:rsid w:val="00F174AF"/>
    <w:rsid w:val="00F22E6E"/>
    <w:rsid w:val="00F32646"/>
    <w:rsid w:val="00F32A73"/>
    <w:rsid w:val="00F331F9"/>
    <w:rsid w:val="00F33C3F"/>
    <w:rsid w:val="00F3632A"/>
    <w:rsid w:val="00F410F7"/>
    <w:rsid w:val="00F434F3"/>
    <w:rsid w:val="00F46C45"/>
    <w:rsid w:val="00F46D1D"/>
    <w:rsid w:val="00F50392"/>
    <w:rsid w:val="00F50694"/>
    <w:rsid w:val="00F50B65"/>
    <w:rsid w:val="00F53D8E"/>
    <w:rsid w:val="00F54070"/>
    <w:rsid w:val="00F5457B"/>
    <w:rsid w:val="00F548E8"/>
    <w:rsid w:val="00F54CD3"/>
    <w:rsid w:val="00F557A2"/>
    <w:rsid w:val="00F56DC8"/>
    <w:rsid w:val="00F60666"/>
    <w:rsid w:val="00F62645"/>
    <w:rsid w:val="00F6300F"/>
    <w:rsid w:val="00F667BF"/>
    <w:rsid w:val="00F66BB2"/>
    <w:rsid w:val="00F66E71"/>
    <w:rsid w:val="00F702AD"/>
    <w:rsid w:val="00F7107C"/>
    <w:rsid w:val="00F72E90"/>
    <w:rsid w:val="00F7407F"/>
    <w:rsid w:val="00F74C82"/>
    <w:rsid w:val="00F74CF3"/>
    <w:rsid w:val="00F7516A"/>
    <w:rsid w:val="00F75420"/>
    <w:rsid w:val="00F75852"/>
    <w:rsid w:val="00F75959"/>
    <w:rsid w:val="00F80468"/>
    <w:rsid w:val="00F805D9"/>
    <w:rsid w:val="00F8076B"/>
    <w:rsid w:val="00F8139C"/>
    <w:rsid w:val="00F81400"/>
    <w:rsid w:val="00F820A7"/>
    <w:rsid w:val="00F8279A"/>
    <w:rsid w:val="00F82EB0"/>
    <w:rsid w:val="00F83339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2B7"/>
    <w:rsid w:val="00F955EF"/>
    <w:rsid w:val="00F955F0"/>
    <w:rsid w:val="00F95790"/>
    <w:rsid w:val="00F95961"/>
    <w:rsid w:val="00F979C9"/>
    <w:rsid w:val="00FA00B0"/>
    <w:rsid w:val="00FA012E"/>
    <w:rsid w:val="00FA0C73"/>
    <w:rsid w:val="00FA40DB"/>
    <w:rsid w:val="00FA4FB1"/>
    <w:rsid w:val="00FA5096"/>
    <w:rsid w:val="00FA52C7"/>
    <w:rsid w:val="00FA5BDD"/>
    <w:rsid w:val="00FA62A8"/>
    <w:rsid w:val="00FA72C9"/>
    <w:rsid w:val="00FB177D"/>
    <w:rsid w:val="00FB2E9C"/>
    <w:rsid w:val="00FB3C8F"/>
    <w:rsid w:val="00FB3E25"/>
    <w:rsid w:val="00FB4E0E"/>
    <w:rsid w:val="00FB5814"/>
    <w:rsid w:val="00FB60C1"/>
    <w:rsid w:val="00FB6C89"/>
    <w:rsid w:val="00FB7E0F"/>
    <w:rsid w:val="00FC08C1"/>
    <w:rsid w:val="00FC15E6"/>
    <w:rsid w:val="00FC3E07"/>
    <w:rsid w:val="00FC55E9"/>
    <w:rsid w:val="00FC5988"/>
    <w:rsid w:val="00FC6098"/>
    <w:rsid w:val="00FC7F10"/>
    <w:rsid w:val="00FD185F"/>
    <w:rsid w:val="00FD25BD"/>
    <w:rsid w:val="00FD4035"/>
    <w:rsid w:val="00FD4D6F"/>
    <w:rsid w:val="00FD51E3"/>
    <w:rsid w:val="00FD76D3"/>
    <w:rsid w:val="00FD7EF5"/>
    <w:rsid w:val="00FE046D"/>
    <w:rsid w:val="00FE219E"/>
    <w:rsid w:val="00FE26C4"/>
    <w:rsid w:val="00FE2968"/>
    <w:rsid w:val="00FE2B2B"/>
    <w:rsid w:val="00FE31D4"/>
    <w:rsid w:val="00FE37BD"/>
    <w:rsid w:val="00FE407D"/>
    <w:rsid w:val="00FE445F"/>
    <w:rsid w:val="00FE48C8"/>
    <w:rsid w:val="00FE562C"/>
    <w:rsid w:val="00FE5F83"/>
    <w:rsid w:val="00FE5FAE"/>
    <w:rsid w:val="00FE7211"/>
    <w:rsid w:val="00FF0D53"/>
    <w:rsid w:val="00FF1771"/>
    <w:rsid w:val="00FF20F5"/>
    <w:rsid w:val="00FF36AB"/>
    <w:rsid w:val="00FF38AF"/>
    <w:rsid w:val="00FF3DCD"/>
    <w:rsid w:val="00FF4372"/>
    <w:rsid w:val="00FF53E2"/>
    <w:rsid w:val="00FF5586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156FA-98E2-4F1F-9A2E-4815C8DDE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317</TotalTime>
  <Pages>10</Pages>
  <Words>1803</Words>
  <Characters>9740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11520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41</cp:revision>
  <cp:lastPrinted>2006-08-08T20:14:00Z</cp:lastPrinted>
  <dcterms:created xsi:type="dcterms:W3CDTF">2020-04-14T22:26:00Z</dcterms:created>
  <dcterms:modified xsi:type="dcterms:W3CDTF">2020-06-16T13:48:00Z</dcterms:modified>
</cp:coreProperties>
</file>