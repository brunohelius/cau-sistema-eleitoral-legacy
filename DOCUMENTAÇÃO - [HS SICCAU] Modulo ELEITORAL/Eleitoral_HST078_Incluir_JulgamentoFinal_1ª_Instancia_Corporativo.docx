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0C1824E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HST0</w:t>
      </w:r>
      <w:r w:rsidR="00BE74DC" w:rsidRPr="002519E3">
        <w:rPr>
          <w:sz w:val="52"/>
          <w:szCs w:val="52"/>
        </w:rPr>
        <w:t>78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824FA5" w:rsidRPr="002519E3">
        <w:rPr>
          <w:sz w:val="52"/>
          <w:szCs w:val="52"/>
        </w:rPr>
        <w:t xml:space="preserve">Incluir </w:t>
      </w:r>
      <w:r w:rsidR="00241B02" w:rsidRPr="002519E3">
        <w:rPr>
          <w:sz w:val="52"/>
          <w:szCs w:val="52"/>
        </w:rPr>
        <w:t>Julga</w:t>
      </w:r>
      <w:r w:rsidR="00BE74DC" w:rsidRPr="002519E3">
        <w:rPr>
          <w:sz w:val="52"/>
          <w:szCs w:val="52"/>
        </w:rPr>
        <w:t>mento</w:t>
      </w:r>
      <w:r w:rsidR="00D6740F" w:rsidRPr="002519E3">
        <w:rPr>
          <w:sz w:val="52"/>
          <w:szCs w:val="52"/>
        </w:rPr>
        <w:t xml:space="preserve"> </w:t>
      </w:r>
      <w:r w:rsidR="00824FA5" w:rsidRPr="002519E3">
        <w:rPr>
          <w:sz w:val="52"/>
          <w:szCs w:val="52"/>
        </w:rPr>
        <w:t xml:space="preserve">Final das Chapas 1ª Instância </w:t>
      </w:r>
      <w:r w:rsidR="00D6740F" w:rsidRPr="002519E3">
        <w:rPr>
          <w:sz w:val="52"/>
          <w:szCs w:val="52"/>
        </w:rPr>
        <w:t xml:space="preserve">– </w:t>
      </w:r>
      <w:r w:rsidR="00A96CC0" w:rsidRPr="002519E3">
        <w:rPr>
          <w:sz w:val="52"/>
          <w:szCs w:val="52"/>
        </w:rPr>
        <w:t>C</w:t>
      </w:r>
      <w:r w:rsidR="00985B57" w:rsidRPr="002519E3">
        <w:rPr>
          <w:sz w:val="52"/>
          <w:szCs w:val="52"/>
        </w:rPr>
        <w:t>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519E3" w:rsidRDefault="00076318">
            <w:pPr>
              <w:jc w:val="center"/>
            </w:pPr>
            <w:r w:rsidRPr="002519E3">
              <w:t>1.0</w:t>
            </w:r>
          </w:p>
        </w:tc>
        <w:tc>
          <w:tcPr>
            <w:tcW w:w="1425" w:type="dxa"/>
            <w:vAlign w:val="bottom"/>
          </w:tcPr>
          <w:p w14:paraId="3828512A" w14:textId="28C54C03" w:rsidR="00A735A5" w:rsidRPr="002519E3" w:rsidRDefault="005C4D38" w:rsidP="005C4D38">
            <w:pPr>
              <w:jc w:val="center"/>
            </w:pPr>
            <w:r w:rsidRPr="002519E3">
              <w:t>02</w:t>
            </w:r>
            <w:r w:rsidR="005D249C" w:rsidRPr="002519E3">
              <w:t>/</w:t>
            </w:r>
            <w:r w:rsidR="008F1424" w:rsidRPr="002519E3">
              <w:t>0</w:t>
            </w:r>
            <w:r w:rsidRPr="002519E3">
              <w:t>3</w:t>
            </w:r>
            <w:r w:rsidR="00076318" w:rsidRPr="002519E3">
              <w:t>/20</w:t>
            </w:r>
            <w:r w:rsidR="008F1424" w:rsidRPr="002519E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519E3" w:rsidRDefault="00675004" w:rsidP="00675004">
            <w:pPr>
              <w:ind w:left="169"/>
              <w:jc w:val="left"/>
            </w:pPr>
            <w:r w:rsidRPr="002519E3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2519E3" w:rsidRDefault="00076318">
            <w:pPr>
              <w:ind w:left="174"/>
              <w:jc w:val="left"/>
            </w:pPr>
            <w:r w:rsidRPr="002519E3">
              <w:t>Criação da história.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1FCC49EA" w14:textId="77777777" w:rsidR="00E05D1E" w:rsidRPr="002519E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35521544" w:history="1">
        <w:r w:rsidR="00E05D1E" w:rsidRPr="002519E3">
          <w:rPr>
            <w:rStyle w:val="Hyperlink"/>
            <w:noProof/>
          </w:rPr>
          <w:t>HST-078– Julgamento – Assessores CEN/BR e CE/UF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_Toc35521544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7B3C564B" w14:textId="77777777" w:rsidR="00E05D1E" w:rsidRPr="002519E3" w:rsidRDefault="005728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5" w:history="1">
        <w:r w:rsidR="00E05D1E" w:rsidRPr="002519E3">
          <w:rPr>
            <w:rStyle w:val="Hyperlink"/>
            <w:noProof/>
          </w:rPr>
          <w:t>COMO Corporativo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_Toc35521545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54C7759A" w14:textId="77777777" w:rsidR="00E05D1E" w:rsidRPr="002519E3" w:rsidRDefault="005728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6" w:history="1">
        <w:r w:rsidR="00E05D1E" w:rsidRPr="002519E3">
          <w:rPr>
            <w:rStyle w:val="Hyperlink"/>
            <w:noProof/>
          </w:rPr>
          <w:t>PARA julgar as Chapas da eleição.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_Toc35521546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02F7869E" w14:textId="77777777" w:rsidR="00E05D1E" w:rsidRPr="002519E3" w:rsidRDefault="005728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7" w:history="1">
        <w:r w:rsidR="00E05D1E" w:rsidRPr="002519E3">
          <w:rPr>
            <w:rStyle w:val="Hyperlink"/>
            <w:noProof/>
          </w:rPr>
          <w:t>PROTÓTIPO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_Toc35521547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4</w:t>
        </w:r>
        <w:r w:rsidR="00E05D1E" w:rsidRPr="002519E3">
          <w:rPr>
            <w:noProof/>
            <w:webHidden/>
          </w:rPr>
          <w:fldChar w:fldCharType="end"/>
        </w:r>
      </w:hyperlink>
    </w:p>
    <w:p w14:paraId="6CF3FD90" w14:textId="77777777" w:rsidR="00E05D1E" w:rsidRPr="002519E3" w:rsidRDefault="005728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8" w:history="1">
        <w:r w:rsidR="00E05D1E" w:rsidRPr="002519E3">
          <w:rPr>
            <w:rStyle w:val="Hyperlink"/>
            <w:noProof/>
          </w:rPr>
          <w:t>CRITÉRIOS DE ACEITE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_Toc35521548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13</w:t>
        </w:r>
        <w:r w:rsidR="00E05D1E" w:rsidRPr="002519E3">
          <w:rPr>
            <w:noProof/>
            <w:webHidden/>
          </w:rPr>
          <w:fldChar w:fldCharType="end"/>
        </w:r>
      </w:hyperlink>
    </w:p>
    <w:p w14:paraId="675376EC" w14:textId="77777777" w:rsidR="00E05D1E" w:rsidRPr="002519E3" w:rsidRDefault="005728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21549" w:history="1">
        <w:r w:rsidR="00E05D1E" w:rsidRPr="002519E3">
          <w:rPr>
            <w:rStyle w:val="Hyperlink"/>
            <w:noProof/>
          </w:rPr>
          <w:t>INFORMAÇÕES COMPLEMENTARES</w:t>
        </w:r>
        <w:r w:rsidR="00E05D1E" w:rsidRPr="002519E3">
          <w:rPr>
            <w:noProof/>
            <w:webHidden/>
          </w:rPr>
          <w:tab/>
        </w:r>
        <w:r w:rsidR="00E05D1E" w:rsidRPr="002519E3">
          <w:rPr>
            <w:noProof/>
            <w:webHidden/>
          </w:rPr>
          <w:fldChar w:fldCharType="begin"/>
        </w:r>
        <w:r w:rsidR="00E05D1E" w:rsidRPr="002519E3">
          <w:rPr>
            <w:noProof/>
            <w:webHidden/>
          </w:rPr>
          <w:instrText xml:space="preserve"> PAGEREF _Toc35521549 \h </w:instrText>
        </w:r>
        <w:r w:rsidR="00E05D1E" w:rsidRPr="002519E3">
          <w:rPr>
            <w:noProof/>
            <w:webHidden/>
          </w:rPr>
        </w:r>
        <w:r w:rsidR="00E05D1E" w:rsidRPr="002519E3">
          <w:rPr>
            <w:noProof/>
            <w:webHidden/>
          </w:rPr>
          <w:fldChar w:fldCharType="separate"/>
        </w:r>
        <w:r w:rsidR="00E05D1E" w:rsidRPr="002519E3">
          <w:rPr>
            <w:noProof/>
            <w:webHidden/>
          </w:rPr>
          <w:t>24</w:t>
        </w:r>
        <w:r w:rsidR="00E05D1E" w:rsidRPr="002519E3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3F23AE16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35521544"/>
      <w:r w:rsidR="00CE176F" w:rsidRPr="002519E3">
        <w:lastRenderedPageBreak/>
        <w:t>HST</w:t>
      </w:r>
      <w:r w:rsidR="00C03F98" w:rsidRPr="002519E3">
        <w:t>-</w:t>
      </w:r>
      <w:r w:rsidR="00AF2B52" w:rsidRPr="002519E3">
        <w:t>0</w:t>
      </w:r>
      <w:r w:rsidR="00BE74DC" w:rsidRPr="002519E3">
        <w:t>7</w:t>
      </w:r>
      <w:r w:rsidR="00480A79" w:rsidRPr="002519E3">
        <w:t>8</w:t>
      </w:r>
      <w:r w:rsidR="0035649F" w:rsidRPr="002519E3">
        <w:t xml:space="preserve">– </w:t>
      </w:r>
      <w:r w:rsidR="008258A3" w:rsidRPr="002519E3">
        <w:t>Julga</w:t>
      </w:r>
      <w:r w:rsidR="00BE74DC" w:rsidRPr="002519E3">
        <w:t>mento</w:t>
      </w:r>
      <w:r w:rsidR="00D6740F" w:rsidRPr="002519E3">
        <w:t xml:space="preserve"> – </w:t>
      </w:r>
      <w:r w:rsidR="004C41B4" w:rsidRPr="002519E3">
        <w:t xml:space="preserve">Assessores </w:t>
      </w:r>
      <w:r w:rsidR="00CB2214" w:rsidRPr="002519E3">
        <w:t>C</w:t>
      </w:r>
      <w:r w:rsidR="00A96CC0" w:rsidRPr="002519E3">
        <w:t>EN/BR</w:t>
      </w:r>
      <w:r w:rsidR="00480A79" w:rsidRPr="002519E3">
        <w:t xml:space="preserve"> e CE/UF</w:t>
      </w:r>
      <w:bookmarkEnd w:id="4"/>
    </w:p>
    <w:p w14:paraId="37D34CD1" w14:textId="57204F9B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5521545"/>
      <w:r w:rsidRPr="002519E3">
        <w:t>COMO</w:t>
      </w:r>
      <w:r w:rsidR="00C64B05" w:rsidRPr="002519E3">
        <w:t xml:space="preserve"> </w:t>
      </w:r>
      <w:r w:rsidR="00A96CC0" w:rsidRPr="002519E3">
        <w:rPr>
          <w:b w:val="0"/>
        </w:rPr>
        <w:t>Corporativo</w:t>
      </w:r>
      <w:bookmarkEnd w:id="5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42EF2AEE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5521546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BB45D0" w:rsidRPr="002519E3">
        <w:rPr>
          <w:b w:val="0"/>
        </w:rPr>
        <w:t xml:space="preserve">julgar </w:t>
      </w:r>
      <w:r w:rsidR="00D9142C" w:rsidRPr="002519E3">
        <w:rPr>
          <w:b w:val="0"/>
        </w:rPr>
        <w:t xml:space="preserve">as Chapas da </w:t>
      </w:r>
      <w:r w:rsidR="00A96CC0" w:rsidRPr="002519E3">
        <w:rPr>
          <w:b w:val="0"/>
        </w:rPr>
        <w:t>eleição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35521547"/>
      <w:r w:rsidRPr="002519E3">
        <w:t>PROTÓTIPO</w:t>
      </w:r>
      <w:bookmarkEnd w:id="7"/>
      <w:bookmarkEnd w:id="8"/>
    </w:p>
    <w:p w14:paraId="7F735AF0" w14:textId="5F904501" w:rsidR="00CC5749" w:rsidRPr="002519E3" w:rsidRDefault="00A931C2" w:rsidP="00656397">
      <w:pPr>
        <w:pStyle w:val="EstiloPrototipo3"/>
        <w:numPr>
          <w:ilvl w:val="0"/>
          <w:numId w:val="4"/>
        </w:numPr>
      </w:pPr>
      <w:bookmarkStart w:id="9" w:name="_Ref30063570"/>
      <w:bookmarkStart w:id="10" w:name="_Ref34060873"/>
      <w:bookmarkStart w:id="11" w:name="_Ref25845780"/>
      <w:bookmarkStart w:id="12" w:name="_Ref26357320"/>
      <w:bookmarkStart w:id="13" w:name="_Ref28940872"/>
      <w:bookmarkStart w:id="14" w:name="_Ref24976076"/>
      <w:r w:rsidRPr="002519E3">
        <w:t xml:space="preserve">Pesquisar </w:t>
      </w:r>
      <w:bookmarkEnd w:id="9"/>
      <w:r w:rsidRPr="002519E3">
        <w:t>Julgamento</w:t>
      </w:r>
      <w:bookmarkEnd w:id="10"/>
    </w:p>
    <w:bookmarkEnd w:id="11"/>
    <w:bookmarkEnd w:id="12"/>
    <w:bookmarkEnd w:id="13"/>
    <w:p w14:paraId="4A0F41D9" w14:textId="584764C3" w:rsidR="00A66A96" w:rsidRPr="002519E3" w:rsidRDefault="00354582" w:rsidP="00A66A96">
      <w:pPr>
        <w:pStyle w:val="EstiloPrototipo3"/>
        <w:tabs>
          <w:tab w:val="clear" w:pos="851"/>
        </w:tabs>
        <w:ind w:left="426" w:hanging="284"/>
      </w:pPr>
      <w:r w:rsidRPr="002519E3">
        <w:rPr>
          <w:noProof/>
        </w:rPr>
        <w:drawing>
          <wp:inline distT="0" distB="0" distL="0" distR="0" wp14:anchorId="45F16C4C" wp14:editId="48983D6D">
            <wp:extent cx="5760085" cy="3082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69"/>
        <w:gridCol w:w="1134"/>
        <w:gridCol w:w="426"/>
        <w:gridCol w:w="880"/>
        <w:gridCol w:w="1246"/>
        <w:gridCol w:w="850"/>
        <w:gridCol w:w="184"/>
        <w:gridCol w:w="926"/>
        <w:gridCol w:w="24"/>
        <w:gridCol w:w="2831"/>
      </w:tblGrid>
      <w:tr w:rsidR="00A931C2" w:rsidRPr="002519E3" w14:paraId="61DA763D" w14:textId="77777777" w:rsidTr="00A1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E69F4A1" w14:textId="77777777" w:rsidR="00A931C2" w:rsidRPr="002519E3" w:rsidRDefault="00A931C2" w:rsidP="00A15480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t>Campos</w:t>
            </w:r>
          </w:p>
        </w:tc>
      </w:tr>
      <w:tr w:rsidR="00A931C2" w:rsidRPr="002519E3" w14:paraId="60E39552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4F6F361" w14:textId="77777777" w:rsidR="00A931C2" w:rsidRPr="002519E3" w:rsidRDefault="00A931C2" w:rsidP="00A15480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Selecionar Eleição</w:t>
            </w:r>
          </w:p>
        </w:tc>
      </w:tr>
      <w:tr w:rsidR="00A931C2" w:rsidRPr="002519E3" w14:paraId="2BC9CC60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E456C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3E146DC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246865D4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172BE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7FB944F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975634E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gridSpan w:val="2"/>
            <w:shd w:val="clear" w:color="auto" w:fill="B3B3B3"/>
          </w:tcPr>
          <w:p w14:paraId="176F818D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A931C2" w:rsidRPr="002519E3" w14:paraId="0CDA7A7F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7B243A8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color w:val="000000" w:themeColor="text1"/>
                <w:sz w:val="18"/>
                <w:szCs w:val="18"/>
              </w:rPr>
              <w:t>Filtros</w:t>
            </w:r>
          </w:p>
        </w:tc>
      </w:tr>
      <w:tr w:rsidR="00A931C2" w:rsidRPr="002519E3" w14:paraId="7311660D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49A145B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60BC612" w14:textId="77777777" w:rsidR="00A931C2" w:rsidRPr="002519E3" w:rsidRDefault="00A931C2" w:rsidP="00A15480">
            <w:pPr>
              <w:spacing w:before="60" w:after="60"/>
              <w:jc w:val="center"/>
              <w:rPr>
                <w:noProof/>
              </w:rPr>
            </w:pPr>
            <w:r w:rsidRPr="002519E3"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  <w:gridSpan w:val="2"/>
          </w:tcPr>
          <w:p w14:paraId="5CBA604D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os anos das Eleições informadas pelo ator na tela do cadastro do calendário (Aba Período)</w:t>
            </w:r>
          </w:p>
          <w:p w14:paraId="750D59EA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C3F4E16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  <w:p w14:paraId="43A36102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6DCD5A59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Selecione </w:t>
            </w:r>
          </w:p>
          <w:p w14:paraId="7A0FF340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[Anos criados]</w:t>
            </w:r>
          </w:p>
        </w:tc>
        <w:tc>
          <w:tcPr>
            <w:tcW w:w="926" w:type="dxa"/>
          </w:tcPr>
          <w:p w14:paraId="50F3E63F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9999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37D4CC70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79B3BE73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7F9E32D7" w14:textId="5C3A6435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7CE514FA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84FBFA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C39E61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  <w:gridSpan w:val="2"/>
          </w:tcPr>
          <w:p w14:paraId="789FD31D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Exibe os números das </w:t>
            </w:r>
            <w:r w:rsidRPr="002519E3">
              <w:rPr>
                <w:sz w:val="18"/>
                <w:szCs w:val="18"/>
              </w:rPr>
              <w:lastRenderedPageBreak/>
              <w:t>eleições gerados automaticamente pelo sistema.</w:t>
            </w:r>
          </w:p>
          <w:p w14:paraId="267304AF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</w:p>
          <w:p w14:paraId="25877EE0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Ano/Sequencial (000)</w:t>
            </w:r>
          </w:p>
          <w:p w14:paraId="5A1B0DEC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5AF1F990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  <w:gridSpan w:val="2"/>
          </w:tcPr>
          <w:p w14:paraId="0FFFF98F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Selecione </w:t>
            </w:r>
          </w:p>
          <w:p w14:paraId="6A159A2B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lastRenderedPageBreak/>
              <w:t>[Eleições criadas]</w:t>
            </w:r>
          </w:p>
        </w:tc>
        <w:tc>
          <w:tcPr>
            <w:tcW w:w="926" w:type="dxa"/>
          </w:tcPr>
          <w:p w14:paraId="59C85ECD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lastRenderedPageBreak/>
              <w:t>9999/ 999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76E9CFFC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02DCFDDF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lastRenderedPageBreak/>
              <w:t>Somente Leitura: Não</w:t>
            </w:r>
          </w:p>
          <w:p w14:paraId="73040948" w14:textId="706AEFBC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6A0131D7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B62BB78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5BEE62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  <w:gridSpan w:val="2"/>
          </w:tcPr>
          <w:p w14:paraId="57902DE0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os tipos de processo eleitoral</w:t>
            </w:r>
          </w:p>
        </w:tc>
        <w:tc>
          <w:tcPr>
            <w:tcW w:w="1246" w:type="dxa"/>
          </w:tcPr>
          <w:p w14:paraId="513CBDB2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22462EE8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Ordinário</w:t>
            </w:r>
          </w:p>
          <w:p w14:paraId="79823A91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 </w:t>
            </w:r>
          </w:p>
          <w:p w14:paraId="140DC709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Extraordinário</w:t>
            </w:r>
          </w:p>
        </w:tc>
        <w:tc>
          <w:tcPr>
            <w:tcW w:w="926" w:type="dxa"/>
          </w:tcPr>
          <w:p w14:paraId="6F996F92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6C5A22EE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58FAFE12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FF1CAE3" w14:textId="5EEB2A0F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5A65CB37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4AE1FAF8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color w:val="000000" w:themeColor="text1"/>
                <w:sz w:val="18"/>
                <w:szCs w:val="18"/>
              </w:rPr>
              <w:t>Resultado da Pesquisa</w:t>
            </w:r>
          </w:p>
        </w:tc>
      </w:tr>
      <w:tr w:rsidR="00A931C2" w:rsidRPr="002519E3" w14:paraId="6CD286A2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E31F5FE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DB6D22A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Ano</w:t>
            </w:r>
          </w:p>
        </w:tc>
        <w:tc>
          <w:tcPr>
            <w:tcW w:w="1306" w:type="dxa"/>
            <w:gridSpan w:val="2"/>
          </w:tcPr>
          <w:p w14:paraId="59A95445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Ano da Eleição</w:t>
            </w:r>
          </w:p>
        </w:tc>
        <w:tc>
          <w:tcPr>
            <w:tcW w:w="1246" w:type="dxa"/>
          </w:tcPr>
          <w:p w14:paraId="5012D20D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  <w:p w14:paraId="7D1127A4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162AC680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0DE329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69D05A62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A4BE666" w14:textId="2EA02EDA" w:rsidR="00A931C2" w:rsidRPr="002519E3" w:rsidRDefault="00A931C2" w:rsidP="008E04B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A931C2" w:rsidRPr="002519E3" w14:paraId="0B88EBE6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383DBCD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494377D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  <w:gridSpan w:val="2"/>
          </w:tcPr>
          <w:p w14:paraId="5521A574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Número da eleição gerado pelo sistema</w:t>
            </w:r>
          </w:p>
        </w:tc>
        <w:tc>
          <w:tcPr>
            <w:tcW w:w="1246" w:type="dxa"/>
          </w:tcPr>
          <w:p w14:paraId="06D53454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C451E2F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2A3B63C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1D92E860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427E8A35" w14:textId="232327E8" w:rsidR="00A931C2" w:rsidRPr="002519E3" w:rsidRDefault="00A931C2" w:rsidP="008E04B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A931C2" w:rsidRPr="002519E3" w14:paraId="0BE4C196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CE8576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3E2CE7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  <w:gridSpan w:val="2"/>
          </w:tcPr>
          <w:p w14:paraId="5F1799D3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Tipo de processo eleitoral</w:t>
            </w:r>
          </w:p>
        </w:tc>
        <w:tc>
          <w:tcPr>
            <w:tcW w:w="1246" w:type="dxa"/>
          </w:tcPr>
          <w:p w14:paraId="27751164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5128E5B8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901AD1F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405B399B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6BDC3C2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390B91CA" w14:textId="36364212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7E09B1BC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E34ABE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7B73E2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Resolução</w:t>
            </w:r>
          </w:p>
        </w:tc>
        <w:tc>
          <w:tcPr>
            <w:tcW w:w="1306" w:type="dxa"/>
            <w:gridSpan w:val="2"/>
          </w:tcPr>
          <w:p w14:paraId="7BD843EB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o</w:t>
            </w:r>
          </w:p>
          <w:p w14:paraId="32B281D6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2519E3">
              <w:rPr>
                <w:sz w:val="18"/>
                <w:szCs w:val="18"/>
              </w:rPr>
              <w:t>link</w:t>
            </w:r>
            <w:proofErr w:type="gramEnd"/>
            <w:r w:rsidRPr="002519E3">
              <w:rPr>
                <w:sz w:val="18"/>
                <w:szCs w:val="18"/>
              </w:rPr>
              <w:t xml:space="preserve"> (download do arquivo)</w:t>
            </w:r>
          </w:p>
          <w:p w14:paraId="052BC523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7B3693BF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</w:tcPr>
          <w:p w14:paraId="77CF03E3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D52542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1B033051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553E1CA" w14:textId="14E814DB" w:rsidR="00A931C2" w:rsidRPr="002519E3" w:rsidRDefault="00A931C2" w:rsidP="008E04B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</w:tc>
      </w:tr>
      <w:tr w:rsidR="00A931C2" w:rsidRPr="002519E3" w14:paraId="31339388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F471B5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0BB02B2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Status da Eleição</w:t>
            </w:r>
          </w:p>
        </w:tc>
        <w:tc>
          <w:tcPr>
            <w:tcW w:w="1306" w:type="dxa"/>
            <w:gridSpan w:val="2"/>
          </w:tcPr>
          <w:p w14:paraId="61634D9D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Exibe os Status </w:t>
            </w:r>
          </w:p>
        </w:tc>
        <w:tc>
          <w:tcPr>
            <w:tcW w:w="1246" w:type="dxa"/>
          </w:tcPr>
          <w:p w14:paraId="39A56FE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1AC2D207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00199B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01E31898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0332510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45217FE0" w14:textId="23C2B181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7EC33D41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2AF85D9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2AEAD93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</w:tcPr>
          <w:p w14:paraId="4245AEC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as ações disponíveis</w:t>
            </w:r>
          </w:p>
        </w:tc>
        <w:tc>
          <w:tcPr>
            <w:tcW w:w="1246" w:type="dxa"/>
          </w:tcPr>
          <w:p w14:paraId="064EE1FC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1B404449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Visualizar</w:t>
            </w:r>
          </w:p>
        </w:tc>
        <w:tc>
          <w:tcPr>
            <w:tcW w:w="926" w:type="dxa"/>
          </w:tcPr>
          <w:p w14:paraId="0B885FCB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09CF95DD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7BB4EBB7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66C3C0AB" w14:textId="49D3BA09" w:rsidR="00A931C2" w:rsidRPr="002519E3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5FC2D9A5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11DE5A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8BE05C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  <w:gridSpan w:val="2"/>
          </w:tcPr>
          <w:p w14:paraId="342B1612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Campo de busca para retornar resultado da pesquisa </w:t>
            </w:r>
          </w:p>
        </w:tc>
        <w:tc>
          <w:tcPr>
            <w:tcW w:w="1246" w:type="dxa"/>
          </w:tcPr>
          <w:p w14:paraId="73FA72B3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A0F25C6" w14:textId="77777777" w:rsidR="00A931C2" w:rsidRPr="002519E3" w:rsidRDefault="00A931C2" w:rsidP="00A1548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2291ABC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5DF37729" w14:textId="77777777" w:rsidR="00A931C2" w:rsidRPr="002519E3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113956C7" w14:textId="26CBFB03" w:rsidR="00A931C2" w:rsidRPr="002519E3" w:rsidRDefault="00A931C2" w:rsidP="008E04B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</w:tc>
      </w:tr>
      <w:tr w:rsidR="00A931C2" w:rsidRPr="002519E3" w14:paraId="01947BA1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  <w:shd w:val="clear" w:color="auto" w:fill="auto"/>
          </w:tcPr>
          <w:p w14:paraId="51248879" w14:textId="77777777" w:rsidR="00A931C2" w:rsidRPr="002519E3" w:rsidRDefault="00A931C2" w:rsidP="00A15480">
            <w:pPr>
              <w:pStyle w:val="PargrafodaLista"/>
              <w:spacing w:before="60" w:after="60"/>
              <w:ind w:left="342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4"/>
                <w:szCs w:val="24"/>
              </w:rPr>
              <w:t>Comandos</w:t>
            </w:r>
          </w:p>
        </w:tc>
      </w:tr>
      <w:tr w:rsidR="00A931C2" w:rsidRPr="002519E3" w14:paraId="29C5274F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64" w:type="dxa"/>
            <w:gridSpan w:val="2"/>
          </w:tcPr>
          <w:p w14:paraId="385771A8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560" w:type="dxa"/>
            <w:gridSpan w:val="2"/>
          </w:tcPr>
          <w:p w14:paraId="0DB00D48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</w:tcPr>
          <w:p w14:paraId="35FA3A8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gridSpan w:val="3"/>
          </w:tcPr>
          <w:p w14:paraId="5BA42FCC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2831" w:type="dxa"/>
          </w:tcPr>
          <w:p w14:paraId="44CA8E62" w14:textId="77777777" w:rsidR="00A931C2" w:rsidRPr="002519E3" w:rsidRDefault="00A931C2" w:rsidP="00A15480">
            <w:pPr>
              <w:pStyle w:val="PargrafodaLista"/>
              <w:spacing w:before="60" w:after="60"/>
              <w:ind w:left="342"/>
              <w:rPr>
                <w:sz w:val="18"/>
                <w:szCs w:val="18"/>
              </w:rPr>
            </w:pPr>
            <w:r w:rsidRPr="002519E3">
              <w:rPr>
                <w:b/>
              </w:rPr>
              <w:t>Regras</w:t>
            </w:r>
          </w:p>
        </w:tc>
      </w:tr>
      <w:tr w:rsidR="00A931C2" w:rsidRPr="002519E3" w14:paraId="46D6BA80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4" w:type="dxa"/>
            <w:gridSpan w:val="2"/>
          </w:tcPr>
          <w:p w14:paraId="0B81D626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560" w:type="dxa"/>
            <w:gridSpan w:val="2"/>
          </w:tcPr>
          <w:p w14:paraId="0F01181F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sz w:val="18"/>
                <w:szCs w:val="18"/>
              </w:rPr>
              <w:t>Pesquisar</w:t>
            </w:r>
          </w:p>
        </w:tc>
        <w:tc>
          <w:tcPr>
            <w:tcW w:w="2976" w:type="dxa"/>
            <w:gridSpan w:val="3"/>
          </w:tcPr>
          <w:p w14:paraId="38070619" w14:textId="77777777" w:rsidR="00A931C2" w:rsidRPr="002519E3" w:rsidRDefault="00A931C2" w:rsidP="00A15480">
            <w:pPr>
              <w:spacing w:before="60" w:after="60"/>
              <w:rPr>
                <w:b/>
                <w:sz w:val="20"/>
              </w:rPr>
            </w:pPr>
            <w:r w:rsidRPr="002519E3">
              <w:rPr>
                <w:sz w:val="18"/>
                <w:szCs w:val="18"/>
              </w:rPr>
              <w:t>Ao clicar em pesquisar, o sistema deve realizar uma pesquisa de acordo com os filtros preenchidos</w:t>
            </w:r>
          </w:p>
        </w:tc>
        <w:tc>
          <w:tcPr>
            <w:tcW w:w="1134" w:type="dxa"/>
            <w:gridSpan w:val="3"/>
          </w:tcPr>
          <w:p w14:paraId="0081C6B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2831" w:type="dxa"/>
          </w:tcPr>
          <w:p w14:paraId="0DB07DCC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color w:val="31849B" w:themeColor="accent5" w:themeShade="BF"/>
                <w:sz w:val="18"/>
                <w:szCs w:val="18"/>
              </w:rPr>
              <w:t>-</w:t>
            </w:r>
          </w:p>
        </w:tc>
      </w:tr>
      <w:tr w:rsidR="00A931C2" w:rsidRPr="002519E3" w14:paraId="1F16D747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64" w:type="dxa"/>
            <w:gridSpan w:val="2"/>
          </w:tcPr>
          <w:p w14:paraId="36BD991B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560" w:type="dxa"/>
            <w:gridSpan w:val="2"/>
          </w:tcPr>
          <w:p w14:paraId="22A75F73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Limpar</w:t>
            </w:r>
          </w:p>
        </w:tc>
        <w:tc>
          <w:tcPr>
            <w:tcW w:w="2976" w:type="dxa"/>
            <w:gridSpan w:val="3"/>
          </w:tcPr>
          <w:p w14:paraId="0A0592ED" w14:textId="77777777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Ao clicar em limpar, o sistema deve limpar todos os campos preenchidos do filtro.</w:t>
            </w:r>
          </w:p>
        </w:tc>
        <w:tc>
          <w:tcPr>
            <w:tcW w:w="1134" w:type="dxa"/>
            <w:gridSpan w:val="3"/>
          </w:tcPr>
          <w:p w14:paraId="12E240E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2831" w:type="dxa"/>
          </w:tcPr>
          <w:p w14:paraId="0CE0973E" w14:textId="27288E75" w:rsidR="00A931C2" w:rsidRPr="002519E3" w:rsidRDefault="00A931C2" w:rsidP="008E04B4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2462BEBB" w14:textId="61E7EAF8" w:rsidR="00E01BB3" w:rsidRPr="002519E3" w:rsidRDefault="00A931C2" w:rsidP="000F4385">
      <w:pPr>
        <w:pStyle w:val="EstiloPrototipo3"/>
        <w:numPr>
          <w:ilvl w:val="0"/>
          <w:numId w:val="4"/>
        </w:numPr>
      </w:pPr>
      <w:bookmarkStart w:id="15" w:name="_Ref26538773"/>
      <w:bookmarkStart w:id="16" w:name="_Ref26535562"/>
      <w:bookmarkStart w:id="17" w:name="_Ref33800727"/>
      <w:bookmarkStart w:id="18" w:name="_Ref25850851"/>
      <w:r w:rsidRPr="002519E3">
        <w:lastRenderedPageBreak/>
        <w:t xml:space="preserve">Acompanhar </w:t>
      </w:r>
      <w:bookmarkEnd w:id="15"/>
      <w:bookmarkEnd w:id="16"/>
      <w:r w:rsidRPr="002519E3">
        <w:t xml:space="preserve">Chapas Cadastradas na </w:t>
      </w:r>
      <w:proofErr w:type="spellStart"/>
      <w:r w:rsidRPr="002519E3">
        <w:t>UFs</w:t>
      </w:r>
      <w:bookmarkEnd w:id="17"/>
      <w:proofErr w:type="spellEnd"/>
    </w:p>
    <w:p w14:paraId="0F47F38E" w14:textId="4FD57D17" w:rsidR="00E01BB3" w:rsidRPr="002519E3" w:rsidRDefault="00981861" w:rsidP="00E00ECB">
      <w:pPr>
        <w:pStyle w:val="EstiloPrototipo3"/>
        <w:ind w:left="284"/>
      </w:pPr>
      <w:r w:rsidRPr="002519E3">
        <w:rPr>
          <w:noProof/>
        </w:rPr>
        <w:drawing>
          <wp:inline distT="0" distB="0" distL="0" distR="0" wp14:anchorId="4C2CCDFF" wp14:editId="5766FF52">
            <wp:extent cx="4221903" cy="7313309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96" cy="73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A75806" w:rsidRPr="002519E3" w14:paraId="128B2363" w14:textId="77777777" w:rsidTr="0062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EA53265" w14:textId="77777777" w:rsidR="00A75806" w:rsidRPr="002519E3" w:rsidRDefault="00A75806" w:rsidP="00620B8A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75806" w:rsidRPr="002519E3" w14:paraId="7072D63F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ED94682" w14:textId="77777777" w:rsidR="00A75806" w:rsidRPr="002519E3" w:rsidRDefault="00A75806" w:rsidP="00620B8A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Visualizar Chapas Por Eleição</w:t>
            </w:r>
          </w:p>
        </w:tc>
      </w:tr>
      <w:tr w:rsidR="00A75806" w:rsidRPr="002519E3" w14:paraId="7DCEE276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09213D2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F0F062C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E6CD099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2F8B8AAC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753C386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380B9C2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C63054A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A75806" w:rsidRPr="002519E3" w14:paraId="66C7E479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4D2CF5E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69FE6D" w14:textId="77777777" w:rsidR="00A75806" w:rsidRPr="002519E3" w:rsidRDefault="00A75806" w:rsidP="00620B8A">
            <w:pPr>
              <w:spacing w:before="60" w:after="60"/>
              <w:jc w:val="center"/>
              <w:rPr>
                <w:noProof/>
              </w:rPr>
            </w:pPr>
            <w:r w:rsidRPr="002519E3">
              <w:rPr>
                <w:sz w:val="18"/>
                <w:szCs w:val="18"/>
              </w:rPr>
              <w:t>Bandeira + CE&lt;UF&gt;</w:t>
            </w:r>
          </w:p>
        </w:tc>
        <w:tc>
          <w:tcPr>
            <w:tcW w:w="1306" w:type="dxa"/>
          </w:tcPr>
          <w:p w14:paraId="4B5254B1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imagem com a bandeira de cada estado juntamente com a UF do estado</w:t>
            </w:r>
          </w:p>
        </w:tc>
        <w:tc>
          <w:tcPr>
            <w:tcW w:w="1246" w:type="dxa"/>
          </w:tcPr>
          <w:p w14:paraId="3087F3E0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Imagem</w:t>
            </w:r>
          </w:p>
          <w:p w14:paraId="6AA3AF97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24941E2E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1569AE2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280B794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F0F7CB0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002F3034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58DA36" w14:textId="47B4841C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44B8209C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5843DD8F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94F410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63D82F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Quantidade de Chapas </w:t>
            </w:r>
          </w:p>
        </w:tc>
        <w:tc>
          <w:tcPr>
            <w:tcW w:w="1306" w:type="dxa"/>
          </w:tcPr>
          <w:p w14:paraId="6F698320" w14:textId="0022E5D0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quantidade total de chapas cadastradas para cada um dos estados</w:t>
            </w:r>
            <w:r w:rsidR="00321C60" w:rsidRPr="002519E3">
              <w:rPr>
                <w:sz w:val="18"/>
                <w:szCs w:val="18"/>
              </w:rPr>
              <w:t xml:space="preserve"> + IES</w:t>
            </w:r>
            <w:r w:rsidRPr="002519E3">
              <w:rPr>
                <w:sz w:val="18"/>
                <w:szCs w:val="18"/>
              </w:rPr>
              <w:t>.</w:t>
            </w:r>
          </w:p>
        </w:tc>
        <w:tc>
          <w:tcPr>
            <w:tcW w:w="1246" w:type="dxa"/>
          </w:tcPr>
          <w:p w14:paraId="3DD84CCD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E0716C9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101ED57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FB1805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38D5437F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88B2425" w14:textId="1F92D102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3CF68472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5F740AC9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E97901D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7808838" w14:textId="05E5C863" w:rsidR="00A75806" w:rsidRPr="002519E3" w:rsidRDefault="00A75806" w:rsidP="00A7580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Quantidade de Chapas Com Pendência</w:t>
            </w:r>
          </w:p>
        </w:tc>
        <w:tc>
          <w:tcPr>
            <w:tcW w:w="1306" w:type="dxa"/>
          </w:tcPr>
          <w:p w14:paraId="78F6A475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quantidade de chapas com pendências para cada um dos estados ou IES.</w:t>
            </w:r>
          </w:p>
        </w:tc>
        <w:tc>
          <w:tcPr>
            <w:tcW w:w="1246" w:type="dxa"/>
          </w:tcPr>
          <w:p w14:paraId="29100DB9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67EB375D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5B7DDBA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9C1F479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0CC9FDF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51E06A7" w14:textId="54C104B7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0BF209F1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227FBE3F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CEAF9E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33F7C5" w14:textId="0264DA7F" w:rsidR="00A75806" w:rsidRPr="002519E3" w:rsidRDefault="00A75806" w:rsidP="00A7580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Quantidade de Chapas Sem Pendência</w:t>
            </w:r>
          </w:p>
        </w:tc>
        <w:tc>
          <w:tcPr>
            <w:tcW w:w="1306" w:type="dxa"/>
          </w:tcPr>
          <w:p w14:paraId="71B52352" w14:textId="222ED764" w:rsidR="00A75806" w:rsidRPr="002519E3" w:rsidRDefault="00A75806" w:rsidP="00A75806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quantidade de chapas sem pendências para cada um dos estados ou IES.</w:t>
            </w:r>
          </w:p>
        </w:tc>
        <w:tc>
          <w:tcPr>
            <w:tcW w:w="1246" w:type="dxa"/>
          </w:tcPr>
          <w:p w14:paraId="4D190124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534DA1C3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4438DF4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EA9BADC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20724F02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C4DC555" w14:textId="56FAB13F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2E984444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54A32310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9B22CB0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691F72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Total de Chapas Cadastradas</w:t>
            </w:r>
          </w:p>
        </w:tc>
        <w:tc>
          <w:tcPr>
            <w:tcW w:w="1306" w:type="dxa"/>
          </w:tcPr>
          <w:p w14:paraId="52E84B81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quantidade total de chapas cadastradas para a eleição.</w:t>
            </w:r>
          </w:p>
        </w:tc>
        <w:tc>
          <w:tcPr>
            <w:tcW w:w="1246" w:type="dxa"/>
          </w:tcPr>
          <w:p w14:paraId="34A56DB4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496E6410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B019334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679001D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B064AA7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B6AB4B8" w14:textId="2EEFE770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27A3DEB2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34649CF0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184F2D5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sz w:val="18"/>
                <w:szCs w:val="18"/>
              </w:rPr>
              <w:t>Ação</w:t>
            </w:r>
          </w:p>
        </w:tc>
      </w:tr>
      <w:tr w:rsidR="00A75806" w:rsidRPr="002519E3" w14:paraId="60385D63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2E56893" w14:textId="77777777" w:rsidR="00A75806" w:rsidRPr="002519E3" w:rsidRDefault="00A75806" w:rsidP="00C64430">
            <w:pPr>
              <w:pStyle w:val="PargrafodaLista"/>
              <w:numPr>
                <w:ilvl w:val="0"/>
                <w:numId w:val="4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5E98A86" w14:textId="43192F63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Visualizar</w:t>
            </w:r>
          </w:p>
        </w:tc>
        <w:tc>
          <w:tcPr>
            <w:tcW w:w="1306" w:type="dxa"/>
          </w:tcPr>
          <w:p w14:paraId="6B73F637" w14:textId="60860F09" w:rsidR="00A75806" w:rsidRPr="002519E3" w:rsidRDefault="00A75806" w:rsidP="00A75806">
            <w:pPr>
              <w:spacing w:before="60" w:after="60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 xml:space="preserve">Ao clicar no link o sistema redireciona para a interface da UF selecionada </w:t>
            </w:r>
            <w:r w:rsidRPr="002519E3">
              <w:rPr>
                <w:color w:val="31849B" w:themeColor="accent5" w:themeShade="BF"/>
                <w:sz w:val="16"/>
                <w:szCs w:val="16"/>
              </w:rPr>
              <w:t>[</w:t>
            </w:r>
            <w:r w:rsidRPr="002519E3">
              <w:rPr>
                <w:color w:val="31849B" w:themeColor="accent5" w:themeShade="BF"/>
                <w:sz w:val="16"/>
                <w:szCs w:val="16"/>
              </w:rPr>
              <w:fldChar w:fldCharType="begin"/>
            </w:r>
            <w:r w:rsidRPr="002519E3">
              <w:rPr>
                <w:color w:val="31849B" w:themeColor="accent5" w:themeShade="BF"/>
                <w:sz w:val="16"/>
                <w:szCs w:val="16"/>
              </w:rPr>
              <w:instrText xml:space="preserve"> REF _Ref34061071 \r \h  \* MERGEFORMAT </w:instrText>
            </w:r>
            <w:r w:rsidRPr="002519E3">
              <w:rPr>
                <w:color w:val="31849B" w:themeColor="accent5" w:themeShade="BF"/>
                <w:sz w:val="16"/>
                <w:szCs w:val="16"/>
              </w:rPr>
            </w:r>
            <w:r w:rsidRPr="002519E3">
              <w:rPr>
                <w:color w:val="31849B" w:themeColor="accent5" w:themeShade="BF"/>
                <w:sz w:val="16"/>
                <w:szCs w:val="16"/>
              </w:rPr>
              <w:fldChar w:fldCharType="separate"/>
            </w:r>
            <w:r w:rsidRPr="002519E3">
              <w:rPr>
                <w:color w:val="31849B" w:themeColor="accent5" w:themeShade="BF"/>
                <w:sz w:val="16"/>
                <w:szCs w:val="16"/>
              </w:rPr>
              <w:t>P03</w:t>
            </w:r>
            <w:r w:rsidRPr="002519E3">
              <w:rPr>
                <w:color w:val="31849B" w:themeColor="accent5" w:themeShade="BF"/>
                <w:sz w:val="16"/>
                <w:szCs w:val="16"/>
              </w:rPr>
              <w:fldChar w:fldCharType="end"/>
            </w:r>
            <w:r w:rsidRPr="002519E3">
              <w:rPr>
                <w:color w:val="31849B" w:themeColor="accent5" w:themeShade="BF"/>
                <w:sz w:val="16"/>
                <w:szCs w:val="16"/>
              </w:rPr>
              <w:t>]</w:t>
            </w:r>
          </w:p>
        </w:tc>
        <w:tc>
          <w:tcPr>
            <w:tcW w:w="1246" w:type="dxa"/>
          </w:tcPr>
          <w:p w14:paraId="5AB99D61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DD786C1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0595EE5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F9A6DA8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526D8040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DDDF642" w14:textId="56AB89DD" w:rsidR="00A75806" w:rsidRPr="002519E3" w:rsidRDefault="00A75806" w:rsidP="00620B8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  <w:p w14:paraId="573D281A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1A100CBF" w14:textId="281F2DFC" w:rsidR="00186FC5" w:rsidRPr="002519E3" w:rsidRDefault="00186FC5" w:rsidP="000F4385">
      <w:pPr>
        <w:pStyle w:val="EstiloPrototipo3"/>
        <w:numPr>
          <w:ilvl w:val="0"/>
          <w:numId w:val="4"/>
        </w:numPr>
      </w:pPr>
      <w:bookmarkStart w:id="19" w:name="_Ref34061071"/>
      <w:bookmarkStart w:id="20" w:name="_Ref33801262"/>
      <w:bookmarkStart w:id="21" w:name="_Ref27754228"/>
      <w:r w:rsidRPr="002519E3">
        <w:lastRenderedPageBreak/>
        <w:t>Detalhamento das Chapas por UF</w:t>
      </w:r>
      <w:bookmarkEnd w:id="19"/>
    </w:p>
    <w:p w14:paraId="4F33E873" w14:textId="2ECB1AB5" w:rsidR="00186FC5" w:rsidRPr="002519E3" w:rsidRDefault="00981861" w:rsidP="00981861">
      <w:pPr>
        <w:pStyle w:val="EstiloPrototipo3"/>
        <w:ind w:left="284"/>
      </w:pPr>
      <w:r w:rsidRPr="002519E3">
        <w:rPr>
          <w:noProof/>
        </w:rPr>
        <w:drawing>
          <wp:inline distT="0" distB="0" distL="0" distR="0" wp14:anchorId="40CC4E25" wp14:editId="0C5AF5E3">
            <wp:extent cx="5760085" cy="53174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A75806" w:rsidRPr="002519E3" w14:paraId="4C36EA9F" w14:textId="77777777" w:rsidTr="0062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8825D02" w14:textId="77777777" w:rsidR="00A75806" w:rsidRPr="002519E3" w:rsidRDefault="00A75806" w:rsidP="00620B8A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t>Campos</w:t>
            </w:r>
          </w:p>
        </w:tc>
      </w:tr>
      <w:tr w:rsidR="00A75806" w:rsidRPr="002519E3" w14:paraId="5FDC65F0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D3A7E1" w14:textId="04CD49D6" w:rsidR="00A75806" w:rsidRPr="002519E3" w:rsidRDefault="00A75806" w:rsidP="00E05D1E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 xml:space="preserve">Visualizar Chapas Por </w:t>
            </w:r>
            <w:r w:rsidR="00E05D1E" w:rsidRPr="002519E3">
              <w:rPr>
                <w:sz w:val="24"/>
                <w:szCs w:val="24"/>
              </w:rPr>
              <w:t>UF</w:t>
            </w:r>
          </w:p>
        </w:tc>
      </w:tr>
      <w:tr w:rsidR="00A75806" w:rsidRPr="002519E3" w14:paraId="597CEAD3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53F8420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0BC9499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D9D644F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A1E036B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3C75D5BF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F95CADE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0946F42" w14:textId="77777777" w:rsidR="00A75806" w:rsidRPr="002519E3" w:rsidRDefault="00A75806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A75806" w:rsidRPr="002519E3" w14:paraId="5E6E65DF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49952B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EC62DF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Mostrar [] Registro</w:t>
            </w:r>
          </w:p>
        </w:tc>
        <w:tc>
          <w:tcPr>
            <w:tcW w:w="1306" w:type="dxa"/>
          </w:tcPr>
          <w:p w14:paraId="6C99CD17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Campo para selecionar a quantidade de registro a ser apresentado por página.</w:t>
            </w:r>
          </w:p>
        </w:tc>
        <w:tc>
          <w:tcPr>
            <w:tcW w:w="1246" w:type="dxa"/>
          </w:tcPr>
          <w:p w14:paraId="635DE184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519E3">
              <w:rPr>
                <w:sz w:val="18"/>
                <w:szCs w:val="18"/>
              </w:rPr>
              <w:t>Combobox</w:t>
            </w:r>
            <w:proofErr w:type="spellEnd"/>
            <w:r w:rsidRPr="002519E3">
              <w:rPr>
                <w:sz w:val="18"/>
                <w:szCs w:val="18"/>
              </w:rPr>
              <w:t xml:space="preserve"> de seleção única.</w:t>
            </w:r>
          </w:p>
        </w:tc>
        <w:tc>
          <w:tcPr>
            <w:tcW w:w="1034" w:type="dxa"/>
          </w:tcPr>
          <w:p w14:paraId="23A17007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10</w:t>
            </w:r>
          </w:p>
          <w:p w14:paraId="035385AD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25</w:t>
            </w:r>
          </w:p>
          <w:p w14:paraId="363BFC1D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50</w:t>
            </w:r>
          </w:p>
          <w:p w14:paraId="3643BC34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100</w:t>
            </w:r>
          </w:p>
        </w:tc>
        <w:tc>
          <w:tcPr>
            <w:tcW w:w="926" w:type="dxa"/>
          </w:tcPr>
          <w:p w14:paraId="5F97F54C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63AA5FB7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A26DA08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5F87239F" w14:textId="4A1CC54C" w:rsidR="00A75806" w:rsidRPr="002519E3" w:rsidRDefault="00A75806" w:rsidP="00A75806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6A67D200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47176B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E5A43ED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</w:tcPr>
          <w:p w14:paraId="47ECD60E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Campo para buscar uma chapa </w:t>
            </w:r>
            <w:r w:rsidRPr="002519E3">
              <w:rPr>
                <w:sz w:val="18"/>
                <w:szCs w:val="18"/>
              </w:rPr>
              <w:lastRenderedPageBreak/>
              <w:t>especifica de acordo com os parâmetros informados.</w:t>
            </w:r>
          </w:p>
        </w:tc>
        <w:tc>
          <w:tcPr>
            <w:tcW w:w="1246" w:type="dxa"/>
          </w:tcPr>
          <w:p w14:paraId="63DCB3B2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24E6A0FD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BABDE9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D146FBC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340F3BD7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7777F4" w14:textId="5AF6BEEB" w:rsidR="00A75806" w:rsidRPr="002519E3" w:rsidRDefault="00A75806" w:rsidP="00620B8A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4D41A51B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259BBD10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037FF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2965049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Bandeira + CE&lt;UF&gt;</w:t>
            </w:r>
          </w:p>
          <w:p w14:paraId="438B7B90" w14:textId="77777777" w:rsidR="00E05D1E" w:rsidRPr="002519E3" w:rsidRDefault="00E05D1E" w:rsidP="00E05D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OU</w:t>
            </w:r>
          </w:p>
          <w:p w14:paraId="39A0FDFD" w14:textId="48E2DFF3" w:rsidR="00E05D1E" w:rsidRPr="002519E3" w:rsidRDefault="00E05D1E" w:rsidP="00E05D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Bandeira Brasil + IES</w:t>
            </w:r>
          </w:p>
        </w:tc>
        <w:tc>
          <w:tcPr>
            <w:tcW w:w="1306" w:type="dxa"/>
          </w:tcPr>
          <w:p w14:paraId="703CB045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a imagem com a bandeira de cada estado juntamente com a UF do estado</w:t>
            </w:r>
          </w:p>
        </w:tc>
        <w:tc>
          <w:tcPr>
            <w:tcW w:w="1246" w:type="dxa"/>
          </w:tcPr>
          <w:p w14:paraId="63432D57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Imagem</w:t>
            </w:r>
          </w:p>
          <w:p w14:paraId="232F6090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6B9834C0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92C8BAE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CF77BA2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4EE57F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6C70556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C24AA07" w14:textId="21777B76" w:rsidR="00A75806" w:rsidRPr="002519E3" w:rsidRDefault="00A75806" w:rsidP="00C64430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79B82333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2B0E5A7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7672584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Nº Chapa </w:t>
            </w:r>
          </w:p>
        </w:tc>
        <w:tc>
          <w:tcPr>
            <w:tcW w:w="1306" w:type="dxa"/>
          </w:tcPr>
          <w:p w14:paraId="0B16F75F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o número da chapa após o sorteio</w:t>
            </w:r>
          </w:p>
        </w:tc>
        <w:tc>
          <w:tcPr>
            <w:tcW w:w="1246" w:type="dxa"/>
          </w:tcPr>
          <w:p w14:paraId="0B1CB6C1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</w:tcPr>
          <w:p w14:paraId="679BC947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E85875A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3A66A60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24BC72E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1025158B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519E3">
              <w:rPr>
                <w:color w:val="31849B" w:themeColor="accent5" w:themeShade="BF"/>
                <w:sz w:val="18"/>
                <w:szCs w:val="18"/>
              </w:rPr>
              <w:instrText xml:space="preserve"> REF _Ref23242781 \r \h  \* MERGEFORMAT </w:instrText>
            </w:r>
            <w:r w:rsidRPr="002519E3">
              <w:rPr>
                <w:color w:val="31849B" w:themeColor="accent5" w:themeShade="BF"/>
                <w:sz w:val="18"/>
                <w:szCs w:val="18"/>
              </w:rPr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519E3">
              <w:rPr>
                <w:color w:val="31849B" w:themeColor="accent5" w:themeShade="BF"/>
                <w:sz w:val="18"/>
                <w:szCs w:val="18"/>
              </w:rPr>
              <w:t>2.2</w:t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519E3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75806" w:rsidRPr="002519E3" w14:paraId="46154307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2B5417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45B3E0" w14:textId="54D4508A" w:rsidR="00A75806" w:rsidRPr="002519E3" w:rsidRDefault="00A75806" w:rsidP="0042457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Responsável </w:t>
            </w:r>
          </w:p>
        </w:tc>
        <w:tc>
          <w:tcPr>
            <w:tcW w:w="1306" w:type="dxa"/>
          </w:tcPr>
          <w:p w14:paraId="0A1250BA" w14:textId="312EBD7C" w:rsidR="00A75806" w:rsidRPr="002519E3" w:rsidRDefault="00A75806" w:rsidP="00D750DB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Retorna o</w:t>
            </w:r>
            <w:r w:rsidR="00D750DB" w:rsidRPr="002519E3">
              <w:rPr>
                <w:sz w:val="18"/>
                <w:szCs w:val="18"/>
              </w:rPr>
              <w:t>s</w:t>
            </w:r>
            <w:r w:rsidRPr="002519E3">
              <w:rPr>
                <w:sz w:val="18"/>
                <w:szCs w:val="18"/>
              </w:rPr>
              <w:t xml:space="preserve"> </w:t>
            </w:r>
            <w:r w:rsidR="00D750DB" w:rsidRPr="002519E3">
              <w:rPr>
                <w:sz w:val="18"/>
                <w:szCs w:val="18"/>
              </w:rPr>
              <w:t xml:space="preserve">nome dos </w:t>
            </w:r>
            <w:r w:rsidRPr="002519E3">
              <w:rPr>
                <w:sz w:val="18"/>
                <w:szCs w:val="18"/>
              </w:rPr>
              <w:t>responsáve</w:t>
            </w:r>
            <w:r w:rsidR="00D750DB" w:rsidRPr="002519E3">
              <w:rPr>
                <w:sz w:val="18"/>
                <w:szCs w:val="18"/>
              </w:rPr>
              <w:t>is da chapa</w:t>
            </w:r>
          </w:p>
        </w:tc>
        <w:tc>
          <w:tcPr>
            <w:tcW w:w="1246" w:type="dxa"/>
          </w:tcPr>
          <w:p w14:paraId="7BAF9375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9B8EFEF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6D96430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E56067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46B01686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C5CFAFA" w14:textId="77777777" w:rsidR="00A75806" w:rsidRPr="002519E3" w:rsidRDefault="00A75806" w:rsidP="00620B8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519E3">
              <w:rPr>
                <w:color w:val="31849B" w:themeColor="accent5" w:themeShade="BF"/>
                <w:sz w:val="18"/>
                <w:szCs w:val="18"/>
              </w:rPr>
              <w:instrText xml:space="preserve"> REF _Ref23242781 \r \h  \* MERGEFORMAT </w:instrText>
            </w:r>
            <w:r w:rsidRPr="002519E3">
              <w:rPr>
                <w:color w:val="31849B" w:themeColor="accent5" w:themeShade="BF"/>
                <w:sz w:val="18"/>
                <w:szCs w:val="18"/>
              </w:rPr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519E3">
              <w:rPr>
                <w:color w:val="31849B" w:themeColor="accent5" w:themeShade="BF"/>
                <w:sz w:val="18"/>
                <w:szCs w:val="18"/>
              </w:rPr>
              <w:t>2.2</w:t>
            </w:r>
            <w:r w:rsidRPr="002519E3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519E3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75806" w:rsidRPr="002519E3" w14:paraId="5FA78CAF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B94746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F01934" w14:textId="11F85E52" w:rsidR="00A75806" w:rsidRPr="002519E3" w:rsidRDefault="00C64430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Status da Chapa</w:t>
            </w:r>
          </w:p>
        </w:tc>
        <w:tc>
          <w:tcPr>
            <w:tcW w:w="1306" w:type="dxa"/>
          </w:tcPr>
          <w:p w14:paraId="3403B263" w14:textId="2870CB9B" w:rsidR="00A75806" w:rsidRPr="002519E3" w:rsidRDefault="00A75806" w:rsidP="00C6443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Retorna </w:t>
            </w:r>
            <w:r w:rsidR="00C64430" w:rsidRPr="002519E3">
              <w:rPr>
                <w:sz w:val="18"/>
                <w:szCs w:val="18"/>
              </w:rPr>
              <w:t>o status de cada chapa da UF selecionada</w:t>
            </w:r>
          </w:p>
        </w:tc>
        <w:tc>
          <w:tcPr>
            <w:tcW w:w="1246" w:type="dxa"/>
          </w:tcPr>
          <w:p w14:paraId="0CDF5948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68676830" w14:textId="77777777" w:rsidR="00C64430" w:rsidRPr="002519E3" w:rsidRDefault="00C64430" w:rsidP="00C6443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Concluída</w:t>
            </w:r>
          </w:p>
          <w:p w14:paraId="6F70E669" w14:textId="6214F511" w:rsidR="00A75806" w:rsidRPr="002519E3" w:rsidRDefault="00C64430" w:rsidP="00C64430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Com Pendência</w:t>
            </w:r>
          </w:p>
        </w:tc>
        <w:tc>
          <w:tcPr>
            <w:tcW w:w="926" w:type="dxa"/>
          </w:tcPr>
          <w:p w14:paraId="59444061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66BB5B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422E5E09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07DA6028" w14:textId="451B4A39" w:rsidR="00A75806" w:rsidRPr="002519E3" w:rsidRDefault="00A75806" w:rsidP="00C64430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562ECE1C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9CD1195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B284C36" w14:textId="160B270D" w:rsidR="00A75806" w:rsidRPr="002519E3" w:rsidRDefault="00A75806" w:rsidP="00C6443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Membros </w:t>
            </w:r>
            <w:r w:rsidR="00C64430" w:rsidRPr="002519E3">
              <w:rPr>
                <w:sz w:val="18"/>
                <w:szCs w:val="18"/>
              </w:rPr>
              <w:t>com Pendência</w:t>
            </w:r>
          </w:p>
        </w:tc>
        <w:tc>
          <w:tcPr>
            <w:tcW w:w="1306" w:type="dxa"/>
          </w:tcPr>
          <w:p w14:paraId="2400673F" w14:textId="16BD8945" w:rsidR="00A75806" w:rsidRPr="002519E3" w:rsidRDefault="00A75806" w:rsidP="00C6443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Retorna </w:t>
            </w:r>
            <w:r w:rsidR="00C64430" w:rsidRPr="002519E3">
              <w:rPr>
                <w:sz w:val="18"/>
                <w:szCs w:val="18"/>
              </w:rPr>
              <w:t>a figura verde para chapa sem membros com pendência e a figura amarela com chapa com membros com pendência</w:t>
            </w:r>
          </w:p>
        </w:tc>
        <w:tc>
          <w:tcPr>
            <w:tcW w:w="1246" w:type="dxa"/>
          </w:tcPr>
          <w:p w14:paraId="3E859522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5B70A80" w14:textId="77777777" w:rsidR="00A75806" w:rsidRPr="002519E3" w:rsidRDefault="00A75806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1A9F79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A64D007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388D8C1D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944F9C5" w14:textId="47BD6A82" w:rsidR="00A75806" w:rsidRPr="002519E3" w:rsidRDefault="00A75806" w:rsidP="00C64430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A75806" w:rsidRPr="002519E3" w14:paraId="26BA2017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CA5F651" w14:textId="77777777" w:rsidR="00A75806" w:rsidRPr="002519E3" w:rsidRDefault="00A75806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5E75BB6" w14:textId="6420C709" w:rsidR="00A75806" w:rsidRPr="002519E3" w:rsidRDefault="00C64430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Pedidos Cadastrados</w:t>
            </w:r>
          </w:p>
        </w:tc>
        <w:tc>
          <w:tcPr>
            <w:tcW w:w="1306" w:type="dxa"/>
          </w:tcPr>
          <w:p w14:paraId="77B65099" w14:textId="58C3672C" w:rsidR="00A75806" w:rsidRPr="002519E3" w:rsidRDefault="00C64430" w:rsidP="00C45772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Link que se estende para a HST0</w:t>
            </w:r>
            <w:r w:rsidR="00C45772" w:rsidRPr="002519E3">
              <w:rPr>
                <w:sz w:val="18"/>
                <w:szCs w:val="18"/>
              </w:rPr>
              <w:t>103</w:t>
            </w:r>
          </w:p>
        </w:tc>
        <w:tc>
          <w:tcPr>
            <w:tcW w:w="1246" w:type="dxa"/>
          </w:tcPr>
          <w:p w14:paraId="283EE49C" w14:textId="77777777" w:rsidR="00A75806" w:rsidRPr="002519E3" w:rsidRDefault="00A75806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A36194B" w14:textId="7611C814" w:rsidR="00A75806" w:rsidRPr="002519E3" w:rsidRDefault="00C64430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755E4A" w14:textId="77777777" w:rsidR="00A75806" w:rsidRPr="002519E3" w:rsidRDefault="00A75806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9AF0318" w14:textId="77777777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A166AC3" w14:textId="70FA6201" w:rsidR="00A75806" w:rsidRPr="002519E3" w:rsidRDefault="00A75806" w:rsidP="00A7580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C64430" w:rsidRPr="002519E3">
              <w:rPr>
                <w:color w:val="000000" w:themeColor="text1"/>
                <w:sz w:val="18"/>
                <w:szCs w:val="18"/>
              </w:rPr>
              <w:t>Não</w:t>
            </w:r>
          </w:p>
          <w:p w14:paraId="790A99C5" w14:textId="50670BFC" w:rsidR="00A75806" w:rsidRPr="002519E3" w:rsidRDefault="00A75806" w:rsidP="00C64430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E05D1E" w:rsidRPr="002519E3" w14:paraId="4C8AFB6D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D64CFF" w14:textId="77777777" w:rsidR="00E05D1E" w:rsidRPr="002519E3" w:rsidRDefault="00E05D1E" w:rsidP="00C64430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C548B22" w14:textId="216B94CD" w:rsidR="00E05D1E" w:rsidRPr="002519E3" w:rsidRDefault="00E05D1E" w:rsidP="00E05D1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Status do Julgamento</w:t>
            </w:r>
          </w:p>
        </w:tc>
        <w:tc>
          <w:tcPr>
            <w:tcW w:w="1306" w:type="dxa"/>
          </w:tcPr>
          <w:p w14:paraId="626A6F8A" w14:textId="5E5D7920" w:rsidR="00E05D1E" w:rsidRPr="002519E3" w:rsidRDefault="00A447C7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os status do julgamento</w:t>
            </w:r>
          </w:p>
        </w:tc>
        <w:tc>
          <w:tcPr>
            <w:tcW w:w="1246" w:type="dxa"/>
          </w:tcPr>
          <w:p w14:paraId="2845F952" w14:textId="1CE764C2" w:rsidR="00E05D1E" w:rsidRPr="002519E3" w:rsidRDefault="00A447C7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8BB4EE0" w14:textId="77777777" w:rsidR="00E05D1E" w:rsidRPr="002519E3" w:rsidRDefault="00A447C7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Aguardando Julgamento  </w:t>
            </w:r>
          </w:p>
          <w:p w14:paraId="18F16F0A" w14:textId="77777777" w:rsidR="00A447C7" w:rsidRPr="002519E3" w:rsidRDefault="00A447C7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OU</w:t>
            </w:r>
          </w:p>
          <w:p w14:paraId="1F7A7FC1" w14:textId="31B321CF" w:rsidR="00A447C7" w:rsidRPr="002519E3" w:rsidRDefault="00A447C7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Julgado</w:t>
            </w:r>
          </w:p>
        </w:tc>
        <w:tc>
          <w:tcPr>
            <w:tcW w:w="926" w:type="dxa"/>
          </w:tcPr>
          <w:p w14:paraId="3983D519" w14:textId="77777777" w:rsidR="00E05D1E" w:rsidRPr="002519E3" w:rsidRDefault="00E05D1E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C18F36" w14:textId="77777777" w:rsidR="00A447C7" w:rsidRPr="002519E3" w:rsidRDefault="00A447C7" w:rsidP="00A447C7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559FBD6B" w14:textId="77777777" w:rsidR="00A447C7" w:rsidRPr="002519E3" w:rsidRDefault="00A447C7" w:rsidP="00A447C7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1192EC96" w14:textId="77777777" w:rsidR="00E05D1E" w:rsidRPr="002519E3" w:rsidRDefault="00E05D1E" w:rsidP="00A447C7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75806" w:rsidRPr="002519E3" w14:paraId="0B3F2088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D6DE035" w14:textId="44CDDD3D" w:rsidR="00A75806" w:rsidRPr="002519E3" w:rsidRDefault="00A75806" w:rsidP="00620B8A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sz w:val="18"/>
                <w:szCs w:val="18"/>
              </w:rPr>
              <w:t>Ação</w:t>
            </w:r>
          </w:p>
        </w:tc>
      </w:tr>
      <w:tr w:rsidR="00F35586" w:rsidRPr="002519E3" w14:paraId="2EA7B492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CFBBA1" w14:textId="77777777" w:rsidR="00F35586" w:rsidRPr="002519E3" w:rsidRDefault="00F35586" w:rsidP="00F35586">
            <w:pPr>
              <w:pStyle w:val="PargrafodaLista"/>
              <w:numPr>
                <w:ilvl w:val="0"/>
                <w:numId w:val="4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5DC823" w14:textId="5C6D7A9C" w:rsidR="00F35586" w:rsidRPr="002519E3" w:rsidRDefault="00F35586" w:rsidP="00F3558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Visualizar</w:t>
            </w:r>
          </w:p>
        </w:tc>
        <w:tc>
          <w:tcPr>
            <w:tcW w:w="1306" w:type="dxa"/>
          </w:tcPr>
          <w:p w14:paraId="3BD3A67B" w14:textId="3D76D808" w:rsidR="00F35586" w:rsidRPr="002519E3" w:rsidRDefault="00F35586" w:rsidP="00F35586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Exibe as ações disponíveis</w:t>
            </w:r>
          </w:p>
        </w:tc>
        <w:tc>
          <w:tcPr>
            <w:tcW w:w="1246" w:type="dxa"/>
          </w:tcPr>
          <w:p w14:paraId="41A68643" w14:textId="2C7D28F1" w:rsidR="00F35586" w:rsidRPr="002519E3" w:rsidRDefault="00F35586" w:rsidP="00F3558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0C8E037" w14:textId="68D2A53F" w:rsidR="00F35586" w:rsidRPr="002519E3" w:rsidRDefault="00F35586" w:rsidP="00F35586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Visualizar</w:t>
            </w:r>
          </w:p>
        </w:tc>
        <w:tc>
          <w:tcPr>
            <w:tcW w:w="926" w:type="dxa"/>
          </w:tcPr>
          <w:p w14:paraId="454E8D06" w14:textId="2FAB46A3" w:rsidR="00F35586" w:rsidRPr="002519E3" w:rsidRDefault="00F35586" w:rsidP="00F35586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185005C" w14:textId="77777777" w:rsidR="00F35586" w:rsidRPr="002519E3" w:rsidRDefault="00F35586" w:rsidP="00F3558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66BB9D1" w14:textId="77777777" w:rsidR="00F35586" w:rsidRPr="002519E3" w:rsidRDefault="00F35586" w:rsidP="00F35586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2519E3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3DC44C16" w14:textId="6F0597AC" w:rsidR="00F35586" w:rsidRPr="002519E3" w:rsidRDefault="00F35586" w:rsidP="00F35586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18C678FE" w14:textId="0A984874" w:rsidR="00A931C2" w:rsidRPr="002519E3" w:rsidRDefault="00A931C2" w:rsidP="000F4385">
      <w:pPr>
        <w:pStyle w:val="EstiloPrototipo3"/>
        <w:numPr>
          <w:ilvl w:val="0"/>
          <w:numId w:val="4"/>
        </w:numPr>
      </w:pPr>
      <w:bookmarkStart w:id="22" w:name="_Ref34059967"/>
      <w:r w:rsidRPr="002519E3">
        <w:lastRenderedPageBreak/>
        <w:t>Visualizar Detalhamento das Chapas selecionada</w:t>
      </w:r>
      <w:bookmarkEnd w:id="20"/>
      <w:bookmarkEnd w:id="22"/>
    </w:p>
    <w:p w14:paraId="192E09FB" w14:textId="19AEE65B" w:rsidR="00A931C2" w:rsidRPr="002519E3" w:rsidRDefault="00F161D0" w:rsidP="00D635DC">
      <w:pPr>
        <w:pStyle w:val="EstiloPrototipo3"/>
        <w:tabs>
          <w:tab w:val="clear" w:pos="425"/>
          <w:tab w:val="left" w:pos="426"/>
        </w:tabs>
        <w:ind w:left="426"/>
      </w:pPr>
      <w:r>
        <w:rPr>
          <w:noProof/>
        </w:rPr>
        <w:drawing>
          <wp:inline distT="0" distB="0" distL="0" distR="0" wp14:anchorId="65C7E26F" wp14:editId="19817337">
            <wp:extent cx="5760085" cy="6754495"/>
            <wp:effectExtent l="0" t="0" r="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cluida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620B8A" w:rsidRPr="002519E3" w14:paraId="3D02EF62" w14:textId="77777777" w:rsidTr="0062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A501359" w14:textId="77777777" w:rsidR="00620B8A" w:rsidRPr="002519E3" w:rsidRDefault="00620B8A" w:rsidP="00620B8A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t>Campos</w:t>
            </w:r>
          </w:p>
        </w:tc>
      </w:tr>
      <w:tr w:rsidR="00620B8A" w:rsidRPr="002519E3" w14:paraId="6F23967A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4A66954" w14:textId="51CF5C1C" w:rsidR="00620B8A" w:rsidRPr="002519E3" w:rsidRDefault="004275FA" w:rsidP="00620B8A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Detalhamento da Chapa Selecionada</w:t>
            </w:r>
          </w:p>
        </w:tc>
      </w:tr>
      <w:tr w:rsidR="00620B8A" w:rsidRPr="002519E3" w14:paraId="3399B1C7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350B3CA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A0E34C3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E0AD14A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600BE36A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3204A0D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8C5A7D1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1C3E79F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620B8A" w:rsidRPr="002519E3" w14:paraId="58680B0D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A45F22A" w14:textId="77777777" w:rsidR="00620B8A" w:rsidRPr="002519E3" w:rsidRDefault="00620B8A" w:rsidP="00620B8A">
            <w:pPr>
              <w:spacing w:before="60" w:after="60"/>
              <w:jc w:val="center"/>
              <w:rPr>
                <w:b/>
                <w:color w:val="31849B" w:themeColor="accent5" w:themeShade="BF"/>
                <w:sz w:val="16"/>
                <w:szCs w:val="16"/>
              </w:rPr>
            </w:pPr>
            <w:r w:rsidRPr="002519E3">
              <w:rPr>
                <w:b/>
                <w:sz w:val="16"/>
                <w:szCs w:val="16"/>
              </w:rPr>
              <w:lastRenderedPageBreak/>
              <w:t>Conselheiro Federal / Conselheiro Estadual</w:t>
            </w:r>
          </w:p>
        </w:tc>
      </w:tr>
      <w:tr w:rsidR="00D750DB" w:rsidRPr="002519E3" w14:paraId="2CE7875E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B2B2DEB" w14:textId="77777777" w:rsidR="00D750DB" w:rsidRPr="002519E3" w:rsidRDefault="00D750DB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8D6A23" w14:textId="24B424C5" w:rsidR="00D750DB" w:rsidRPr="002519E3" w:rsidRDefault="00D750DB" w:rsidP="00D75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UF:</w:t>
            </w:r>
          </w:p>
        </w:tc>
        <w:tc>
          <w:tcPr>
            <w:tcW w:w="1306" w:type="dxa"/>
          </w:tcPr>
          <w:p w14:paraId="262D8B6C" w14:textId="075D76FF" w:rsidR="00D750DB" w:rsidRPr="002519E3" w:rsidRDefault="00D750DB" w:rsidP="00D750D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Exibe a UF da chapa selecionada pelo ator</w:t>
            </w:r>
          </w:p>
        </w:tc>
        <w:tc>
          <w:tcPr>
            <w:tcW w:w="1246" w:type="dxa"/>
          </w:tcPr>
          <w:p w14:paraId="3C4A6562" w14:textId="5AD40797" w:rsidR="00D750DB" w:rsidRPr="002519E3" w:rsidRDefault="00D750DB" w:rsidP="00D75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D202E75" w14:textId="76492E95" w:rsidR="00D750DB" w:rsidRPr="002519E3" w:rsidRDefault="00D750DB" w:rsidP="00D750DB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A2E76B" w14:textId="708D0622" w:rsidR="00D750DB" w:rsidRPr="002519E3" w:rsidRDefault="00D750DB" w:rsidP="00D750DB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D3137DE" w14:textId="77777777" w:rsidR="00D750DB" w:rsidRPr="002519E3" w:rsidRDefault="00D750DB" w:rsidP="00D750D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5294AE17" w14:textId="143920AF" w:rsidR="00D750DB" w:rsidRPr="002519E3" w:rsidRDefault="00D750DB" w:rsidP="00D750D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D750DB" w:rsidRPr="002519E3" w14:paraId="04E0731A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ECB17A" w14:textId="77777777" w:rsidR="00D750DB" w:rsidRPr="002519E3" w:rsidRDefault="00D750DB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616F15" w14:textId="1A5AB3E5" w:rsidR="00D750DB" w:rsidRPr="002519E3" w:rsidRDefault="00D750DB" w:rsidP="00D75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Nº Chapa:</w:t>
            </w:r>
          </w:p>
        </w:tc>
        <w:tc>
          <w:tcPr>
            <w:tcW w:w="1306" w:type="dxa"/>
          </w:tcPr>
          <w:p w14:paraId="38EF69B2" w14:textId="18C2F09D" w:rsidR="00D750DB" w:rsidRPr="002519E3" w:rsidRDefault="00D750DB" w:rsidP="00D750DB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Exibe o número da chapa, conforme sorteio</w:t>
            </w:r>
          </w:p>
        </w:tc>
        <w:tc>
          <w:tcPr>
            <w:tcW w:w="1246" w:type="dxa"/>
          </w:tcPr>
          <w:p w14:paraId="53B6AF2C" w14:textId="26C04351" w:rsidR="00D750DB" w:rsidRPr="002519E3" w:rsidRDefault="00D750DB" w:rsidP="00D75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26B1F33" w14:textId="38E34EDF" w:rsidR="00D750DB" w:rsidRPr="002519E3" w:rsidRDefault="00D750DB" w:rsidP="00D750DB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98B6CE" w14:textId="03558FB1" w:rsidR="00D750DB" w:rsidRPr="002519E3" w:rsidRDefault="00D750DB" w:rsidP="00D750DB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4762224" w14:textId="77777777" w:rsidR="00D750DB" w:rsidRPr="002519E3" w:rsidRDefault="00D750DB" w:rsidP="00D750D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37A9B70E" w14:textId="43087254" w:rsidR="00D750DB" w:rsidRPr="002519E3" w:rsidRDefault="00D750DB" w:rsidP="00D750D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D751F" w:rsidRPr="002519E3" w14:paraId="1D125010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BD6B97" w14:textId="77777777" w:rsidR="006D751F" w:rsidRPr="002519E3" w:rsidRDefault="006D751F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C2D0F6" w14:textId="77777777" w:rsidR="006D751F" w:rsidRPr="002519E3" w:rsidRDefault="006D751F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5E4C3F96" wp14:editId="69487B1C">
                  <wp:extent cx="352425" cy="34302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69" cy="35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519E3">
              <w:rPr>
                <w:sz w:val="18"/>
                <w:szCs w:val="18"/>
              </w:rPr>
              <w:t xml:space="preserve"> </w:t>
            </w:r>
            <w:proofErr w:type="gramStart"/>
            <w:r w:rsidRPr="002519E3">
              <w:rPr>
                <w:sz w:val="18"/>
                <w:szCs w:val="18"/>
              </w:rPr>
              <w:t>ou</w:t>
            </w:r>
            <w:proofErr w:type="gramEnd"/>
            <w:r w:rsidRPr="002519E3">
              <w:rPr>
                <w:sz w:val="18"/>
                <w:szCs w:val="18"/>
              </w:rPr>
              <w:t xml:space="preserve"> </w:t>
            </w:r>
          </w:p>
          <w:p w14:paraId="64D54CCE" w14:textId="0F37FDF8" w:rsidR="006D751F" w:rsidRPr="002519E3" w:rsidRDefault="006D751F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7216C0DF" wp14:editId="3FEDA425">
                  <wp:extent cx="361950" cy="256473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333" cy="27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5F06994" w14:textId="6099C2F3" w:rsidR="006D751F" w:rsidRPr="002519E3" w:rsidRDefault="006D751F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Figura para informação se a chapa está concluída ou com pendencia</w:t>
            </w:r>
          </w:p>
        </w:tc>
        <w:tc>
          <w:tcPr>
            <w:tcW w:w="1246" w:type="dxa"/>
          </w:tcPr>
          <w:p w14:paraId="530F3E70" w14:textId="77777777" w:rsidR="006D751F" w:rsidRPr="002519E3" w:rsidRDefault="006D751F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0ADB2934" w14:textId="77777777" w:rsidR="006D751F" w:rsidRPr="002519E3" w:rsidRDefault="006D751F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4C8738E" w14:textId="77777777" w:rsidR="006D751F" w:rsidRPr="002519E3" w:rsidRDefault="006D751F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54326030" w14:textId="77777777" w:rsidR="00A77252" w:rsidRPr="002519E3" w:rsidRDefault="00A77252" w:rsidP="00A7725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5962FDF6" w14:textId="47155911" w:rsidR="00A77252" w:rsidRPr="002519E3" w:rsidRDefault="00A77252" w:rsidP="00A77252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  <w:p w14:paraId="6905C2E2" w14:textId="1906AF07" w:rsidR="006D751F" w:rsidRPr="002519E3" w:rsidRDefault="006D751F" w:rsidP="00A77252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auto"/>
                <w:sz w:val="18"/>
                <w:szCs w:val="18"/>
              </w:rPr>
            </w:pPr>
          </w:p>
        </w:tc>
      </w:tr>
      <w:tr w:rsidR="00620B8A" w:rsidRPr="002519E3" w14:paraId="79FB80C6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7CCABD" w14:textId="70D7507F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07A8669" w14:textId="77777777" w:rsidR="00620B8A" w:rsidRPr="002519E3" w:rsidRDefault="00620B8A" w:rsidP="00620B8A">
            <w:pPr>
              <w:spacing w:before="60" w:after="60"/>
              <w:jc w:val="center"/>
              <w:rPr>
                <w:noProof/>
              </w:rPr>
            </w:pPr>
            <w:r w:rsidRPr="002519E3">
              <w:rPr>
                <w:sz w:val="18"/>
                <w:szCs w:val="18"/>
              </w:rPr>
              <w:t>Nº</w:t>
            </w:r>
          </w:p>
        </w:tc>
        <w:tc>
          <w:tcPr>
            <w:tcW w:w="1306" w:type="dxa"/>
          </w:tcPr>
          <w:p w14:paraId="47832424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Campo que define a ordem de visualização dos membros</w:t>
            </w:r>
          </w:p>
        </w:tc>
        <w:tc>
          <w:tcPr>
            <w:tcW w:w="1246" w:type="dxa"/>
          </w:tcPr>
          <w:p w14:paraId="0D0E4330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77342E33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DD4959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54C1EF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09A0D441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20B8A" w:rsidRPr="002519E3" w14:paraId="1F9A0EB2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08830DA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3C6FE07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440C1C6C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1FAB38D2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06AFA51D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B5DEE54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999.999.999-99</w:t>
            </w:r>
          </w:p>
        </w:tc>
        <w:tc>
          <w:tcPr>
            <w:tcW w:w="2855" w:type="dxa"/>
            <w:shd w:val="clear" w:color="auto" w:fill="FFFFFF" w:themeFill="background1"/>
          </w:tcPr>
          <w:p w14:paraId="1CBF58A9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73B91CFD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221EA197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329502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38B5F78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24DA4E3F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Retorna o tipo de participação do membro</w:t>
            </w:r>
          </w:p>
        </w:tc>
        <w:tc>
          <w:tcPr>
            <w:tcW w:w="1246" w:type="dxa"/>
          </w:tcPr>
          <w:p w14:paraId="65F87D9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8F6ADE6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Titular</w:t>
            </w:r>
          </w:p>
          <w:p w14:paraId="3818C023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288FCC91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963BDC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178345EF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20B8A" w:rsidRPr="002519E3" w14:paraId="3083A36D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C29E770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EA07566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2CC4AF5C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10882614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22995F2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06A4619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787D8B3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0190F13F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05BCE03C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5216683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6693BC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533E50E3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Retorna o registro do usuário conforme base a do SICCAU e habilita um link no registro para visualizar dados detalhados</w:t>
            </w:r>
          </w:p>
        </w:tc>
        <w:tc>
          <w:tcPr>
            <w:tcW w:w="1246" w:type="dxa"/>
          </w:tcPr>
          <w:p w14:paraId="18B1FA2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ED62392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1F98D6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8810AA0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49817045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0189A0F1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9F3171E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DCAB204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241C0E4F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 xml:space="preserve">Retorna o e-mail do usuário conforme base do SICCAU e habilita um link no e-mail para </w:t>
            </w:r>
            <w:r w:rsidRPr="002519E3">
              <w:rPr>
                <w:sz w:val="16"/>
                <w:szCs w:val="16"/>
              </w:rPr>
              <w:lastRenderedPageBreak/>
              <w:t>visualizar dados detalhados</w:t>
            </w:r>
          </w:p>
        </w:tc>
        <w:tc>
          <w:tcPr>
            <w:tcW w:w="1246" w:type="dxa"/>
          </w:tcPr>
          <w:p w14:paraId="635DB1C8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1C7A31A1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6CEBD84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54FBE226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5E1FB5AD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610BE532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EFF107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AFE6B37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3D6401DF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Retorna o status</w:t>
            </w:r>
          </w:p>
        </w:tc>
        <w:tc>
          <w:tcPr>
            <w:tcW w:w="1246" w:type="dxa"/>
          </w:tcPr>
          <w:p w14:paraId="40A8A4FF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0CEB470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02DC3266" wp14:editId="54861DFD">
                  <wp:extent cx="518746" cy="8778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64" cy="8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CF272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38394FD3" wp14:editId="09B82520">
                  <wp:extent cx="501162" cy="8481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16" cy="8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DDD61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7874FD6F" wp14:editId="3B2B9019">
                  <wp:extent cx="509808" cy="86275"/>
                  <wp:effectExtent l="0" t="0" r="5080" b="9525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13" cy="9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71C27D2B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7F75888F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5B04C524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20B8A" w:rsidRPr="002519E3" w14:paraId="581AA6E1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649751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E0DC45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Status validação </w:t>
            </w:r>
          </w:p>
          <w:p w14:paraId="0131DCC8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1143E3D4" wp14:editId="74880033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0EF8758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30283EFF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  <w:p w14:paraId="13057D9A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519E3"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54B042ED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90470F7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4B17EFCB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70571702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20B8A" w:rsidRPr="002519E3" w14:paraId="19F5CF9C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80E905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978322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Status validação</w:t>
            </w:r>
          </w:p>
          <w:p w14:paraId="33287A4D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207C899C" wp14:editId="64B7DA7F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2E8B30A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2429630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  <w:p w14:paraId="62C88F3B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519E3"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432BB129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E384CDB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35603EC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35E1292F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tr w:rsidR="00620B8A" w:rsidRPr="002519E3" w14:paraId="53D9E448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2A5DDB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5F474B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Responsável </w:t>
            </w:r>
          </w:p>
          <w:p w14:paraId="3C3ECC95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7C461625" wp14:editId="27CC8BBE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03B3CC8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0B979788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19CEBD6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C1049C3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26D39011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1D4AA648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26BBE926" w14:textId="77777777" w:rsidTr="00620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9178CF9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881F19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 xml:space="preserve">Responsável </w:t>
            </w:r>
          </w:p>
          <w:p w14:paraId="4C1DD879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6D19CD11" wp14:editId="11DCE53D">
                  <wp:extent cx="200025" cy="238125"/>
                  <wp:effectExtent l="0" t="0" r="9525" b="9525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006845B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Campo a ser selecionado para definir o membro como um dos responsáveis pela chapa</w:t>
            </w:r>
          </w:p>
        </w:tc>
        <w:tc>
          <w:tcPr>
            <w:tcW w:w="1246" w:type="dxa"/>
          </w:tcPr>
          <w:p w14:paraId="05106E34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2607DE1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CA1B66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14EBB31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146FF94E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Não</w:t>
            </w:r>
          </w:p>
        </w:tc>
      </w:tr>
      <w:tr w:rsidR="00620B8A" w:rsidRPr="002519E3" w14:paraId="43CBBCC2" w14:textId="77777777" w:rsidTr="00620B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EC190B" w14:textId="77777777" w:rsidR="00620B8A" w:rsidRPr="002519E3" w:rsidRDefault="00620B8A" w:rsidP="00D750DB">
            <w:pPr>
              <w:pStyle w:val="PargrafodaLista"/>
              <w:numPr>
                <w:ilvl w:val="0"/>
                <w:numId w:val="4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89845A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noProof/>
              </w:rPr>
              <w:drawing>
                <wp:inline distT="0" distB="0" distL="0" distR="0" wp14:anchorId="6253038A" wp14:editId="25BBAFAF">
                  <wp:extent cx="238125" cy="285750"/>
                  <wp:effectExtent l="0" t="0" r="9525" b="0"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1BA743DE" w14:textId="77777777" w:rsidR="00620B8A" w:rsidRPr="002519E3" w:rsidRDefault="00620B8A" w:rsidP="00620B8A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2519E3">
              <w:rPr>
                <w:sz w:val="16"/>
                <w:szCs w:val="16"/>
              </w:rPr>
              <w:t>Campo preenchido informando que o membro é o responsável principal pela chapa</w:t>
            </w:r>
          </w:p>
        </w:tc>
        <w:tc>
          <w:tcPr>
            <w:tcW w:w="1246" w:type="dxa"/>
          </w:tcPr>
          <w:p w14:paraId="7AE366F3" w14:textId="77777777" w:rsidR="00620B8A" w:rsidRPr="002519E3" w:rsidRDefault="00620B8A" w:rsidP="00620B8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0F1672D" w14:textId="77777777" w:rsidR="00620B8A" w:rsidRPr="002519E3" w:rsidRDefault="00620B8A" w:rsidP="00620B8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80FD63B" w14:textId="77777777" w:rsidR="00620B8A" w:rsidRPr="002519E3" w:rsidRDefault="00620B8A" w:rsidP="00620B8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8895AA1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auto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Obrigatório: Não se aplica</w:t>
            </w:r>
          </w:p>
          <w:p w14:paraId="68669E17" w14:textId="77777777" w:rsidR="00620B8A" w:rsidRPr="002519E3" w:rsidRDefault="00620B8A" w:rsidP="00620B8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color w:val="auto"/>
                <w:sz w:val="18"/>
                <w:szCs w:val="18"/>
              </w:rPr>
              <w:t>Somente Leitura: Sim</w:t>
            </w:r>
          </w:p>
        </w:tc>
      </w:tr>
      <w:bookmarkEnd w:id="14"/>
      <w:bookmarkEnd w:id="18"/>
      <w:bookmarkEnd w:id="21"/>
    </w:tbl>
    <w:p w14:paraId="03718D4A" w14:textId="69BB9436" w:rsidR="00656397" w:rsidRPr="002519E3" w:rsidRDefault="00656397" w:rsidP="00A66A96">
      <w:pPr>
        <w:pStyle w:val="EstiloPrototipo3"/>
        <w:ind w:left="284"/>
      </w:pPr>
    </w:p>
    <w:p w14:paraId="7728E01B" w14:textId="77777777" w:rsidR="00E137CB" w:rsidRPr="002519E3" w:rsidRDefault="00E137CB" w:rsidP="00A66A96">
      <w:pPr>
        <w:pStyle w:val="EstiloPrototipo3"/>
        <w:ind w:left="284"/>
      </w:pPr>
    </w:p>
    <w:p w14:paraId="17D8E4C8" w14:textId="77777777" w:rsidR="00656397" w:rsidRPr="002519E3" w:rsidRDefault="00656397" w:rsidP="008724F1"/>
    <w:p w14:paraId="1EECEE5B" w14:textId="77777777" w:rsidR="004275FA" w:rsidRPr="002519E3" w:rsidRDefault="004275FA" w:rsidP="008724F1"/>
    <w:p w14:paraId="0280D6A7" w14:textId="77777777" w:rsidR="004275FA" w:rsidRPr="002519E3" w:rsidRDefault="004275FA" w:rsidP="008724F1"/>
    <w:p w14:paraId="23B783FC" w14:textId="77777777" w:rsidR="004275FA" w:rsidRPr="002519E3" w:rsidRDefault="004275FA" w:rsidP="008724F1"/>
    <w:p w14:paraId="524F20AE" w14:textId="77777777" w:rsidR="004275FA" w:rsidRPr="002519E3" w:rsidRDefault="004275FA" w:rsidP="008724F1"/>
    <w:p w14:paraId="40A5A4A7" w14:textId="77777777" w:rsidR="004275FA" w:rsidRPr="002519E3" w:rsidRDefault="004275FA" w:rsidP="008724F1"/>
    <w:p w14:paraId="2DAA74A9" w14:textId="77777777" w:rsidR="004275FA" w:rsidRPr="002519E3" w:rsidRDefault="004275FA" w:rsidP="008724F1"/>
    <w:p w14:paraId="7F4A30A3" w14:textId="77777777" w:rsidR="004275FA" w:rsidRPr="002519E3" w:rsidRDefault="004275FA" w:rsidP="008724F1"/>
    <w:p w14:paraId="35DB6B59" w14:textId="77777777" w:rsidR="00666B40" w:rsidRPr="002519E3" w:rsidRDefault="00666B40" w:rsidP="008724F1"/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23" w:name="_Toc35521548"/>
      <w:r w:rsidRPr="002519E3">
        <w:t>CRITÉRIOS DE ACEITE</w:t>
      </w:r>
      <w:bookmarkEnd w:id="23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6E9B892" w14:textId="4CF72E6A" w:rsidR="00EE0535" w:rsidRPr="002519E3" w:rsidRDefault="00EE0535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>Esta história deve ser executada quando o usuário acessar a opção “Menu&gt;&gt;J</w:t>
      </w:r>
      <w:r w:rsidRPr="002519E3">
        <w:rPr>
          <w:color w:val="31849B" w:themeColor="accent5" w:themeShade="BF"/>
        </w:rPr>
        <w:t>ulgamento</w:t>
      </w:r>
      <w:r w:rsidRPr="002519E3">
        <w:t xml:space="preserve">&gt;&gt; </w:t>
      </w:r>
      <w:r w:rsidRPr="002519E3">
        <w:rPr>
          <w:color w:val="31849B" w:themeColor="accent5" w:themeShade="BF"/>
        </w:rPr>
        <w:t>Julgamento</w:t>
      </w:r>
      <w:r w:rsidRPr="002519E3">
        <w:t>”.</w:t>
      </w:r>
      <w:r w:rsidR="00225A70" w:rsidRPr="002519E3">
        <w:t xml:space="preserve"> [</w:t>
      </w:r>
      <w:r w:rsidR="00225A70" w:rsidRPr="002519E3">
        <w:rPr>
          <w:color w:val="31849B" w:themeColor="accent5" w:themeShade="BF"/>
        </w:rPr>
        <w:fldChar w:fldCharType="begin"/>
      </w:r>
      <w:r w:rsidR="00225A70" w:rsidRPr="002519E3">
        <w:rPr>
          <w:color w:val="31849B" w:themeColor="accent5" w:themeShade="BF"/>
        </w:rPr>
        <w:instrText xml:space="preserve"> REF _Ref34060873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="00225A70" w:rsidRPr="002519E3">
        <w:rPr>
          <w:color w:val="31849B" w:themeColor="accent5" w:themeShade="BF"/>
        </w:rPr>
      </w:r>
      <w:r w:rsidR="00225A70" w:rsidRPr="002519E3">
        <w:rPr>
          <w:color w:val="31849B" w:themeColor="accent5" w:themeShade="BF"/>
        </w:rPr>
        <w:fldChar w:fldCharType="separate"/>
      </w:r>
      <w:r w:rsidR="00225A70" w:rsidRPr="002519E3">
        <w:rPr>
          <w:color w:val="31849B" w:themeColor="accent5" w:themeShade="BF"/>
        </w:rPr>
        <w:t>P01</w:t>
      </w:r>
      <w:r w:rsidR="00225A70" w:rsidRPr="002519E3">
        <w:rPr>
          <w:color w:val="31849B" w:themeColor="accent5" w:themeShade="BF"/>
        </w:rPr>
        <w:fldChar w:fldCharType="end"/>
      </w:r>
      <w:r w:rsidR="00225A70" w:rsidRPr="002519E3">
        <w:t>]</w:t>
      </w:r>
    </w:p>
    <w:p w14:paraId="5F886063" w14:textId="77777777" w:rsidR="0025641A" w:rsidRPr="002519E3" w:rsidRDefault="0025641A" w:rsidP="0025641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A8DA76C" w14:textId="763E5B66" w:rsidR="007625C1" w:rsidRPr="002519E3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 xml:space="preserve">O usuário deve ter permissão de acesso de </w:t>
      </w:r>
      <w:r w:rsidR="006F4446" w:rsidRPr="002519E3">
        <w:t>A</w:t>
      </w:r>
      <w:r w:rsidRPr="002519E3">
        <w:t xml:space="preserve">ssessor </w:t>
      </w:r>
      <w:r w:rsidRPr="002519E3">
        <w:rPr>
          <w:b/>
        </w:rPr>
        <w:t>CEN/BR</w:t>
      </w:r>
      <w:r w:rsidRPr="002519E3">
        <w:t xml:space="preserve"> e </w:t>
      </w:r>
      <w:r w:rsidR="006F4446" w:rsidRPr="002519E3">
        <w:t>A</w:t>
      </w:r>
      <w:r w:rsidRPr="002519E3">
        <w:t xml:space="preserve">ssessor </w:t>
      </w:r>
      <w:r w:rsidRPr="002519E3">
        <w:rPr>
          <w:b/>
        </w:rPr>
        <w:t>CE/UF</w:t>
      </w:r>
      <w:r w:rsidRPr="002519E3">
        <w:t xml:space="preserve">, conforme cadastro no SICCAU Corporativo, vinculado ao usuário </w:t>
      </w:r>
      <w:proofErr w:type="spellStart"/>
      <w:r w:rsidRPr="002519E3">
        <w:t>logado</w:t>
      </w:r>
      <w:proofErr w:type="spellEnd"/>
      <w:r w:rsidRPr="002519E3">
        <w:rPr>
          <w:rStyle w:val="Refdenotaderodap"/>
          <w:color w:val="31849B" w:themeColor="accent5" w:themeShade="BF"/>
        </w:rPr>
        <w:footnoteReference w:id="1"/>
      </w:r>
      <w:r w:rsidRPr="002519E3">
        <w:t>.</w:t>
      </w:r>
      <w:r w:rsidRPr="002519E3">
        <w:rPr>
          <w:color w:val="31849B" w:themeColor="accent5" w:themeShade="BF"/>
        </w:rPr>
        <w:t xml:space="preserve">  </w:t>
      </w:r>
    </w:p>
    <w:p w14:paraId="22D78C12" w14:textId="77777777" w:rsidR="00AC26A0" w:rsidRPr="002519E3" w:rsidRDefault="00AC26A0" w:rsidP="00AC26A0">
      <w:pPr>
        <w:pStyle w:val="PargrafodaLista"/>
      </w:pPr>
    </w:p>
    <w:p w14:paraId="665F158B" w14:textId="77777777" w:rsidR="00B00B8B" w:rsidRPr="002519E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12024542"/>
      <w:r w:rsidRPr="002519E3">
        <w:rPr>
          <w:b/>
        </w:rPr>
        <w:t>Regras Gerais:</w:t>
      </w:r>
      <w:bookmarkEnd w:id="24"/>
    </w:p>
    <w:p w14:paraId="61CA6D67" w14:textId="103108D1" w:rsidR="00AA11EE" w:rsidRPr="007B7B1D" w:rsidRDefault="00FD76F0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29396768"/>
      <w:r w:rsidRPr="002519E3">
        <w:rPr>
          <w:position w:val="3"/>
        </w:rPr>
        <w:t>O</w:t>
      </w:r>
      <w:r w:rsidR="00AA11EE" w:rsidRPr="002519E3">
        <w:rPr>
          <w:position w:val="3"/>
        </w:rPr>
        <w:t xml:space="preserve"> sistema </w:t>
      </w:r>
      <w:r w:rsidR="00AA11EE" w:rsidRPr="002519E3">
        <w:rPr>
          <w:color w:val="000000" w:themeColor="text1"/>
        </w:rPr>
        <w:t xml:space="preserve">deve validar o ator </w:t>
      </w:r>
      <w:proofErr w:type="spellStart"/>
      <w:r w:rsidR="00AA11EE" w:rsidRPr="002519E3">
        <w:rPr>
          <w:color w:val="000000" w:themeColor="text1"/>
        </w:rPr>
        <w:t>logado</w:t>
      </w:r>
      <w:proofErr w:type="spellEnd"/>
      <w:r w:rsidR="00AA11EE" w:rsidRPr="002519E3">
        <w:rPr>
          <w:color w:val="000000" w:themeColor="text1"/>
        </w:rPr>
        <w:t xml:space="preserve">; Caso seja um </w:t>
      </w:r>
      <w:r w:rsidR="00AA11EE" w:rsidRPr="002519E3">
        <w:rPr>
          <w:color w:val="31849B" w:themeColor="accent5" w:themeShade="BF"/>
        </w:rPr>
        <w:t>Assessor CEN/BR</w:t>
      </w:r>
      <w:r w:rsidR="00AA11EE" w:rsidRPr="002519E3">
        <w:rPr>
          <w:color w:val="000000" w:themeColor="text1"/>
        </w:rPr>
        <w:t xml:space="preserve">, o sistema deve </w:t>
      </w:r>
      <w:r w:rsidRPr="002519E3">
        <w:rPr>
          <w:color w:val="000000" w:themeColor="text1"/>
        </w:rPr>
        <w:t xml:space="preserve">permitir que o ator julgue as </w:t>
      </w:r>
      <w:r w:rsidRPr="007B7B1D">
        <w:rPr>
          <w:color w:val="000000" w:themeColor="text1"/>
        </w:rPr>
        <w:t>chapas UF e IES</w:t>
      </w:r>
      <w:bookmarkEnd w:id="25"/>
    </w:p>
    <w:p w14:paraId="5350F754" w14:textId="77777777" w:rsidR="00AA11EE" w:rsidRPr="007B7B1D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97DE289" w14:textId="60D4A71F" w:rsidR="00F8177F" w:rsidRPr="007B7B1D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6" w:name="_Ref29396770"/>
      <w:r w:rsidRPr="007B7B1D">
        <w:rPr>
          <w:position w:val="3"/>
        </w:rPr>
        <w:t xml:space="preserve">Caso seja um </w:t>
      </w:r>
      <w:r w:rsidRPr="007B7B1D">
        <w:rPr>
          <w:color w:val="31849B" w:themeColor="accent5" w:themeShade="BF"/>
          <w:position w:val="3"/>
        </w:rPr>
        <w:t>Assessor</w:t>
      </w:r>
      <w:r w:rsidRPr="007B7B1D">
        <w:rPr>
          <w:color w:val="31849B" w:themeColor="accent5" w:themeShade="BF"/>
        </w:rPr>
        <w:t xml:space="preserve"> CE/UF</w:t>
      </w:r>
      <w:r w:rsidRPr="007B7B1D">
        <w:rPr>
          <w:color w:val="000000" w:themeColor="text1"/>
        </w:rPr>
        <w:t xml:space="preserve">, o sistema deve </w:t>
      </w:r>
      <w:r w:rsidR="00FD76F0" w:rsidRPr="007B7B1D">
        <w:rPr>
          <w:color w:val="000000" w:themeColor="text1"/>
        </w:rPr>
        <w:t>permitir que o ator julgue</w:t>
      </w:r>
      <w:r w:rsidRPr="007B7B1D">
        <w:rPr>
          <w:color w:val="000000" w:themeColor="text1"/>
        </w:rPr>
        <w:t xml:space="preserve"> APENAS nas interfaces </w:t>
      </w:r>
      <w:r w:rsidR="00D05E23" w:rsidRPr="007B7B1D">
        <w:rPr>
          <w:color w:val="000000" w:themeColor="text1"/>
        </w:rPr>
        <w:t>das chapas</w:t>
      </w:r>
      <w:r w:rsidRPr="007B7B1D">
        <w:rPr>
          <w:color w:val="000000" w:themeColor="text1"/>
        </w:rPr>
        <w:t xml:space="preserve"> </w:t>
      </w:r>
      <w:r w:rsidRPr="007B7B1D">
        <w:rPr>
          <w:color w:val="31849B" w:themeColor="accent5" w:themeShade="BF"/>
        </w:rPr>
        <w:t>UF</w:t>
      </w:r>
      <w:r w:rsidR="00FD76F0" w:rsidRPr="007B7B1D">
        <w:rPr>
          <w:color w:val="000000" w:themeColor="text1"/>
        </w:rPr>
        <w:t>, a qual ele está vinculado;</w:t>
      </w:r>
      <w:r w:rsidR="00AC26A0" w:rsidRPr="007B7B1D">
        <w:rPr>
          <w:color w:val="000000" w:themeColor="text1"/>
        </w:rPr>
        <w:t xml:space="preserve"> </w:t>
      </w:r>
    </w:p>
    <w:bookmarkEnd w:id="26"/>
    <w:p w14:paraId="0F7F5690" w14:textId="77777777" w:rsidR="00AA11EE" w:rsidRPr="007B7B1D" w:rsidRDefault="00AA11EE" w:rsidP="00AA11EE">
      <w:pPr>
        <w:pStyle w:val="PargrafodaLista"/>
        <w:rPr>
          <w:position w:val="3"/>
        </w:rPr>
      </w:pPr>
    </w:p>
    <w:p w14:paraId="47C5D32D" w14:textId="5264AAA3" w:rsidR="00134C8E" w:rsidRPr="007B7B1D" w:rsidRDefault="00AA11EE" w:rsidP="006453B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r w:rsidRPr="007B7B1D">
        <w:rPr>
          <w:position w:val="3"/>
        </w:rPr>
        <w:t>Apenas os Assessores</w:t>
      </w:r>
      <w:r w:rsidRPr="007B7B1D">
        <w:rPr>
          <w:color w:val="31849B" w:themeColor="accent5" w:themeShade="BF"/>
        </w:rPr>
        <w:t xml:space="preserve"> CEN/BR </w:t>
      </w:r>
      <w:r w:rsidRPr="007B7B1D">
        <w:rPr>
          <w:color w:val="000000" w:themeColor="text1"/>
        </w:rPr>
        <w:t xml:space="preserve">e </w:t>
      </w:r>
      <w:r w:rsidRPr="007B7B1D">
        <w:rPr>
          <w:color w:val="31849B" w:themeColor="accent5" w:themeShade="BF"/>
        </w:rPr>
        <w:t xml:space="preserve">CE/UF </w:t>
      </w:r>
      <w:r w:rsidRPr="007B7B1D">
        <w:rPr>
          <w:color w:val="000000" w:themeColor="text1"/>
        </w:rPr>
        <w:t xml:space="preserve">poderão realizar o </w:t>
      </w:r>
      <w:r w:rsidR="00E94CB0" w:rsidRPr="007B7B1D">
        <w:rPr>
          <w:color w:val="000000" w:themeColor="text1"/>
        </w:rPr>
        <w:t>Julgamento Final</w:t>
      </w:r>
      <w:r w:rsidR="00D05E23" w:rsidRPr="007B7B1D">
        <w:rPr>
          <w:color w:val="000000" w:themeColor="text1"/>
        </w:rPr>
        <w:t xml:space="preserve"> </w:t>
      </w:r>
      <w:r w:rsidRPr="007B7B1D">
        <w:rPr>
          <w:color w:val="000000" w:themeColor="text1"/>
        </w:rPr>
        <w:t>de 1ª Instância</w:t>
      </w:r>
      <w:r w:rsidR="00D05E23" w:rsidRPr="007B7B1D">
        <w:rPr>
          <w:color w:val="000000" w:themeColor="text1"/>
        </w:rPr>
        <w:t>;</w:t>
      </w:r>
    </w:p>
    <w:p w14:paraId="5958D397" w14:textId="77777777" w:rsidR="00E94CB0" w:rsidRPr="007B7B1D" w:rsidRDefault="00E94CB0" w:rsidP="00E94CB0">
      <w:pPr>
        <w:pStyle w:val="PargrafodaLista"/>
        <w:rPr>
          <w:color w:val="000000" w:themeColor="text1"/>
        </w:rPr>
      </w:pPr>
    </w:p>
    <w:p w14:paraId="7AF30D79" w14:textId="727FC4EA" w:rsidR="00E94CB0" w:rsidRPr="007B7B1D" w:rsidRDefault="00E94CB0" w:rsidP="006453B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r w:rsidRPr="007B7B1D">
        <w:rPr>
          <w:color w:val="000000" w:themeColor="text1"/>
        </w:rPr>
        <w:t xml:space="preserve">Ao </w:t>
      </w:r>
      <w:r w:rsidRPr="007B7B1D">
        <w:t xml:space="preserve">acionar o submenu </w:t>
      </w:r>
      <w:r w:rsidRPr="007B7B1D">
        <w:rPr>
          <w:color w:val="31849B" w:themeColor="accent5" w:themeShade="BF"/>
        </w:rPr>
        <w:t>Julgamento</w:t>
      </w:r>
      <w:r w:rsidRPr="007B7B1D">
        <w:rPr>
          <w:color w:val="000000" w:themeColor="text1"/>
        </w:rPr>
        <w:t>, o sistema deve validar as permissões:</w:t>
      </w:r>
    </w:p>
    <w:p w14:paraId="18C6A1FC" w14:textId="1B57B28A" w:rsidR="00E94CB0" w:rsidRPr="007B7B1D" w:rsidRDefault="00E94CB0" w:rsidP="00E94CB0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 w:rsidRPr="007B7B1D">
        <w:rPr>
          <w:color w:val="000000" w:themeColor="text1" w:themeShade="BF"/>
        </w:rPr>
        <w:t xml:space="preserve">Caso seja um </w:t>
      </w:r>
      <w:r w:rsidRPr="007B7B1D">
        <w:rPr>
          <w:color w:val="31849B" w:themeColor="accent5" w:themeShade="BF"/>
        </w:rPr>
        <w:t>Assessor CEN/BR</w:t>
      </w:r>
      <w:r w:rsidRPr="007B7B1D">
        <w:rPr>
          <w:color w:val="000000" w:themeColor="text1" w:themeShade="BF"/>
        </w:rPr>
        <w:t xml:space="preserve">, o sistema deve exibir a interface </w:t>
      </w:r>
      <w:r w:rsidRPr="007B7B1D">
        <w:rPr>
          <w:color w:val="31849B" w:themeColor="accent5" w:themeShade="BF"/>
        </w:rPr>
        <w:t>[</w:t>
      </w:r>
      <w:r w:rsidRPr="007B7B1D">
        <w:rPr>
          <w:color w:val="31849B" w:themeColor="accent5" w:themeShade="BF"/>
        </w:rPr>
        <w:fldChar w:fldCharType="begin"/>
      </w:r>
      <w:r w:rsidRPr="007B7B1D">
        <w:rPr>
          <w:color w:val="31849B" w:themeColor="accent5" w:themeShade="BF"/>
        </w:rPr>
        <w:instrText xml:space="preserve"> REF _Ref24546055 \r \h </w:instrText>
      </w:r>
      <w:r w:rsidR="00BD240B" w:rsidRPr="007B7B1D">
        <w:rPr>
          <w:color w:val="31849B" w:themeColor="accent5" w:themeShade="BF"/>
        </w:rPr>
        <w:instrText xml:space="preserve"> \* MERGEFORMAT </w:instrText>
      </w:r>
      <w:r w:rsidRPr="007B7B1D">
        <w:rPr>
          <w:color w:val="31849B" w:themeColor="accent5" w:themeShade="BF"/>
        </w:rPr>
      </w:r>
      <w:r w:rsidRPr="007B7B1D">
        <w:rPr>
          <w:color w:val="31849B" w:themeColor="accent5" w:themeShade="BF"/>
        </w:rPr>
        <w:fldChar w:fldCharType="separate"/>
      </w:r>
      <w:r w:rsidRPr="007B7B1D">
        <w:rPr>
          <w:color w:val="31849B" w:themeColor="accent5" w:themeShade="BF"/>
        </w:rPr>
        <w:t>P01</w:t>
      </w:r>
      <w:r w:rsidRPr="007B7B1D">
        <w:rPr>
          <w:color w:val="31849B" w:themeColor="accent5" w:themeShade="BF"/>
        </w:rPr>
        <w:fldChar w:fldCharType="end"/>
      </w:r>
      <w:r w:rsidRPr="007B7B1D">
        <w:rPr>
          <w:color w:val="31849B" w:themeColor="accent5" w:themeShade="BF"/>
        </w:rPr>
        <w:t>]</w:t>
      </w:r>
      <w:r w:rsidRPr="007B7B1D">
        <w:rPr>
          <w:color w:val="000000" w:themeColor="text1"/>
        </w:rPr>
        <w:t>, aonde os Assessor CEN poderá visualizar TODAS as UF</w:t>
      </w:r>
      <w:r w:rsidR="00F57B66" w:rsidRPr="007B7B1D">
        <w:rPr>
          <w:color w:val="000000" w:themeColor="text1"/>
        </w:rPr>
        <w:t xml:space="preserve"> + IES</w:t>
      </w:r>
      <w:r w:rsidRPr="007B7B1D">
        <w:rPr>
          <w:color w:val="000000" w:themeColor="text1"/>
        </w:rPr>
        <w:t>;</w:t>
      </w:r>
    </w:p>
    <w:p w14:paraId="7B4AE882" w14:textId="77777777" w:rsidR="00E94CB0" w:rsidRPr="007B7B1D" w:rsidRDefault="00E94CB0" w:rsidP="00E94CB0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</w:p>
    <w:p w14:paraId="03C6B08D" w14:textId="1C1C4A97" w:rsidR="00E94CB0" w:rsidRPr="007B7B1D" w:rsidRDefault="00E94CB0" w:rsidP="00E94CB0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 w:rsidRPr="007B7B1D">
        <w:rPr>
          <w:color w:val="000000" w:themeColor="text1"/>
        </w:rPr>
        <w:t xml:space="preserve">Caso seja um </w:t>
      </w:r>
      <w:r w:rsidRPr="007B7B1D">
        <w:rPr>
          <w:color w:val="31849B" w:themeColor="accent5" w:themeShade="BF"/>
        </w:rPr>
        <w:t>Assessor CE/UF</w:t>
      </w:r>
      <w:r w:rsidRPr="007B7B1D">
        <w:rPr>
          <w:color w:val="000000" w:themeColor="text1"/>
        </w:rPr>
        <w:t xml:space="preserve">, o sistema deve exibir a interface </w:t>
      </w:r>
      <w:r w:rsidRPr="007B7B1D">
        <w:rPr>
          <w:color w:val="31849B" w:themeColor="accent5" w:themeShade="BF"/>
        </w:rPr>
        <w:t>[</w:t>
      </w:r>
      <w:r w:rsidR="00FF0A87" w:rsidRPr="007B7B1D">
        <w:rPr>
          <w:color w:val="31849B" w:themeColor="accent5" w:themeShade="BF"/>
        </w:rPr>
        <w:fldChar w:fldCharType="begin"/>
      </w:r>
      <w:r w:rsidR="00FF0A87" w:rsidRPr="007B7B1D">
        <w:rPr>
          <w:color w:val="31849B" w:themeColor="accent5" w:themeShade="BF"/>
        </w:rPr>
        <w:instrText xml:space="preserve"> REF _Ref24546055 \r \h  \* MERGEFORMAT </w:instrText>
      </w:r>
      <w:r w:rsidR="00FF0A87" w:rsidRPr="007B7B1D">
        <w:rPr>
          <w:color w:val="31849B" w:themeColor="accent5" w:themeShade="BF"/>
        </w:rPr>
      </w:r>
      <w:r w:rsidR="00FF0A87" w:rsidRPr="007B7B1D">
        <w:rPr>
          <w:color w:val="31849B" w:themeColor="accent5" w:themeShade="BF"/>
        </w:rPr>
        <w:fldChar w:fldCharType="separate"/>
      </w:r>
      <w:r w:rsidR="00FF0A87" w:rsidRPr="007B7B1D">
        <w:rPr>
          <w:color w:val="31849B" w:themeColor="accent5" w:themeShade="BF"/>
        </w:rPr>
        <w:t>P01</w:t>
      </w:r>
      <w:r w:rsidR="00FF0A87" w:rsidRPr="007B7B1D">
        <w:rPr>
          <w:color w:val="31849B" w:themeColor="accent5" w:themeShade="BF"/>
        </w:rPr>
        <w:fldChar w:fldCharType="end"/>
      </w:r>
      <w:r w:rsidRPr="007B7B1D">
        <w:rPr>
          <w:color w:val="31849B" w:themeColor="accent5" w:themeShade="BF"/>
        </w:rPr>
        <w:t>]</w:t>
      </w:r>
      <w:r w:rsidRPr="007B7B1D">
        <w:rPr>
          <w:color w:val="000000" w:themeColor="text1"/>
        </w:rPr>
        <w:t>, aonde os assessor CE poderá visualizar APENAS as informações da UF a qual está vinculado;</w:t>
      </w:r>
    </w:p>
    <w:p w14:paraId="646C7C71" w14:textId="77777777" w:rsidR="00FF0A87" w:rsidRPr="007B7B1D" w:rsidRDefault="00FF0A87" w:rsidP="00FF0A87">
      <w:pPr>
        <w:pStyle w:val="PargrafodaLista"/>
        <w:rPr>
          <w:color w:val="000000" w:themeColor="text1" w:themeShade="BF"/>
        </w:rPr>
      </w:pPr>
    </w:p>
    <w:p w14:paraId="04665235" w14:textId="1DE87689" w:rsidR="00FF0A87" w:rsidRPr="007B7B1D" w:rsidRDefault="00FF0A87" w:rsidP="00E94CB0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 w:rsidRPr="007B7B1D">
        <w:rPr>
          <w:color w:val="000000" w:themeColor="text1" w:themeShade="BF"/>
        </w:rPr>
        <w:t xml:space="preserve">Para o </w:t>
      </w:r>
      <w:r w:rsidRPr="007B7B1D">
        <w:rPr>
          <w:color w:val="31849B" w:themeColor="accent5" w:themeShade="BF"/>
        </w:rPr>
        <w:t>Assessor CE/UF</w:t>
      </w:r>
      <w:r w:rsidRPr="007B7B1D">
        <w:rPr>
          <w:color w:val="auto"/>
        </w:rPr>
        <w:t>, na coluna de ação, o sistema deve exibir a opção Visualizar apenas para a UF a qual o CE/UF está vinculado;</w:t>
      </w:r>
    </w:p>
    <w:p w14:paraId="1A0222AD" w14:textId="77777777" w:rsidR="0048406A" w:rsidRPr="002519E3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D4F63A2" w14:textId="77777777" w:rsidR="001E5D5D" w:rsidRPr="002519E3" w:rsidRDefault="001E5D5D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27" w:name="_Ref15911404"/>
    </w:p>
    <w:p w14:paraId="1229C28A" w14:textId="17DB3695" w:rsidR="00A15480" w:rsidRPr="002519E3" w:rsidRDefault="00A15480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8" w:name="_Ref29454517"/>
      <w:r w:rsidRPr="002519E3">
        <w:rPr>
          <w:b/>
        </w:rPr>
        <w:t>Consultar:</w:t>
      </w:r>
      <w:r w:rsidRPr="002519E3">
        <w:t xml:space="preserve">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_Ref26357320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P01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060C2281" w14:textId="26F2722D" w:rsidR="002327FB" w:rsidRPr="002519E3" w:rsidRDefault="002327FB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A funcionalidade de consultar será disponibilizada apenas para os </w:t>
      </w:r>
      <w:r w:rsidRPr="002519E3">
        <w:rPr>
          <w:color w:val="31849B" w:themeColor="accent5" w:themeShade="BF"/>
          <w:position w:val="3"/>
        </w:rPr>
        <w:t>Assessores CEN/BR</w:t>
      </w:r>
      <w:r w:rsidRPr="002519E3">
        <w:rPr>
          <w:position w:val="3"/>
        </w:rPr>
        <w:t>;</w:t>
      </w:r>
    </w:p>
    <w:p w14:paraId="477C8D13" w14:textId="77777777" w:rsidR="002327FB" w:rsidRPr="002519E3" w:rsidRDefault="002327FB" w:rsidP="002327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845E97B" w14:textId="65643F59" w:rsidR="00A15480" w:rsidRPr="002519E3" w:rsidRDefault="007D1570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>A</w:t>
      </w:r>
      <w:r w:rsidR="00A15480" w:rsidRPr="002519E3">
        <w:rPr>
          <w:color w:val="auto"/>
        </w:rPr>
        <w:t xml:space="preserve">pós </w:t>
      </w:r>
      <w:r w:rsidR="00A15480" w:rsidRPr="002519E3">
        <w:t>acionar o submenu “</w:t>
      </w:r>
      <w:r w:rsidR="00A15480" w:rsidRPr="002519E3">
        <w:rPr>
          <w:color w:val="31849B" w:themeColor="accent5" w:themeShade="BF"/>
        </w:rPr>
        <w:t>Julgamento</w:t>
      </w:r>
      <w:r w:rsidR="00A15480" w:rsidRPr="002519E3">
        <w:t xml:space="preserve">”, o sistema realiza a pesquisa e recupera as informações das Eleições cadastradas no sistema, com o resultado da pesquisa pré-definido, </w:t>
      </w:r>
      <w:r w:rsidR="00A15480" w:rsidRPr="002519E3">
        <w:rPr>
          <w:color w:val="auto"/>
        </w:rPr>
        <w:t>com o valor default igual a “Todas” as eleições que possuam pelo menos uma chapa criada eleitoral, criada no sistema através da estória HST021.O sistema deve exibir apenas as Chapas Eleitorais que o ator CONFIRMOU a criação, ou seja, o ator acionou a opção confirmar na HST021</w:t>
      </w:r>
      <w:r w:rsidR="00B36EE9" w:rsidRPr="002519E3">
        <w:rPr>
          <w:color w:val="auto"/>
        </w:rPr>
        <w:t>;</w:t>
      </w:r>
    </w:p>
    <w:p w14:paraId="09606ECC" w14:textId="77777777" w:rsidR="002327FB" w:rsidRPr="002519E3" w:rsidRDefault="002327FB" w:rsidP="002327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9A7FC3D" w14:textId="1A634179" w:rsidR="00B36EE9" w:rsidRPr="002519E3" w:rsidRDefault="007D1570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lastRenderedPageBreak/>
        <w:t>C</w:t>
      </w:r>
      <w:r w:rsidR="00B36EE9" w:rsidRPr="002519E3">
        <w:rPr>
          <w:color w:val="auto"/>
        </w:rPr>
        <w:t xml:space="preserve">aso </w:t>
      </w:r>
      <w:r w:rsidR="00B36EE9" w:rsidRPr="002519E3">
        <w:rPr>
          <w:b/>
          <w:color w:val="auto"/>
        </w:rPr>
        <w:t>NÃO</w:t>
      </w:r>
      <w:r w:rsidR="00B36EE9" w:rsidRPr="002519E3">
        <w:rPr>
          <w:color w:val="auto"/>
        </w:rPr>
        <w:t xml:space="preserve"> exista NENHUMA Eleição que possua chapa incluída, o sistema deve exibir um </w:t>
      </w:r>
      <w:proofErr w:type="spellStart"/>
      <w:r w:rsidR="00B36EE9" w:rsidRPr="002519E3">
        <w:rPr>
          <w:color w:val="auto"/>
        </w:rPr>
        <w:t>Hint</w:t>
      </w:r>
      <w:proofErr w:type="spellEnd"/>
      <w:r w:rsidR="00B36EE9" w:rsidRPr="002519E3">
        <w:rPr>
          <w:color w:val="auto"/>
        </w:rPr>
        <w:t xml:space="preserve"> com a seguinte mensagem: “</w:t>
      </w:r>
      <w:r w:rsidR="00B36EE9" w:rsidRPr="002519E3">
        <w:rPr>
          <w:b/>
          <w:color w:val="auto"/>
        </w:rPr>
        <w:t>O Sistema Eleitoral não possui eleição com chapas criadas!”</w:t>
      </w:r>
    </w:p>
    <w:p w14:paraId="517E01AB" w14:textId="77777777" w:rsidR="00B36EE9" w:rsidRPr="002519E3" w:rsidRDefault="00B36EE9" w:rsidP="00B36EE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5784F5A" w14:textId="334DBAD3" w:rsidR="00B36EE9" w:rsidRPr="002519E3" w:rsidRDefault="00B36EE9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>Ao acionar o</w:t>
      </w:r>
      <w:r w:rsidRPr="002519E3">
        <w:rPr>
          <w:b/>
          <w:color w:val="auto"/>
        </w:rPr>
        <w:t xml:space="preserve"> </w:t>
      </w:r>
      <w:r w:rsidRPr="002519E3">
        <w:rPr>
          <w:color w:val="auto"/>
        </w:rPr>
        <w:t>submenu “</w:t>
      </w:r>
      <w:r w:rsidR="00336D31" w:rsidRPr="002519E3">
        <w:rPr>
          <w:color w:val="31849B" w:themeColor="accent5" w:themeShade="BF"/>
        </w:rPr>
        <w:t>Julgamento</w:t>
      </w:r>
      <w:r w:rsidRPr="002519E3">
        <w:rPr>
          <w:color w:val="auto"/>
        </w:rPr>
        <w:t xml:space="preserve">”, o sistema deve validar a permissão de acesso, se for um perfil diferente de CEN/BR e CE/UF, o sistema deve exibir um </w:t>
      </w:r>
      <w:proofErr w:type="spellStart"/>
      <w:r w:rsidRPr="002519E3">
        <w:rPr>
          <w:color w:val="auto"/>
        </w:rPr>
        <w:t>Hint</w:t>
      </w:r>
      <w:proofErr w:type="spellEnd"/>
      <w:r w:rsidRPr="002519E3">
        <w:rPr>
          <w:color w:val="auto"/>
        </w:rPr>
        <w:t xml:space="preserve"> com a seguinte informação: </w:t>
      </w:r>
      <w:r w:rsidRPr="002519E3">
        <w:rPr>
          <w:b/>
          <w:color w:val="auto"/>
        </w:rPr>
        <w:t xml:space="preserve">Caro(a) </w:t>
      </w:r>
      <w:proofErr w:type="gramStart"/>
      <w:r w:rsidRPr="002519E3">
        <w:rPr>
          <w:b/>
          <w:color w:val="auto"/>
        </w:rPr>
        <w:t>sr.(</w:t>
      </w:r>
      <w:proofErr w:type="gramEnd"/>
      <w:r w:rsidRPr="002519E3">
        <w:rPr>
          <w:b/>
          <w:color w:val="auto"/>
        </w:rPr>
        <w:t>a), você não tem possui permissão de acesso a essa funcionalidade.</w:t>
      </w:r>
    </w:p>
    <w:p w14:paraId="14531490" w14:textId="77777777" w:rsidR="00B36EE9" w:rsidRPr="002519E3" w:rsidRDefault="00B36EE9" w:rsidP="00B36EE9">
      <w:pPr>
        <w:pStyle w:val="PargrafodaLista"/>
        <w:rPr>
          <w:position w:val="3"/>
        </w:rPr>
      </w:pPr>
    </w:p>
    <w:p w14:paraId="51616B47" w14:textId="62506402" w:rsidR="00B36EE9" w:rsidRPr="002519E3" w:rsidRDefault="00B36EE9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Caso </w:t>
      </w:r>
      <w:r w:rsidRPr="002519E3">
        <w:t xml:space="preserve">tenha chapas incluídas, o sistema deve exibir as </w:t>
      </w:r>
      <w:r w:rsidR="006D2C42" w:rsidRPr="002519E3">
        <w:t>eleições/</w:t>
      </w:r>
      <w:r w:rsidRPr="002519E3">
        <w:t xml:space="preserve">chapas para </w:t>
      </w:r>
      <w:r w:rsidRPr="002519E3">
        <w:rPr>
          <w:b/>
        </w:rPr>
        <w:t>consulta</w:t>
      </w:r>
      <w:r w:rsidRPr="002519E3">
        <w:t>, mesmo que o período de vigência da eleição já tenha sido ultrapassada.</w:t>
      </w:r>
      <w:r w:rsidR="006D2C42" w:rsidRPr="002519E3">
        <w:t xml:space="preserve"> </w:t>
      </w:r>
      <w:r w:rsidR="006D2C42" w:rsidRPr="002519E3">
        <w:rPr>
          <w:color w:val="31849B" w:themeColor="accent5" w:themeShade="BF"/>
        </w:rPr>
        <w:t>[</w:t>
      </w:r>
      <w:r w:rsidR="006D2C42" w:rsidRPr="002519E3">
        <w:rPr>
          <w:color w:val="31849B" w:themeColor="accent5" w:themeShade="BF"/>
        </w:rPr>
        <w:fldChar w:fldCharType="begin"/>
      </w:r>
      <w:r w:rsidR="006D2C42" w:rsidRPr="002519E3">
        <w:rPr>
          <w:color w:val="31849B" w:themeColor="accent5" w:themeShade="BF"/>
        </w:rPr>
        <w:instrText xml:space="preserve"> REF _Ref26357320 \r \h  \* MERGEFORMAT </w:instrText>
      </w:r>
      <w:r w:rsidR="006D2C42" w:rsidRPr="002519E3">
        <w:rPr>
          <w:color w:val="31849B" w:themeColor="accent5" w:themeShade="BF"/>
        </w:rPr>
      </w:r>
      <w:r w:rsidR="006D2C42" w:rsidRPr="002519E3">
        <w:rPr>
          <w:color w:val="31849B" w:themeColor="accent5" w:themeShade="BF"/>
        </w:rPr>
        <w:fldChar w:fldCharType="separate"/>
      </w:r>
      <w:r w:rsidR="006D2C42" w:rsidRPr="002519E3">
        <w:rPr>
          <w:color w:val="31849B" w:themeColor="accent5" w:themeShade="BF"/>
        </w:rPr>
        <w:t>P01</w:t>
      </w:r>
      <w:r w:rsidR="006D2C42" w:rsidRPr="002519E3">
        <w:rPr>
          <w:color w:val="31849B" w:themeColor="accent5" w:themeShade="BF"/>
        </w:rPr>
        <w:fldChar w:fldCharType="end"/>
      </w:r>
      <w:r w:rsidR="006D2C42" w:rsidRPr="002519E3">
        <w:rPr>
          <w:color w:val="31849B" w:themeColor="accent5" w:themeShade="BF"/>
        </w:rPr>
        <w:t>]</w:t>
      </w:r>
    </w:p>
    <w:p w14:paraId="3CCE15AD" w14:textId="77777777" w:rsidR="00B36EE9" w:rsidRPr="002519E3" w:rsidRDefault="00B36EE9" w:rsidP="00B36EE9">
      <w:pPr>
        <w:pStyle w:val="PargrafodaLista"/>
        <w:rPr>
          <w:position w:val="3"/>
        </w:rPr>
      </w:pPr>
    </w:p>
    <w:p w14:paraId="10B64DA9" w14:textId="00AD91CB" w:rsidR="00B36EE9" w:rsidRPr="002519E3" w:rsidRDefault="00B36EE9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t xml:space="preserve">O sistema deve exibir nos filtros, </w:t>
      </w:r>
      <w:proofErr w:type="spellStart"/>
      <w:r w:rsidRPr="002519E3">
        <w:t>combobox</w:t>
      </w:r>
      <w:proofErr w:type="spellEnd"/>
      <w:r w:rsidRPr="002519E3">
        <w:t xml:space="preserve"> com múltipla seleção;</w:t>
      </w:r>
    </w:p>
    <w:p w14:paraId="3A7CC617" w14:textId="77777777" w:rsidR="00B36EE9" w:rsidRPr="002519E3" w:rsidRDefault="00B36EE9" w:rsidP="00B36EE9">
      <w:pPr>
        <w:pStyle w:val="PargrafodaLista"/>
        <w:rPr>
          <w:position w:val="3"/>
        </w:rPr>
      </w:pPr>
    </w:p>
    <w:p w14:paraId="1DBEC448" w14:textId="488E63B0" w:rsidR="00B36EE9" w:rsidRPr="002519E3" w:rsidRDefault="00B36EE9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No </w:t>
      </w:r>
      <w:r w:rsidRPr="002519E3">
        <w:t>filtro “</w:t>
      </w:r>
      <w:r w:rsidRPr="002519E3">
        <w:rPr>
          <w:b/>
        </w:rPr>
        <w:t>Ano da Eleição</w:t>
      </w:r>
      <w:r w:rsidRPr="002519E3">
        <w:t xml:space="preserve">”, o sistema deve exibir os valores dos anos que possuam chapa Criadas e Confirmadas; </w:t>
      </w:r>
    </w:p>
    <w:p w14:paraId="5E057C41" w14:textId="77777777" w:rsidR="00B36EE9" w:rsidRPr="002519E3" w:rsidRDefault="00B36EE9" w:rsidP="00B36EE9">
      <w:pPr>
        <w:pStyle w:val="PargrafodaLista"/>
        <w:rPr>
          <w:position w:val="3"/>
        </w:rPr>
      </w:pPr>
    </w:p>
    <w:p w14:paraId="1C64B1CB" w14:textId="71F06A5B" w:rsidR="00B36EE9" w:rsidRPr="002519E3" w:rsidRDefault="00B36EE9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No </w:t>
      </w:r>
      <w:r w:rsidRPr="002519E3">
        <w:t>filtro “</w:t>
      </w:r>
      <w:r w:rsidRPr="002519E3">
        <w:rPr>
          <w:b/>
        </w:rPr>
        <w:t>Eleição</w:t>
      </w:r>
      <w:r w:rsidRPr="002519E3">
        <w:t>”, o sistema deve exibir os números das eleições referente ao(s) ano(s) selecionados no campo “Ano da Eleição”;</w:t>
      </w:r>
      <w:r w:rsidRPr="002519E3">
        <w:rPr>
          <w:color w:val="000000" w:themeColor="text1"/>
        </w:rPr>
        <w:t xml:space="preserve"> </w:t>
      </w:r>
    </w:p>
    <w:p w14:paraId="71463528" w14:textId="77777777" w:rsidR="00503E80" w:rsidRPr="002519E3" w:rsidRDefault="00503E80" w:rsidP="00503E80">
      <w:pPr>
        <w:pStyle w:val="PargrafodaLista"/>
        <w:rPr>
          <w:position w:val="3"/>
        </w:rPr>
      </w:pPr>
    </w:p>
    <w:p w14:paraId="2F2D208B" w14:textId="58E4DD7F" w:rsidR="00503E80" w:rsidRPr="002519E3" w:rsidRDefault="00503E80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No </w:t>
      </w:r>
      <w:r w:rsidRPr="002519E3">
        <w:t xml:space="preserve">filtro </w:t>
      </w:r>
      <w:r w:rsidRPr="002519E3">
        <w:rPr>
          <w:b/>
        </w:rPr>
        <w:t>Tipo de Processo</w:t>
      </w:r>
      <w:r w:rsidRPr="002519E3">
        <w:t>: Ordinário ou Extraordinário;</w:t>
      </w:r>
    </w:p>
    <w:p w14:paraId="59D90A08" w14:textId="77777777" w:rsidR="00503E80" w:rsidRPr="002519E3" w:rsidRDefault="00503E80" w:rsidP="00503E80">
      <w:pPr>
        <w:pStyle w:val="PargrafodaLista"/>
        <w:rPr>
          <w:position w:val="3"/>
        </w:rPr>
      </w:pPr>
    </w:p>
    <w:p w14:paraId="3EBF3E12" w14:textId="4A4FECBC" w:rsidR="00503E80" w:rsidRPr="002519E3" w:rsidRDefault="00503E80" w:rsidP="00CC389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9" w:name="_Ref34138790"/>
      <w:r w:rsidRPr="002519E3">
        <w:rPr>
          <w:position w:val="3"/>
        </w:rPr>
        <w:t xml:space="preserve">Exibir o </w:t>
      </w:r>
      <w:r w:rsidRPr="002519E3">
        <w:t>resultado da pesquisa com as colunas:</w:t>
      </w:r>
      <w:bookmarkEnd w:id="29"/>
    </w:p>
    <w:p w14:paraId="1693EB86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Ano</w:t>
      </w:r>
    </w:p>
    <w:p w14:paraId="43BF3910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Eleição</w:t>
      </w:r>
    </w:p>
    <w:p w14:paraId="19FCFC4C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Tipo de Processo</w:t>
      </w:r>
    </w:p>
    <w:p w14:paraId="1967AF27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Resolução</w:t>
      </w:r>
    </w:p>
    <w:p w14:paraId="39B71FD8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Status da Eleição</w:t>
      </w:r>
    </w:p>
    <w:p w14:paraId="414D6F8B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  <w:r w:rsidRPr="002519E3">
        <w:rPr>
          <w:b/>
        </w:rPr>
        <w:t>Ação</w:t>
      </w:r>
    </w:p>
    <w:p w14:paraId="52BD0BAD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2519E3">
        <w:rPr>
          <w:b/>
        </w:rPr>
        <w:t>Buscar</w:t>
      </w:r>
    </w:p>
    <w:p w14:paraId="7B896506" w14:textId="77777777" w:rsidR="00503E80" w:rsidRPr="002519E3" w:rsidRDefault="00503E80" w:rsidP="00503E80">
      <w:pPr>
        <w:pStyle w:val="PargrafodaLista"/>
        <w:rPr>
          <w:position w:val="3"/>
        </w:rPr>
      </w:pPr>
    </w:p>
    <w:p w14:paraId="4FC9A814" w14:textId="0B893B57" w:rsidR="00A154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rPr>
          <w:position w:val="3"/>
        </w:rPr>
        <w:t xml:space="preserve">Exibir </w:t>
      </w:r>
      <w:r w:rsidRPr="002519E3">
        <w:t>o resultado da pesquisa em ordem cronológica crescente (ano); e logo em seguida em ordem crescente do número da “Eleição”;</w:t>
      </w:r>
      <w:r w:rsidRPr="002519E3">
        <w:rPr>
          <w:color w:val="000000" w:themeColor="text1"/>
        </w:rPr>
        <w:t xml:space="preserve"> </w:t>
      </w:r>
    </w:p>
    <w:p w14:paraId="7351CA61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AB61FF2" w14:textId="7A10D895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360" w:hanging="76"/>
        <w:contextualSpacing/>
        <w:jc w:val="both"/>
      </w:pPr>
      <w:r w:rsidRPr="002519E3">
        <w:rPr>
          <w:color w:val="000000" w:themeColor="text1"/>
        </w:rPr>
        <w:t xml:space="preserve">No </w:t>
      </w:r>
      <w:r w:rsidRPr="002519E3">
        <w:t>resultado da pesquisa, caso o número de registros seja acima de 10, </w:t>
      </w:r>
      <w:r w:rsidRPr="002519E3">
        <w:br/>
        <w:t>o sistema deve aplicar o componente de paginação. Apresentar de 10 em 10 registros;</w:t>
      </w:r>
    </w:p>
    <w:p w14:paraId="2E2FDB67" w14:textId="77777777" w:rsidR="00503E80" w:rsidRPr="002519E3" w:rsidRDefault="00503E80" w:rsidP="00503E80">
      <w:pPr>
        <w:pStyle w:val="PargrafodaLista"/>
      </w:pPr>
    </w:p>
    <w:p w14:paraId="23CDEDFD" w14:textId="3561DBE4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>Deve disponibilizar o campo “Buscar”, aonde o ator poderá realizar suas buscas dentro dos dados contidos no resultado da pesquisa;</w:t>
      </w:r>
    </w:p>
    <w:p w14:paraId="03317A7A" w14:textId="77777777" w:rsidR="00503E80" w:rsidRPr="002519E3" w:rsidRDefault="00503E80" w:rsidP="006D2C42">
      <w:pPr>
        <w:pStyle w:val="PargrafodaLista"/>
        <w:ind w:left="709"/>
      </w:pPr>
    </w:p>
    <w:p w14:paraId="063D92B2" w14:textId="7BE8D39E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Caso o sistema identifique que o ator informou um valor no campo “Buscar”, que não possui resultado, o sistema deve exibir </w:t>
      </w:r>
      <w:proofErr w:type="spellStart"/>
      <w:r w:rsidRPr="002519E3">
        <w:t>mensagem</w:t>
      </w:r>
      <w:proofErr w:type="spellEnd"/>
      <w:r w:rsidRPr="002519E3">
        <w:t xml:space="preserve">;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_Ref33800472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ME014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306358F2" w14:textId="77777777" w:rsidR="00503E80" w:rsidRPr="002519E3" w:rsidRDefault="00503E80" w:rsidP="006D2C42">
      <w:pPr>
        <w:pStyle w:val="PargrafodaLista"/>
        <w:ind w:left="709"/>
      </w:pPr>
    </w:p>
    <w:p w14:paraId="69745EBD" w14:textId="06645B03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Para os campos </w:t>
      </w:r>
      <w:r w:rsidRPr="002519E3">
        <w:rPr>
          <w:color w:val="auto"/>
        </w:rPr>
        <w:t>de seleção, deve exibir a opção “Selecione” como padrão;</w:t>
      </w:r>
    </w:p>
    <w:p w14:paraId="6131E83F" w14:textId="77777777" w:rsidR="00503E80" w:rsidRPr="002519E3" w:rsidRDefault="00503E80" w:rsidP="006D2C42">
      <w:pPr>
        <w:pStyle w:val="PargrafodaLista"/>
        <w:ind w:left="709"/>
      </w:pPr>
    </w:p>
    <w:p w14:paraId="530425FB" w14:textId="2E0B50DB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Caso </w:t>
      </w:r>
      <w:r w:rsidRPr="002519E3">
        <w:rPr>
          <w:color w:val="auto"/>
        </w:rPr>
        <w:t xml:space="preserve">o sistema não encontre nenhum resultado da pesquisa, com os filtros informados pelo ator, o sistema deve exibir a mensagem;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_Ref33800472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ME014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 xml:space="preserve">], </w:t>
      </w:r>
      <w:r w:rsidRPr="002519E3">
        <w:rPr>
          <w:color w:val="000000" w:themeColor="text1"/>
        </w:rPr>
        <w:t>abaixo da grid do resultado da pesquisa;</w:t>
      </w:r>
    </w:p>
    <w:p w14:paraId="2F89B73B" w14:textId="77777777" w:rsidR="00503E80" w:rsidRPr="002519E3" w:rsidRDefault="00503E80" w:rsidP="006D2C42">
      <w:pPr>
        <w:pStyle w:val="PargrafodaLista"/>
        <w:ind w:left="709"/>
      </w:pPr>
    </w:p>
    <w:p w14:paraId="28EB9AF0" w14:textId="2B97FF2B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Ao </w:t>
      </w:r>
      <w:r w:rsidRPr="002519E3">
        <w:rPr>
          <w:color w:val="auto"/>
        </w:rPr>
        <w:t xml:space="preserve">acionar o link na coluna RESOLUÇÃO, o sistema deve realizar o download do arquivo anexado pelo ator na HST02; O nome do arquivo deve ser exibido em um </w:t>
      </w:r>
      <w:proofErr w:type="spellStart"/>
      <w:r w:rsidRPr="002519E3">
        <w:rPr>
          <w:color w:val="auto"/>
        </w:rPr>
        <w:t>Hint</w:t>
      </w:r>
      <w:proofErr w:type="spellEnd"/>
      <w:r w:rsidRPr="002519E3">
        <w:rPr>
          <w:color w:val="auto"/>
        </w:rPr>
        <w:t>, conforme inclusão realizada pelo ator na HST02;</w:t>
      </w:r>
    </w:p>
    <w:p w14:paraId="41C2916F" w14:textId="77777777" w:rsidR="006D2C42" w:rsidRPr="002519E3" w:rsidRDefault="006D2C42" w:rsidP="006D2C42">
      <w:pPr>
        <w:pStyle w:val="PargrafodaLista"/>
      </w:pPr>
    </w:p>
    <w:p w14:paraId="3806809C" w14:textId="00813A71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Ao acionar o </w:t>
      </w:r>
      <w:proofErr w:type="gramStart"/>
      <w:r w:rsidRPr="002519E3">
        <w:t xml:space="preserve">componente </w:t>
      </w:r>
      <w:r w:rsidRPr="002519E3">
        <w:rPr>
          <w:noProof/>
        </w:rPr>
        <w:drawing>
          <wp:inline distT="0" distB="0" distL="0" distR="0" wp14:anchorId="220673B8" wp14:editId="6C921A81">
            <wp:extent cx="38095" cy="190476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t>,</w:t>
      </w:r>
      <w:proofErr w:type="gramEnd"/>
      <w:r w:rsidRPr="002519E3">
        <w:t xml:space="preserve"> o sistema deve exibir a ação “</w:t>
      </w:r>
      <w:r w:rsidRPr="002519E3">
        <w:rPr>
          <w:color w:val="31849B" w:themeColor="accent5" w:themeShade="BF"/>
        </w:rPr>
        <w:t>Visualizar</w:t>
      </w:r>
      <w:r w:rsidRPr="002519E3">
        <w:t>”</w:t>
      </w:r>
    </w:p>
    <w:p w14:paraId="5CE42266" w14:textId="77777777" w:rsidR="00503E80" w:rsidRPr="002519E3" w:rsidRDefault="00503E80" w:rsidP="006D2C42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</w:pPr>
    </w:p>
    <w:p w14:paraId="7BC3F140" w14:textId="0F0CDEC1" w:rsidR="00503E80" w:rsidRPr="002519E3" w:rsidRDefault="00503E80" w:rsidP="006D2C4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</w:pPr>
      <w:r w:rsidRPr="002519E3">
        <w:t xml:space="preserve">Ao acionar a ação </w:t>
      </w:r>
      <w:r w:rsidR="006D2C42" w:rsidRPr="002519E3">
        <w:t>“</w:t>
      </w:r>
      <w:r w:rsidRPr="002519E3">
        <w:rPr>
          <w:color w:val="31849B" w:themeColor="accent5" w:themeShade="BF"/>
        </w:rPr>
        <w:t>Visualizar</w:t>
      </w:r>
      <w:r w:rsidR="006D2C42" w:rsidRPr="002519E3">
        <w:rPr>
          <w:color w:val="auto"/>
        </w:rPr>
        <w:t>”</w:t>
      </w:r>
      <w:r w:rsidRPr="002519E3">
        <w:t>, o sistema deve exibir a interface</w:t>
      </w:r>
      <w:r w:rsidR="007017F7" w:rsidRPr="002519E3">
        <w:t xml:space="preserve"> </w:t>
      </w:r>
      <w:r w:rsidR="007017F7" w:rsidRPr="002519E3">
        <w:rPr>
          <w:color w:val="31849B" w:themeColor="accent5" w:themeShade="BF"/>
        </w:rPr>
        <w:t>[</w:t>
      </w:r>
      <w:r w:rsidR="007017F7" w:rsidRPr="002519E3">
        <w:rPr>
          <w:color w:val="31849B" w:themeColor="accent5" w:themeShade="BF"/>
        </w:rPr>
        <w:fldChar w:fldCharType="begin"/>
      </w:r>
      <w:r w:rsidR="007017F7" w:rsidRPr="002519E3">
        <w:rPr>
          <w:color w:val="31849B" w:themeColor="accent5" w:themeShade="BF"/>
        </w:rPr>
        <w:instrText xml:space="preserve"> REF _Ref33800727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7017F7" w:rsidRPr="002519E3">
        <w:rPr>
          <w:color w:val="31849B" w:themeColor="accent5" w:themeShade="BF"/>
        </w:rPr>
      </w:r>
      <w:r w:rsidR="007017F7" w:rsidRPr="002519E3">
        <w:rPr>
          <w:color w:val="31849B" w:themeColor="accent5" w:themeShade="BF"/>
        </w:rPr>
        <w:fldChar w:fldCharType="separate"/>
      </w:r>
      <w:r w:rsidR="007017F7" w:rsidRPr="002519E3">
        <w:rPr>
          <w:color w:val="31849B" w:themeColor="accent5" w:themeShade="BF"/>
        </w:rPr>
        <w:t>P02</w:t>
      </w:r>
      <w:r w:rsidR="007017F7" w:rsidRPr="002519E3">
        <w:rPr>
          <w:color w:val="31849B" w:themeColor="accent5" w:themeShade="BF"/>
        </w:rPr>
        <w:fldChar w:fldCharType="end"/>
      </w:r>
      <w:r w:rsidR="007017F7" w:rsidRPr="002519E3">
        <w:rPr>
          <w:color w:val="31849B" w:themeColor="accent5" w:themeShade="BF"/>
        </w:rPr>
        <w:t>]</w:t>
      </w:r>
      <w:r w:rsidR="007017F7" w:rsidRPr="002519E3">
        <w:rPr>
          <w:color w:val="auto"/>
        </w:rPr>
        <w:t>;</w:t>
      </w:r>
    </w:p>
    <w:p w14:paraId="0124CC72" w14:textId="77777777" w:rsidR="00503E80" w:rsidRPr="002519E3" w:rsidRDefault="00503E8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428C7BE" w14:textId="77777777" w:rsidR="007D1570" w:rsidRPr="002519E3" w:rsidRDefault="007D1570" w:rsidP="00503E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030B96B" w14:textId="77777777" w:rsidR="00A15480" w:rsidRPr="002519E3" w:rsidRDefault="00A15480" w:rsidP="00A15480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DA70094" w14:textId="7157DD1F" w:rsidR="00927359" w:rsidRPr="002519E3" w:rsidRDefault="00927359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Visualizar Quantidade de Chapas Criadas – UF e IES</w:t>
      </w:r>
      <w:r w:rsidRPr="002519E3">
        <w:t xml:space="preserve">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_Ref33800727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P02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6EFBEF0B" w14:textId="5CD226DB" w:rsidR="00927359" w:rsidRPr="002519E3" w:rsidRDefault="00927359" w:rsidP="00917A2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O sistema deve disponibilizar a interface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_Ref33800727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P02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 xml:space="preserve">] </w:t>
      </w:r>
      <w:r w:rsidRPr="002519E3">
        <w:rPr>
          <w:color w:val="auto"/>
        </w:rPr>
        <w:t xml:space="preserve">para que o </w:t>
      </w:r>
      <w:r w:rsidR="00E22EB4" w:rsidRPr="002519E3">
        <w:rPr>
          <w:color w:val="31849B" w:themeColor="accent5" w:themeShade="BF"/>
        </w:rPr>
        <w:t xml:space="preserve">Assessores </w:t>
      </w:r>
      <w:r w:rsidRPr="002519E3">
        <w:rPr>
          <w:color w:val="31849B" w:themeColor="accent5" w:themeShade="BF"/>
        </w:rPr>
        <w:t>CEN/BR</w:t>
      </w:r>
      <w:r w:rsidRPr="002519E3">
        <w:rPr>
          <w:color w:val="auto"/>
        </w:rPr>
        <w:t xml:space="preserve"> possa acompanhar/ monitorar as chapas criadas</w:t>
      </w:r>
      <w:r w:rsidR="00917A21" w:rsidRPr="002519E3">
        <w:rPr>
          <w:color w:val="auto"/>
        </w:rPr>
        <w:t xml:space="preserve"> e suas pendências</w:t>
      </w:r>
      <w:r w:rsidRPr="002519E3">
        <w:rPr>
          <w:color w:val="000000" w:themeColor="text1"/>
        </w:rPr>
        <w:t>;</w:t>
      </w:r>
    </w:p>
    <w:p w14:paraId="227A873D" w14:textId="77777777" w:rsidR="0088154B" w:rsidRPr="002519E3" w:rsidRDefault="0088154B" w:rsidP="0088154B">
      <w:pPr>
        <w:pStyle w:val="PargrafodaLista"/>
        <w:widowControl/>
        <w:autoSpaceDE/>
        <w:autoSpaceDN/>
        <w:adjustRightInd/>
        <w:spacing w:after="200" w:line="276" w:lineRule="auto"/>
        <w:ind w:left="709"/>
        <w:contextualSpacing/>
        <w:jc w:val="both"/>
        <w:rPr>
          <w:position w:val="3"/>
        </w:rPr>
      </w:pPr>
    </w:p>
    <w:p w14:paraId="00C139AE" w14:textId="4EC0AD2E" w:rsidR="00927359" w:rsidRPr="002519E3" w:rsidRDefault="00927359" w:rsidP="0088154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709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O sistema deve </w:t>
      </w:r>
      <w:r w:rsidRPr="002519E3">
        <w:t xml:space="preserve">exibir a interface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_Ref33800727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P02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 xml:space="preserve">] </w:t>
      </w:r>
      <w:r w:rsidRPr="002519E3">
        <w:rPr>
          <w:color w:val="auto"/>
        </w:rPr>
        <w:t>com as seguintes colunas</w:t>
      </w:r>
      <w:r w:rsidRPr="002519E3">
        <w:rPr>
          <w:position w:val="3"/>
        </w:rPr>
        <w:t>:</w:t>
      </w:r>
    </w:p>
    <w:p w14:paraId="6D383F39" w14:textId="77777777" w:rsidR="00927359" w:rsidRPr="002519E3" w:rsidRDefault="00927359" w:rsidP="00927359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134"/>
        <w:contextualSpacing/>
        <w:rPr>
          <w:color w:val="auto"/>
        </w:rPr>
      </w:pPr>
      <w:r w:rsidRPr="002519E3">
        <w:rPr>
          <w:b/>
          <w:color w:val="auto"/>
        </w:rPr>
        <w:t>Estado</w:t>
      </w:r>
      <w:r w:rsidRPr="002519E3">
        <w:rPr>
          <w:color w:val="auto"/>
        </w:rPr>
        <w:t xml:space="preserve">: o sistema deve exibir a bandeira da UF + CE/&lt;UF&gt;. O sistema deve validar na HST02, as UF cadastradas para participar da eleição selecionada. E deve exibir apenas essas </w:t>
      </w:r>
      <w:proofErr w:type="spellStart"/>
      <w:r w:rsidRPr="002519E3">
        <w:rPr>
          <w:color w:val="auto"/>
        </w:rPr>
        <w:t>UFs</w:t>
      </w:r>
      <w:proofErr w:type="spellEnd"/>
      <w:r w:rsidRPr="002519E3">
        <w:rPr>
          <w:color w:val="auto"/>
        </w:rPr>
        <w:t xml:space="preserve"> selecionadas na HST02.</w:t>
      </w:r>
    </w:p>
    <w:p w14:paraId="21DE65F8" w14:textId="77777777" w:rsidR="00927359" w:rsidRPr="002519E3" w:rsidRDefault="00927359" w:rsidP="00927359">
      <w:pPr>
        <w:pStyle w:val="PargrafodaLista"/>
        <w:rPr>
          <w:color w:val="auto"/>
        </w:rPr>
      </w:pPr>
    </w:p>
    <w:p w14:paraId="6BFAA319" w14:textId="1416F99D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O sistema deve validar também se para eleição selecionada, possuirá eleição para </w:t>
      </w:r>
      <w:r w:rsidRPr="002519E3">
        <w:rPr>
          <w:b/>
          <w:color w:val="auto"/>
        </w:rPr>
        <w:t>IES</w:t>
      </w:r>
      <w:r w:rsidRPr="002519E3">
        <w:rPr>
          <w:color w:val="auto"/>
        </w:rPr>
        <w:t>, caso possua o sistema deve exibir o registro das informações do IES, como sendo o último registro da interface, e deve exibir a bandeira do Brasil + IES;</w:t>
      </w:r>
    </w:p>
    <w:p w14:paraId="094FE547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</w:p>
    <w:p w14:paraId="591B9D8C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O sistema deve exibir apenas um (1) registro consolidado com todas as informações do Brasil, para </w:t>
      </w:r>
      <w:r w:rsidRPr="002519E3">
        <w:rPr>
          <w:b/>
          <w:color w:val="auto"/>
        </w:rPr>
        <w:t>IES</w:t>
      </w:r>
      <w:r w:rsidRPr="002519E3">
        <w:rPr>
          <w:color w:val="auto"/>
        </w:rPr>
        <w:t>, ou seja, todas as chapas criadas para IES, devem ser apresentadas no Registro único para IES;</w:t>
      </w:r>
    </w:p>
    <w:p w14:paraId="1377EC03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</w:p>
    <w:p w14:paraId="7AA5F4FF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O sistema deve exibir o </w:t>
      </w:r>
      <w:proofErr w:type="spellStart"/>
      <w:r w:rsidRPr="002519E3">
        <w:rPr>
          <w:color w:val="auto"/>
        </w:rPr>
        <w:t>card</w:t>
      </w:r>
      <w:proofErr w:type="spellEnd"/>
      <w:r w:rsidRPr="002519E3">
        <w:rPr>
          <w:color w:val="auto"/>
        </w:rPr>
        <w:t xml:space="preserve"> dos registro do IES destacado de cinza:</w:t>
      </w:r>
    </w:p>
    <w:p w14:paraId="4BB4C688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2519E3">
        <w:rPr>
          <w:noProof/>
          <w:color w:val="auto"/>
        </w:rPr>
        <w:drawing>
          <wp:inline distT="0" distB="0" distL="0" distR="0" wp14:anchorId="4CF74334" wp14:editId="44D9F00A">
            <wp:extent cx="5257800" cy="356904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26" cy="3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3ED2" w14:textId="77777777" w:rsidR="00927359" w:rsidRPr="002519E3" w:rsidRDefault="00927359" w:rsidP="00927359">
      <w:pPr>
        <w:pStyle w:val="PargrafodaLista"/>
        <w:ind w:left="1134"/>
        <w:rPr>
          <w:color w:val="auto"/>
        </w:rPr>
      </w:pPr>
    </w:p>
    <w:p w14:paraId="09440251" w14:textId="77777777" w:rsidR="00927359" w:rsidRPr="002519E3" w:rsidRDefault="00927359" w:rsidP="00927359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2519E3">
        <w:rPr>
          <w:b/>
          <w:color w:val="auto"/>
        </w:rPr>
        <w:t>Quantidade de Chapa</w:t>
      </w:r>
      <w:r w:rsidRPr="002519E3">
        <w:rPr>
          <w:color w:val="auto"/>
        </w:rPr>
        <w:t xml:space="preserve">: o sistema de exibir a quantidade de chapa criada para cada UF, caso não tenha nenhuma chapa criada para uma especifica UF, o sistema deve exibir o valor (0) zero; Ou seja, o sistema deve exibir todas as </w:t>
      </w:r>
      <w:proofErr w:type="spellStart"/>
      <w:r w:rsidRPr="002519E3">
        <w:rPr>
          <w:color w:val="auto"/>
        </w:rPr>
        <w:t>UFs</w:t>
      </w:r>
      <w:proofErr w:type="spellEnd"/>
      <w:r w:rsidRPr="002519E3">
        <w:rPr>
          <w:color w:val="auto"/>
        </w:rPr>
        <w:t xml:space="preserve"> incluídas na HST02, e a medida que for incluídas as chapas o sistema deverá ir atualizando a coluna Quantidade de Chapa;</w:t>
      </w:r>
    </w:p>
    <w:p w14:paraId="11199301" w14:textId="77777777" w:rsidR="00927359" w:rsidRPr="002519E3" w:rsidRDefault="00927359" w:rsidP="00927359">
      <w:pPr>
        <w:pStyle w:val="PargrafodaLista"/>
        <w:rPr>
          <w:color w:val="auto"/>
        </w:rPr>
      </w:pPr>
    </w:p>
    <w:p w14:paraId="1D293BF9" w14:textId="77777777" w:rsidR="00927359" w:rsidRPr="002519E3" w:rsidRDefault="00927359" w:rsidP="00927359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134"/>
        <w:contextualSpacing/>
        <w:rPr>
          <w:color w:val="auto"/>
        </w:rPr>
      </w:pPr>
      <w:r w:rsidRPr="002519E3">
        <w:rPr>
          <w:b/>
          <w:color w:val="auto"/>
        </w:rPr>
        <w:t>Quantidade de Chapas Com Pendência</w:t>
      </w:r>
      <w:r w:rsidRPr="002519E3">
        <w:rPr>
          <w:color w:val="auto"/>
        </w:rPr>
        <w:t xml:space="preserve">: o sistema deve validar e exibir a quantidade de chapa que possuem pendência para cada UF. O sistema deve validar na estória HST022 nas Aba Chapa com Pendência e Aba Chapa Concluída;      </w:t>
      </w:r>
    </w:p>
    <w:p w14:paraId="51EE722F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720"/>
        <w:contextualSpacing/>
        <w:rPr>
          <w:b/>
          <w:u w:val="single"/>
        </w:rPr>
      </w:pPr>
    </w:p>
    <w:p w14:paraId="439F4DCA" w14:textId="34AF4F9E" w:rsidR="00927359" w:rsidRPr="002519E3" w:rsidRDefault="00927359" w:rsidP="00927359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134"/>
        <w:contextualSpacing/>
        <w:rPr>
          <w:color w:val="auto"/>
        </w:rPr>
      </w:pPr>
      <w:r w:rsidRPr="002519E3">
        <w:rPr>
          <w:b/>
          <w:color w:val="auto"/>
        </w:rPr>
        <w:t xml:space="preserve">Quantidade de Chapas </w:t>
      </w:r>
      <w:r w:rsidR="000D07E2" w:rsidRPr="002519E3">
        <w:rPr>
          <w:b/>
          <w:color w:val="auto"/>
        </w:rPr>
        <w:t>Sem Pendência</w:t>
      </w:r>
      <w:r w:rsidRPr="002519E3">
        <w:rPr>
          <w:color w:val="auto"/>
        </w:rPr>
        <w:t>: o sistema deve validar e exibir a quantidade de chapa CONCLUÍDA</w:t>
      </w:r>
      <w:r w:rsidR="000D07E2" w:rsidRPr="002519E3">
        <w:rPr>
          <w:color w:val="auto"/>
        </w:rPr>
        <w:t xml:space="preserve"> (sem pendência)</w:t>
      </w:r>
      <w:r w:rsidRPr="002519E3">
        <w:rPr>
          <w:color w:val="auto"/>
        </w:rPr>
        <w:t xml:space="preserve"> para cada UF. O sistema deve validar na estória HST022 nas Abas Chapa com Pendência e Aba Chapa Concluída;      </w:t>
      </w:r>
    </w:p>
    <w:p w14:paraId="51781A9E" w14:textId="77777777" w:rsidR="00927359" w:rsidRPr="002519E3" w:rsidRDefault="00927359" w:rsidP="00927359">
      <w:pPr>
        <w:pStyle w:val="PargrafodaLista"/>
        <w:widowControl/>
        <w:autoSpaceDE/>
        <w:adjustRightInd/>
        <w:spacing w:after="200" w:line="276" w:lineRule="auto"/>
        <w:ind w:left="1134"/>
        <w:contextualSpacing/>
      </w:pPr>
    </w:p>
    <w:p w14:paraId="07A2103F" w14:textId="77777777" w:rsidR="00927359" w:rsidRPr="002519E3" w:rsidRDefault="00927359" w:rsidP="00927359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134"/>
        <w:contextualSpacing/>
      </w:pPr>
      <w:r w:rsidRPr="002519E3">
        <w:rPr>
          <w:b/>
          <w:color w:val="auto"/>
        </w:rPr>
        <w:t>Ação</w:t>
      </w:r>
      <w:r w:rsidRPr="002519E3">
        <w:rPr>
          <w:color w:val="auto"/>
        </w:rPr>
        <w:t xml:space="preserve">: o sistema deve exibir o </w:t>
      </w:r>
      <w:proofErr w:type="gramStart"/>
      <w:r w:rsidRPr="002519E3">
        <w:rPr>
          <w:color w:val="auto"/>
        </w:rPr>
        <w:t xml:space="preserve">componente </w:t>
      </w:r>
      <w:r w:rsidRPr="002519E3">
        <w:rPr>
          <w:noProof/>
        </w:rPr>
        <w:drawing>
          <wp:inline distT="0" distB="0" distL="0" distR="0" wp14:anchorId="77DA9AC7" wp14:editId="1870BAC2">
            <wp:extent cx="38095" cy="190476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,</w:t>
      </w:r>
      <w:proofErr w:type="gramEnd"/>
      <w:r w:rsidRPr="002519E3">
        <w:rPr>
          <w:color w:val="auto"/>
        </w:rPr>
        <w:t xml:space="preserve"> ao aciona-lo o sistema deve exibir a ação </w:t>
      </w:r>
      <w:r w:rsidRPr="002519E3">
        <w:rPr>
          <w:color w:val="31849B" w:themeColor="accent5" w:themeShade="BF"/>
        </w:rPr>
        <w:t>Visualizar Chapas</w:t>
      </w:r>
      <w:r w:rsidRPr="002519E3">
        <w:rPr>
          <w:color w:val="auto"/>
        </w:rPr>
        <w:t>;</w:t>
      </w:r>
    </w:p>
    <w:p w14:paraId="6F55E320" w14:textId="49B93B2F" w:rsidR="00927359" w:rsidRPr="002519E3" w:rsidRDefault="00927359" w:rsidP="0050541B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</w:pPr>
      <w:r w:rsidRPr="002519E3">
        <w:rPr>
          <w:color w:val="auto"/>
        </w:rPr>
        <w:t>Ao acionar a opção</w:t>
      </w:r>
      <w:r w:rsidRPr="002519E3">
        <w:rPr>
          <w:b/>
          <w:color w:val="auto"/>
        </w:rPr>
        <w:t xml:space="preserve"> </w:t>
      </w:r>
      <w:r w:rsidRPr="002519E3">
        <w:rPr>
          <w:color w:val="31849B" w:themeColor="accent5" w:themeShade="BF"/>
        </w:rPr>
        <w:t>Visualizar Chapas</w:t>
      </w:r>
      <w:r w:rsidRPr="002519E3">
        <w:rPr>
          <w:b/>
          <w:color w:val="auto"/>
        </w:rPr>
        <w:t xml:space="preserve">, </w:t>
      </w:r>
      <w:r w:rsidRPr="002519E3">
        <w:rPr>
          <w:color w:val="auto"/>
        </w:rPr>
        <w:t>o sistema deve exibir a interface</w:t>
      </w:r>
      <w:r w:rsidRPr="002519E3">
        <w:rPr>
          <w:color w:val="31849B" w:themeColor="accent5" w:themeShade="BF"/>
        </w:rPr>
        <w:t xml:space="preserve"> 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_Ref33801262 \r \h </w:instrText>
      </w:r>
      <w:r w:rsidR="0050541B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 xml:space="preserve">, </w:t>
      </w:r>
      <w:r w:rsidR="0050541B" w:rsidRPr="002519E3">
        <w:rPr>
          <w:color w:val="auto"/>
        </w:rPr>
        <w:t xml:space="preserve">com as chapas da UF, </w:t>
      </w:r>
      <w:r w:rsidRPr="002519E3">
        <w:rPr>
          <w:color w:val="000000" w:themeColor="text1"/>
        </w:rPr>
        <w:t>conforme seleção realizada pelo ator.</w:t>
      </w:r>
    </w:p>
    <w:p w14:paraId="56A26ADE" w14:textId="77777777" w:rsidR="00927359" w:rsidRPr="002519E3" w:rsidRDefault="00927359" w:rsidP="00927359">
      <w:pPr>
        <w:pStyle w:val="PargrafodaLista"/>
        <w:rPr>
          <w:position w:val="3"/>
        </w:rPr>
      </w:pPr>
    </w:p>
    <w:p w14:paraId="6C2BE1E4" w14:textId="3F37FAAE" w:rsidR="00927359" w:rsidRPr="002519E3" w:rsidRDefault="0050541B" w:rsidP="0092735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lastRenderedPageBreak/>
        <w:t>O sistema deve</w:t>
      </w:r>
      <w:r w:rsidRPr="002519E3">
        <w:t xml:space="preserve"> calcular a quantidade de chapa cadastradas/confirmadas, ou seja, o somatório da coluna Quantidade de Chapas; E deve exibir este valor abaixo dos registros das chapas</w:t>
      </w:r>
    </w:p>
    <w:p w14:paraId="2E9CADF8" w14:textId="77777777" w:rsidR="0050541B" w:rsidRPr="002519E3" w:rsidRDefault="0050541B" w:rsidP="0050541B">
      <w:pPr>
        <w:pStyle w:val="PargrafodaLista"/>
        <w:widowControl/>
        <w:autoSpaceDE/>
        <w:adjustRightInd/>
        <w:spacing w:after="200" w:line="276" w:lineRule="auto"/>
        <w:ind w:left="720"/>
        <w:contextualSpacing/>
        <w:rPr>
          <w:color w:val="auto"/>
        </w:rPr>
      </w:pPr>
      <w:r w:rsidRPr="002519E3">
        <w:rPr>
          <w:noProof/>
          <w:color w:val="auto"/>
        </w:rPr>
        <w:drawing>
          <wp:inline distT="0" distB="0" distL="0" distR="0" wp14:anchorId="3CE178A8" wp14:editId="4026CE2E">
            <wp:extent cx="2553194" cy="57207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94" cy="5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</w:t>
      </w:r>
    </w:p>
    <w:p w14:paraId="4BCAC481" w14:textId="77777777" w:rsidR="0050541B" w:rsidRPr="002519E3" w:rsidRDefault="0050541B" w:rsidP="0050541B">
      <w:pPr>
        <w:pStyle w:val="PargrafodaLista"/>
        <w:widowControl/>
        <w:autoSpaceDE/>
        <w:adjustRightInd/>
        <w:spacing w:after="200" w:line="276" w:lineRule="auto"/>
        <w:ind w:left="720"/>
        <w:contextualSpacing/>
      </w:pPr>
    </w:p>
    <w:p w14:paraId="4206A759" w14:textId="4808D947" w:rsidR="0050541B" w:rsidRPr="002519E3" w:rsidRDefault="0050541B" w:rsidP="0092735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Caso </w:t>
      </w:r>
      <w:r w:rsidRPr="002519E3">
        <w:t xml:space="preserve">uma das UF não tenha nenhuma chapa criada, o sistema deve desabilitar a ação </w:t>
      </w:r>
      <w:r w:rsidRPr="002519E3">
        <w:rPr>
          <w:color w:val="31849B" w:themeColor="accent5" w:themeShade="BF"/>
        </w:rPr>
        <w:t xml:space="preserve">Visualizar Chapa </w:t>
      </w:r>
      <w:r w:rsidRPr="002519E3">
        <w:t>dessa UF em questão;</w:t>
      </w:r>
    </w:p>
    <w:p w14:paraId="70ED6C73" w14:textId="77777777" w:rsidR="00927359" w:rsidRPr="002519E3" w:rsidRDefault="00927359" w:rsidP="0092735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DBF121E" w14:textId="77777777" w:rsidR="00927359" w:rsidRPr="002519E3" w:rsidRDefault="00927359" w:rsidP="0092735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D831D29" w14:textId="50C09DEB" w:rsidR="00E24C69" w:rsidRPr="002519E3" w:rsidRDefault="00E24C69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Visualizar Chapas Criadas para cada UF</w:t>
      </w:r>
      <w:r w:rsidRPr="002519E3">
        <w:t>: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_Ref33801262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49DE2143" w14:textId="5B37F5F7" w:rsidR="00E24C69" w:rsidRPr="002519E3" w:rsidRDefault="00E24C69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rPr>
          <w:position w:val="3"/>
        </w:rPr>
        <w:t xml:space="preserve">O sistema deve exibir a interface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_Ref33801262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 xml:space="preserve">, com o detalhamento de todas as chapas criadas </w:t>
      </w:r>
      <w:r w:rsidR="0088154B" w:rsidRPr="002519E3">
        <w:rPr>
          <w:color w:val="auto"/>
        </w:rPr>
        <w:t>para a UF selecionada pelo ator</w:t>
      </w:r>
      <w:r w:rsidRPr="002519E3">
        <w:rPr>
          <w:color w:val="auto"/>
        </w:rPr>
        <w:t>;</w:t>
      </w:r>
      <w:r w:rsidR="0088154B" w:rsidRPr="002519E3">
        <w:rPr>
          <w:color w:val="auto"/>
        </w:rPr>
        <w:t xml:space="preserve"> OU quando o assessore CE/UF acionar o submenu Julgamento; conforme informações abaixo</w:t>
      </w:r>
    </w:p>
    <w:p w14:paraId="20538373" w14:textId="77777777" w:rsidR="00E24C69" w:rsidRPr="002519E3" w:rsidRDefault="00E24C69" w:rsidP="00E24C6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ED28236" w14:textId="77777777" w:rsidR="0088154B" w:rsidRPr="002519E3" w:rsidRDefault="00E24C69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As </w:t>
      </w:r>
      <w:r w:rsidR="00595132" w:rsidRPr="002519E3">
        <w:t xml:space="preserve">chapas </w:t>
      </w:r>
      <w:r w:rsidRPr="002519E3">
        <w:t xml:space="preserve">devem ser exibidas em ordem </w:t>
      </w:r>
      <w:r w:rsidR="006D4437" w:rsidRPr="002519E3">
        <w:t xml:space="preserve">crescente do número da chapa (coluna: nº </w:t>
      </w:r>
      <w:r w:rsidRPr="002519E3">
        <w:t>da data</w:t>
      </w:r>
      <w:r w:rsidR="006D4437" w:rsidRPr="002519E3">
        <w:t>)</w:t>
      </w:r>
      <w:r w:rsidRPr="002519E3">
        <w:t>;</w:t>
      </w:r>
      <w:r w:rsidR="006D4437" w:rsidRPr="002519E3">
        <w:t xml:space="preserve"> Caso exista alguma chapa sem numeração</w:t>
      </w:r>
      <w:r w:rsidR="0088154B" w:rsidRPr="002519E3">
        <w:t>,</w:t>
      </w:r>
      <w:r w:rsidR="006D4437" w:rsidRPr="002519E3">
        <w:t xml:space="preserve"> o sistema deve exibi-la no final. </w:t>
      </w:r>
    </w:p>
    <w:p w14:paraId="5B96028E" w14:textId="24B3ACB0" w:rsidR="00E24C69" w:rsidRPr="002519E3" w:rsidRDefault="006D4437" w:rsidP="0088154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Caso exista mais de uma chapa sem </w:t>
      </w:r>
      <w:r w:rsidR="00595132" w:rsidRPr="002519E3">
        <w:t>número</w:t>
      </w:r>
      <w:r w:rsidRPr="002519E3">
        <w:t xml:space="preserve"> o sistema deve exibi-las em ordem de criaç</w:t>
      </w:r>
      <w:r w:rsidR="00595132" w:rsidRPr="002519E3">
        <w:t>ão, conforme inclusão na (HST021);</w:t>
      </w:r>
    </w:p>
    <w:p w14:paraId="316DA719" w14:textId="77777777" w:rsidR="00E24C69" w:rsidRPr="002519E3" w:rsidRDefault="00E24C69" w:rsidP="00E24C69">
      <w:pPr>
        <w:pStyle w:val="PargrafodaLista"/>
      </w:pPr>
    </w:p>
    <w:p w14:paraId="458193C4" w14:textId="142279A9" w:rsidR="00E24C69" w:rsidRPr="002519E3" w:rsidRDefault="00E24C69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O sistema deve </w:t>
      </w:r>
      <w:r w:rsidRPr="002519E3">
        <w:rPr>
          <w:color w:val="auto"/>
        </w:rPr>
        <w:t xml:space="preserve">exibir um componente </w:t>
      </w:r>
      <w:r w:rsidRPr="002519E3">
        <w:rPr>
          <w:noProof/>
          <w:color w:val="auto"/>
        </w:rPr>
        <w:drawing>
          <wp:inline distT="0" distB="0" distL="0" distR="0" wp14:anchorId="78CE8067" wp14:editId="2520E0C9">
            <wp:extent cx="715617" cy="139139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85" cy="1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para que o ator selecione a </w:t>
      </w:r>
      <w:r w:rsidRPr="002519E3">
        <w:rPr>
          <w:b/>
          <w:color w:val="auto"/>
        </w:rPr>
        <w:t>quantidade de registro</w:t>
      </w:r>
      <w:r w:rsidRPr="002519E3">
        <w:rPr>
          <w:color w:val="auto"/>
        </w:rPr>
        <w:t xml:space="preserve"> desejad</w:t>
      </w:r>
      <w:r w:rsidR="0088154B" w:rsidRPr="002519E3">
        <w:rPr>
          <w:color w:val="auto"/>
        </w:rPr>
        <w:t>o</w:t>
      </w:r>
      <w:r w:rsidRPr="002519E3">
        <w:rPr>
          <w:color w:val="auto"/>
        </w:rPr>
        <w:t>, como default o sistema deve exibir 10 registros por página;</w:t>
      </w:r>
    </w:p>
    <w:p w14:paraId="69F12897" w14:textId="77777777" w:rsidR="00E24C69" w:rsidRPr="002519E3" w:rsidRDefault="00E24C69" w:rsidP="00E24C69">
      <w:pPr>
        <w:pStyle w:val="PargrafodaLista"/>
      </w:pPr>
    </w:p>
    <w:p w14:paraId="0A6F4686" w14:textId="1DD88438" w:rsidR="00E24C69" w:rsidRPr="002519E3" w:rsidRDefault="00E24C69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Este </w:t>
      </w:r>
      <w:r w:rsidRPr="002519E3">
        <w:rPr>
          <w:color w:val="000000" w:themeColor="text1"/>
        </w:rPr>
        <w:t xml:space="preserve">componente deve ser populado com os valores: 10, </w:t>
      </w:r>
      <w:r w:rsidR="00D85F0B" w:rsidRPr="002519E3">
        <w:rPr>
          <w:color w:val="000000" w:themeColor="text1"/>
        </w:rPr>
        <w:t>25, 50</w:t>
      </w:r>
      <w:r w:rsidRPr="002519E3">
        <w:rPr>
          <w:color w:val="000000" w:themeColor="text1"/>
        </w:rPr>
        <w:t xml:space="preserve"> e </w:t>
      </w:r>
      <w:r w:rsidR="00D85F0B" w:rsidRPr="002519E3">
        <w:rPr>
          <w:color w:val="000000" w:themeColor="text1"/>
        </w:rPr>
        <w:t>100</w:t>
      </w:r>
      <w:r w:rsidRPr="002519E3">
        <w:rPr>
          <w:color w:val="000000" w:themeColor="text1"/>
        </w:rPr>
        <w:t>;</w:t>
      </w:r>
    </w:p>
    <w:p w14:paraId="6CE2DC4E" w14:textId="77777777" w:rsidR="00E24C69" w:rsidRPr="002519E3" w:rsidRDefault="00E24C69" w:rsidP="00E24C69">
      <w:pPr>
        <w:pStyle w:val="PargrafodaLista"/>
      </w:pPr>
    </w:p>
    <w:p w14:paraId="5285AA4B" w14:textId="64241600" w:rsidR="00E24C69" w:rsidRPr="002519E3" w:rsidRDefault="00E24C69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O sistema </w:t>
      </w:r>
      <w:r w:rsidRPr="002519E3">
        <w:rPr>
          <w:color w:val="auto"/>
        </w:rPr>
        <w:t xml:space="preserve">deve exibir um componente para </w:t>
      </w:r>
      <w:r w:rsidRPr="002519E3">
        <w:rPr>
          <w:b/>
          <w:color w:val="auto"/>
        </w:rPr>
        <w:t xml:space="preserve">Busca; </w:t>
      </w:r>
      <w:r w:rsidRPr="002519E3">
        <w:rPr>
          <w:noProof/>
          <w:color w:val="auto"/>
        </w:rPr>
        <w:drawing>
          <wp:inline distT="0" distB="0" distL="0" distR="0" wp14:anchorId="576CE0D4" wp14:editId="06FA1543">
            <wp:extent cx="1272209" cy="182260"/>
            <wp:effectExtent l="0" t="0" r="4445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85" cy="1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DB31" w14:textId="77777777" w:rsidR="00D130E4" w:rsidRPr="002519E3" w:rsidRDefault="00D130E4" w:rsidP="00D130E4">
      <w:pPr>
        <w:pStyle w:val="PargrafodaLista"/>
      </w:pPr>
    </w:p>
    <w:p w14:paraId="677E717E" w14:textId="44B4A915" w:rsidR="00D130E4" w:rsidRPr="002519E3" w:rsidRDefault="00D130E4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O </w:t>
      </w:r>
      <w:r w:rsidRPr="002519E3">
        <w:rPr>
          <w:color w:val="auto"/>
        </w:rPr>
        <w:t xml:space="preserve">sistema deve exibir a </w:t>
      </w:r>
      <w:r w:rsidRPr="002519E3">
        <w:rPr>
          <w:b/>
          <w:color w:val="auto"/>
        </w:rPr>
        <w:t>Bandeira da UF</w:t>
      </w:r>
      <w:r w:rsidRPr="002519E3">
        <w:rPr>
          <w:color w:val="auto"/>
        </w:rPr>
        <w:t xml:space="preserve"> selecionada + CE/&lt;UF&gt;;</w:t>
      </w:r>
    </w:p>
    <w:p w14:paraId="37DF32DB" w14:textId="77777777" w:rsidR="00D130E4" w:rsidRPr="002519E3" w:rsidRDefault="00D130E4" w:rsidP="00D130E4">
      <w:pPr>
        <w:pStyle w:val="PargrafodaLista"/>
      </w:pPr>
    </w:p>
    <w:p w14:paraId="61C75A47" w14:textId="268502B1" w:rsidR="00D130E4" w:rsidRPr="002519E3" w:rsidRDefault="00D130E4" w:rsidP="00E24C6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>O sistema deve exibir as colunas:</w:t>
      </w:r>
    </w:p>
    <w:p w14:paraId="738A5615" w14:textId="77777777" w:rsidR="00D130E4" w:rsidRPr="002519E3" w:rsidRDefault="00D130E4" w:rsidP="00D130E4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Nº Chapa</w:t>
      </w:r>
      <w:r w:rsidRPr="002519E3">
        <w:rPr>
          <w:color w:val="auto"/>
        </w:rPr>
        <w:t xml:space="preserve">: o sistema deve exibir o número de cada chapa. Este número será obtido através de sorteio e posteriormente o assessor CEN/BR ou CE/UF irá informa estes números via sistema; Porém enquanto não for realizado o sorteio, e o CEN ou CE não formalizar via sistema eleitoral, a numeração de cada chapa, o sistema deve exibir na coluna </w:t>
      </w:r>
      <w:r w:rsidRPr="002519E3">
        <w:rPr>
          <w:b/>
          <w:color w:val="auto"/>
        </w:rPr>
        <w:t>Nº Chapa</w:t>
      </w:r>
      <w:r w:rsidRPr="002519E3">
        <w:rPr>
          <w:color w:val="auto"/>
        </w:rPr>
        <w:t xml:space="preserve"> a informação igual a </w:t>
      </w:r>
      <w:r w:rsidRPr="002519E3">
        <w:rPr>
          <w:b/>
          <w:color w:val="auto"/>
        </w:rPr>
        <w:t>N/A</w:t>
      </w:r>
      <w:r w:rsidRPr="002519E3">
        <w:rPr>
          <w:color w:val="auto"/>
        </w:rPr>
        <w:t xml:space="preserve">; </w:t>
      </w:r>
    </w:p>
    <w:p w14:paraId="1E81C51B" w14:textId="77777777" w:rsidR="00D130E4" w:rsidRPr="002519E3" w:rsidRDefault="00D130E4" w:rsidP="00D130E4">
      <w:pPr>
        <w:pStyle w:val="PargrafodaLista"/>
      </w:pPr>
    </w:p>
    <w:p w14:paraId="4CD6EF94" w14:textId="77777777" w:rsidR="00D130E4" w:rsidRPr="002519E3" w:rsidRDefault="00D130E4" w:rsidP="00D130E4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Responsável da Chapa</w:t>
      </w:r>
      <w:r w:rsidRPr="002519E3">
        <w:rPr>
          <w:color w:val="auto"/>
        </w:rPr>
        <w:t xml:space="preserve">: O sistema deve exibir os nomes dos responsáveis pela chapa, conforme seleção realizada pelo ator nas estórias HST021 e HST022; O sistema deve exibir na ordem de hierarquia dos </w:t>
      </w:r>
      <w:proofErr w:type="spellStart"/>
      <w:r w:rsidRPr="002519E3">
        <w:rPr>
          <w:color w:val="auto"/>
        </w:rPr>
        <w:t>cards</w:t>
      </w:r>
      <w:proofErr w:type="spellEnd"/>
      <w:r w:rsidRPr="002519E3">
        <w:rPr>
          <w:color w:val="auto"/>
        </w:rPr>
        <w:t xml:space="preserve">; EX: </w:t>
      </w:r>
      <w:proofErr w:type="spellStart"/>
      <w:r w:rsidRPr="002519E3">
        <w:rPr>
          <w:color w:val="auto"/>
        </w:rPr>
        <w:t>Resp</w:t>
      </w:r>
      <w:proofErr w:type="spellEnd"/>
      <w:r w:rsidRPr="002519E3">
        <w:rPr>
          <w:color w:val="auto"/>
        </w:rPr>
        <w:t xml:space="preserve"> Card1, </w:t>
      </w:r>
      <w:proofErr w:type="spellStart"/>
      <w:r w:rsidRPr="002519E3">
        <w:rPr>
          <w:color w:val="auto"/>
        </w:rPr>
        <w:t>Resp</w:t>
      </w:r>
      <w:proofErr w:type="spellEnd"/>
      <w:r w:rsidRPr="002519E3">
        <w:rPr>
          <w:color w:val="auto"/>
        </w:rPr>
        <w:t xml:space="preserve"> Card2, </w:t>
      </w:r>
      <w:proofErr w:type="spellStart"/>
      <w:r w:rsidRPr="002519E3">
        <w:rPr>
          <w:color w:val="auto"/>
        </w:rPr>
        <w:t>Resp</w:t>
      </w:r>
      <w:proofErr w:type="spellEnd"/>
      <w:r w:rsidRPr="002519E3">
        <w:rPr>
          <w:color w:val="auto"/>
        </w:rPr>
        <w:t xml:space="preserve"> Card3 (...); </w:t>
      </w:r>
    </w:p>
    <w:p w14:paraId="69827794" w14:textId="77777777" w:rsidR="00D130E4" w:rsidRPr="002519E3" w:rsidRDefault="00D130E4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color w:val="auto"/>
        </w:rPr>
        <w:t>Nos casos que o ator selecionar mais de um responsável pela chapa, o sistema deve exibi-los um abaixo do outro;</w:t>
      </w:r>
    </w:p>
    <w:p w14:paraId="5531BF50" w14:textId="77777777" w:rsidR="00D130E4" w:rsidRPr="002519E3" w:rsidRDefault="00D130E4" w:rsidP="00D130E4">
      <w:pPr>
        <w:pStyle w:val="PargrafodaLista"/>
      </w:pPr>
    </w:p>
    <w:p w14:paraId="434D161B" w14:textId="4EB077DF" w:rsidR="00D130E4" w:rsidRPr="002519E3" w:rsidRDefault="00D130E4" w:rsidP="00CC3897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Status da Chapa</w:t>
      </w:r>
      <w:r w:rsidRPr="002519E3">
        <w:rPr>
          <w:color w:val="auto"/>
        </w:rPr>
        <w:t xml:space="preserve">: O sistema </w:t>
      </w:r>
      <w:r w:rsidR="00CC3897" w:rsidRPr="002519E3">
        <w:rPr>
          <w:color w:val="auto"/>
        </w:rPr>
        <w:t xml:space="preserve">deve exibir o status da Chapa: </w:t>
      </w:r>
      <w:r w:rsidR="00CC3897" w:rsidRPr="002519E3">
        <w:rPr>
          <w:color w:val="31849B" w:themeColor="accent5" w:themeShade="BF"/>
        </w:rPr>
        <w:t xml:space="preserve">Concluída </w:t>
      </w:r>
      <w:r w:rsidR="00CC3897" w:rsidRPr="002519E3">
        <w:rPr>
          <w:color w:val="auto"/>
        </w:rPr>
        <w:t>ou</w:t>
      </w:r>
      <w:r w:rsidR="00CC3897" w:rsidRPr="002519E3">
        <w:rPr>
          <w:color w:val="31849B" w:themeColor="accent5" w:themeShade="BF"/>
        </w:rPr>
        <w:t xml:space="preserve"> Com Pendência</w:t>
      </w:r>
      <w:r w:rsidR="00CC3897" w:rsidRPr="002519E3">
        <w:rPr>
          <w:color w:val="auto"/>
        </w:rPr>
        <w:t xml:space="preserve">, conforme regras descritas nas HST022 e HST025; </w:t>
      </w:r>
    </w:p>
    <w:p w14:paraId="5F1F7E38" w14:textId="77777777" w:rsidR="00D56466" w:rsidRPr="002519E3" w:rsidRDefault="00D56466" w:rsidP="00D56466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28AF7CC5" w14:textId="6C4DD6EF" w:rsidR="00CC3897" w:rsidRPr="002519E3" w:rsidRDefault="00D56466" w:rsidP="00CC3897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Membros com Pendência</w:t>
      </w:r>
      <w:r w:rsidRPr="002519E3">
        <w:rPr>
          <w:color w:val="auto"/>
        </w:rPr>
        <w:t>:</w:t>
      </w:r>
      <w:r w:rsidR="00CC3897" w:rsidRPr="002519E3">
        <w:rPr>
          <w:color w:val="auto"/>
        </w:rPr>
        <w:t xml:space="preserve"> o sistema deve exibir as figuras abaixo:</w:t>
      </w:r>
    </w:p>
    <w:p w14:paraId="750306F4" w14:textId="33465BF6" w:rsidR="00CC3897" w:rsidRPr="002519E3" w:rsidRDefault="00CC3897" w:rsidP="00CC3897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color w:val="auto"/>
        </w:rPr>
        <w:lastRenderedPageBreak/>
        <w:t xml:space="preserve"> </w:t>
      </w:r>
      <w:r w:rsidRPr="002519E3">
        <w:rPr>
          <w:noProof/>
        </w:rPr>
        <w:drawing>
          <wp:inline distT="0" distB="0" distL="0" distR="0" wp14:anchorId="3F3FE40E" wp14:editId="5BABC2AA">
            <wp:extent cx="112816" cy="132724"/>
            <wp:effectExtent l="0" t="0" r="190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648" cy="1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Quando a chapa não tiver NENHUM membro com pendência (tanto de validação como de Confirmação de participação na Chapa)</w:t>
      </w:r>
    </w:p>
    <w:p w14:paraId="1A4D93E6" w14:textId="77777777" w:rsidR="004F029F" w:rsidRPr="002519E3" w:rsidRDefault="004F029F" w:rsidP="00CC3897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15298FFB" w14:textId="51D55FF7" w:rsidR="00D56466" w:rsidRPr="002519E3" w:rsidRDefault="00CC3897" w:rsidP="00CC3897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 </w:t>
      </w:r>
      <w:r w:rsidRPr="002519E3">
        <w:rPr>
          <w:noProof/>
        </w:rPr>
        <w:drawing>
          <wp:inline distT="0" distB="0" distL="0" distR="0" wp14:anchorId="7B3BE64F" wp14:editId="07CE0A8D">
            <wp:extent cx="105988" cy="124691"/>
            <wp:effectExtent l="0" t="0" r="889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896" cy="1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Quando a chapa tiver alguma algum membro com </w:t>
      </w:r>
      <w:r w:rsidR="002D04BC" w:rsidRPr="002519E3">
        <w:rPr>
          <w:color w:val="auto"/>
        </w:rPr>
        <w:t>pendência. Neste</w:t>
      </w:r>
      <w:r w:rsidRPr="002519E3">
        <w:rPr>
          <w:color w:val="auto"/>
        </w:rPr>
        <w:t xml:space="preserve"> caso o sistema deve exibir acima da figura</w:t>
      </w:r>
      <w:r w:rsidR="002D04BC" w:rsidRPr="002519E3">
        <w:rPr>
          <w:color w:val="auto"/>
        </w:rPr>
        <w:t>,</w:t>
      </w:r>
      <w:r w:rsidRPr="002519E3">
        <w:rPr>
          <w:color w:val="auto"/>
        </w:rPr>
        <w:t xml:space="preserve"> o número da quantidade de membros com pendência</w:t>
      </w:r>
      <w:r w:rsidR="002D04BC" w:rsidRPr="002519E3">
        <w:rPr>
          <w:color w:val="auto"/>
        </w:rPr>
        <w:t xml:space="preserve"> para </w:t>
      </w:r>
      <w:r w:rsidR="0088154B" w:rsidRPr="002519E3">
        <w:rPr>
          <w:color w:val="auto"/>
        </w:rPr>
        <w:t>a</w:t>
      </w:r>
      <w:r w:rsidR="002D04BC" w:rsidRPr="002519E3">
        <w:rPr>
          <w:color w:val="auto"/>
        </w:rPr>
        <w:t xml:space="preserve"> chapa em questão</w:t>
      </w:r>
      <w:r w:rsidRPr="002519E3">
        <w:rPr>
          <w:color w:val="auto"/>
        </w:rPr>
        <w:t xml:space="preserve">; </w:t>
      </w:r>
      <w:r w:rsidRPr="002519E3">
        <w:rPr>
          <w:noProof/>
          <w:color w:val="auto"/>
        </w:rPr>
        <w:drawing>
          <wp:inline distT="0" distB="0" distL="0" distR="0" wp14:anchorId="55D8801E" wp14:editId="39EEE758">
            <wp:extent cx="172192" cy="220166"/>
            <wp:effectExtent l="0" t="0" r="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" cy="2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CBE1" w14:textId="77777777" w:rsidR="00CC3897" w:rsidRPr="002519E3" w:rsidRDefault="00CC3897" w:rsidP="00CC3897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719E66E8" w14:textId="29EDFCB7" w:rsidR="00D56466" w:rsidRPr="002519E3" w:rsidRDefault="00D56466" w:rsidP="00CC3897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Pedidos Cadastrados</w:t>
      </w:r>
      <w:r w:rsidRPr="002519E3">
        <w:rPr>
          <w:color w:val="auto"/>
        </w:rPr>
        <w:t>:</w:t>
      </w:r>
      <w:r w:rsidR="002D04BC" w:rsidRPr="002519E3">
        <w:rPr>
          <w:color w:val="auto"/>
        </w:rPr>
        <w:t xml:space="preserve"> o sistema deve exibir um link</w:t>
      </w:r>
      <w:r w:rsidR="002D04BC" w:rsidRPr="002519E3">
        <w:rPr>
          <w:noProof/>
          <w:color w:val="auto"/>
        </w:rPr>
        <w:drawing>
          <wp:inline distT="0" distB="0" distL="0" distR="0" wp14:anchorId="4DB8DD74" wp14:editId="5F14B278">
            <wp:extent cx="320634" cy="123890"/>
            <wp:effectExtent l="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0" cy="15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4BC" w:rsidRPr="002519E3">
        <w:rPr>
          <w:color w:val="auto"/>
        </w:rPr>
        <w:t>, ao ser acionado</w:t>
      </w:r>
      <w:r w:rsidR="000C2F40" w:rsidRPr="002519E3">
        <w:rPr>
          <w:color w:val="auto"/>
        </w:rPr>
        <w:t>,</w:t>
      </w:r>
      <w:r w:rsidR="002D04BC" w:rsidRPr="002519E3">
        <w:rPr>
          <w:color w:val="auto"/>
        </w:rPr>
        <w:t xml:space="preserve"> o sistema </w:t>
      </w:r>
      <w:r w:rsidR="000C2F40" w:rsidRPr="002519E3">
        <w:rPr>
          <w:color w:val="auto"/>
        </w:rPr>
        <w:t>entender para a HST</w:t>
      </w:r>
      <w:r w:rsidR="006064F2">
        <w:rPr>
          <w:color w:val="auto"/>
        </w:rPr>
        <w:t>159</w:t>
      </w:r>
      <w:r w:rsidR="000C2F40" w:rsidRPr="002519E3">
        <w:rPr>
          <w:color w:val="auto"/>
        </w:rPr>
        <w:t>;</w:t>
      </w:r>
    </w:p>
    <w:p w14:paraId="59ACA07E" w14:textId="77777777" w:rsidR="002D04BC" w:rsidRPr="002519E3" w:rsidRDefault="002D04BC" w:rsidP="002D04BC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64F6B332" w14:textId="03F6F598" w:rsidR="00D56466" w:rsidRPr="002519E3" w:rsidRDefault="00D56466" w:rsidP="00CC3897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Status do Julgamento</w:t>
      </w:r>
      <w:r w:rsidRPr="002519E3">
        <w:rPr>
          <w:color w:val="auto"/>
        </w:rPr>
        <w:t>:</w:t>
      </w:r>
      <w:r w:rsidR="00903844" w:rsidRPr="002519E3">
        <w:rPr>
          <w:color w:val="auto"/>
        </w:rPr>
        <w:t xml:space="preserve"> O sistema deve exibir as opções abaixo:</w:t>
      </w:r>
    </w:p>
    <w:p w14:paraId="72BA8855" w14:textId="67E0DFB1" w:rsidR="00903844" w:rsidRPr="002519E3" w:rsidRDefault="00903844" w:rsidP="0090384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noProof/>
        </w:rPr>
        <w:drawing>
          <wp:inline distT="0" distB="0" distL="0" distR="0" wp14:anchorId="5B72B141" wp14:editId="30664A9A">
            <wp:extent cx="463138" cy="13894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918" cy="14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Quando a chapa ainda não possuir julgamento</w:t>
      </w:r>
      <w:r w:rsidR="006E1EA7" w:rsidRPr="002519E3">
        <w:rPr>
          <w:color w:val="auto"/>
        </w:rPr>
        <w:t xml:space="preserve"> Final realizado na HST078</w:t>
      </w:r>
      <w:r w:rsidRPr="002519E3">
        <w:rPr>
          <w:color w:val="auto"/>
        </w:rPr>
        <w:t>;</w:t>
      </w:r>
    </w:p>
    <w:p w14:paraId="1DFB05CC" w14:textId="77777777" w:rsidR="004F029F" w:rsidRPr="002519E3" w:rsidRDefault="004F029F" w:rsidP="0090384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0F10149D" w14:textId="053C5654" w:rsidR="00903844" w:rsidRPr="002519E3" w:rsidRDefault="00903844" w:rsidP="0090384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noProof/>
        </w:rPr>
        <w:drawing>
          <wp:inline distT="0" distB="0" distL="0" distR="0" wp14:anchorId="5E401316" wp14:editId="612F6521">
            <wp:extent cx="462915" cy="138874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610" cy="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Quando a chapa possuir um julgamento concluído</w:t>
      </w:r>
      <w:r w:rsidR="006E1EA7" w:rsidRPr="002519E3">
        <w:rPr>
          <w:color w:val="auto"/>
        </w:rPr>
        <w:t xml:space="preserve"> na HST078</w:t>
      </w:r>
      <w:r w:rsidRPr="002519E3">
        <w:rPr>
          <w:color w:val="auto"/>
        </w:rPr>
        <w:t>.</w:t>
      </w:r>
    </w:p>
    <w:p w14:paraId="4B9E347A" w14:textId="77777777" w:rsidR="0088154B" w:rsidRPr="002519E3" w:rsidRDefault="0088154B" w:rsidP="0090384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0AB50333" w14:textId="41BC76FE" w:rsidR="00D56466" w:rsidRPr="002519E3" w:rsidRDefault="00D56466" w:rsidP="00CC3897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2519E3">
        <w:rPr>
          <w:b/>
          <w:color w:val="auto"/>
        </w:rPr>
        <w:t>Ação</w:t>
      </w:r>
      <w:r w:rsidRPr="002519E3">
        <w:rPr>
          <w:color w:val="auto"/>
        </w:rPr>
        <w:t>:</w:t>
      </w:r>
      <w:r w:rsidR="0015504B" w:rsidRPr="002519E3">
        <w:rPr>
          <w:color w:val="auto"/>
        </w:rPr>
        <w:t xml:space="preserve"> Ao acionar o componente</w:t>
      </w:r>
      <w:r w:rsidR="0015504B" w:rsidRPr="002519E3">
        <w:rPr>
          <w:noProof/>
        </w:rPr>
        <w:drawing>
          <wp:inline distT="0" distB="0" distL="0" distR="0" wp14:anchorId="34FBAB10" wp14:editId="35DE6638">
            <wp:extent cx="38095" cy="190476"/>
            <wp:effectExtent l="0" t="0" r="635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04B" w:rsidRPr="002519E3">
        <w:rPr>
          <w:color w:val="auto"/>
        </w:rPr>
        <w:t xml:space="preserve">, </w:t>
      </w:r>
      <w:r w:rsidR="0015504B" w:rsidRPr="002519E3">
        <w:t>o sistema deve exibir a ação “</w:t>
      </w:r>
      <w:r w:rsidR="0088154B" w:rsidRPr="002519E3">
        <w:rPr>
          <w:color w:val="31849B" w:themeColor="accent5" w:themeShade="BF"/>
        </w:rPr>
        <w:t>Detalhar</w:t>
      </w:r>
      <w:r w:rsidR="0015504B" w:rsidRPr="002519E3">
        <w:t xml:space="preserve">”; Ao acionar a opção, o sistema deve exibir a interface </w:t>
      </w:r>
      <w:r w:rsidR="0015504B" w:rsidRPr="002519E3">
        <w:rPr>
          <w:color w:val="31849B" w:themeColor="accent5" w:themeShade="BF"/>
        </w:rPr>
        <w:t>[</w:t>
      </w:r>
      <w:r w:rsidR="00B8050C" w:rsidRPr="002519E3">
        <w:rPr>
          <w:color w:val="31849B" w:themeColor="accent5" w:themeShade="BF"/>
        </w:rPr>
        <w:fldChar w:fldCharType="begin"/>
      </w:r>
      <w:r w:rsidR="00B8050C" w:rsidRPr="002519E3">
        <w:rPr>
          <w:color w:val="31849B" w:themeColor="accent5" w:themeShade="BF"/>
        </w:rPr>
        <w:instrText xml:space="preserve"> REF _Ref34059967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="00B8050C" w:rsidRPr="002519E3">
        <w:rPr>
          <w:color w:val="31849B" w:themeColor="accent5" w:themeShade="BF"/>
        </w:rPr>
      </w:r>
      <w:r w:rsidR="00B8050C" w:rsidRPr="002519E3">
        <w:rPr>
          <w:color w:val="31849B" w:themeColor="accent5" w:themeShade="BF"/>
        </w:rPr>
        <w:fldChar w:fldCharType="separate"/>
      </w:r>
      <w:r w:rsidR="00B8050C" w:rsidRPr="002519E3">
        <w:rPr>
          <w:color w:val="31849B" w:themeColor="accent5" w:themeShade="BF"/>
        </w:rPr>
        <w:t>P04</w:t>
      </w:r>
      <w:r w:rsidR="00B8050C" w:rsidRPr="002519E3">
        <w:rPr>
          <w:color w:val="31849B" w:themeColor="accent5" w:themeShade="BF"/>
        </w:rPr>
        <w:fldChar w:fldCharType="end"/>
      </w:r>
      <w:r w:rsidR="0015504B" w:rsidRPr="002519E3">
        <w:rPr>
          <w:color w:val="31849B" w:themeColor="accent5" w:themeShade="BF"/>
        </w:rPr>
        <w:t xml:space="preserve">] </w:t>
      </w:r>
      <w:r w:rsidR="0015504B" w:rsidRPr="002519E3">
        <w:t>com o detalhamento da chapa selecionada pelo ator;</w:t>
      </w:r>
      <w:r w:rsidR="00B8050C" w:rsidRPr="002519E3">
        <w:t xml:space="preserve"> (Chapa UF ou Chapa IES);</w:t>
      </w:r>
    </w:p>
    <w:p w14:paraId="09FAD167" w14:textId="77777777" w:rsidR="0015504B" w:rsidRPr="002519E3" w:rsidRDefault="0015504B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3E31CF69" w14:textId="4EAF7DB7" w:rsidR="0006478A" w:rsidRPr="002519E3" w:rsidRDefault="00B8050C" w:rsidP="0006478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Na interface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_Ref33801262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, p</w:t>
      </w:r>
      <w:r w:rsidR="0006478A" w:rsidRPr="002519E3">
        <w:t xml:space="preserve">ara IES o sistema deve exibir </w:t>
      </w:r>
      <w:r w:rsidRPr="002519E3">
        <w:t xml:space="preserve">também, </w:t>
      </w:r>
      <w:r w:rsidR="0006478A" w:rsidRPr="002519E3">
        <w:t>a coluna “UF da Chapa”:</w:t>
      </w:r>
    </w:p>
    <w:p w14:paraId="114226DC" w14:textId="31D98862" w:rsidR="0006478A" w:rsidRPr="002519E3" w:rsidRDefault="0006478A" w:rsidP="0006478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rPr>
          <w:noProof/>
        </w:rPr>
        <w:drawing>
          <wp:inline distT="0" distB="0" distL="0" distR="0" wp14:anchorId="0151F5DE" wp14:editId="3BE984C3">
            <wp:extent cx="2593075" cy="212025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cluida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266" cy="21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E08" w14:textId="77777777" w:rsidR="0006478A" w:rsidRPr="002519E3" w:rsidRDefault="0006478A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01E33E3C" w14:textId="52C05FB7" w:rsidR="00B8050C" w:rsidRPr="002519E3" w:rsidRDefault="00B8050C" w:rsidP="00B8050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>Caso exista mais de 10 registro por página, o sistema deve exibir um componente de paginação.</w:t>
      </w:r>
    </w:p>
    <w:p w14:paraId="1907E7CD" w14:textId="77777777" w:rsidR="00341934" w:rsidRPr="002519E3" w:rsidRDefault="00341934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1D9BB643" w14:textId="77777777" w:rsidR="00B8050C" w:rsidRPr="002519E3" w:rsidRDefault="00B8050C" w:rsidP="00D130E4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:color w:val="auto"/>
        </w:rPr>
      </w:pPr>
    </w:p>
    <w:p w14:paraId="7DEBA1D4" w14:textId="5CF23D82" w:rsidR="009A2FD2" w:rsidRPr="002519E3" w:rsidRDefault="00334B69" w:rsidP="009A2FD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 xml:space="preserve">Visualizar o </w:t>
      </w:r>
      <w:r w:rsidR="009A2FD2" w:rsidRPr="002519E3">
        <w:rPr>
          <w:b/>
        </w:rPr>
        <w:t>Detalhamento da Chapa</w:t>
      </w:r>
      <w:r w:rsidR="009A2FD2" w:rsidRPr="002519E3">
        <w:t>:</w:t>
      </w:r>
      <w:r w:rsidR="009A2FD2" w:rsidRPr="002519E3">
        <w:rPr>
          <w:color w:val="31849B" w:themeColor="accent5" w:themeShade="BF"/>
        </w:rPr>
        <w:t xml:space="preserve"> [</w:t>
      </w:r>
      <w:r w:rsidR="001D7CF1" w:rsidRPr="002519E3">
        <w:rPr>
          <w:color w:val="31849B" w:themeColor="accent5" w:themeShade="BF"/>
        </w:rPr>
        <w:fldChar w:fldCharType="begin"/>
      </w:r>
      <w:r w:rsidR="001D7CF1" w:rsidRPr="002519E3">
        <w:rPr>
          <w:color w:val="31849B" w:themeColor="accent5" w:themeShade="BF"/>
        </w:rPr>
        <w:instrText xml:space="preserve"> REF _Ref34059967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1D7CF1" w:rsidRPr="002519E3">
        <w:rPr>
          <w:color w:val="31849B" w:themeColor="accent5" w:themeShade="BF"/>
        </w:rPr>
      </w:r>
      <w:r w:rsidR="001D7CF1" w:rsidRPr="002519E3">
        <w:rPr>
          <w:color w:val="31849B" w:themeColor="accent5" w:themeShade="BF"/>
        </w:rPr>
        <w:fldChar w:fldCharType="separate"/>
      </w:r>
      <w:r w:rsidR="001D7CF1" w:rsidRPr="002519E3">
        <w:rPr>
          <w:color w:val="31849B" w:themeColor="accent5" w:themeShade="BF"/>
        </w:rPr>
        <w:t>P04</w:t>
      </w:r>
      <w:r w:rsidR="001D7CF1" w:rsidRPr="002519E3">
        <w:rPr>
          <w:color w:val="31849B" w:themeColor="accent5" w:themeShade="BF"/>
        </w:rPr>
        <w:fldChar w:fldCharType="end"/>
      </w:r>
      <w:r w:rsidR="009A2FD2" w:rsidRPr="002519E3">
        <w:rPr>
          <w:color w:val="31849B" w:themeColor="accent5" w:themeShade="BF"/>
        </w:rPr>
        <w:t>]</w:t>
      </w:r>
    </w:p>
    <w:p w14:paraId="79A455E4" w14:textId="3F1F46EC" w:rsidR="009A2FD2" w:rsidRPr="002519E3" w:rsidRDefault="009A2FD2" w:rsidP="001D7C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rPr>
          <w:position w:val="3"/>
        </w:rPr>
        <w:t xml:space="preserve">O sistema deve exibir a </w:t>
      </w:r>
      <w:r w:rsidR="001D7CF1" w:rsidRPr="002519E3">
        <w:rPr>
          <w:position w:val="3"/>
        </w:rPr>
        <w:t xml:space="preserve">Aba </w:t>
      </w:r>
      <w:r w:rsidR="001D7CF1" w:rsidRPr="002519E3">
        <w:rPr>
          <w:color w:val="31849B" w:themeColor="accent5" w:themeShade="BF"/>
          <w:position w:val="3"/>
        </w:rPr>
        <w:t xml:space="preserve">Acompanhar Chapa </w:t>
      </w:r>
      <w:r w:rsidRPr="002519E3">
        <w:rPr>
          <w:color w:val="31849B" w:themeColor="accent5" w:themeShade="BF"/>
        </w:rPr>
        <w:t>[</w:t>
      </w:r>
      <w:r w:rsidR="001D7CF1" w:rsidRPr="002519E3">
        <w:rPr>
          <w:color w:val="31849B" w:themeColor="accent5" w:themeShade="BF"/>
        </w:rPr>
        <w:fldChar w:fldCharType="begin"/>
      </w:r>
      <w:r w:rsidR="001D7CF1" w:rsidRPr="002519E3">
        <w:rPr>
          <w:color w:val="31849B" w:themeColor="accent5" w:themeShade="BF"/>
        </w:rPr>
        <w:instrText xml:space="preserve"> REF _Ref34059967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1D7CF1" w:rsidRPr="002519E3">
        <w:rPr>
          <w:color w:val="31849B" w:themeColor="accent5" w:themeShade="BF"/>
        </w:rPr>
      </w:r>
      <w:r w:rsidR="001D7CF1" w:rsidRPr="002519E3">
        <w:rPr>
          <w:color w:val="31849B" w:themeColor="accent5" w:themeShade="BF"/>
        </w:rPr>
        <w:fldChar w:fldCharType="separate"/>
      </w:r>
      <w:r w:rsidR="001D7CF1" w:rsidRPr="002519E3">
        <w:rPr>
          <w:color w:val="31849B" w:themeColor="accent5" w:themeShade="BF"/>
        </w:rPr>
        <w:t>P04</w:t>
      </w:r>
      <w:r w:rsidR="001D7CF1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 xml:space="preserve">, </w:t>
      </w:r>
      <w:r w:rsidR="001D7CF1" w:rsidRPr="002519E3">
        <w:rPr>
          <w:color w:val="auto"/>
        </w:rPr>
        <w:t xml:space="preserve">com as informações da chapa selecionada pelo ator. O sistema deve exibir as informações </w:t>
      </w:r>
      <w:r w:rsidRPr="002519E3">
        <w:rPr>
          <w:color w:val="auto"/>
        </w:rPr>
        <w:t>conforme descritas nas HST022</w:t>
      </w:r>
      <w:r w:rsidR="00D9610D">
        <w:rPr>
          <w:color w:val="auto"/>
        </w:rPr>
        <w:t>, HST23</w:t>
      </w:r>
      <w:r w:rsidRPr="002519E3">
        <w:rPr>
          <w:color w:val="auto"/>
        </w:rPr>
        <w:t xml:space="preserve"> e HST025;</w:t>
      </w:r>
      <w:r w:rsidR="00341934" w:rsidRPr="002519E3">
        <w:rPr>
          <w:color w:val="auto"/>
        </w:rPr>
        <w:t xml:space="preserve"> Porém não deve exibir a coluna </w:t>
      </w:r>
      <w:r w:rsidR="00341934" w:rsidRPr="002519E3">
        <w:rPr>
          <w:color w:val="31849B" w:themeColor="accent5" w:themeShade="BF"/>
        </w:rPr>
        <w:t>Ações</w:t>
      </w:r>
      <w:r w:rsidR="00341934" w:rsidRPr="002519E3">
        <w:rPr>
          <w:color w:val="auto"/>
        </w:rPr>
        <w:t>;</w:t>
      </w:r>
      <w:r w:rsidR="00E670EE" w:rsidRPr="002519E3">
        <w:rPr>
          <w:color w:val="auto"/>
        </w:rPr>
        <w:t xml:space="preserve"> (chapas UF e IES)</w:t>
      </w:r>
    </w:p>
    <w:p w14:paraId="277B75DB" w14:textId="77777777" w:rsidR="009A2FD2" w:rsidRPr="002519E3" w:rsidRDefault="009A2FD2" w:rsidP="009A2FD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B920561" w14:textId="577249FE" w:rsidR="00D635DC" w:rsidRPr="002519E3" w:rsidRDefault="00D635DC" w:rsidP="001D7C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>O sistema deve exibir no canto superior esquerdo da interface, as informações:</w:t>
      </w:r>
    </w:p>
    <w:p w14:paraId="56D481E7" w14:textId="77777777" w:rsidR="00D635DC" w:rsidRPr="002519E3" w:rsidRDefault="00D635DC" w:rsidP="00D635DC">
      <w:pPr>
        <w:pStyle w:val="PargrafodaLista"/>
      </w:pPr>
    </w:p>
    <w:p w14:paraId="2ED25A07" w14:textId="5AAD33AD" w:rsidR="00D635DC" w:rsidRPr="002519E3" w:rsidRDefault="00D635DC" w:rsidP="00D635DC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 w:rsidRPr="002519E3">
        <w:t>UF: &lt;uf da chapa selecionada pelo ator&gt;</w:t>
      </w:r>
    </w:p>
    <w:p w14:paraId="796FC080" w14:textId="77777777" w:rsidR="00D635DC" w:rsidRPr="002519E3" w:rsidRDefault="00D635DC" w:rsidP="00D635DC">
      <w:pPr>
        <w:pStyle w:val="PargrafodaLista"/>
        <w:ind w:left="993"/>
      </w:pPr>
    </w:p>
    <w:p w14:paraId="77830BFC" w14:textId="59E40021" w:rsidR="00D635DC" w:rsidRPr="002519E3" w:rsidRDefault="00D635DC" w:rsidP="00D635DC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 w:rsidRPr="002519E3">
        <w:t>Nº da Chapa:&lt;nº da chapa selecionada pelo ator&gt;</w:t>
      </w:r>
    </w:p>
    <w:p w14:paraId="5BE543D0" w14:textId="77777777" w:rsidR="00D635DC" w:rsidRPr="002519E3" w:rsidRDefault="00D635DC" w:rsidP="00D635DC">
      <w:pPr>
        <w:pStyle w:val="PargrafodaLista"/>
      </w:pPr>
    </w:p>
    <w:p w14:paraId="281F07EA" w14:textId="714F3879" w:rsidR="00850647" w:rsidRPr="002519E3" w:rsidRDefault="00850647" w:rsidP="001D7C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 xml:space="preserve">Nessa fase, os </w:t>
      </w:r>
      <w:r w:rsidR="00883682" w:rsidRPr="002519E3">
        <w:t>campos da</w:t>
      </w:r>
      <w:r w:rsidR="00981861" w:rsidRPr="002519E3">
        <w:t xml:space="preserve"> chapa </w:t>
      </w:r>
      <w:r w:rsidRPr="002519E3">
        <w:t>devem ser exibidos desabilitados para edição;</w:t>
      </w:r>
    </w:p>
    <w:p w14:paraId="497F76AC" w14:textId="77777777" w:rsidR="00850647" w:rsidRPr="002519E3" w:rsidRDefault="00850647" w:rsidP="00850647">
      <w:pPr>
        <w:pStyle w:val="PargrafodaLista"/>
        <w:rPr>
          <w:position w:val="3"/>
        </w:rPr>
      </w:pPr>
    </w:p>
    <w:p w14:paraId="3046BAC0" w14:textId="3F8D0AD9" w:rsidR="009A2FD2" w:rsidRPr="002519E3" w:rsidRDefault="00981861" w:rsidP="001D7C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rPr>
          <w:position w:val="3"/>
        </w:rPr>
        <w:t xml:space="preserve">O sistema deve exibir no canto inferior da interface, </w:t>
      </w:r>
      <w:r w:rsidR="009A2FD2" w:rsidRPr="002519E3">
        <w:rPr>
          <w:position w:val="3"/>
        </w:rPr>
        <w:t>os botões de julgamento:</w:t>
      </w:r>
      <w:r w:rsidR="009A2FD2" w:rsidRPr="002519E3">
        <w:rPr>
          <w:noProof/>
        </w:rPr>
        <w:t xml:space="preserve"> </w:t>
      </w:r>
      <w:r w:rsidR="009A2FD2" w:rsidRPr="002519E3">
        <w:rPr>
          <w:noProof/>
        </w:rPr>
        <w:drawing>
          <wp:inline distT="0" distB="0" distL="0" distR="0" wp14:anchorId="2A26A097" wp14:editId="27028A2C">
            <wp:extent cx="929775" cy="109178"/>
            <wp:effectExtent l="0" t="0" r="3810" b="571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6776" cy="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FF25" w14:textId="77777777" w:rsidR="009A2FD2" w:rsidRPr="002519E3" w:rsidRDefault="009A2FD2" w:rsidP="00D130E4">
      <w:pPr>
        <w:pStyle w:val="PargrafodaLista"/>
      </w:pPr>
    </w:p>
    <w:p w14:paraId="48C825F3" w14:textId="65703B05" w:rsidR="00981861" w:rsidRPr="002519E3" w:rsidRDefault="00981861" w:rsidP="0098186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>Ao acionar o botão</w:t>
      </w:r>
      <w:r w:rsidRPr="002519E3">
        <w:rPr>
          <w:noProof/>
        </w:rPr>
        <w:drawing>
          <wp:inline distT="0" distB="0" distL="0" distR="0" wp14:anchorId="4164B005" wp14:editId="4EC19A5D">
            <wp:extent cx="445135" cy="1159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765" cy="1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t xml:space="preserve">, o sistema deve exibir </w:t>
      </w:r>
      <w:r w:rsidR="0078717B" w:rsidRPr="002519E3">
        <w:t>uma pop-up,</w:t>
      </w:r>
      <w:r w:rsidRPr="002519E3">
        <w:rPr>
          <w:color w:val="31849B" w:themeColor="accent5" w:themeShade="BF"/>
        </w:rPr>
        <w:t xml:space="preserve"> </w:t>
      </w:r>
      <w:r w:rsidRPr="002519E3">
        <w:rPr>
          <w:color w:val="auto"/>
        </w:rPr>
        <w:t xml:space="preserve">conforme informações descritas na regra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_Ref34059890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7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6C1DA823" w14:textId="77777777" w:rsidR="00981861" w:rsidRPr="002519E3" w:rsidRDefault="00981861" w:rsidP="00D130E4">
      <w:pPr>
        <w:pStyle w:val="PargrafodaLista"/>
      </w:pPr>
    </w:p>
    <w:p w14:paraId="3290D424" w14:textId="0ADD63C9" w:rsidR="009A2FD2" w:rsidRPr="002519E3" w:rsidRDefault="009A2FD2" w:rsidP="001D7CF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2519E3">
        <w:t>Ao acionar o botão</w:t>
      </w:r>
      <w:r w:rsidRPr="002519E3">
        <w:rPr>
          <w:noProof/>
        </w:rPr>
        <w:drawing>
          <wp:inline distT="0" distB="0" distL="0" distR="0" wp14:anchorId="3FCC021D" wp14:editId="35028913">
            <wp:extent cx="445324" cy="116009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529" cy="1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t>, o sistema deve exibir</w:t>
      </w:r>
      <w:r w:rsidR="0078717B" w:rsidRPr="002519E3">
        <w:t xml:space="preserve"> uma pop-up</w:t>
      </w:r>
      <w:r w:rsidRPr="002519E3">
        <w:rPr>
          <w:color w:val="auto"/>
        </w:rPr>
        <w:t xml:space="preserve">, conforme informações descritas na regra </w:t>
      </w:r>
      <w:r w:rsidRPr="002519E3">
        <w:rPr>
          <w:color w:val="31849B" w:themeColor="accent5" w:themeShade="BF"/>
        </w:rPr>
        <w:t>[</w:t>
      </w:r>
      <w:r w:rsidR="00B0621F" w:rsidRPr="002519E3">
        <w:rPr>
          <w:color w:val="31849B" w:themeColor="accent5" w:themeShade="BF"/>
        </w:rPr>
        <w:fldChar w:fldCharType="begin"/>
      </w:r>
      <w:r w:rsidR="00B0621F" w:rsidRPr="002519E3">
        <w:rPr>
          <w:color w:val="31849B" w:themeColor="accent5" w:themeShade="BF"/>
        </w:rPr>
        <w:instrText xml:space="preserve"> REF _Ref34059903 \r \h  \* MERGEFORMAT </w:instrText>
      </w:r>
      <w:r w:rsidR="00B0621F" w:rsidRPr="002519E3">
        <w:rPr>
          <w:color w:val="31849B" w:themeColor="accent5" w:themeShade="BF"/>
        </w:rPr>
      </w:r>
      <w:r w:rsidR="00B0621F" w:rsidRPr="002519E3">
        <w:rPr>
          <w:color w:val="31849B" w:themeColor="accent5" w:themeShade="BF"/>
        </w:rPr>
        <w:fldChar w:fldCharType="separate"/>
      </w:r>
      <w:r w:rsidR="00B0621F" w:rsidRPr="002519E3">
        <w:rPr>
          <w:color w:val="31849B" w:themeColor="accent5" w:themeShade="BF"/>
        </w:rPr>
        <w:t>8</w:t>
      </w:r>
      <w:r w:rsidR="00B0621F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778E7335" w14:textId="77777777" w:rsidR="009A2FD2" w:rsidRPr="002519E3" w:rsidRDefault="009A2FD2" w:rsidP="009A2FD2">
      <w:pPr>
        <w:pStyle w:val="PargrafodaLista"/>
      </w:pPr>
    </w:p>
    <w:p w14:paraId="16637E17" w14:textId="77777777" w:rsidR="00B7563E" w:rsidRPr="002519E3" w:rsidRDefault="00B7563E" w:rsidP="00B7563E">
      <w:pPr>
        <w:pStyle w:val="PargrafodaLista"/>
      </w:pPr>
    </w:p>
    <w:p w14:paraId="7863C102" w14:textId="77777777" w:rsidR="00B7563E" w:rsidRPr="002519E3" w:rsidRDefault="00B7563E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O sistema </w:t>
      </w:r>
      <w:r w:rsidRPr="002519E3">
        <w:rPr>
          <w:color w:val="000000" w:themeColor="text1"/>
        </w:rPr>
        <w:t xml:space="preserve">deve </w:t>
      </w:r>
      <w:r w:rsidRPr="002519E3">
        <w:rPr>
          <w:color w:val="000000" w:themeColor="text1" w:themeShade="BF"/>
        </w:rPr>
        <w:t xml:space="preserve">permitir que o </w:t>
      </w:r>
      <w:r w:rsidRPr="002519E3">
        <w:rPr>
          <w:color w:val="31849B" w:themeColor="accent5" w:themeShade="BF"/>
        </w:rPr>
        <w:t xml:space="preserve">Assessor CEN/BR </w:t>
      </w:r>
      <w:r w:rsidRPr="002519E3">
        <w:rPr>
          <w:color w:val="000000" w:themeColor="text1" w:themeShade="BF"/>
        </w:rPr>
        <w:t xml:space="preserve">e </w:t>
      </w:r>
      <w:r w:rsidRPr="002519E3">
        <w:rPr>
          <w:color w:val="31849B" w:themeColor="accent5" w:themeShade="BF"/>
        </w:rPr>
        <w:t>CE/UF</w:t>
      </w:r>
      <w:r w:rsidRPr="002519E3">
        <w:rPr>
          <w:color w:val="000000" w:themeColor="text1" w:themeShade="BF"/>
        </w:rPr>
        <w:t xml:space="preserve">, possam realizar o julgamento final de 1ª Instância, </w:t>
      </w:r>
      <w:r w:rsidRPr="002519E3">
        <w:rPr>
          <w:color w:val="000000" w:themeColor="text1" w:themeShade="BF"/>
          <w:u w:val="single"/>
        </w:rPr>
        <w:t>antes</w:t>
      </w:r>
      <w:r w:rsidRPr="002519E3">
        <w:rPr>
          <w:color w:val="000000" w:themeColor="text1" w:themeShade="BF"/>
        </w:rPr>
        <w:t xml:space="preserve"> da Data de Início e </w:t>
      </w:r>
      <w:r w:rsidRPr="002519E3">
        <w:rPr>
          <w:color w:val="000000" w:themeColor="text1" w:themeShade="BF"/>
          <w:u w:val="single"/>
        </w:rPr>
        <w:t>depois</w:t>
      </w:r>
      <w:r w:rsidRPr="002519E3">
        <w:rPr>
          <w:color w:val="000000" w:themeColor="text1" w:themeShade="BF"/>
        </w:rPr>
        <w:t xml:space="preserve"> da Data Fim da </w:t>
      </w:r>
      <w:r w:rsidRPr="002519E3">
        <w:rPr>
          <w:color w:val="31849B" w:themeColor="accent5" w:themeShade="BF"/>
        </w:rPr>
        <w:t xml:space="preserve">5.1 Atividade Secundária </w:t>
      </w:r>
      <w:r w:rsidRPr="002519E3">
        <w:rPr>
          <w:color w:val="000000" w:themeColor="text1"/>
        </w:rPr>
        <w:t>(Julgamento Final – 1ª instância);</w:t>
      </w:r>
    </w:p>
    <w:p w14:paraId="11B1F752" w14:textId="77777777" w:rsidR="006453B3" w:rsidRPr="002519E3" w:rsidRDefault="006453B3" w:rsidP="006453B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369AF92" w14:textId="77777777" w:rsidR="006453B3" w:rsidRPr="002519E3" w:rsidRDefault="006453B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Caso o ator </w:t>
      </w:r>
      <w:r w:rsidRPr="002519E3">
        <w:rPr>
          <w:color w:val="000000" w:themeColor="text1" w:themeShade="BF"/>
        </w:rPr>
        <w:t xml:space="preserve">acione as </w:t>
      </w:r>
      <w:r w:rsidRPr="002519E3">
        <w:t>opções</w:t>
      </w:r>
      <w:r w:rsidRPr="002519E3">
        <w:rPr>
          <w:noProof/>
        </w:rPr>
        <w:drawing>
          <wp:inline distT="0" distB="0" distL="0" distR="0" wp14:anchorId="6EB666F3" wp14:editId="66986093">
            <wp:extent cx="1149468" cy="1349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000000" w:themeColor="text1" w:themeShade="BF"/>
        </w:rPr>
        <w:t xml:space="preserve">, </w:t>
      </w:r>
      <w:r w:rsidRPr="002519E3">
        <w:rPr>
          <w:color w:val="000000" w:themeColor="text1" w:themeShade="BF"/>
          <w:u w:val="single"/>
        </w:rPr>
        <w:t>antes</w:t>
      </w:r>
      <w:r w:rsidRPr="002519E3">
        <w:rPr>
          <w:color w:val="000000" w:themeColor="text1" w:themeShade="BF"/>
        </w:rPr>
        <w:t xml:space="preserve"> da </w:t>
      </w:r>
      <w:r w:rsidRPr="002519E3">
        <w:rPr>
          <w:color w:val="31849B" w:themeColor="accent5" w:themeShade="BF"/>
        </w:rPr>
        <w:t>Data de início</w:t>
      </w:r>
      <w:r w:rsidRPr="002519E3">
        <w:rPr>
          <w:color w:val="000000" w:themeColor="text1" w:themeShade="BF"/>
        </w:rPr>
        <w:t xml:space="preserve">, o sistema deve exibir </w:t>
      </w:r>
      <w:proofErr w:type="spellStart"/>
      <w:r w:rsidRPr="002519E3">
        <w:rPr>
          <w:color w:val="000000" w:themeColor="text1" w:themeShade="BF"/>
        </w:rPr>
        <w:t>mensagem</w:t>
      </w:r>
      <w:proofErr w:type="spellEnd"/>
      <w:r w:rsidRPr="002519E3">
        <w:rPr>
          <w:color w:val="000000" w:themeColor="text1" w:themeShade="BF"/>
        </w:rPr>
        <w:t xml:space="preserve">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_Ref26790654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ME012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;</w:t>
      </w:r>
    </w:p>
    <w:p w14:paraId="38816961" w14:textId="03647704" w:rsidR="006453B3" w:rsidRPr="002519E3" w:rsidRDefault="006453B3" w:rsidP="006453B3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 xml:space="preserve">Caso o ator selecione a opção SIM da mensagem, o sistema deve exibir a </w:t>
      </w:r>
      <w:proofErr w:type="gramStart"/>
      <w:r w:rsidRPr="002519E3">
        <w:rPr>
          <w:color w:val="000000" w:themeColor="text1" w:themeShade="BF"/>
        </w:rPr>
        <w:t xml:space="preserve">interface </w:t>
      </w:r>
      <w:r w:rsidR="00F02296">
        <w:rPr>
          <w:color w:val="000000" w:themeColor="text1" w:themeShade="BF"/>
        </w:rPr>
        <w:t xml:space="preserve"> para</w:t>
      </w:r>
      <w:proofErr w:type="gramEnd"/>
      <w:r w:rsidR="00F02296">
        <w:rPr>
          <w:color w:val="000000" w:themeColor="text1" w:themeShade="BF"/>
        </w:rPr>
        <w:t xml:space="preserve"> inclusão do julgamento </w:t>
      </w:r>
      <w:r w:rsidRPr="002519E3">
        <w:rPr>
          <w:color w:val="31849B" w:themeColor="accent5" w:themeShade="BF"/>
        </w:rPr>
        <w:t>[</w:t>
      </w:r>
      <w:r w:rsidR="00F02296">
        <w:rPr>
          <w:color w:val="31849B" w:themeColor="accent5" w:themeShade="BF"/>
        </w:rPr>
        <w:t xml:space="preserve">regra </w:t>
      </w:r>
      <w:r w:rsidR="00F02296">
        <w:rPr>
          <w:color w:val="31849B" w:themeColor="accent5" w:themeShade="BF"/>
        </w:rPr>
        <w:fldChar w:fldCharType="begin"/>
      </w:r>
      <w:r w:rsidR="00F02296">
        <w:rPr>
          <w:color w:val="31849B" w:themeColor="accent5" w:themeShade="BF"/>
        </w:rPr>
        <w:instrText xml:space="preserve"> REF _Ref41034136 \r \h </w:instrText>
      </w:r>
      <w:r w:rsidR="00F02296">
        <w:rPr>
          <w:color w:val="31849B" w:themeColor="accent5" w:themeShade="BF"/>
        </w:rPr>
      </w:r>
      <w:r w:rsidR="00F02296">
        <w:rPr>
          <w:color w:val="31849B" w:themeColor="accent5" w:themeShade="BF"/>
        </w:rPr>
        <w:fldChar w:fldCharType="separate"/>
      </w:r>
      <w:r w:rsidR="00F02296">
        <w:rPr>
          <w:color w:val="31849B" w:themeColor="accent5" w:themeShade="BF"/>
        </w:rPr>
        <w:t>7.1</w:t>
      </w:r>
      <w:r w:rsidR="00F02296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 ou [</w:t>
      </w:r>
      <w:r w:rsidR="00F02296">
        <w:rPr>
          <w:color w:val="31849B" w:themeColor="accent5" w:themeShade="BF"/>
        </w:rPr>
        <w:t xml:space="preserve">regra </w:t>
      </w:r>
      <w:r w:rsidR="00F02296">
        <w:rPr>
          <w:color w:val="31849B" w:themeColor="accent5" w:themeShade="BF"/>
        </w:rPr>
        <w:fldChar w:fldCharType="begin"/>
      </w:r>
      <w:r w:rsidR="00F02296">
        <w:rPr>
          <w:color w:val="31849B" w:themeColor="accent5" w:themeShade="BF"/>
        </w:rPr>
        <w:instrText xml:space="preserve"> REF _Ref41034170 \r \h </w:instrText>
      </w:r>
      <w:r w:rsidR="00F02296">
        <w:rPr>
          <w:color w:val="31849B" w:themeColor="accent5" w:themeShade="BF"/>
        </w:rPr>
      </w:r>
      <w:r w:rsidR="00F02296">
        <w:rPr>
          <w:color w:val="31849B" w:themeColor="accent5" w:themeShade="BF"/>
        </w:rPr>
        <w:fldChar w:fldCharType="separate"/>
      </w:r>
      <w:r w:rsidR="00F02296">
        <w:rPr>
          <w:color w:val="31849B" w:themeColor="accent5" w:themeShade="BF"/>
        </w:rPr>
        <w:t>8.1</w:t>
      </w:r>
      <w:r w:rsidR="00F02296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 xml:space="preserve">] </w:t>
      </w:r>
    </w:p>
    <w:p w14:paraId="57B47319" w14:textId="77777777" w:rsidR="006453B3" w:rsidRPr="002519E3" w:rsidRDefault="006453B3" w:rsidP="006453B3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>Caso o ator selecione a opção NÃO da mensagem, o sistema permanece na mesma tela;</w:t>
      </w:r>
    </w:p>
    <w:p w14:paraId="40B05D26" w14:textId="77777777" w:rsidR="006453B3" w:rsidRPr="002519E3" w:rsidRDefault="006453B3" w:rsidP="006453B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8F25731" w14:textId="77777777" w:rsidR="006453B3" w:rsidRPr="002519E3" w:rsidRDefault="006453B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Caso o ator acione a </w:t>
      </w:r>
      <w:r w:rsidRPr="002519E3">
        <w:t>opção</w:t>
      </w:r>
      <w:r w:rsidRPr="002519E3">
        <w:rPr>
          <w:noProof/>
        </w:rPr>
        <w:drawing>
          <wp:inline distT="0" distB="0" distL="0" distR="0" wp14:anchorId="7EBDE19B" wp14:editId="55850153">
            <wp:extent cx="1149468" cy="1349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000000" w:themeColor="text1" w:themeShade="BF"/>
        </w:rPr>
        <w:t xml:space="preserve">, </w:t>
      </w:r>
      <w:r w:rsidRPr="002519E3">
        <w:rPr>
          <w:color w:val="000000" w:themeColor="text1" w:themeShade="BF"/>
          <w:u w:val="single"/>
        </w:rPr>
        <w:t>depois</w:t>
      </w:r>
      <w:r w:rsidRPr="002519E3">
        <w:rPr>
          <w:color w:val="000000" w:themeColor="text1" w:themeShade="BF"/>
        </w:rPr>
        <w:t xml:space="preserve"> da </w:t>
      </w:r>
      <w:r w:rsidRPr="002519E3">
        <w:rPr>
          <w:color w:val="31849B" w:themeColor="accent5" w:themeShade="BF"/>
        </w:rPr>
        <w:t>Data Fim</w:t>
      </w:r>
      <w:r w:rsidRPr="002519E3">
        <w:rPr>
          <w:color w:val="000000" w:themeColor="text1" w:themeShade="BF"/>
        </w:rPr>
        <w:t xml:space="preserve">, o sistema deve exibir </w:t>
      </w:r>
      <w:proofErr w:type="spellStart"/>
      <w:r w:rsidRPr="002519E3">
        <w:rPr>
          <w:color w:val="000000" w:themeColor="text1" w:themeShade="BF"/>
        </w:rPr>
        <w:t>mensagem</w:t>
      </w:r>
      <w:proofErr w:type="spellEnd"/>
      <w:r w:rsidRPr="002519E3">
        <w:rPr>
          <w:color w:val="000000" w:themeColor="text1" w:themeShade="BF"/>
        </w:rPr>
        <w:t xml:space="preserve">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_Ref26790659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;</w:t>
      </w:r>
    </w:p>
    <w:p w14:paraId="0A0BE3B6" w14:textId="1B95B949" w:rsidR="006453B3" w:rsidRPr="00F02296" w:rsidRDefault="006453B3" w:rsidP="007B7B1D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F02296">
        <w:rPr>
          <w:color w:val="000000" w:themeColor="text1" w:themeShade="BF"/>
        </w:rPr>
        <w:t xml:space="preserve">Caso o ator selecione a opção SIM da mensagem, o sistema deve exibir a interface </w:t>
      </w:r>
      <w:r w:rsidR="00F02296">
        <w:rPr>
          <w:color w:val="000000" w:themeColor="text1" w:themeShade="BF"/>
        </w:rPr>
        <w:t xml:space="preserve">para inclusão do julgamento </w:t>
      </w:r>
      <w:r w:rsidR="00F02296" w:rsidRPr="002519E3">
        <w:rPr>
          <w:color w:val="31849B" w:themeColor="accent5" w:themeShade="BF"/>
        </w:rPr>
        <w:t>[</w:t>
      </w:r>
      <w:r w:rsidR="00F02296">
        <w:rPr>
          <w:color w:val="31849B" w:themeColor="accent5" w:themeShade="BF"/>
        </w:rPr>
        <w:t xml:space="preserve">regra </w:t>
      </w:r>
      <w:r w:rsidR="00F02296">
        <w:rPr>
          <w:color w:val="31849B" w:themeColor="accent5" w:themeShade="BF"/>
        </w:rPr>
        <w:fldChar w:fldCharType="begin"/>
      </w:r>
      <w:r w:rsidR="00F02296">
        <w:rPr>
          <w:color w:val="31849B" w:themeColor="accent5" w:themeShade="BF"/>
        </w:rPr>
        <w:instrText xml:space="preserve"> REF _Ref41034136 \r \h </w:instrText>
      </w:r>
      <w:r w:rsidR="00F02296">
        <w:rPr>
          <w:color w:val="31849B" w:themeColor="accent5" w:themeShade="BF"/>
        </w:rPr>
      </w:r>
      <w:r w:rsidR="00F02296">
        <w:rPr>
          <w:color w:val="31849B" w:themeColor="accent5" w:themeShade="BF"/>
        </w:rPr>
        <w:fldChar w:fldCharType="separate"/>
      </w:r>
      <w:r w:rsidR="00F02296">
        <w:rPr>
          <w:color w:val="31849B" w:themeColor="accent5" w:themeShade="BF"/>
        </w:rPr>
        <w:t>7.1</w:t>
      </w:r>
      <w:r w:rsidR="00F02296">
        <w:rPr>
          <w:color w:val="31849B" w:themeColor="accent5" w:themeShade="BF"/>
        </w:rPr>
        <w:fldChar w:fldCharType="end"/>
      </w:r>
      <w:r w:rsidR="00F02296" w:rsidRPr="002519E3">
        <w:rPr>
          <w:color w:val="31849B" w:themeColor="accent5" w:themeShade="BF"/>
        </w:rPr>
        <w:t>] ou [</w:t>
      </w:r>
      <w:r w:rsidR="00F02296">
        <w:rPr>
          <w:color w:val="31849B" w:themeColor="accent5" w:themeShade="BF"/>
        </w:rPr>
        <w:t xml:space="preserve">regra </w:t>
      </w:r>
      <w:r w:rsidR="00F02296">
        <w:rPr>
          <w:color w:val="31849B" w:themeColor="accent5" w:themeShade="BF"/>
        </w:rPr>
        <w:fldChar w:fldCharType="begin"/>
      </w:r>
      <w:r w:rsidR="00F02296">
        <w:rPr>
          <w:color w:val="31849B" w:themeColor="accent5" w:themeShade="BF"/>
        </w:rPr>
        <w:instrText xml:space="preserve"> REF _Ref41034170 \r \h </w:instrText>
      </w:r>
      <w:r w:rsidR="00F02296">
        <w:rPr>
          <w:color w:val="31849B" w:themeColor="accent5" w:themeShade="BF"/>
        </w:rPr>
      </w:r>
      <w:r w:rsidR="00F02296">
        <w:rPr>
          <w:color w:val="31849B" w:themeColor="accent5" w:themeShade="BF"/>
        </w:rPr>
        <w:fldChar w:fldCharType="separate"/>
      </w:r>
      <w:r w:rsidR="00F02296">
        <w:rPr>
          <w:color w:val="31849B" w:themeColor="accent5" w:themeShade="BF"/>
        </w:rPr>
        <w:t>8.1</w:t>
      </w:r>
      <w:r w:rsidR="00F02296">
        <w:rPr>
          <w:color w:val="31849B" w:themeColor="accent5" w:themeShade="BF"/>
        </w:rPr>
        <w:fldChar w:fldCharType="end"/>
      </w:r>
      <w:r w:rsidR="00F02296" w:rsidRPr="002519E3">
        <w:rPr>
          <w:color w:val="31849B" w:themeColor="accent5" w:themeShade="BF"/>
        </w:rPr>
        <w:t>]</w:t>
      </w:r>
    </w:p>
    <w:p w14:paraId="052B71B9" w14:textId="77777777" w:rsidR="006453B3" w:rsidRPr="002519E3" w:rsidRDefault="006453B3" w:rsidP="006453B3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>Caso o ator selecione a opção NÃO da mensagem, o sistema permanece na mesma tela;</w:t>
      </w:r>
    </w:p>
    <w:p w14:paraId="2A53E9D4" w14:textId="77777777" w:rsidR="006453B3" w:rsidRPr="002519E3" w:rsidRDefault="006453B3" w:rsidP="006453B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1EF61FA" w14:textId="77777777" w:rsidR="009A2FD2" w:rsidRPr="002519E3" w:rsidRDefault="009A2FD2" w:rsidP="009A2FD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9ADE75D" w14:textId="5634C6D3" w:rsidR="001E5D5D" w:rsidRPr="002519E3" w:rsidRDefault="001D7CF1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30" w:name="_Ref34059890"/>
      <w:r w:rsidRPr="002519E3">
        <w:rPr>
          <w:b/>
        </w:rPr>
        <w:t xml:space="preserve">Incluir </w:t>
      </w:r>
      <w:r w:rsidR="00850647" w:rsidRPr="002519E3">
        <w:rPr>
          <w:b/>
        </w:rPr>
        <w:t>Julga</w:t>
      </w:r>
      <w:r w:rsidRPr="002519E3">
        <w:rPr>
          <w:b/>
        </w:rPr>
        <w:t xml:space="preserve">mento </w:t>
      </w:r>
      <w:r w:rsidR="00850647" w:rsidRPr="002519E3">
        <w:rPr>
          <w:b/>
        </w:rPr>
        <w:t>Deferido</w:t>
      </w:r>
      <w:r w:rsidR="001E5D5D" w:rsidRPr="002519E3">
        <w:rPr>
          <w:b/>
        </w:rPr>
        <w:t xml:space="preserve">: </w:t>
      </w:r>
      <w:bookmarkEnd w:id="28"/>
      <w:bookmarkEnd w:id="30"/>
    </w:p>
    <w:p w14:paraId="6A5CAB7C" w14:textId="762DC9FC" w:rsidR="004D274E" w:rsidRPr="002519E3" w:rsidRDefault="004D274E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1" w:name="_Ref41034136"/>
      <w:bookmarkStart w:id="32" w:name="_Ref29222123"/>
      <w:r w:rsidRPr="002519E3">
        <w:rPr>
          <w:color w:val="auto"/>
        </w:rPr>
        <w:t>Ao acionar a opção</w:t>
      </w:r>
      <w:r w:rsidR="00850647" w:rsidRPr="002519E3">
        <w:rPr>
          <w:noProof/>
        </w:rPr>
        <w:drawing>
          <wp:inline distT="0" distB="0" distL="0" distR="0" wp14:anchorId="79435788" wp14:editId="462FDBBE">
            <wp:extent cx="421384" cy="109772"/>
            <wp:effectExtent l="0" t="0" r="0" b="508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092" cy="1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47" w:rsidRPr="002519E3">
        <w:rPr>
          <w:color w:val="auto"/>
        </w:rPr>
        <w:t xml:space="preserve"> na [</w:t>
      </w:r>
      <w:r w:rsidR="00F4159B" w:rsidRPr="002519E3">
        <w:rPr>
          <w:color w:val="31849B" w:themeColor="accent5" w:themeShade="BF"/>
        </w:rPr>
        <w:fldChar w:fldCharType="begin"/>
      </w:r>
      <w:r w:rsidR="00F4159B" w:rsidRPr="002519E3">
        <w:rPr>
          <w:color w:val="31849B" w:themeColor="accent5" w:themeShade="BF"/>
        </w:rPr>
        <w:instrText xml:space="preserve"> REF _Ref34059967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="00F4159B" w:rsidRPr="002519E3">
        <w:rPr>
          <w:color w:val="31849B" w:themeColor="accent5" w:themeShade="BF"/>
        </w:rPr>
      </w:r>
      <w:r w:rsidR="00F4159B" w:rsidRPr="002519E3">
        <w:rPr>
          <w:color w:val="31849B" w:themeColor="accent5" w:themeShade="BF"/>
        </w:rPr>
        <w:fldChar w:fldCharType="separate"/>
      </w:r>
      <w:r w:rsidR="00F4159B" w:rsidRPr="002519E3">
        <w:rPr>
          <w:color w:val="31849B" w:themeColor="accent5" w:themeShade="BF"/>
        </w:rPr>
        <w:t>P04</w:t>
      </w:r>
      <w:r w:rsidR="00F4159B" w:rsidRPr="002519E3">
        <w:rPr>
          <w:color w:val="31849B" w:themeColor="accent5" w:themeShade="BF"/>
        </w:rPr>
        <w:fldChar w:fldCharType="end"/>
      </w:r>
      <w:r w:rsidR="00850647" w:rsidRPr="002519E3">
        <w:rPr>
          <w:color w:val="auto"/>
        </w:rPr>
        <w:t>]</w:t>
      </w:r>
      <w:r w:rsidR="00051578" w:rsidRPr="002519E3">
        <w:rPr>
          <w:color w:val="auto"/>
        </w:rPr>
        <w:t xml:space="preserve">, </w:t>
      </w:r>
      <w:r w:rsidRPr="002519E3">
        <w:rPr>
          <w:color w:val="auto"/>
        </w:rPr>
        <w:t xml:space="preserve">o sistema deve exibir uma pop-up, para que o ator </w:t>
      </w:r>
      <w:r w:rsidR="001E28E5" w:rsidRPr="002519E3">
        <w:rPr>
          <w:color w:val="auto"/>
        </w:rPr>
        <w:t xml:space="preserve">possa </w:t>
      </w:r>
      <w:r w:rsidRPr="002519E3">
        <w:rPr>
          <w:color w:val="000000" w:themeColor="text1" w:themeShade="BF"/>
        </w:rPr>
        <w:t xml:space="preserve">realizar a análise/julgamento </w:t>
      </w:r>
      <w:r w:rsidR="00850647" w:rsidRPr="002519E3">
        <w:rPr>
          <w:color w:val="000000" w:themeColor="text1" w:themeShade="BF"/>
        </w:rPr>
        <w:t>final da chapa</w:t>
      </w:r>
      <w:r w:rsidR="001E28E5" w:rsidRPr="002519E3">
        <w:rPr>
          <w:color w:val="000000" w:themeColor="text1" w:themeShade="BF"/>
        </w:rPr>
        <w:t>;</w:t>
      </w:r>
      <w:bookmarkEnd w:id="31"/>
      <w:r w:rsidRPr="002519E3">
        <w:rPr>
          <w:color w:val="000000" w:themeColor="text1" w:themeShade="BF"/>
        </w:rPr>
        <w:t xml:space="preserve"> </w:t>
      </w:r>
      <w:bookmarkEnd w:id="32"/>
    </w:p>
    <w:p w14:paraId="387ED83E" w14:textId="2C59CD57" w:rsidR="00F6277F" w:rsidRPr="002519E3" w:rsidRDefault="00F6277F" w:rsidP="004F029F">
      <w:pPr>
        <w:pStyle w:val="PargrafodaLista"/>
        <w:widowControl/>
        <w:autoSpaceDE/>
        <w:autoSpaceDN/>
        <w:adjustRightInd/>
        <w:spacing w:after="200" w:line="276" w:lineRule="auto"/>
        <w:ind w:left="2268"/>
        <w:contextualSpacing/>
        <w:jc w:val="both"/>
        <w:rPr>
          <w:position w:val="3"/>
        </w:rPr>
      </w:pPr>
      <w:r w:rsidRPr="002519E3">
        <w:rPr>
          <w:noProof/>
        </w:rPr>
        <w:drawing>
          <wp:inline distT="0" distB="0" distL="0" distR="0" wp14:anchorId="0C275BED" wp14:editId="6C598A05">
            <wp:extent cx="3137599" cy="2244848"/>
            <wp:effectExtent l="0" t="0" r="5715" b="31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4587" cy="22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140A" w14:textId="77777777" w:rsidR="0048406A" w:rsidRPr="002519E3" w:rsidRDefault="0048406A" w:rsidP="0048406A">
      <w:pPr>
        <w:pStyle w:val="PargrafodaLista"/>
        <w:rPr>
          <w:position w:val="3"/>
        </w:rPr>
      </w:pPr>
    </w:p>
    <w:p w14:paraId="7073BC06" w14:textId="347ECE3B" w:rsidR="0048406A" w:rsidRPr="002519E3" w:rsidRDefault="0048406A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Ao acionar a </w:t>
      </w:r>
      <w:proofErr w:type="gramStart"/>
      <w:r w:rsidRPr="002519E3">
        <w:rPr>
          <w:position w:val="3"/>
        </w:rPr>
        <w:t>opção</w:t>
      </w:r>
      <w:r w:rsidR="00850647" w:rsidRPr="002519E3">
        <w:rPr>
          <w:noProof/>
        </w:rPr>
        <w:drawing>
          <wp:inline distT="0" distB="0" distL="0" distR="0" wp14:anchorId="5F6BFCAD" wp14:editId="62EDAFEB">
            <wp:extent cx="451262" cy="117556"/>
            <wp:effectExtent l="0" t="0" r="635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47" w:rsidRPr="002519E3">
        <w:rPr>
          <w:position w:val="3"/>
        </w:rPr>
        <w:t>,o</w:t>
      </w:r>
      <w:proofErr w:type="gramEnd"/>
      <w:r w:rsidRPr="002519E3">
        <w:rPr>
          <w:position w:val="3"/>
        </w:rPr>
        <w:t xml:space="preserve"> sistema  deve cancelar o cadastro d</w:t>
      </w:r>
      <w:r w:rsidR="00FB648A" w:rsidRPr="002519E3">
        <w:rPr>
          <w:position w:val="3"/>
        </w:rPr>
        <w:t>o Julgamento</w:t>
      </w:r>
      <w:r w:rsidRPr="002519E3">
        <w:rPr>
          <w:position w:val="3"/>
        </w:rPr>
        <w:t xml:space="preserve"> </w:t>
      </w:r>
      <w:r w:rsidR="00850647" w:rsidRPr="002519E3">
        <w:rPr>
          <w:position w:val="3"/>
        </w:rPr>
        <w:t>Final</w:t>
      </w:r>
      <w:r w:rsidRPr="002519E3">
        <w:rPr>
          <w:position w:val="3"/>
        </w:rPr>
        <w:t>; E deve fechar a pop-up;</w:t>
      </w:r>
    </w:p>
    <w:p w14:paraId="20F10AAE" w14:textId="77777777" w:rsidR="00325158" w:rsidRPr="002519E3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17FEBFF" w14:textId="48F6D63E" w:rsidR="004C35D8" w:rsidRPr="009F74E8" w:rsidRDefault="007B7B1D" w:rsidP="0022331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 w:rsidRPr="009F74E8">
        <w:rPr>
          <w:highlight w:val="yellow"/>
        </w:rPr>
        <w:t xml:space="preserve">Na 5.1 Atividade Secundária, o sistema deve permitir incluir apenas 1 (um) registro de julgamento por chapa; Caso outro </w:t>
      </w:r>
      <w:r w:rsidR="002318D9" w:rsidRPr="009F74E8">
        <w:rPr>
          <w:highlight w:val="yellow"/>
        </w:rPr>
        <w:t>assess</w:t>
      </w:r>
      <w:r w:rsidR="002318D9">
        <w:rPr>
          <w:highlight w:val="yellow"/>
        </w:rPr>
        <w:t>or</w:t>
      </w:r>
      <w:r w:rsidRPr="009F74E8">
        <w:rPr>
          <w:highlight w:val="yellow"/>
        </w:rPr>
        <w:t xml:space="preserve"> tente cadastrar um julgamento para essa mesma chapa, </w:t>
      </w:r>
      <w:r w:rsidR="00FC121A">
        <w:rPr>
          <w:highlight w:val="yellow"/>
        </w:rPr>
        <w:t xml:space="preserve">ao </w:t>
      </w:r>
      <w:r w:rsidRPr="009F74E8">
        <w:rPr>
          <w:highlight w:val="yellow"/>
        </w:rPr>
        <w:t xml:space="preserve">mesmo tempo, prevalece o cadastro de quem acionar </w:t>
      </w:r>
      <w:r w:rsidR="00CB2771" w:rsidRPr="009F74E8">
        <w:rPr>
          <w:highlight w:val="yellow"/>
        </w:rPr>
        <w:t>primeiramente</w:t>
      </w:r>
      <w:r w:rsidRPr="009F74E8">
        <w:rPr>
          <w:highlight w:val="yellow"/>
        </w:rPr>
        <w:t xml:space="preserve"> os botões de ação. </w:t>
      </w:r>
    </w:p>
    <w:p w14:paraId="66619150" w14:textId="77777777" w:rsidR="004C35D8" w:rsidRPr="009F74E8" w:rsidRDefault="004C35D8" w:rsidP="004C35D8">
      <w:pPr>
        <w:pStyle w:val="PargrafodaLista"/>
        <w:rPr>
          <w:highlight w:val="yellow"/>
        </w:rPr>
      </w:pPr>
    </w:p>
    <w:p w14:paraId="64B50A2C" w14:textId="1F835E28" w:rsidR="007B7B1D" w:rsidRPr="009F74E8" w:rsidRDefault="004C35D8" w:rsidP="0022331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 w:rsidRPr="009F74E8">
        <w:rPr>
          <w:highlight w:val="yellow"/>
        </w:rPr>
        <w:t>Caso ocorra a situação acima citada, a</w:t>
      </w:r>
      <w:r w:rsidR="00CB2771">
        <w:rPr>
          <w:highlight w:val="yellow"/>
        </w:rPr>
        <w:t>o acionar o botão</w:t>
      </w:r>
      <w:r w:rsidR="00CB2771" w:rsidRPr="002519E3">
        <w:rPr>
          <w:noProof/>
        </w:rPr>
        <w:drawing>
          <wp:inline distT="0" distB="0" distL="0" distR="0" wp14:anchorId="63A7855E" wp14:editId="2CB46494">
            <wp:extent cx="498763" cy="129930"/>
            <wp:effectExtent l="0" t="0" r="0" b="381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B1D" w:rsidRPr="009F74E8">
        <w:rPr>
          <w:highlight w:val="yellow"/>
        </w:rPr>
        <w:t xml:space="preserve">, o sistema deve exibir </w:t>
      </w:r>
      <w:proofErr w:type="spellStart"/>
      <w:r w:rsidR="007B7B1D" w:rsidRPr="009F74E8">
        <w:rPr>
          <w:highlight w:val="yellow"/>
        </w:rPr>
        <w:t>mensagem</w:t>
      </w:r>
      <w:proofErr w:type="spellEnd"/>
      <w:r w:rsidR="007B7B1D" w:rsidRPr="009F74E8">
        <w:rPr>
          <w:highlight w:val="yellow"/>
        </w:rPr>
        <w:t xml:space="preserve"> </w:t>
      </w:r>
      <w:r w:rsidR="007B7B1D" w:rsidRPr="009F74E8">
        <w:rPr>
          <w:color w:val="31849B" w:themeColor="accent5" w:themeShade="BF"/>
          <w:highlight w:val="yellow"/>
        </w:rPr>
        <w:t>[</w:t>
      </w:r>
      <w:r w:rsidR="009F74E8" w:rsidRPr="009F74E8">
        <w:rPr>
          <w:color w:val="31849B" w:themeColor="accent5" w:themeShade="BF"/>
          <w:highlight w:val="yellow"/>
        </w:rPr>
        <w:fldChar w:fldCharType="begin"/>
      </w:r>
      <w:r w:rsidR="009F74E8" w:rsidRPr="009F74E8">
        <w:rPr>
          <w:color w:val="31849B" w:themeColor="accent5" w:themeShade="BF"/>
          <w:highlight w:val="yellow"/>
        </w:rPr>
        <w:instrText xml:space="preserve"> REF _Ref37942355 \r \h </w:instrText>
      </w:r>
      <w:r w:rsidR="009F74E8">
        <w:rPr>
          <w:color w:val="31849B" w:themeColor="accent5" w:themeShade="BF"/>
          <w:highlight w:val="yellow"/>
        </w:rPr>
        <w:instrText xml:space="preserve"> \* MERGEFORMAT </w:instrText>
      </w:r>
      <w:r w:rsidR="009F74E8" w:rsidRPr="009F74E8">
        <w:rPr>
          <w:color w:val="31849B" w:themeColor="accent5" w:themeShade="BF"/>
          <w:highlight w:val="yellow"/>
        </w:rPr>
      </w:r>
      <w:r w:rsidR="009F74E8" w:rsidRPr="009F74E8">
        <w:rPr>
          <w:color w:val="31849B" w:themeColor="accent5" w:themeShade="BF"/>
          <w:highlight w:val="yellow"/>
        </w:rPr>
        <w:fldChar w:fldCharType="separate"/>
      </w:r>
      <w:r w:rsidR="009F74E8" w:rsidRPr="009F74E8">
        <w:rPr>
          <w:color w:val="31849B" w:themeColor="accent5" w:themeShade="BF"/>
          <w:highlight w:val="yellow"/>
        </w:rPr>
        <w:t>ME017</w:t>
      </w:r>
      <w:r w:rsidR="009F74E8" w:rsidRPr="009F74E8">
        <w:rPr>
          <w:color w:val="31849B" w:themeColor="accent5" w:themeShade="BF"/>
          <w:highlight w:val="yellow"/>
        </w:rPr>
        <w:fldChar w:fldCharType="end"/>
      </w:r>
      <w:r w:rsidR="009F74E8" w:rsidRPr="009F74E8">
        <w:rPr>
          <w:color w:val="31849B" w:themeColor="accent5" w:themeShade="BF"/>
          <w:highlight w:val="yellow"/>
        </w:rPr>
        <w:t>]</w:t>
      </w:r>
    </w:p>
    <w:p w14:paraId="5DAEEBFB" w14:textId="77777777" w:rsidR="004C35D8" w:rsidRPr="009F74E8" w:rsidRDefault="004C35D8" w:rsidP="004C35D8">
      <w:pPr>
        <w:pStyle w:val="PargrafodaLista"/>
        <w:rPr>
          <w:highlight w:val="yellow"/>
        </w:rPr>
      </w:pPr>
    </w:p>
    <w:p w14:paraId="43A2F572" w14:textId="6354EB58" w:rsidR="004C35D8" w:rsidRPr="009F74E8" w:rsidRDefault="004C35D8" w:rsidP="0022331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r w:rsidRPr="009F74E8">
        <w:rPr>
          <w:highlight w:val="yellow"/>
        </w:rPr>
        <w:t xml:space="preserve">Após cadastrar com sucesso um julgamento, seja ele, deferido ou indeferido, o sistema deve ocultar os </w:t>
      </w:r>
      <w:r w:rsidR="009F74E8" w:rsidRPr="009F74E8">
        <w:rPr>
          <w:highlight w:val="yellow"/>
        </w:rPr>
        <w:t>botões</w:t>
      </w:r>
      <w:r w:rsidR="009F74E8" w:rsidRPr="009F74E8">
        <w:rPr>
          <w:noProof/>
          <w:highlight w:val="yellow"/>
        </w:rPr>
        <w:drawing>
          <wp:inline distT="0" distB="0" distL="0" distR="0" wp14:anchorId="57139CDC" wp14:editId="267599DC">
            <wp:extent cx="585216" cy="152451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3139" cy="1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E8" w:rsidRPr="009F74E8">
        <w:rPr>
          <w:highlight w:val="yellow"/>
        </w:rPr>
        <w:t xml:space="preserve"> ou</w:t>
      </w:r>
      <w:r w:rsidR="009F74E8" w:rsidRPr="009F74E8">
        <w:rPr>
          <w:noProof/>
          <w:highlight w:val="yellow"/>
        </w:rPr>
        <w:drawing>
          <wp:inline distT="0" distB="0" distL="0" distR="0" wp14:anchorId="089C6305" wp14:editId="728F5EFA">
            <wp:extent cx="609600" cy="15880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409" cy="1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E8" w:rsidRPr="009F74E8">
        <w:rPr>
          <w:highlight w:val="yellow"/>
        </w:rPr>
        <w:t>, para o registro em questão;</w:t>
      </w:r>
    </w:p>
    <w:p w14:paraId="105425BC" w14:textId="77777777" w:rsidR="007B7B1D" w:rsidRDefault="007B7B1D" w:rsidP="007B7B1D">
      <w:pPr>
        <w:pStyle w:val="PargrafodaLista"/>
      </w:pPr>
    </w:p>
    <w:p w14:paraId="138F0141" w14:textId="77777777" w:rsidR="00223312" w:rsidRPr="00223312" w:rsidRDefault="00223312" w:rsidP="00223312">
      <w:pPr>
        <w:pStyle w:val="PargrafodaLista"/>
        <w:rPr>
          <w:color w:val="auto"/>
        </w:rPr>
      </w:pPr>
    </w:p>
    <w:p w14:paraId="54C70485" w14:textId="22B8F595" w:rsidR="00325158" w:rsidRPr="002519E3" w:rsidRDefault="00325158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Na </w:t>
      </w:r>
      <w:r w:rsidR="004F029F" w:rsidRPr="002519E3">
        <w:rPr>
          <w:color w:val="auto"/>
        </w:rPr>
        <w:t>pop-up</w:t>
      </w:r>
      <w:r w:rsidR="005525C9" w:rsidRPr="002519E3">
        <w:rPr>
          <w:color w:val="31849B" w:themeColor="accent5" w:themeShade="BF"/>
        </w:rPr>
        <w:t>,</w:t>
      </w:r>
      <w:r w:rsidRPr="002519E3">
        <w:rPr>
          <w:color w:val="000000" w:themeColor="text1"/>
        </w:rPr>
        <w:t xml:space="preserve"> o sistema deve disponibilizar os campos: </w:t>
      </w:r>
      <w:r w:rsidRPr="002519E3">
        <w:rPr>
          <w:color w:val="31849B" w:themeColor="accent5" w:themeShade="BF"/>
        </w:rPr>
        <w:t>Descrição</w:t>
      </w:r>
      <w:r w:rsidR="00850647" w:rsidRPr="002519E3">
        <w:rPr>
          <w:color w:val="31849B" w:themeColor="accent5" w:themeShade="BF"/>
        </w:rPr>
        <w:t xml:space="preserve"> </w:t>
      </w:r>
      <w:r w:rsidRPr="002519E3">
        <w:rPr>
          <w:color w:val="000000" w:themeColor="text1"/>
        </w:rPr>
        <w:t xml:space="preserve">e </w:t>
      </w:r>
      <w:r w:rsidRPr="002519E3">
        <w:rPr>
          <w:color w:val="31849B" w:themeColor="accent5" w:themeShade="BF"/>
        </w:rPr>
        <w:t>Documento</w:t>
      </w:r>
      <w:r w:rsidRPr="002519E3">
        <w:rPr>
          <w:color w:val="000000" w:themeColor="text1"/>
        </w:rPr>
        <w:t>;</w:t>
      </w:r>
    </w:p>
    <w:p w14:paraId="1969EB3B" w14:textId="3A86F5FE" w:rsidR="006A569B" w:rsidRPr="002519E3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27B74F67" w:rsidR="00995BBD" w:rsidRPr="002519E3" w:rsidRDefault="00995BB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3" w:name="_Ref34058101"/>
      <w:r w:rsidRPr="002519E3">
        <w:rPr>
          <w:position w:val="3"/>
        </w:rPr>
        <w:t xml:space="preserve">Campo </w:t>
      </w:r>
      <w:r w:rsidRPr="002519E3">
        <w:rPr>
          <w:color w:val="31849B" w:themeColor="accent5" w:themeShade="BF"/>
        </w:rPr>
        <w:t>Descrição</w:t>
      </w:r>
      <w:r w:rsidR="00F4159B" w:rsidRPr="002519E3">
        <w:rPr>
          <w:color w:val="31849B" w:themeColor="accent5" w:themeShade="BF"/>
        </w:rPr>
        <w:t>:</w:t>
      </w:r>
      <w:r w:rsidRPr="002519E3">
        <w:rPr>
          <w:color w:val="000000" w:themeColor="text1"/>
        </w:rPr>
        <w:t xml:space="preserve"> para que o ator possa incluir o texto do parecer</w:t>
      </w:r>
      <w:r w:rsidR="00906BCD" w:rsidRPr="002519E3">
        <w:rPr>
          <w:color w:val="000000" w:themeColor="text1"/>
        </w:rPr>
        <w:t xml:space="preserve"> do Julgamento</w:t>
      </w:r>
      <w:r w:rsidRPr="002519E3">
        <w:rPr>
          <w:color w:val="000000" w:themeColor="text1"/>
        </w:rPr>
        <w:t xml:space="preserve"> </w:t>
      </w:r>
      <w:r w:rsidR="00850647" w:rsidRPr="002519E3">
        <w:rPr>
          <w:color w:val="000000" w:themeColor="text1"/>
        </w:rPr>
        <w:t>Final</w:t>
      </w:r>
      <w:r w:rsidRPr="002519E3">
        <w:rPr>
          <w:color w:val="000000" w:themeColor="text1"/>
        </w:rPr>
        <w:t>; Este campo é de preenchimento obrigatório;</w:t>
      </w:r>
      <w:bookmarkEnd w:id="33"/>
    </w:p>
    <w:p w14:paraId="3EF1C95E" w14:textId="77777777" w:rsidR="00995BBD" w:rsidRPr="002519E3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74EC9506" w:rsidR="00995BBD" w:rsidRPr="002519E3" w:rsidRDefault="00995BB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000000" w:themeColor="text1"/>
        </w:rPr>
        <w:t xml:space="preserve">O sistema deve disponibilizar um </w:t>
      </w:r>
      <w:r w:rsidRPr="002519E3">
        <w:rPr>
          <w:color w:val="auto"/>
        </w:rPr>
        <w:t xml:space="preserve">componente </w:t>
      </w:r>
      <w:r w:rsidR="0002044C" w:rsidRPr="002519E3">
        <w:rPr>
          <w:color w:val="auto"/>
        </w:rPr>
        <w:t>o qual possa customizar o texto;</w:t>
      </w:r>
    </w:p>
    <w:p w14:paraId="39405A13" w14:textId="77777777" w:rsidR="00995BBD" w:rsidRPr="002519E3" w:rsidRDefault="00995BBD" w:rsidP="00995BBD">
      <w:pPr>
        <w:pStyle w:val="PargrafodaLista"/>
        <w:rPr>
          <w:position w:val="3"/>
        </w:rPr>
      </w:pPr>
    </w:p>
    <w:p w14:paraId="3069882C" w14:textId="204BB787" w:rsidR="00995BBD" w:rsidRPr="002519E3" w:rsidRDefault="00995BB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4" w:name="_Ref34058106"/>
      <w:r w:rsidRPr="002519E3">
        <w:rPr>
          <w:position w:val="3"/>
        </w:rPr>
        <w:t xml:space="preserve">Neste componente, o sistema deve </w:t>
      </w:r>
      <w:r w:rsidRPr="002519E3">
        <w:rPr>
          <w:color w:val="000000" w:themeColor="text1"/>
        </w:rPr>
        <w:t xml:space="preserve">permitir a inclusão de até </w:t>
      </w:r>
      <w:r w:rsidR="00850647" w:rsidRPr="002519E3">
        <w:rPr>
          <w:color w:val="000000" w:themeColor="text1"/>
        </w:rPr>
        <w:t>2</w:t>
      </w:r>
      <w:r w:rsidRPr="002519E3">
        <w:rPr>
          <w:color w:val="000000" w:themeColor="text1"/>
        </w:rPr>
        <w:t>000 caracteres. Ao ir incluindo os caracteres dentro do componente, o sistema deve ir exibindo a quantidade restante de caracteres disponíveis abaixo do componente;</w:t>
      </w:r>
      <w:bookmarkEnd w:id="34"/>
    </w:p>
    <w:p w14:paraId="508888B3" w14:textId="77777777" w:rsidR="00325158" w:rsidRPr="002519E3" w:rsidRDefault="00325158" w:rsidP="000E2221">
      <w:pPr>
        <w:pStyle w:val="PargrafodaLista"/>
        <w:ind w:left="2127"/>
        <w:rPr>
          <w:color w:val="auto"/>
        </w:rPr>
      </w:pPr>
    </w:p>
    <w:p w14:paraId="7FBC68EF" w14:textId="1BC9A948" w:rsidR="0055666C" w:rsidRPr="002519E3" w:rsidRDefault="004D274E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2519E3">
        <w:rPr>
          <w:color w:val="000000" w:themeColor="text1"/>
        </w:rPr>
        <w:t xml:space="preserve"> </w:t>
      </w:r>
      <w:bookmarkStart w:id="35" w:name="_Ref34058216"/>
      <w:r w:rsidR="005525C9" w:rsidRPr="002519E3">
        <w:rPr>
          <w:color w:val="000000" w:themeColor="text1"/>
        </w:rPr>
        <w:t>C</w:t>
      </w:r>
      <w:r w:rsidR="002A507D" w:rsidRPr="002519E3">
        <w:rPr>
          <w:color w:val="auto"/>
        </w:rPr>
        <w:t xml:space="preserve">ampo </w:t>
      </w:r>
      <w:r w:rsidR="002A507D" w:rsidRPr="002519E3">
        <w:rPr>
          <w:color w:val="31849B" w:themeColor="accent5" w:themeShade="BF"/>
        </w:rPr>
        <w:t>Documento</w:t>
      </w:r>
      <w:r w:rsidR="00F4159B" w:rsidRPr="002519E3">
        <w:rPr>
          <w:color w:val="auto"/>
        </w:rPr>
        <w:t>:</w:t>
      </w:r>
      <w:r w:rsidR="002A507D" w:rsidRPr="002519E3">
        <w:rPr>
          <w:color w:val="auto"/>
        </w:rPr>
        <w:t xml:space="preserve"> com um componente para realizar o Upload de arquivo, para que o ator possa incluir um arquivo que achar necessário, A inclusão deste arquivo é obrigatória;</w:t>
      </w:r>
      <w:bookmarkEnd w:id="35"/>
    </w:p>
    <w:p w14:paraId="4B062451" w14:textId="77777777" w:rsidR="0052784F" w:rsidRPr="002519E3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2519E3">
        <w:t xml:space="preserve">O sistema deve realizar a seguinte validação nos anexos: Somente aceitar arquivos no formato de PDF; </w:t>
      </w:r>
    </w:p>
    <w:p w14:paraId="45AC020E" w14:textId="77777777" w:rsidR="0052784F" w:rsidRPr="002519E3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2519E3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2519E3">
        <w:t xml:space="preserve">Caso o sistema identificar que o formato do arquivo anexado não é PDF, o sistema deve apresentar mensagem;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_Ref24548577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ME03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56935775" w14:textId="77777777" w:rsidR="0052784F" w:rsidRPr="002519E3" w:rsidRDefault="0052784F" w:rsidP="0052784F">
      <w:pPr>
        <w:pStyle w:val="PargrafodaLista"/>
      </w:pPr>
    </w:p>
    <w:p w14:paraId="6D8F18EA" w14:textId="77777777" w:rsidR="0052784F" w:rsidRPr="002519E3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2519E3">
        <w:t>O sistema deve permitir o tamanho de cada arquivo no máximo de 10 MB.</w:t>
      </w:r>
    </w:p>
    <w:p w14:paraId="0446A531" w14:textId="77777777" w:rsidR="00850647" w:rsidRPr="002519E3" w:rsidRDefault="00850647" w:rsidP="00850647">
      <w:pPr>
        <w:pStyle w:val="PargrafodaLista"/>
      </w:pPr>
    </w:p>
    <w:p w14:paraId="2E03A6E2" w14:textId="43D5F14E" w:rsidR="0052784F" w:rsidRPr="002519E3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2519E3">
        <w:t xml:space="preserve">Caso o ator anexe um arquivo que exceda o tamanho máximo, o sistema deve exibir </w:t>
      </w:r>
      <w:proofErr w:type="spellStart"/>
      <w:r w:rsidRPr="002519E3">
        <w:t>mensagem</w:t>
      </w:r>
      <w:proofErr w:type="spellEnd"/>
      <w:r w:rsidRPr="002519E3">
        <w:t xml:space="preserve">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_Ref26359128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ME05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5D25F8AD" w14:textId="77777777" w:rsidR="0052784F" w:rsidRPr="002519E3" w:rsidRDefault="0052784F" w:rsidP="0052784F">
      <w:pPr>
        <w:pStyle w:val="PargrafodaLista"/>
      </w:pPr>
    </w:p>
    <w:p w14:paraId="14C1F71E" w14:textId="77777777" w:rsidR="0052784F" w:rsidRPr="002519E3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2519E3">
        <w:rPr>
          <w:color w:val="000000" w:themeColor="text1"/>
        </w:rPr>
        <w:t>O sistema deve permitir anexar apenas um (1) arquivo.</w:t>
      </w:r>
    </w:p>
    <w:p w14:paraId="7031ED72" w14:textId="77777777" w:rsidR="0052784F" w:rsidRPr="002519E3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2519E3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2519E3">
        <w:rPr>
          <w:color w:val="000000" w:themeColor="text1"/>
        </w:rPr>
        <w:t xml:space="preserve">Caso o ator tente anexar o segundo arquivo, o sistema deve exibir </w:t>
      </w:r>
      <w:proofErr w:type="spellStart"/>
      <w:r w:rsidRPr="002519E3">
        <w:rPr>
          <w:color w:val="000000" w:themeColor="text1"/>
        </w:rPr>
        <w:t>mensagem</w:t>
      </w:r>
      <w:proofErr w:type="spellEnd"/>
      <w:r w:rsidRPr="002519E3">
        <w:rPr>
          <w:color w:val="000000" w:themeColor="text1"/>
        </w:rPr>
        <w:t xml:space="preserve"> </w:t>
      </w:r>
      <w:r w:rsidRPr="002519E3">
        <w:rPr>
          <w:color w:val="31849B" w:themeColor="accent5" w:themeShade="BF"/>
        </w:rPr>
        <w:t>[</w:t>
      </w:r>
      <w:r w:rsidR="0056461F" w:rsidRPr="002519E3">
        <w:rPr>
          <w:color w:val="31849B" w:themeColor="accent5" w:themeShade="BF"/>
        </w:rPr>
        <w:fldChar w:fldCharType="begin"/>
      </w:r>
      <w:r w:rsidR="0056461F" w:rsidRPr="002519E3">
        <w:rPr>
          <w:color w:val="31849B" w:themeColor="accent5" w:themeShade="BF"/>
        </w:rPr>
        <w:instrText xml:space="preserve"> REF _Ref26359192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="0056461F" w:rsidRPr="002519E3">
        <w:rPr>
          <w:color w:val="31849B" w:themeColor="accent5" w:themeShade="BF"/>
        </w:rPr>
      </w:r>
      <w:r w:rsidR="0056461F"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ME06</w:t>
      </w:r>
      <w:r w:rsidR="0056461F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12B347D0" w14:textId="77777777" w:rsidR="006A4476" w:rsidRPr="002519E3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2519E3" w:rsidRDefault="006A4476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000000" w:themeColor="text1"/>
        </w:rPr>
        <w:t xml:space="preserve"> Ao realizar </w:t>
      </w:r>
      <w:r w:rsidRPr="002519E3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2519E3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2519E3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2519E3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2519E3" w:rsidRDefault="00247B28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000000" w:themeColor="text1"/>
        </w:rPr>
        <w:t xml:space="preserve"> O sistema </w:t>
      </w:r>
      <w:r w:rsidRPr="002519E3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2519E3">
        <w:rPr>
          <w:color w:val="auto"/>
        </w:rPr>
        <w:t>mensagem</w:t>
      </w:r>
      <w:proofErr w:type="spellEnd"/>
      <w:r w:rsidRPr="002519E3">
        <w:rPr>
          <w:color w:val="auto"/>
        </w:rPr>
        <w:t xml:space="preserve">;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_Ref26359354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ME07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20FAF0BD" w14:textId="161151D1" w:rsidR="00322F0A" w:rsidRPr="002519E3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2519E3">
        <w:lastRenderedPageBreak/>
        <w:t>Caso o ator acione a opção “Sim” da mensagem de exclusão, o sistema deve excluir fisicamente o arquivo;</w:t>
      </w:r>
      <w:r w:rsidR="00307F6B" w:rsidRPr="002519E3">
        <w:t xml:space="preserve"> E deve exibir a mensagem de sucesso </w:t>
      </w:r>
      <w:r w:rsidR="00307F6B" w:rsidRPr="002519E3">
        <w:rPr>
          <w:color w:val="31849B" w:themeColor="accent5" w:themeShade="BF"/>
        </w:rPr>
        <w:t>[</w:t>
      </w:r>
      <w:r w:rsidR="00307F6B" w:rsidRPr="002519E3">
        <w:rPr>
          <w:color w:val="31849B" w:themeColor="accent5" w:themeShade="BF"/>
        </w:rPr>
        <w:fldChar w:fldCharType="begin"/>
      </w:r>
      <w:r w:rsidR="00307F6B" w:rsidRPr="002519E3">
        <w:rPr>
          <w:color w:val="31849B" w:themeColor="accent5" w:themeShade="BF"/>
        </w:rPr>
        <w:instrText xml:space="preserve"> REF _Ref26524221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="00307F6B" w:rsidRPr="002519E3">
        <w:rPr>
          <w:color w:val="31849B" w:themeColor="accent5" w:themeShade="BF"/>
        </w:rPr>
      </w:r>
      <w:r w:rsidR="00307F6B"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ME09</w:t>
      </w:r>
      <w:r w:rsidR="00307F6B" w:rsidRPr="002519E3">
        <w:rPr>
          <w:color w:val="31849B" w:themeColor="accent5" w:themeShade="BF"/>
        </w:rPr>
        <w:fldChar w:fldCharType="end"/>
      </w:r>
      <w:r w:rsidR="00307F6B" w:rsidRPr="002519E3">
        <w:rPr>
          <w:color w:val="31849B" w:themeColor="accent5" w:themeShade="BF"/>
        </w:rPr>
        <w:t>]</w:t>
      </w:r>
    </w:p>
    <w:p w14:paraId="71A72F7A" w14:textId="77777777" w:rsidR="00247B28" w:rsidRPr="002519E3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2519E3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2519E3">
        <w:t>Caso o ator acione a opção “Não” da mensagem de exclusão, o sistema cancela a exclusão do arquivo.</w:t>
      </w:r>
    </w:p>
    <w:p w14:paraId="467673CB" w14:textId="77777777" w:rsidR="00243ED3" w:rsidRPr="002519E3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2519E3" w:rsidRDefault="00243ED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000000" w:themeColor="text1"/>
        </w:rPr>
        <w:t xml:space="preserve"> </w:t>
      </w:r>
      <w:bookmarkStart w:id="36" w:name="_Ref34058297"/>
      <w:r w:rsidRPr="002519E3">
        <w:rPr>
          <w:color w:val="000000" w:themeColor="text1"/>
        </w:rPr>
        <w:t xml:space="preserve">O sistema </w:t>
      </w:r>
      <w:r w:rsidRPr="002519E3">
        <w:rPr>
          <w:color w:val="auto"/>
        </w:rPr>
        <w:t xml:space="preserve">identifica que o ator acionou a opção que permite </w:t>
      </w:r>
      <w:r w:rsidRPr="002519E3">
        <w:t>“Baixar” arquivo, o sistema realiza o download do arquivo desejado. Ao acionar o link, o sistema baixa o arquivo sem exibir escolha do local para seleção. Será baixado na pasta default.</w:t>
      </w:r>
      <w:bookmarkEnd w:id="36"/>
    </w:p>
    <w:p w14:paraId="4B0CAE73" w14:textId="77777777" w:rsidR="00243ED3" w:rsidRPr="002519E3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834AFB" w14:textId="0044546B" w:rsidR="00243ED3" w:rsidRPr="002519E3" w:rsidRDefault="00243ED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7" w:name="_Ref34058233"/>
      <w:r w:rsidRPr="002519E3">
        <w:rPr>
          <w:color w:val="auto"/>
        </w:rPr>
        <w:t>Ao acionar a opção</w:t>
      </w:r>
      <w:r w:rsidR="00F35825" w:rsidRPr="002519E3">
        <w:rPr>
          <w:noProof/>
        </w:rPr>
        <w:drawing>
          <wp:inline distT="0" distB="0" distL="0" distR="0" wp14:anchorId="6C334683" wp14:editId="62D0A7C4">
            <wp:extent cx="498763" cy="129930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t xml:space="preserve">, o sistema deve validar se os campos obrigatórios </w:t>
      </w:r>
      <w:r w:rsidRPr="002519E3">
        <w:rPr>
          <w:color w:val="31849B" w:themeColor="accent5" w:themeShade="BF"/>
        </w:rPr>
        <w:t>Descrição</w:t>
      </w:r>
      <w:r w:rsidR="00F35825" w:rsidRPr="002519E3">
        <w:rPr>
          <w:color w:val="31849B" w:themeColor="accent5" w:themeShade="BF"/>
        </w:rPr>
        <w:t xml:space="preserve"> </w:t>
      </w:r>
      <w:r w:rsidRPr="002519E3">
        <w:t xml:space="preserve">e </w:t>
      </w:r>
      <w:r w:rsidRPr="002519E3">
        <w:rPr>
          <w:color w:val="31849B" w:themeColor="accent5" w:themeShade="BF"/>
        </w:rPr>
        <w:t>Documento</w:t>
      </w:r>
      <w:r w:rsidRPr="002519E3">
        <w:t>, fo</w:t>
      </w:r>
      <w:r w:rsidR="00606EF2" w:rsidRPr="002519E3">
        <w:t>ram</w:t>
      </w:r>
      <w:r w:rsidRPr="002519E3">
        <w:t xml:space="preserve"> preenchido</w:t>
      </w:r>
      <w:r w:rsidR="00606EF2" w:rsidRPr="002519E3">
        <w:t>s</w:t>
      </w:r>
      <w:r w:rsidRPr="002519E3">
        <w:t>/Incluído</w:t>
      </w:r>
      <w:r w:rsidR="00606EF2" w:rsidRPr="002519E3">
        <w:t>s</w:t>
      </w:r>
      <w:r w:rsidRPr="002519E3">
        <w:t xml:space="preserve">; caso não tenha sido preenchido/Incluído, o sistema deve exibir </w:t>
      </w:r>
      <w:proofErr w:type="spellStart"/>
      <w:r w:rsidRPr="002519E3">
        <w:t>mensagem</w:t>
      </w:r>
      <w:proofErr w:type="spellEnd"/>
      <w:r w:rsidRPr="002519E3">
        <w:t xml:space="preserve"> impeditiva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_Ref26546953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ME011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bookmarkEnd w:id="37"/>
    </w:p>
    <w:p w14:paraId="027EBA60" w14:textId="77777777" w:rsidR="00243ED3" w:rsidRPr="002519E3" w:rsidRDefault="00243ED3" w:rsidP="00243ED3">
      <w:pPr>
        <w:pStyle w:val="PargrafodaLista"/>
        <w:rPr>
          <w:color w:val="auto"/>
        </w:rPr>
      </w:pPr>
    </w:p>
    <w:p w14:paraId="68C6807F" w14:textId="704FD7C1" w:rsidR="00243ED3" w:rsidRPr="002519E3" w:rsidRDefault="00243ED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</w:t>
      </w:r>
      <w:r w:rsidR="00404DBD" w:rsidRPr="002519E3">
        <w:rPr>
          <w:color w:val="auto"/>
        </w:rPr>
        <w:t xml:space="preserve">a </w:t>
      </w:r>
      <w:proofErr w:type="gramStart"/>
      <w:r w:rsidRPr="002519E3">
        <w:rPr>
          <w:color w:val="auto"/>
        </w:rPr>
        <w:t xml:space="preserve">opção </w:t>
      </w:r>
      <w:r w:rsidR="00F35825" w:rsidRPr="002519E3">
        <w:rPr>
          <w:noProof/>
        </w:rPr>
        <w:drawing>
          <wp:inline distT="0" distB="0" distL="0" distR="0" wp14:anchorId="070C36CB" wp14:editId="7A9EB174">
            <wp:extent cx="498763" cy="129930"/>
            <wp:effectExtent l="0" t="0" r="0" b="381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>,</w:t>
      </w:r>
      <w:proofErr w:type="gramEnd"/>
      <w:r w:rsidRPr="002519E3">
        <w:rPr>
          <w:color w:val="auto"/>
        </w:rPr>
        <w:t xml:space="preserve"> </w:t>
      </w:r>
      <w:r w:rsidRPr="002519E3">
        <w:t xml:space="preserve">o sistema deve exibir uma pop-up para que o ator possa confirmar a sua escolha de </w:t>
      </w:r>
      <w:r w:rsidR="00F35825" w:rsidRPr="002519E3">
        <w:rPr>
          <w:color w:val="31849B" w:themeColor="accent5" w:themeShade="BF"/>
        </w:rPr>
        <w:t>Deferimento:</w:t>
      </w:r>
    </w:p>
    <w:p w14:paraId="47F7769F" w14:textId="72241E07" w:rsidR="00FD397C" w:rsidRPr="002519E3" w:rsidRDefault="00F35825" w:rsidP="00DC1633">
      <w:pPr>
        <w:pStyle w:val="PargrafodaLista"/>
        <w:spacing w:before="60" w:after="60"/>
        <w:ind w:left="1843"/>
        <w:rPr>
          <w:noProof/>
        </w:rPr>
      </w:pPr>
      <w:r w:rsidRPr="002519E3">
        <w:rPr>
          <w:noProof/>
        </w:rPr>
        <w:drawing>
          <wp:inline distT="0" distB="0" distL="0" distR="0" wp14:anchorId="6EA0E93A" wp14:editId="057EE045">
            <wp:extent cx="2519237" cy="1006195"/>
            <wp:effectExtent l="0" t="0" r="0" b="381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oncluida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61" cy="10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B9" w:rsidRPr="002519E3">
        <w:rPr>
          <w:noProof/>
        </w:rPr>
        <w:t xml:space="preserve"> </w:t>
      </w:r>
    </w:p>
    <w:p w14:paraId="174782D4" w14:textId="77777777" w:rsidR="001A103F" w:rsidRPr="002519E3" w:rsidRDefault="001A103F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327D9449" w14:textId="6A080193" w:rsidR="009B4EAB" w:rsidRPr="002519E3" w:rsidRDefault="009B4EAB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0D980A92" wp14:editId="1CDA4B6C">
            <wp:extent cx="584200" cy="152187"/>
            <wp:effectExtent l="0" t="0" r="6350" b="63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</w:t>
      </w:r>
      <w:r w:rsidR="00F22001" w:rsidRPr="002519E3">
        <w:rPr>
          <w:color w:val="auto"/>
        </w:rPr>
        <w:t xml:space="preserve"> </w:t>
      </w:r>
      <w:r w:rsidR="006C0C0D" w:rsidRPr="002519E3">
        <w:rPr>
          <w:color w:val="31849B" w:themeColor="accent5" w:themeShade="BF"/>
        </w:rPr>
        <w:t>Deferimento</w:t>
      </w:r>
      <w:r w:rsidRPr="002519E3">
        <w:rPr>
          <w:color w:val="auto"/>
        </w:rPr>
        <w:t xml:space="preserve">, </w:t>
      </w:r>
      <w:r w:rsidRPr="002519E3">
        <w:t xml:space="preserve">o sistema deve </w:t>
      </w:r>
      <w:r w:rsidR="00F4159B" w:rsidRPr="002519E3">
        <w:t xml:space="preserve">armazenar as informações na base de dados, e deve </w:t>
      </w:r>
      <w:r w:rsidRPr="002519E3">
        <w:t xml:space="preserve">exibir </w:t>
      </w:r>
      <w:proofErr w:type="spellStart"/>
      <w:r w:rsidRPr="002519E3">
        <w:t>mensagem</w:t>
      </w:r>
      <w:proofErr w:type="spellEnd"/>
      <w:r w:rsidRPr="002519E3">
        <w:t xml:space="preserve"> de sucesso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_Ref26364951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ME08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];</w:t>
      </w:r>
    </w:p>
    <w:p w14:paraId="183BC515" w14:textId="77777777" w:rsidR="009B4EAB" w:rsidRPr="002519E3" w:rsidRDefault="009B4EAB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2AFB25BF" w14:textId="74A5C70E" w:rsidR="001A103F" w:rsidRPr="002519E3" w:rsidRDefault="001A103F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7FE3E175" wp14:editId="644D33DF">
            <wp:extent cx="600075" cy="1563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 </w:t>
      </w:r>
      <w:r w:rsidR="006C0C0D" w:rsidRPr="002519E3">
        <w:rPr>
          <w:color w:val="31849B" w:themeColor="accent5" w:themeShade="BF"/>
        </w:rPr>
        <w:t>Deferimento</w:t>
      </w:r>
      <w:r w:rsidRPr="002519E3">
        <w:rPr>
          <w:color w:val="auto"/>
        </w:rPr>
        <w:t xml:space="preserve">, </w:t>
      </w:r>
      <w:r w:rsidRPr="002519E3">
        <w:t>o sistema deve desconsiderar o julgamento realizado, bem como, as informações incluídas</w:t>
      </w:r>
      <w:r w:rsidRPr="002519E3">
        <w:rPr>
          <w:color w:val="auto"/>
        </w:rPr>
        <w:t>, E deve fechar a pop-up;</w:t>
      </w:r>
    </w:p>
    <w:p w14:paraId="6885A8C3" w14:textId="77777777" w:rsidR="002B13E6" w:rsidRPr="002519E3" w:rsidRDefault="002B13E6" w:rsidP="002B13E6">
      <w:pPr>
        <w:pStyle w:val="PargrafodaLista"/>
        <w:rPr>
          <w:color w:val="auto"/>
        </w:rPr>
      </w:pPr>
    </w:p>
    <w:p w14:paraId="32906529" w14:textId="55AAAEF9" w:rsidR="002B13E6" w:rsidRPr="002519E3" w:rsidRDefault="002B13E6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Julgar </w:t>
      </w:r>
      <w:r w:rsidR="00DE4AB3" w:rsidRPr="002519E3">
        <w:rPr>
          <w:color w:val="auto"/>
        </w:rPr>
        <w:t xml:space="preserve">Deferido </w:t>
      </w:r>
      <w:r w:rsidRPr="002519E3">
        <w:rPr>
          <w:color w:val="auto"/>
        </w:rPr>
        <w:t>com sucesso, o sistema deve ocultar os botões</w:t>
      </w:r>
      <w:r w:rsidRPr="002519E3">
        <w:rPr>
          <w:noProof/>
        </w:rPr>
        <w:drawing>
          <wp:inline distT="0" distB="0" distL="0" distR="0" wp14:anchorId="359AB2DB" wp14:editId="0ACC4A29">
            <wp:extent cx="1149468" cy="134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, na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_Ref34059967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P04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;</w:t>
      </w:r>
    </w:p>
    <w:p w14:paraId="7501132E" w14:textId="77777777" w:rsidR="006C0C0D" w:rsidRPr="002519E3" w:rsidRDefault="006C0C0D" w:rsidP="006C0C0D">
      <w:pPr>
        <w:pStyle w:val="PargrafodaLista"/>
        <w:rPr>
          <w:color w:val="auto"/>
        </w:rPr>
      </w:pPr>
    </w:p>
    <w:p w14:paraId="3F0418E6" w14:textId="77777777" w:rsidR="006C0C0D" w:rsidRPr="002519E3" w:rsidRDefault="006C0C0D" w:rsidP="006C0C0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B3C02E1" w14:textId="477678D4" w:rsidR="006C0C0D" w:rsidRPr="002519E3" w:rsidRDefault="001D7CF1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38" w:name="_Ref34059903"/>
      <w:r w:rsidRPr="002519E3">
        <w:rPr>
          <w:b/>
        </w:rPr>
        <w:t xml:space="preserve">Incluir </w:t>
      </w:r>
      <w:r w:rsidR="006C0C0D" w:rsidRPr="002519E3">
        <w:rPr>
          <w:b/>
        </w:rPr>
        <w:t>Julga</w:t>
      </w:r>
      <w:r w:rsidRPr="002519E3">
        <w:rPr>
          <w:b/>
        </w:rPr>
        <w:t>mento</w:t>
      </w:r>
      <w:r w:rsidR="006C0C0D" w:rsidRPr="002519E3">
        <w:rPr>
          <w:b/>
        </w:rPr>
        <w:t xml:space="preserve"> </w:t>
      </w:r>
      <w:r w:rsidR="00F2072F" w:rsidRPr="002519E3">
        <w:rPr>
          <w:b/>
        </w:rPr>
        <w:t>Ind</w:t>
      </w:r>
      <w:r w:rsidR="006C0C0D" w:rsidRPr="002519E3">
        <w:rPr>
          <w:b/>
        </w:rPr>
        <w:t xml:space="preserve">eferido: </w:t>
      </w:r>
      <w:bookmarkEnd w:id="38"/>
    </w:p>
    <w:p w14:paraId="2442EE84" w14:textId="10076BFD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9" w:name="_Ref41034170"/>
      <w:r w:rsidRPr="002519E3">
        <w:rPr>
          <w:color w:val="auto"/>
        </w:rPr>
        <w:t>Ao acionar a opção</w:t>
      </w:r>
      <w:r w:rsidRPr="002519E3">
        <w:rPr>
          <w:noProof/>
        </w:rPr>
        <w:drawing>
          <wp:inline distT="0" distB="0" distL="0" distR="0" wp14:anchorId="77A76EDC" wp14:editId="41BB212B">
            <wp:extent cx="415636" cy="108275"/>
            <wp:effectExtent l="0" t="0" r="3810" b="635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608" cy="1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na [</w:t>
      </w:r>
      <w:r w:rsidR="00F4159B" w:rsidRPr="002519E3">
        <w:rPr>
          <w:color w:val="31849B" w:themeColor="accent5" w:themeShade="BF"/>
        </w:rPr>
        <w:fldChar w:fldCharType="begin"/>
      </w:r>
      <w:r w:rsidR="00F4159B" w:rsidRPr="002519E3">
        <w:rPr>
          <w:color w:val="31849B" w:themeColor="accent5" w:themeShade="BF"/>
        </w:rPr>
        <w:instrText xml:space="preserve"> REF _Ref34059967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="00F4159B" w:rsidRPr="002519E3">
        <w:rPr>
          <w:color w:val="31849B" w:themeColor="accent5" w:themeShade="BF"/>
        </w:rPr>
      </w:r>
      <w:r w:rsidR="00F4159B" w:rsidRPr="002519E3">
        <w:rPr>
          <w:color w:val="31849B" w:themeColor="accent5" w:themeShade="BF"/>
        </w:rPr>
        <w:fldChar w:fldCharType="separate"/>
      </w:r>
      <w:r w:rsidR="00F4159B" w:rsidRPr="002519E3">
        <w:rPr>
          <w:color w:val="31849B" w:themeColor="accent5" w:themeShade="BF"/>
        </w:rPr>
        <w:t>P04</w:t>
      </w:r>
      <w:r w:rsidR="00F4159B" w:rsidRPr="002519E3">
        <w:rPr>
          <w:color w:val="31849B" w:themeColor="accent5" w:themeShade="BF"/>
        </w:rPr>
        <w:fldChar w:fldCharType="end"/>
      </w:r>
      <w:r w:rsidRPr="002519E3">
        <w:rPr>
          <w:color w:val="auto"/>
        </w:rPr>
        <w:t xml:space="preserve">], o sistema deve exibir uma pop-up, para que o ator possa </w:t>
      </w:r>
      <w:r w:rsidRPr="002519E3">
        <w:rPr>
          <w:color w:val="000000" w:themeColor="text1" w:themeShade="BF"/>
        </w:rPr>
        <w:t>realizar a análise/julgamento final da chapa;</w:t>
      </w:r>
      <w:bookmarkEnd w:id="39"/>
      <w:r w:rsidRPr="002519E3">
        <w:rPr>
          <w:color w:val="000000" w:themeColor="text1" w:themeShade="BF"/>
        </w:rPr>
        <w:t xml:space="preserve"> </w:t>
      </w:r>
    </w:p>
    <w:p w14:paraId="512E7228" w14:textId="7849C0BC" w:rsidR="004F029F" w:rsidRPr="002519E3" w:rsidRDefault="00C43365" w:rsidP="00C4336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2519E3">
        <w:rPr>
          <w:noProof/>
          <w:color w:val="auto"/>
        </w:rPr>
        <w:lastRenderedPageBreak/>
        <w:drawing>
          <wp:inline distT="0" distB="0" distL="0" distR="0" wp14:anchorId="4073F5B7" wp14:editId="5DF91C12">
            <wp:extent cx="3413067" cy="402373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cluida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78" cy="40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81A" w14:textId="77777777" w:rsidR="004F029F" w:rsidRPr="002519E3" w:rsidRDefault="004F029F" w:rsidP="004F029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3D29B23A" w14:textId="5CDD4757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>Ao acionar a opção</w:t>
      </w:r>
      <w:r w:rsidRPr="002519E3">
        <w:rPr>
          <w:noProof/>
        </w:rPr>
        <w:drawing>
          <wp:inline distT="0" distB="0" distL="0" distR="0" wp14:anchorId="24942E4E" wp14:editId="63C13861">
            <wp:extent cx="451262" cy="117556"/>
            <wp:effectExtent l="0" t="0" r="635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position w:val="3"/>
        </w:rPr>
        <w:t>, o sistema deve cancelar o cadastro do Julgamento Final; E deve fechar a pop-up;</w:t>
      </w:r>
    </w:p>
    <w:p w14:paraId="03A73523" w14:textId="77777777" w:rsidR="0094433D" w:rsidRPr="002519E3" w:rsidRDefault="0094433D" w:rsidP="0094433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0AE3FEE" w14:textId="235C52AF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>N</w:t>
      </w:r>
      <w:r w:rsidR="00F4159B" w:rsidRPr="002519E3">
        <w:rPr>
          <w:color w:val="auto"/>
        </w:rPr>
        <w:t>a pop-up de Indeferimento</w:t>
      </w:r>
      <w:r w:rsidRPr="002519E3">
        <w:rPr>
          <w:color w:val="auto"/>
        </w:rPr>
        <w:t xml:space="preserve">, </w:t>
      </w:r>
      <w:r w:rsidRPr="002519E3">
        <w:rPr>
          <w:color w:val="000000" w:themeColor="text1"/>
        </w:rPr>
        <w:t>o sistema deve disponibilizar os campos</w:t>
      </w:r>
      <w:r w:rsidR="00FD7838" w:rsidRPr="002519E3">
        <w:rPr>
          <w:color w:val="000000" w:themeColor="text1"/>
        </w:rPr>
        <w:t xml:space="preserve"> abaixo informados</w:t>
      </w:r>
      <w:r w:rsidRPr="002519E3">
        <w:rPr>
          <w:color w:val="000000" w:themeColor="text1"/>
        </w:rPr>
        <w:t>;</w:t>
      </w:r>
    </w:p>
    <w:p w14:paraId="77D75A7C" w14:textId="77777777" w:rsidR="0094433D" w:rsidRPr="002519E3" w:rsidRDefault="0094433D" w:rsidP="0094433D">
      <w:pPr>
        <w:pStyle w:val="PargrafodaLista"/>
        <w:ind w:left="2127"/>
        <w:jc w:val="both"/>
        <w:rPr>
          <w:color w:val="000000" w:themeColor="text1"/>
        </w:rPr>
      </w:pPr>
    </w:p>
    <w:p w14:paraId="050965A9" w14:textId="2BD0AB07" w:rsidR="00F4159B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Campo </w:t>
      </w:r>
      <w:r w:rsidR="00FD7838" w:rsidRPr="002519E3">
        <w:rPr>
          <w:color w:val="008080"/>
        </w:rPr>
        <w:t xml:space="preserve">Selecione </w:t>
      </w:r>
      <w:r w:rsidR="00A06423" w:rsidRPr="002519E3">
        <w:rPr>
          <w:color w:val="008080"/>
        </w:rPr>
        <w:t>c</w:t>
      </w:r>
      <w:r w:rsidR="00FD7838" w:rsidRPr="002519E3">
        <w:rPr>
          <w:color w:val="008080"/>
        </w:rPr>
        <w:t>andidato</w:t>
      </w:r>
      <w:r w:rsidR="00FD7838" w:rsidRPr="002519E3">
        <w:rPr>
          <w:color w:val="auto"/>
        </w:rPr>
        <w:t xml:space="preserve">: o sistema deve exibir um componente de busca </w:t>
      </w:r>
      <w:r w:rsidR="00FD7838" w:rsidRPr="0026396B">
        <w:rPr>
          <w:color w:val="auto"/>
          <w:highlight w:val="yellow"/>
        </w:rPr>
        <w:t xml:space="preserve">por número da posição + </w:t>
      </w:r>
      <w:r w:rsidR="00903BFB">
        <w:rPr>
          <w:color w:val="auto"/>
          <w:highlight w:val="yellow"/>
        </w:rPr>
        <w:t>Tipo de Participação</w:t>
      </w:r>
      <w:r w:rsidR="0026396B" w:rsidRPr="0026396B">
        <w:rPr>
          <w:color w:val="auto"/>
          <w:highlight w:val="yellow"/>
        </w:rPr>
        <w:t xml:space="preserve"> + </w:t>
      </w:r>
      <w:r w:rsidR="00FD7838" w:rsidRPr="0026396B">
        <w:rPr>
          <w:color w:val="auto"/>
          <w:highlight w:val="yellow"/>
        </w:rPr>
        <w:t>Nome completo do membro</w:t>
      </w:r>
      <w:r w:rsidR="00F4159B" w:rsidRPr="0026396B">
        <w:rPr>
          <w:color w:val="auto"/>
          <w:highlight w:val="yellow"/>
        </w:rPr>
        <w:t xml:space="preserve"> (</w:t>
      </w:r>
      <w:proofErr w:type="spellStart"/>
      <w:r w:rsidR="00F4159B" w:rsidRPr="0026396B">
        <w:rPr>
          <w:color w:val="auto"/>
          <w:highlight w:val="yellow"/>
        </w:rPr>
        <w:t>ex</w:t>
      </w:r>
      <w:proofErr w:type="spellEnd"/>
      <w:r w:rsidR="00F4159B" w:rsidRPr="0026396B">
        <w:rPr>
          <w:color w:val="auto"/>
          <w:highlight w:val="yellow"/>
        </w:rPr>
        <w:t xml:space="preserve">: 01 – </w:t>
      </w:r>
      <w:r w:rsidR="0026396B">
        <w:rPr>
          <w:color w:val="auto"/>
          <w:highlight w:val="yellow"/>
        </w:rPr>
        <w:t xml:space="preserve">Titular </w:t>
      </w:r>
      <w:r w:rsidR="00903BFB">
        <w:rPr>
          <w:color w:val="auto"/>
          <w:highlight w:val="yellow"/>
        </w:rPr>
        <w:t>-</w:t>
      </w:r>
      <w:r w:rsidR="0026396B">
        <w:rPr>
          <w:color w:val="auto"/>
          <w:highlight w:val="yellow"/>
        </w:rPr>
        <w:t xml:space="preserve"> </w:t>
      </w:r>
      <w:r w:rsidR="00F4159B" w:rsidRPr="0026396B">
        <w:rPr>
          <w:color w:val="auto"/>
          <w:highlight w:val="yellow"/>
        </w:rPr>
        <w:t>Cl</w:t>
      </w:r>
      <w:r w:rsidR="00903BFB">
        <w:rPr>
          <w:color w:val="auto"/>
          <w:highlight w:val="yellow"/>
        </w:rPr>
        <w:t>á</w:t>
      </w:r>
      <w:r w:rsidR="00F4159B" w:rsidRPr="0026396B">
        <w:rPr>
          <w:color w:val="auto"/>
          <w:highlight w:val="yellow"/>
        </w:rPr>
        <w:t xml:space="preserve">udia </w:t>
      </w:r>
      <w:r w:rsidR="00903BFB">
        <w:rPr>
          <w:color w:val="auto"/>
          <w:highlight w:val="yellow"/>
        </w:rPr>
        <w:t>Á</w:t>
      </w:r>
      <w:r w:rsidR="00F4159B" w:rsidRPr="0026396B">
        <w:rPr>
          <w:color w:val="auto"/>
          <w:highlight w:val="yellow"/>
        </w:rPr>
        <w:t>vila)</w:t>
      </w:r>
      <w:r w:rsidR="00FD7838" w:rsidRPr="002519E3">
        <w:rPr>
          <w:color w:val="auto"/>
        </w:rPr>
        <w:t xml:space="preserve">. O sistema deve exibir apenas os nomes do membros que compõem a chapa em questão, que </w:t>
      </w:r>
      <w:r w:rsidR="00C55092" w:rsidRPr="002519E3">
        <w:rPr>
          <w:color w:val="31849B" w:themeColor="accent5" w:themeShade="BF"/>
        </w:rPr>
        <w:t>n</w:t>
      </w:r>
      <w:r w:rsidR="00F57B66" w:rsidRPr="002519E3">
        <w:rPr>
          <w:b/>
          <w:color w:val="31849B" w:themeColor="accent5" w:themeShade="BF"/>
        </w:rPr>
        <w:t>ão</w:t>
      </w:r>
      <w:r w:rsidR="00F57B66" w:rsidRPr="002519E3">
        <w:rPr>
          <w:color w:val="31849B" w:themeColor="accent5" w:themeShade="BF"/>
        </w:rPr>
        <w:t xml:space="preserve"> possuem </w:t>
      </w:r>
      <w:r w:rsidR="00F57B66" w:rsidRPr="002519E3">
        <w:rPr>
          <w:color w:val="auto"/>
        </w:rPr>
        <w:t>algu</w:t>
      </w:r>
      <w:r w:rsidR="00FD7838" w:rsidRPr="002519E3">
        <w:rPr>
          <w:color w:val="auto"/>
        </w:rPr>
        <w:t xml:space="preserve">ma pendência, seja ela, de </w:t>
      </w:r>
      <w:r w:rsidR="00FD7838" w:rsidRPr="002519E3">
        <w:rPr>
          <w:color w:val="31849B" w:themeColor="accent5" w:themeShade="BF"/>
        </w:rPr>
        <w:t>confirmação de participação</w:t>
      </w:r>
      <w:r w:rsidR="00FD7838" w:rsidRPr="002519E3">
        <w:rPr>
          <w:color w:val="auto"/>
        </w:rPr>
        <w:t xml:space="preserve"> na chapa ou de </w:t>
      </w:r>
      <w:r w:rsidR="00FD7838" w:rsidRPr="002519E3">
        <w:rPr>
          <w:color w:val="31849B" w:themeColor="accent5" w:themeShade="BF"/>
        </w:rPr>
        <w:t>validação</w:t>
      </w:r>
      <w:r w:rsidR="00FD7838" w:rsidRPr="002519E3">
        <w:rPr>
          <w:color w:val="auto"/>
        </w:rPr>
        <w:t xml:space="preserve">; </w:t>
      </w:r>
      <w:r w:rsidR="00903BFB" w:rsidRPr="00903BFB">
        <w:rPr>
          <w:color w:val="auto"/>
          <w:highlight w:val="yellow"/>
        </w:rPr>
        <w:t xml:space="preserve">Para os membros Federais, os quais não possuem o número da posição, o sistema deve exibir: Federal + </w:t>
      </w:r>
      <w:r w:rsidR="00903BFB" w:rsidRPr="00903BFB">
        <w:rPr>
          <w:color w:val="auto"/>
          <w:highlight w:val="yellow"/>
        </w:rPr>
        <w:t>Tipo de Participação + Nome completo do membro</w:t>
      </w:r>
      <w:r w:rsidR="00903BFB" w:rsidRPr="00903BFB">
        <w:rPr>
          <w:color w:val="auto"/>
          <w:highlight w:val="yellow"/>
        </w:rPr>
        <w:t xml:space="preserve"> (</w:t>
      </w:r>
      <w:proofErr w:type="spellStart"/>
      <w:r w:rsidR="00903BFB" w:rsidRPr="00903BFB">
        <w:rPr>
          <w:color w:val="auto"/>
          <w:highlight w:val="yellow"/>
        </w:rPr>
        <w:t>Ex</w:t>
      </w:r>
      <w:proofErr w:type="spellEnd"/>
      <w:r w:rsidR="00903BFB" w:rsidRPr="00903BFB">
        <w:rPr>
          <w:color w:val="auto"/>
          <w:highlight w:val="yellow"/>
        </w:rPr>
        <w:t>: Federal – Titular – Cláudia Ávila)</w:t>
      </w:r>
    </w:p>
    <w:p w14:paraId="5C0A553A" w14:textId="77777777" w:rsidR="00F4159B" w:rsidRPr="002519E3" w:rsidRDefault="00F4159B" w:rsidP="00F4159B">
      <w:pPr>
        <w:pStyle w:val="PargrafodaLista"/>
        <w:rPr>
          <w:color w:val="auto"/>
        </w:rPr>
      </w:pPr>
    </w:p>
    <w:p w14:paraId="6CB2EC8F" w14:textId="07369587" w:rsidR="00FD7838" w:rsidRPr="002519E3" w:rsidRDefault="00FD7838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O sistema deve exibir um </w:t>
      </w:r>
      <w:proofErr w:type="spellStart"/>
      <w:r w:rsidRPr="002519E3">
        <w:rPr>
          <w:color w:val="auto"/>
        </w:rPr>
        <w:t>Hint</w:t>
      </w:r>
      <w:proofErr w:type="spellEnd"/>
      <w:r w:rsidR="00F4159B" w:rsidRPr="002519E3">
        <w:rPr>
          <w:noProof/>
        </w:rPr>
        <w:drawing>
          <wp:inline distT="0" distB="0" distL="0" distR="0" wp14:anchorId="6DFD36BF" wp14:editId="0A26A28C">
            <wp:extent cx="143301" cy="143301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5797" cy="1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, com a seguinte informação: </w:t>
      </w:r>
      <w:r w:rsidR="000F3FD1" w:rsidRPr="002519E3">
        <w:rPr>
          <w:color w:val="auto"/>
        </w:rPr>
        <w:t>“</w:t>
      </w:r>
      <w:r w:rsidR="000F3FD1" w:rsidRPr="002519E3">
        <w:rPr>
          <w:color w:val="31849B" w:themeColor="accent5" w:themeShade="BF"/>
        </w:rPr>
        <w:t>Lista dos membros que compõem a chapa em questão</w:t>
      </w:r>
      <w:r w:rsidR="000F3FD1" w:rsidRPr="002519E3">
        <w:rPr>
          <w:color w:val="auto"/>
        </w:rPr>
        <w:t>”.</w:t>
      </w:r>
    </w:p>
    <w:p w14:paraId="75824AA5" w14:textId="77777777" w:rsidR="00FD7838" w:rsidRPr="002519E3" w:rsidRDefault="00FD7838" w:rsidP="00FD7838">
      <w:pPr>
        <w:pStyle w:val="PargrafodaLista"/>
        <w:rPr>
          <w:position w:val="3"/>
        </w:rPr>
      </w:pPr>
    </w:p>
    <w:p w14:paraId="1166044B" w14:textId="436DB061" w:rsidR="00FD7838" w:rsidRPr="002519E3" w:rsidRDefault="00FD7838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Campo </w:t>
      </w:r>
      <w:r w:rsidRPr="002519E3">
        <w:rPr>
          <w:color w:val="008080"/>
          <w:position w:val="3"/>
        </w:rPr>
        <w:t xml:space="preserve">Resultado dos </w:t>
      </w:r>
      <w:r w:rsidR="00F6277F" w:rsidRPr="002519E3">
        <w:rPr>
          <w:color w:val="008080"/>
          <w:position w:val="3"/>
        </w:rPr>
        <w:t>membros indicados para substituição</w:t>
      </w:r>
      <w:r w:rsidRPr="002519E3">
        <w:rPr>
          <w:position w:val="3"/>
        </w:rPr>
        <w:t xml:space="preserve">: </w:t>
      </w:r>
      <w:r w:rsidR="00BF6B8B" w:rsidRPr="002519E3">
        <w:rPr>
          <w:position w:val="3"/>
        </w:rPr>
        <w:t xml:space="preserve">o sistema deve exibir todos os membros da chapa em questão, </w:t>
      </w:r>
      <w:r w:rsidR="00BF6B8B" w:rsidRPr="002519E3">
        <w:rPr>
          <w:b/>
          <w:color w:val="31849B" w:themeColor="accent5" w:themeShade="BF"/>
          <w:position w:val="3"/>
        </w:rPr>
        <w:t>que possuam pendência</w:t>
      </w:r>
      <w:r w:rsidR="00BF6B8B" w:rsidRPr="002519E3">
        <w:rPr>
          <w:color w:val="auto"/>
        </w:rPr>
        <w:t>, seja ela, de confirmação de participação na chapa ou de validação</w:t>
      </w:r>
      <w:r w:rsidR="00883682" w:rsidRPr="002519E3">
        <w:rPr>
          <w:color w:val="auto"/>
        </w:rPr>
        <w:t xml:space="preserve"> ou sem preenchimento do</w:t>
      </w:r>
      <w:r w:rsidR="00C80FDB" w:rsidRPr="002519E3">
        <w:rPr>
          <w:color w:val="auto"/>
        </w:rPr>
        <w:t>s</w:t>
      </w:r>
      <w:r w:rsidR="00883682" w:rsidRPr="002519E3">
        <w:rPr>
          <w:color w:val="auto"/>
        </w:rPr>
        <w:t xml:space="preserve"> membro</w:t>
      </w:r>
      <w:r w:rsidR="00C80FDB" w:rsidRPr="002519E3">
        <w:rPr>
          <w:color w:val="auto"/>
        </w:rPr>
        <w:t>s</w:t>
      </w:r>
      <w:r w:rsidR="00340CB7" w:rsidRPr="002519E3">
        <w:rPr>
          <w:color w:val="auto"/>
        </w:rPr>
        <w:t xml:space="preserve"> nos </w:t>
      </w:r>
      <w:proofErr w:type="spellStart"/>
      <w:r w:rsidR="00340CB7" w:rsidRPr="002519E3">
        <w:rPr>
          <w:color w:val="auto"/>
        </w:rPr>
        <w:t>card</w:t>
      </w:r>
      <w:proofErr w:type="spellEnd"/>
      <w:r w:rsidR="00BF6B8B" w:rsidRPr="002519E3">
        <w:rPr>
          <w:color w:val="auto"/>
        </w:rPr>
        <w:t>;</w:t>
      </w:r>
    </w:p>
    <w:p w14:paraId="5508763B" w14:textId="77777777" w:rsidR="00883682" w:rsidRPr="002519E3" w:rsidRDefault="00883682" w:rsidP="00883682">
      <w:pPr>
        <w:pStyle w:val="PargrafodaLista"/>
        <w:rPr>
          <w:color w:val="auto"/>
        </w:rPr>
      </w:pPr>
    </w:p>
    <w:p w14:paraId="40AC9CAF" w14:textId="77F641BA" w:rsidR="00883682" w:rsidRPr="002519E3" w:rsidRDefault="00883682" w:rsidP="0088368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color w:val="auto"/>
        </w:rPr>
        <w:t xml:space="preserve">O </w:t>
      </w:r>
      <w:r w:rsidRPr="002519E3">
        <w:rPr>
          <w:position w:val="3"/>
        </w:rPr>
        <w:t xml:space="preserve">sistema deve exibir uma grid com as colunas: </w:t>
      </w:r>
      <w:r w:rsidRPr="002519E3">
        <w:rPr>
          <w:color w:val="008080"/>
          <w:position w:val="3"/>
        </w:rPr>
        <w:t>Posição</w:t>
      </w:r>
      <w:r w:rsidRPr="002519E3">
        <w:rPr>
          <w:position w:val="3"/>
        </w:rPr>
        <w:t xml:space="preserve">, </w:t>
      </w:r>
      <w:r w:rsidRPr="002519E3">
        <w:rPr>
          <w:color w:val="008080"/>
          <w:position w:val="3"/>
        </w:rPr>
        <w:t>Participação</w:t>
      </w:r>
      <w:r w:rsidRPr="002519E3">
        <w:rPr>
          <w:position w:val="3"/>
        </w:rPr>
        <w:t xml:space="preserve">, </w:t>
      </w:r>
      <w:r w:rsidRPr="002519E3">
        <w:rPr>
          <w:color w:val="008080"/>
          <w:position w:val="3"/>
        </w:rPr>
        <w:t>Nome Completo</w:t>
      </w:r>
      <w:r w:rsidRPr="002519E3">
        <w:rPr>
          <w:color w:val="auto"/>
          <w:position w:val="3"/>
        </w:rPr>
        <w:t>,</w:t>
      </w:r>
      <w:r w:rsidRPr="002519E3">
        <w:rPr>
          <w:color w:val="008080"/>
          <w:position w:val="3"/>
        </w:rPr>
        <w:t xml:space="preserve"> </w:t>
      </w:r>
      <w:r w:rsidRPr="002519E3">
        <w:rPr>
          <w:color w:val="31849B" w:themeColor="accent5" w:themeShade="BF"/>
          <w:position w:val="3"/>
        </w:rPr>
        <w:t>Registro</w:t>
      </w:r>
      <w:r w:rsidRPr="002519E3">
        <w:rPr>
          <w:color w:val="auto"/>
          <w:position w:val="3"/>
        </w:rPr>
        <w:t xml:space="preserve">, </w:t>
      </w:r>
      <w:proofErr w:type="spellStart"/>
      <w:r w:rsidRPr="002519E3">
        <w:rPr>
          <w:color w:val="auto"/>
          <w:position w:val="3"/>
        </w:rPr>
        <w:t>populando</w:t>
      </w:r>
      <w:proofErr w:type="spellEnd"/>
      <w:r w:rsidRPr="002519E3">
        <w:rPr>
          <w:color w:val="auto"/>
          <w:position w:val="3"/>
        </w:rPr>
        <w:t xml:space="preserve"> essa colunas com as informações dos membros que possuem alguma pendencia da chapa em questão;</w:t>
      </w:r>
    </w:p>
    <w:p w14:paraId="364B4395" w14:textId="77777777" w:rsidR="0086777C" w:rsidRPr="002519E3" w:rsidRDefault="0086777C" w:rsidP="00BF6B8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30FFB93" w14:textId="28FC0AAB" w:rsidR="006053A8" w:rsidRPr="002519E3" w:rsidRDefault="003E7D8B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40" w:name="_Ref35880269"/>
      <w:r w:rsidRPr="002519E3">
        <w:rPr>
          <w:position w:val="3"/>
        </w:rPr>
        <w:t xml:space="preserve">Caso exista algum </w:t>
      </w:r>
      <w:proofErr w:type="spellStart"/>
      <w:r w:rsidRPr="002519E3">
        <w:rPr>
          <w:position w:val="3"/>
        </w:rPr>
        <w:t>card</w:t>
      </w:r>
      <w:proofErr w:type="spellEnd"/>
      <w:r w:rsidRPr="002519E3">
        <w:rPr>
          <w:position w:val="3"/>
        </w:rPr>
        <w:t xml:space="preserve"> que não esteja preenchido por </w:t>
      </w:r>
      <w:r w:rsidR="008144C3" w:rsidRPr="002519E3">
        <w:rPr>
          <w:position w:val="3"/>
        </w:rPr>
        <w:t>nenhum</w:t>
      </w:r>
      <w:r w:rsidRPr="002519E3">
        <w:rPr>
          <w:position w:val="3"/>
        </w:rPr>
        <w:t xml:space="preserve"> membro</w:t>
      </w:r>
      <w:r w:rsidR="008144C3" w:rsidRPr="002519E3">
        <w:rPr>
          <w:position w:val="3"/>
        </w:rPr>
        <w:t xml:space="preserve">, seja ele na participação de titular e/ou suplente, </w:t>
      </w:r>
      <w:r w:rsidRPr="002519E3">
        <w:rPr>
          <w:position w:val="3"/>
        </w:rPr>
        <w:t xml:space="preserve">o sistema deve exibi-lo como pendência, </w:t>
      </w:r>
      <w:proofErr w:type="spellStart"/>
      <w:r w:rsidRPr="002519E3">
        <w:rPr>
          <w:position w:val="3"/>
        </w:rPr>
        <w:t>na</w:t>
      </w:r>
      <w:proofErr w:type="spellEnd"/>
      <w:r w:rsidRPr="002519E3">
        <w:rPr>
          <w:position w:val="3"/>
        </w:rPr>
        <w:t xml:space="preserve"> grid “Result</w:t>
      </w:r>
      <w:r w:rsidR="006053A8" w:rsidRPr="002519E3">
        <w:rPr>
          <w:position w:val="3"/>
        </w:rPr>
        <w:t>ado dos Membros com Pendências”;</w:t>
      </w:r>
      <w:bookmarkEnd w:id="40"/>
    </w:p>
    <w:p w14:paraId="7BCD1AA1" w14:textId="77777777" w:rsidR="006053A8" w:rsidRPr="002519E3" w:rsidRDefault="006053A8" w:rsidP="006053A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1AB8837" w14:textId="1E3400E5" w:rsidR="003E7D8B" w:rsidRPr="002519E3" w:rsidRDefault="003E7D8B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</w:t>
      </w:r>
      <w:bookmarkStart w:id="41" w:name="_Ref35880271"/>
      <w:r w:rsidRPr="002519E3">
        <w:rPr>
          <w:position w:val="3"/>
        </w:rPr>
        <w:t>Na coluna Nome Completo, o sistema deve exibir a informação “</w:t>
      </w:r>
      <w:r w:rsidRPr="002519E3">
        <w:rPr>
          <w:color w:val="FF0000"/>
          <w:position w:val="3"/>
        </w:rPr>
        <w:t>Sem inclusão de membro</w:t>
      </w:r>
      <w:r w:rsidRPr="002519E3">
        <w:rPr>
          <w:position w:val="3"/>
        </w:rPr>
        <w:t>”, destacado de vermelho</w:t>
      </w:r>
      <w:r w:rsidR="006053A8" w:rsidRPr="002519E3">
        <w:rPr>
          <w:position w:val="3"/>
        </w:rPr>
        <w:t>; Na coluna registro o sistema deve exibir um traço(-);</w:t>
      </w:r>
      <w:bookmarkEnd w:id="41"/>
    </w:p>
    <w:p w14:paraId="0240BE56" w14:textId="03B787F2" w:rsidR="003E7D8B" w:rsidRPr="002519E3" w:rsidRDefault="009601D6" w:rsidP="00B41589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2519E3">
        <w:rPr>
          <w:noProof/>
        </w:rPr>
        <w:drawing>
          <wp:inline distT="0" distB="0" distL="0" distR="0" wp14:anchorId="32E6FBA6" wp14:editId="5CAB9BE1">
            <wp:extent cx="3352800" cy="1592313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4707" cy="16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39D" w14:textId="77777777" w:rsidR="003E7D8B" w:rsidRPr="002519E3" w:rsidRDefault="003E7D8B" w:rsidP="003E7D8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300F3AC" w14:textId="37B4A96E" w:rsidR="008144C3" w:rsidRPr="002519E3" w:rsidRDefault="008144C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>Caso exista uma chapa que não possua membros com pendência, porém o ator deseja indeferir a chapa, o sistema deve exibir a grid com a informação “</w:t>
      </w:r>
      <w:r w:rsidRPr="002519E3">
        <w:rPr>
          <w:color w:val="31849B" w:themeColor="accent5" w:themeShade="BF"/>
          <w:position w:val="3"/>
        </w:rPr>
        <w:t>Chapa sem membros com pendência</w:t>
      </w:r>
      <w:r w:rsidRPr="002519E3">
        <w:rPr>
          <w:position w:val="3"/>
        </w:rPr>
        <w:t xml:space="preserve">”. Porém deve possibilitar que o ator possa selecionar e incluir os membros desejados, através da seleção realizada na </w:t>
      </w:r>
      <w:proofErr w:type="spellStart"/>
      <w:r w:rsidRPr="002519E3">
        <w:rPr>
          <w:position w:val="3"/>
        </w:rPr>
        <w:t>combobox</w:t>
      </w:r>
      <w:proofErr w:type="spellEnd"/>
      <w:r w:rsidRPr="002519E3">
        <w:rPr>
          <w:position w:val="3"/>
        </w:rPr>
        <w:t xml:space="preserve">: Selecione </w:t>
      </w:r>
      <w:proofErr w:type="gramStart"/>
      <w:r w:rsidRPr="002519E3">
        <w:rPr>
          <w:position w:val="3"/>
        </w:rPr>
        <w:t>candidato;</w:t>
      </w:r>
      <w:r w:rsidR="004E31D2" w:rsidRPr="002519E3">
        <w:rPr>
          <w:position w:val="3"/>
        </w:rPr>
        <w:t xml:space="preserve"> </w:t>
      </w:r>
      <w:r w:rsidR="00A06423" w:rsidRPr="002519E3">
        <w:rPr>
          <w:position w:val="3"/>
        </w:rPr>
        <w:t xml:space="preserve"> Campo</w:t>
      </w:r>
      <w:proofErr w:type="gramEnd"/>
      <w:r w:rsidR="00A06423" w:rsidRPr="002519E3">
        <w:rPr>
          <w:position w:val="3"/>
        </w:rPr>
        <w:t xml:space="preserve"> n</w:t>
      </w:r>
      <w:r w:rsidR="004E31D2" w:rsidRPr="002519E3">
        <w:rPr>
          <w:position w:val="3"/>
        </w:rPr>
        <w:t>ão é obrigatório</w:t>
      </w:r>
      <w:r w:rsidR="00A06423" w:rsidRPr="002519E3">
        <w:rPr>
          <w:position w:val="3"/>
        </w:rPr>
        <w:t xml:space="preserve"> </w:t>
      </w:r>
      <w:r w:rsidR="004E31D2" w:rsidRPr="002519E3">
        <w:rPr>
          <w:position w:val="3"/>
        </w:rPr>
        <w:t>para julgamentos indeferidos;</w:t>
      </w:r>
      <w:r w:rsidR="00964B4C" w:rsidRPr="002519E3">
        <w:rPr>
          <w:position w:val="3"/>
        </w:rPr>
        <w:t xml:space="preserve">   </w:t>
      </w:r>
    </w:p>
    <w:p w14:paraId="30583CE9" w14:textId="77777777" w:rsidR="000C77E4" w:rsidRPr="002519E3" w:rsidRDefault="000C77E4" w:rsidP="000C77E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4258219" w14:textId="5822D2E0" w:rsidR="000C77E4" w:rsidRPr="002519E3" w:rsidRDefault="00A06423" w:rsidP="000C77E4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 w:rsidRPr="002519E3">
        <w:rPr>
          <w:noProof/>
        </w:rPr>
        <w:drawing>
          <wp:inline distT="0" distB="0" distL="0" distR="0" wp14:anchorId="4B00D116" wp14:editId="21A064AE">
            <wp:extent cx="3268383" cy="50227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6998" cy="5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06DE" w14:textId="07C6811C" w:rsidR="00883682" w:rsidRPr="002519E3" w:rsidRDefault="00883682" w:rsidP="0088368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O sistema deve disponibilizar a opção de excluir </w:t>
      </w:r>
      <w:r w:rsidRPr="002519E3">
        <w:rPr>
          <w:noProof/>
        </w:rPr>
        <w:drawing>
          <wp:inline distT="0" distB="0" distL="0" distR="0" wp14:anchorId="30998C3B" wp14:editId="0DA56FE7">
            <wp:extent cx="124691" cy="124691"/>
            <wp:effectExtent l="0" t="0" r="8890" b="889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797" cy="1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position w:val="3"/>
        </w:rPr>
        <w:t xml:space="preserve">um dos membros dessa grid; Caso o ator acione a opção de excluir, o sistema deve exibir a mensagem de confirmação </w:t>
      </w:r>
      <w:r w:rsidRPr="002519E3">
        <w:rPr>
          <w:color w:val="31849B" w:themeColor="accent5" w:themeShade="BF"/>
          <w:position w:val="3"/>
        </w:rPr>
        <w:t>[</w:t>
      </w:r>
      <w:r w:rsidRPr="002519E3">
        <w:rPr>
          <w:color w:val="31849B" w:themeColor="accent5" w:themeShade="BF"/>
          <w:position w:val="3"/>
        </w:rPr>
        <w:fldChar w:fldCharType="begin"/>
      </w:r>
      <w:r w:rsidRPr="002519E3">
        <w:rPr>
          <w:color w:val="31849B" w:themeColor="accent5" w:themeShade="BF"/>
          <w:position w:val="3"/>
        </w:rPr>
        <w:instrText xml:space="preserve"> REF _Ref34140799 \r \h </w:instrText>
      </w:r>
      <w:r w:rsidR="002519E3">
        <w:rPr>
          <w:color w:val="31849B" w:themeColor="accent5" w:themeShade="BF"/>
          <w:position w:val="3"/>
        </w:rPr>
        <w:instrText xml:space="preserve"> \* MERGEFORMAT </w:instrText>
      </w:r>
      <w:r w:rsidRPr="002519E3">
        <w:rPr>
          <w:color w:val="31849B" w:themeColor="accent5" w:themeShade="BF"/>
          <w:position w:val="3"/>
        </w:rPr>
      </w:r>
      <w:r w:rsidRPr="002519E3">
        <w:rPr>
          <w:color w:val="31849B" w:themeColor="accent5" w:themeShade="BF"/>
          <w:position w:val="3"/>
        </w:rPr>
        <w:fldChar w:fldCharType="separate"/>
      </w:r>
      <w:r w:rsidRPr="002519E3">
        <w:rPr>
          <w:color w:val="31849B" w:themeColor="accent5" w:themeShade="BF"/>
          <w:position w:val="3"/>
        </w:rPr>
        <w:t>ME015</w:t>
      </w:r>
      <w:r w:rsidRPr="002519E3">
        <w:rPr>
          <w:color w:val="31849B" w:themeColor="accent5" w:themeShade="BF"/>
          <w:position w:val="3"/>
        </w:rPr>
        <w:fldChar w:fldCharType="end"/>
      </w:r>
      <w:r w:rsidRPr="002519E3">
        <w:rPr>
          <w:color w:val="31849B" w:themeColor="accent5" w:themeShade="BF"/>
          <w:position w:val="3"/>
        </w:rPr>
        <w:t>]</w:t>
      </w:r>
      <w:r w:rsidRPr="002519E3">
        <w:rPr>
          <w:color w:val="auto"/>
          <w:position w:val="3"/>
        </w:rPr>
        <w:t>;</w:t>
      </w:r>
    </w:p>
    <w:p w14:paraId="68DA697C" w14:textId="77777777" w:rsidR="00883682" w:rsidRPr="002519E3" w:rsidRDefault="00883682" w:rsidP="0088368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              Caso o ator acione a opção </w:t>
      </w:r>
      <w:r w:rsidRPr="002519E3">
        <w:rPr>
          <w:color w:val="31849B" w:themeColor="accent5" w:themeShade="BF"/>
          <w:position w:val="3"/>
        </w:rPr>
        <w:t>Sim</w:t>
      </w:r>
      <w:r w:rsidRPr="002519E3">
        <w:rPr>
          <w:position w:val="3"/>
        </w:rPr>
        <w:t xml:space="preserve"> da mensagem, o sistema exclui o membro da grid;</w:t>
      </w:r>
    </w:p>
    <w:p w14:paraId="1E0D9709" w14:textId="77777777" w:rsidR="00883682" w:rsidRPr="002519E3" w:rsidRDefault="00883682" w:rsidP="0088368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              Caso o ator acione a opção </w:t>
      </w:r>
      <w:r w:rsidRPr="002519E3">
        <w:rPr>
          <w:color w:val="31849B" w:themeColor="accent5" w:themeShade="BF"/>
          <w:position w:val="3"/>
        </w:rPr>
        <w:t>Não</w:t>
      </w:r>
      <w:r w:rsidRPr="002519E3">
        <w:rPr>
          <w:position w:val="3"/>
        </w:rPr>
        <w:t xml:space="preserve"> da mensagem, o sistema não exclui o membro da grid;</w:t>
      </w:r>
    </w:p>
    <w:p w14:paraId="0A67F7B5" w14:textId="77777777" w:rsidR="00883682" w:rsidRPr="002519E3" w:rsidRDefault="00883682" w:rsidP="0088368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196A083" w14:textId="77777777" w:rsidR="00883682" w:rsidRPr="002519E3" w:rsidRDefault="00883682" w:rsidP="0088368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Nos casos de exclusão com sucesso, o sistema deve popular a </w:t>
      </w:r>
      <w:proofErr w:type="spellStart"/>
      <w:r w:rsidRPr="002519E3">
        <w:rPr>
          <w:position w:val="3"/>
        </w:rPr>
        <w:t>combobox</w:t>
      </w:r>
      <w:proofErr w:type="spellEnd"/>
      <w:r w:rsidRPr="002519E3">
        <w:rPr>
          <w:position w:val="3"/>
        </w:rPr>
        <w:t xml:space="preserve"> </w:t>
      </w:r>
      <w:r w:rsidRPr="002519E3">
        <w:rPr>
          <w:color w:val="31849B" w:themeColor="accent5" w:themeShade="BF"/>
          <w:position w:val="3"/>
        </w:rPr>
        <w:t>Selecione Candidato</w:t>
      </w:r>
      <w:r w:rsidRPr="002519E3">
        <w:rPr>
          <w:position w:val="3"/>
        </w:rPr>
        <w:t>, com o nome desse membro que foi excluído da grid. Caso o ator queira adiciona-lo novamente, o sistema deve permitir;</w:t>
      </w:r>
    </w:p>
    <w:p w14:paraId="4947509F" w14:textId="77777777" w:rsidR="00A8322A" w:rsidRPr="002519E3" w:rsidRDefault="00A8322A" w:rsidP="00A8322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4AF305A" w14:textId="255B4FAE" w:rsidR="00A8322A" w:rsidRPr="00646E3A" w:rsidRDefault="00A8322A" w:rsidP="0088368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  <w:highlight w:val="yellow"/>
        </w:rPr>
      </w:pPr>
      <w:r w:rsidRPr="002519E3">
        <w:rPr>
          <w:position w:val="3"/>
        </w:rPr>
        <w:t xml:space="preserve">Caso o ator exclua um registro que não tenha preenchimento dos membros, conforme informações das regras </w:t>
      </w:r>
      <w:r w:rsidRPr="002519E3">
        <w:rPr>
          <w:color w:val="31849B" w:themeColor="accent5" w:themeShade="BF"/>
          <w:position w:val="3"/>
        </w:rPr>
        <w:t>[</w:t>
      </w:r>
      <w:r w:rsidRPr="002519E3">
        <w:rPr>
          <w:color w:val="31849B" w:themeColor="accent5" w:themeShade="BF"/>
          <w:position w:val="3"/>
        </w:rPr>
        <w:fldChar w:fldCharType="begin"/>
      </w:r>
      <w:r w:rsidRPr="002519E3">
        <w:rPr>
          <w:color w:val="31849B" w:themeColor="accent5" w:themeShade="BF"/>
          <w:position w:val="3"/>
        </w:rPr>
        <w:instrText xml:space="preserve"> REF _Ref35880269 \r \h </w:instrText>
      </w:r>
      <w:r w:rsidR="00BD240B" w:rsidRPr="002519E3">
        <w:rPr>
          <w:color w:val="31849B" w:themeColor="accent5" w:themeShade="BF"/>
          <w:position w:val="3"/>
        </w:rPr>
        <w:instrText xml:space="preserve"> \* MERGEFORMAT </w:instrText>
      </w:r>
      <w:r w:rsidRPr="002519E3">
        <w:rPr>
          <w:color w:val="31849B" w:themeColor="accent5" w:themeShade="BF"/>
          <w:position w:val="3"/>
        </w:rPr>
      </w:r>
      <w:r w:rsidRPr="002519E3">
        <w:rPr>
          <w:color w:val="31849B" w:themeColor="accent5" w:themeShade="BF"/>
          <w:position w:val="3"/>
        </w:rPr>
        <w:fldChar w:fldCharType="separate"/>
      </w:r>
      <w:r w:rsidRPr="002519E3">
        <w:rPr>
          <w:color w:val="31849B" w:themeColor="accent5" w:themeShade="BF"/>
          <w:position w:val="3"/>
        </w:rPr>
        <w:t>8.8</w:t>
      </w:r>
      <w:r w:rsidRPr="002519E3">
        <w:rPr>
          <w:color w:val="31849B" w:themeColor="accent5" w:themeShade="BF"/>
          <w:position w:val="3"/>
        </w:rPr>
        <w:fldChar w:fldCharType="end"/>
      </w:r>
      <w:r w:rsidRPr="002519E3">
        <w:rPr>
          <w:color w:val="31849B" w:themeColor="accent5" w:themeShade="BF"/>
          <w:position w:val="3"/>
        </w:rPr>
        <w:t>] [</w:t>
      </w:r>
      <w:r w:rsidRPr="002519E3">
        <w:rPr>
          <w:color w:val="31849B" w:themeColor="accent5" w:themeShade="BF"/>
          <w:position w:val="3"/>
        </w:rPr>
        <w:fldChar w:fldCharType="begin"/>
      </w:r>
      <w:r w:rsidRPr="002519E3">
        <w:rPr>
          <w:color w:val="31849B" w:themeColor="accent5" w:themeShade="BF"/>
          <w:position w:val="3"/>
        </w:rPr>
        <w:instrText xml:space="preserve"> REF _Ref35880271 \r \h </w:instrText>
      </w:r>
      <w:r w:rsidR="00BD240B" w:rsidRPr="002519E3">
        <w:rPr>
          <w:color w:val="31849B" w:themeColor="accent5" w:themeShade="BF"/>
          <w:position w:val="3"/>
        </w:rPr>
        <w:instrText xml:space="preserve"> \* MERGEFORMAT </w:instrText>
      </w:r>
      <w:r w:rsidRPr="002519E3">
        <w:rPr>
          <w:color w:val="31849B" w:themeColor="accent5" w:themeShade="BF"/>
          <w:position w:val="3"/>
        </w:rPr>
      </w:r>
      <w:r w:rsidRPr="002519E3">
        <w:rPr>
          <w:color w:val="31849B" w:themeColor="accent5" w:themeShade="BF"/>
          <w:position w:val="3"/>
        </w:rPr>
        <w:fldChar w:fldCharType="separate"/>
      </w:r>
      <w:r w:rsidRPr="002519E3">
        <w:rPr>
          <w:color w:val="31849B" w:themeColor="accent5" w:themeShade="BF"/>
          <w:position w:val="3"/>
        </w:rPr>
        <w:t>8.9</w:t>
      </w:r>
      <w:r w:rsidRPr="002519E3">
        <w:rPr>
          <w:color w:val="31849B" w:themeColor="accent5" w:themeShade="BF"/>
          <w:position w:val="3"/>
        </w:rPr>
        <w:fldChar w:fldCharType="end"/>
      </w:r>
      <w:r w:rsidRPr="002519E3">
        <w:rPr>
          <w:color w:val="31849B" w:themeColor="accent5" w:themeShade="BF"/>
          <w:position w:val="3"/>
        </w:rPr>
        <w:t>]</w:t>
      </w:r>
      <w:r w:rsidRPr="002519E3">
        <w:rPr>
          <w:color w:val="auto"/>
          <w:position w:val="3"/>
        </w:rPr>
        <w:t xml:space="preserve">, o sistema deve popular a </w:t>
      </w:r>
      <w:proofErr w:type="spellStart"/>
      <w:r w:rsidRPr="002519E3">
        <w:rPr>
          <w:color w:val="auto"/>
          <w:position w:val="3"/>
        </w:rPr>
        <w:t>combobox</w:t>
      </w:r>
      <w:proofErr w:type="spellEnd"/>
      <w:r w:rsidRPr="002519E3">
        <w:rPr>
          <w:color w:val="auto"/>
          <w:position w:val="3"/>
        </w:rPr>
        <w:t xml:space="preserve"> com a seguinte informação: </w:t>
      </w:r>
      <w:r w:rsidRPr="00646E3A">
        <w:rPr>
          <w:color w:val="auto"/>
          <w:position w:val="3"/>
          <w:highlight w:val="yellow"/>
        </w:rPr>
        <w:t>número da posição +</w:t>
      </w:r>
      <w:r w:rsidR="00646E3A" w:rsidRPr="00646E3A">
        <w:rPr>
          <w:color w:val="auto"/>
          <w:position w:val="3"/>
          <w:highlight w:val="yellow"/>
        </w:rPr>
        <w:t xml:space="preserve"> </w:t>
      </w:r>
      <w:r w:rsidR="00903BFB">
        <w:rPr>
          <w:color w:val="auto"/>
          <w:position w:val="3"/>
          <w:highlight w:val="yellow"/>
        </w:rPr>
        <w:t>Tipo de Participação</w:t>
      </w:r>
      <w:r w:rsidR="00646E3A" w:rsidRPr="00646E3A">
        <w:rPr>
          <w:color w:val="auto"/>
          <w:position w:val="3"/>
          <w:highlight w:val="yellow"/>
        </w:rPr>
        <w:t xml:space="preserve"> + </w:t>
      </w:r>
      <w:r w:rsidR="00995E80" w:rsidRPr="00646E3A">
        <w:rPr>
          <w:color w:val="auto"/>
          <w:position w:val="3"/>
          <w:highlight w:val="yellow"/>
        </w:rPr>
        <w:t>S</w:t>
      </w:r>
      <w:r w:rsidRPr="00646E3A">
        <w:rPr>
          <w:color w:val="auto"/>
          <w:position w:val="3"/>
          <w:highlight w:val="yellow"/>
        </w:rPr>
        <w:t>em inclusão de membro (ex:</w:t>
      </w:r>
      <w:r w:rsidRPr="00646E3A">
        <w:rPr>
          <w:color w:val="31849B" w:themeColor="accent5" w:themeShade="BF"/>
          <w:position w:val="3"/>
          <w:highlight w:val="yellow"/>
        </w:rPr>
        <w:t>01 –</w:t>
      </w:r>
      <w:r w:rsidR="00646E3A">
        <w:rPr>
          <w:color w:val="31849B" w:themeColor="accent5" w:themeShade="BF"/>
          <w:position w:val="3"/>
          <w:highlight w:val="yellow"/>
        </w:rPr>
        <w:t xml:space="preserve"> Titular +</w:t>
      </w:r>
      <w:r w:rsidRPr="00646E3A">
        <w:rPr>
          <w:color w:val="31849B" w:themeColor="accent5" w:themeShade="BF"/>
          <w:position w:val="3"/>
          <w:highlight w:val="yellow"/>
        </w:rPr>
        <w:t xml:space="preserve"> Sem inclusão de membro</w:t>
      </w:r>
      <w:r w:rsidRPr="00646E3A">
        <w:rPr>
          <w:color w:val="auto"/>
          <w:position w:val="3"/>
          <w:highlight w:val="yellow"/>
        </w:rPr>
        <w:t>)</w:t>
      </w:r>
      <w:r w:rsidR="00903BFB">
        <w:rPr>
          <w:color w:val="auto"/>
          <w:position w:val="3"/>
          <w:highlight w:val="yellow"/>
        </w:rPr>
        <w:t xml:space="preserve">. Para os membros Federais, o sistema deve exibir: </w:t>
      </w:r>
      <w:r w:rsidR="00903BFB" w:rsidRPr="00903BFB">
        <w:rPr>
          <w:color w:val="auto"/>
          <w:highlight w:val="yellow"/>
        </w:rPr>
        <w:t>Federal + Tipo de Participação + Nome completo do membro;</w:t>
      </w:r>
      <w:bookmarkStart w:id="42" w:name="_GoBack"/>
      <w:bookmarkEnd w:id="42"/>
    </w:p>
    <w:p w14:paraId="1A989F8D" w14:textId="77777777" w:rsidR="00883682" w:rsidRPr="002519E3" w:rsidRDefault="00883682" w:rsidP="0088368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C2DB584" w14:textId="77777777" w:rsidR="00883682" w:rsidRPr="000978F1" w:rsidRDefault="00883682" w:rsidP="0088368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Ressaltando que a exclusão é apenas </w:t>
      </w:r>
      <w:proofErr w:type="spellStart"/>
      <w:r w:rsidRPr="002519E3">
        <w:rPr>
          <w:position w:val="3"/>
        </w:rPr>
        <w:t>na</w:t>
      </w:r>
      <w:proofErr w:type="spellEnd"/>
      <w:r w:rsidRPr="002519E3">
        <w:rPr>
          <w:position w:val="3"/>
        </w:rPr>
        <w:t xml:space="preserve"> grid da pop-up de Julgar Indeferido, </w:t>
      </w:r>
      <w:r w:rsidRPr="002519E3">
        <w:rPr>
          <w:b/>
          <w:position w:val="3"/>
          <w:u w:val="single"/>
        </w:rPr>
        <w:t>NÃO</w:t>
      </w:r>
      <w:r w:rsidRPr="002519E3">
        <w:rPr>
          <w:position w:val="3"/>
        </w:rPr>
        <w:t xml:space="preserve"> se deve </w:t>
      </w:r>
      <w:r w:rsidRPr="000978F1">
        <w:rPr>
          <w:position w:val="3"/>
        </w:rPr>
        <w:t>excluir o membro da chapa em questão;</w:t>
      </w:r>
    </w:p>
    <w:p w14:paraId="53242A32" w14:textId="77777777" w:rsidR="00332A7A" w:rsidRPr="000978F1" w:rsidRDefault="00332A7A" w:rsidP="00332A7A">
      <w:pPr>
        <w:pStyle w:val="PargrafodaLista"/>
        <w:rPr>
          <w:position w:val="3"/>
        </w:rPr>
      </w:pPr>
    </w:p>
    <w:p w14:paraId="72FDCCD2" w14:textId="77777777" w:rsidR="00332A7A" w:rsidRPr="000978F1" w:rsidRDefault="00332A7A" w:rsidP="00332A7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978F1">
        <w:rPr>
          <w:position w:val="3"/>
        </w:rPr>
        <w:t>Caso o ator exclua todos os membros com pendencia da grid, o sistema deve exibir a mensagem: “</w:t>
      </w:r>
      <w:r w:rsidRPr="000978F1">
        <w:rPr>
          <w:color w:val="31849B" w:themeColor="accent5" w:themeShade="BF"/>
          <w:position w:val="3"/>
        </w:rPr>
        <w:t>Chapa sem indicação para substituição de membros”</w:t>
      </w:r>
      <w:r w:rsidRPr="000978F1">
        <w:rPr>
          <w:position w:val="3"/>
        </w:rPr>
        <w:t>; Nestes casos, ao acionar o opção</w:t>
      </w:r>
      <w:r w:rsidRPr="000978F1">
        <w:rPr>
          <w:noProof/>
        </w:rPr>
        <w:drawing>
          <wp:inline distT="0" distB="0" distL="0" distR="0" wp14:anchorId="4824682C" wp14:editId="37BD43B7">
            <wp:extent cx="427512" cy="111369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452" cy="1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F1">
        <w:rPr>
          <w:position w:val="3"/>
        </w:rPr>
        <w:t xml:space="preserve">, o sistema deve exibir a mensagem </w:t>
      </w:r>
      <w:r w:rsidRPr="000978F1">
        <w:rPr>
          <w:color w:val="31849B" w:themeColor="accent5" w:themeShade="BF"/>
          <w:position w:val="3"/>
        </w:rPr>
        <w:t>[</w:t>
      </w:r>
      <w:r w:rsidRPr="000978F1">
        <w:rPr>
          <w:color w:val="31849B" w:themeColor="accent5" w:themeShade="BF"/>
          <w:position w:val="3"/>
        </w:rPr>
        <w:fldChar w:fldCharType="begin"/>
      </w:r>
      <w:r w:rsidRPr="000978F1">
        <w:rPr>
          <w:color w:val="31849B" w:themeColor="accent5" w:themeShade="BF"/>
          <w:position w:val="3"/>
        </w:rPr>
        <w:instrText xml:space="preserve"> REF _Ref35947828 \r \h  \* MERGEFORMAT </w:instrText>
      </w:r>
      <w:r w:rsidRPr="000978F1">
        <w:rPr>
          <w:color w:val="31849B" w:themeColor="accent5" w:themeShade="BF"/>
          <w:position w:val="3"/>
        </w:rPr>
      </w:r>
      <w:r w:rsidRPr="000978F1">
        <w:rPr>
          <w:color w:val="31849B" w:themeColor="accent5" w:themeShade="BF"/>
          <w:position w:val="3"/>
        </w:rPr>
        <w:fldChar w:fldCharType="separate"/>
      </w:r>
      <w:r w:rsidRPr="000978F1">
        <w:rPr>
          <w:color w:val="31849B" w:themeColor="accent5" w:themeShade="BF"/>
          <w:position w:val="3"/>
        </w:rPr>
        <w:t>ME016</w:t>
      </w:r>
      <w:r w:rsidRPr="000978F1">
        <w:rPr>
          <w:color w:val="31849B" w:themeColor="accent5" w:themeShade="BF"/>
          <w:position w:val="3"/>
        </w:rPr>
        <w:fldChar w:fldCharType="end"/>
      </w:r>
      <w:r w:rsidRPr="000978F1">
        <w:rPr>
          <w:color w:val="31849B" w:themeColor="accent5" w:themeShade="BF"/>
          <w:position w:val="3"/>
        </w:rPr>
        <w:t>]</w:t>
      </w:r>
      <w:r w:rsidRPr="000978F1">
        <w:rPr>
          <w:position w:val="3"/>
        </w:rPr>
        <w:t>;</w:t>
      </w:r>
    </w:p>
    <w:p w14:paraId="1AE6559D" w14:textId="77777777" w:rsidR="00332A7A" w:rsidRPr="00332A7A" w:rsidRDefault="00332A7A" w:rsidP="00332A7A">
      <w:pPr>
        <w:pStyle w:val="PargrafodaLista"/>
        <w:rPr>
          <w:position w:val="3"/>
          <w:highlight w:val="yellow"/>
        </w:rPr>
      </w:pPr>
    </w:p>
    <w:p w14:paraId="024E8F91" w14:textId="77777777" w:rsidR="00332A7A" w:rsidRPr="002519E3" w:rsidRDefault="00332A7A" w:rsidP="00332A7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  <w:highlight w:val="yellow"/>
        </w:rPr>
      </w:pPr>
    </w:p>
    <w:p w14:paraId="0DA798B1" w14:textId="77777777" w:rsidR="00332A7A" w:rsidRPr="002519E3" w:rsidRDefault="00332A7A" w:rsidP="00332A7A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position w:val="3"/>
        </w:rPr>
      </w:pPr>
      <w:r w:rsidRPr="002519E3">
        <w:rPr>
          <w:noProof/>
        </w:rPr>
        <w:drawing>
          <wp:inline distT="0" distB="0" distL="0" distR="0" wp14:anchorId="72DB9440" wp14:editId="6CD3541B">
            <wp:extent cx="3359756" cy="630394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10372" cy="6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046" w14:textId="77777777" w:rsidR="00332A7A" w:rsidRPr="002519E3" w:rsidRDefault="00332A7A" w:rsidP="00332A7A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2675338E" w14:textId="77777777" w:rsidR="00332A7A" w:rsidRPr="002519E3" w:rsidRDefault="00332A7A" w:rsidP="00332A7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</w:t>
      </w:r>
    </w:p>
    <w:p w14:paraId="4CD252D7" w14:textId="77777777" w:rsidR="007D0F56" w:rsidRPr="002519E3" w:rsidRDefault="007D0F56" w:rsidP="007D0F5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BC0E04A" w14:textId="117119B7" w:rsidR="007D0F56" w:rsidRPr="000978F1" w:rsidRDefault="007D0F56" w:rsidP="007D0F5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978F1">
        <w:rPr>
          <w:color w:val="auto"/>
        </w:rPr>
        <w:t xml:space="preserve">Neste campo, o sistema deve permitir que o ator exclua todos os membros da grid, não sendo obrigatório informar nenhum membro. </w:t>
      </w:r>
    </w:p>
    <w:p w14:paraId="64CDF8E5" w14:textId="77777777" w:rsidR="007D0F56" w:rsidRPr="000978F1" w:rsidRDefault="007D0F56" w:rsidP="007D0F5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9478774" w14:textId="77777777" w:rsidR="00332A7A" w:rsidRPr="000978F1" w:rsidRDefault="00332A7A" w:rsidP="00332A7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978F1">
        <w:rPr>
          <w:position w:val="3"/>
        </w:rPr>
        <w:t>O sistema deve permitir incluir julgamento sem sinalizar nenhum membro, neste caso o assessor que está julgando, determinou INDEFERIR a chapa, por motivos específicos que serão descritas no Campo Descrição;</w:t>
      </w:r>
    </w:p>
    <w:p w14:paraId="4132C108" w14:textId="77777777" w:rsidR="00332A7A" w:rsidRPr="000978F1" w:rsidRDefault="00332A7A" w:rsidP="00332A7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BB73CC3" w14:textId="7695CF32" w:rsidR="0094433D" w:rsidRPr="000978F1" w:rsidRDefault="009B37CC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978F1">
        <w:rPr>
          <w:color w:val="000000" w:themeColor="text1"/>
        </w:rPr>
        <w:t xml:space="preserve">Campo </w:t>
      </w:r>
      <w:r w:rsidRPr="000978F1">
        <w:rPr>
          <w:color w:val="31849B" w:themeColor="accent5" w:themeShade="BF"/>
        </w:rPr>
        <w:t>Descrição</w:t>
      </w:r>
      <w:r w:rsidRPr="000978F1">
        <w:rPr>
          <w:color w:val="000000" w:themeColor="text1"/>
        </w:rPr>
        <w:t xml:space="preserve">: </w:t>
      </w:r>
      <w:r w:rsidR="00565117" w:rsidRPr="000978F1">
        <w:rPr>
          <w:color w:val="000000" w:themeColor="text1"/>
        </w:rPr>
        <w:t xml:space="preserve">Seguir </w:t>
      </w:r>
      <w:r w:rsidR="00784DFB" w:rsidRPr="000978F1">
        <w:rPr>
          <w:color w:val="000000" w:themeColor="text1"/>
        </w:rPr>
        <w:t xml:space="preserve">conforme </w:t>
      </w:r>
      <w:r w:rsidR="00565117" w:rsidRPr="000978F1">
        <w:rPr>
          <w:color w:val="000000" w:themeColor="text1"/>
        </w:rPr>
        <w:t xml:space="preserve">informações das regras </w:t>
      </w:r>
      <w:r w:rsidR="00565117" w:rsidRPr="000978F1">
        <w:rPr>
          <w:color w:val="31849B" w:themeColor="accent5" w:themeShade="BF"/>
        </w:rPr>
        <w:t>[</w:t>
      </w:r>
      <w:r w:rsidR="00565117" w:rsidRPr="000978F1">
        <w:rPr>
          <w:color w:val="31849B" w:themeColor="accent5" w:themeShade="BF"/>
        </w:rPr>
        <w:fldChar w:fldCharType="begin"/>
      </w:r>
      <w:r w:rsidR="00565117" w:rsidRPr="000978F1">
        <w:rPr>
          <w:color w:val="31849B" w:themeColor="accent5" w:themeShade="BF"/>
        </w:rPr>
        <w:instrText xml:space="preserve"> REF _Ref34058101 \r \h </w:instrText>
      </w:r>
      <w:r w:rsidR="000F3FD1" w:rsidRPr="000978F1">
        <w:rPr>
          <w:color w:val="31849B" w:themeColor="accent5" w:themeShade="BF"/>
        </w:rPr>
        <w:instrText xml:space="preserve"> \* MERGEFORMAT </w:instrText>
      </w:r>
      <w:r w:rsidR="00565117" w:rsidRPr="000978F1">
        <w:rPr>
          <w:color w:val="31849B" w:themeColor="accent5" w:themeShade="BF"/>
        </w:rPr>
      </w:r>
      <w:r w:rsidR="00565117" w:rsidRPr="000978F1">
        <w:rPr>
          <w:color w:val="31849B" w:themeColor="accent5" w:themeShade="BF"/>
        </w:rPr>
        <w:fldChar w:fldCharType="separate"/>
      </w:r>
      <w:r w:rsidR="00565117" w:rsidRPr="000978F1">
        <w:rPr>
          <w:color w:val="31849B" w:themeColor="accent5" w:themeShade="BF"/>
        </w:rPr>
        <w:t>7.4</w:t>
      </w:r>
      <w:r w:rsidR="00565117" w:rsidRPr="000978F1">
        <w:rPr>
          <w:color w:val="31849B" w:themeColor="accent5" w:themeShade="BF"/>
        </w:rPr>
        <w:fldChar w:fldCharType="end"/>
      </w:r>
      <w:r w:rsidR="00565117" w:rsidRPr="000978F1">
        <w:rPr>
          <w:color w:val="31849B" w:themeColor="accent5" w:themeShade="BF"/>
        </w:rPr>
        <w:t xml:space="preserve">] </w:t>
      </w:r>
      <w:r w:rsidR="00565117" w:rsidRPr="000978F1">
        <w:rPr>
          <w:color w:val="auto"/>
        </w:rPr>
        <w:t>a</w:t>
      </w:r>
      <w:r w:rsidR="00565117" w:rsidRPr="000978F1">
        <w:rPr>
          <w:color w:val="31849B" w:themeColor="accent5" w:themeShade="BF"/>
        </w:rPr>
        <w:t xml:space="preserve"> [</w:t>
      </w:r>
      <w:r w:rsidR="00565117" w:rsidRPr="000978F1">
        <w:rPr>
          <w:color w:val="31849B" w:themeColor="accent5" w:themeShade="BF"/>
        </w:rPr>
        <w:fldChar w:fldCharType="begin"/>
      </w:r>
      <w:r w:rsidR="00565117" w:rsidRPr="000978F1">
        <w:rPr>
          <w:color w:val="31849B" w:themeColor="accent5" w:themeShade="BF"/>
        </w:rPr>
        <w:instrText xml:space="preserve"> REF _Ref34058106 \r \h </w:instrText>
      </w:r>
      <w:r w:rsidR="000F3FD1" w:rsidRPr="000978F1">
        <w:rPr>
          <w:color w:val="31849B" w:themeColor="accent5" w:themeShade="BF"/>
        </w:rPr>
        <w:instrText xml:space="preserve"> \* MERGEFORMAT </w:instrText>
      </w:r>
      <w:r w:rsidR="00565117" w:rsidRPr="000978F1">
        <w:rPr>
          <w:color w:val="31849B" w:themeColor="accent5" w:themeShade="BF"/>
        </w:rPr>
      </w:r>
      <w:r w:rsidR="00565117" w:rsidRPr="000978F1">
        <w:rPr>
          <w:color w:val="31849B" w:themeColor="accent5" w:themeShade="BF"/>
        </w:rPr>
        <w:fldChar w:fldCharType="separate"/>
      </w:r>
      <w:r w:rsidR="00565117" w:rsidRPr="000978F1">
        <w:rPr>
          <w:color w:val="31849B" w:themeColor="accent5" w:themeShade="BF"/>
        </w:rPr>
        <w:t>7.6</w:t>
      </w:r>
      <w:r w:rsidR="00565117" w:rsidRPr="000978F1">
        <w:rPr>
          <w:color w:val="31849B" w:themeColor="accent5" w:themeShade="BF"/>
        </w:rPr>
        <w:fldChar w:fldCharType="end"/>
      </w:r>
      <w:r w:rsidR="00565117" w:rsidRPr="000978F1">
        <w:rPr>
          <w:color w:val="31849B" w:themeColor="accent5" w:themeShade="BF"/>
        </w:rPr>
        <w:t>]</w:t>
      </w:r>
      <w:r w:rsidR="00565117" w:rsidRPr="000978F1">
        <w:rPr>
          <w:color w:val="auto"/>
        </w:rPr>
        <w:t>;</w:t>
      </w:r>
    </w:p>
    <w:p w14:paraId="3A9042BA" w14:textId="77777777" w:rsidR="0094433D" w:rsidRPr="000978F1" w:rsidRDefault="0094433D" w:rsidP="0094433D">
      <w:pPr>
        <w:pStyle w:val="PargrafodaLista"/>
        <w:ind w:left="2127"/>
        <w:rPr>
          <w:color w:val="auto"/>
        </w:rPr>
      </w:pPr>
    </w:p>
    <w:p w14:paraId="27E04A24" w14:textId="212686BF" w:rsidR="00565117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0978F1">
        <w:rPr>
          <w:color w:val="000000" w:themeColor="text1"/>
        </w:rPr>
        <w:t xml:space="preserve"> C</w:t>
      </w:r>
      <w:r w:rsidRPr="000978F1">
        <w:rPr>
          <w:color w:val="auto"/>
        </w:rPr>
        <w:t xml:space="preserve">ampo </w:t>
      </w:r>
      <w:r w:rsidRPr="000978F1">
        <w:rPr>
          <w:color w:val="31849B" w:themeColor="accent5" w:themeShade="BF"/>
        </w:rPr>
        <w:t>Documento</w:t>
      </w:r>
      <w:r w:rsidR="00565117" w:rsidRPr="000978F1">
        <w:rPr>
          <w:color w:val="auto"/>
        </w:rPr>
        <w:t>: seguir conforme</w:t>
      </w:r>
      <w:r w:rsidR="00565117" w:rsidRPr="002519E3">
        <w:rPr>
          <w:color w:val="auto"/>
        </w:rPr>
        <w:t xml:space="preserve"> informações da</w:t>
      </w:r>
      <w:r w:rsidR="00784DFB" w:rsidRPr="002519E3">
        <w:rPr>
          <w:color w:val="auto"/>
        </w:rPr>
        <w:t>s</w:t>
      </w:r>
      <w:r w:rsidR="00565117" w:rsidRPr="002519E3">
        <w:rPr>
          <w:color w:val="auto"/>
        </w:rPr>
        <w:t xml:space="preserve"> regra</w:t>
      </w:r>
      <w:r w:rsidR="00784DFB" w:rsidRPr="002519E3">
        <w:rPr>
          <w:color w:val="auto"/>
        </w:rPr>
        <w:t>s</w:t>
      </w:r>
      <w:r w:rsidR="00565117" w:rsidRPr="002519E3">
        <w:rPr>
          <w:color w:val="auto"/>
        </w:rPr>
        <w:t xml:space="preserve"> </w:t>
      </w:r>
      <w:r w:rsidR="00565117" w:rsidRPr="002519E3">
        <w:rPr>
          <w:color w:val="31849B" w:themeColor="accent5" w:themeShade="BF"/>
        </w:rPr>
        <w:t>[</w:t>
      </w:r>
      <w:r w:rsidR="00565117" w:rsidRPr="002519E3">
        <w:rPr>
          <w:color w:val="31849B" w:themeColor="accent5" w:themeShade="BF"/>
        </w:rPr>
        <w:fldChar w:fldCharType="begin"/>
      </w:r>
      <w:r w:rsidR="00565117" w:rsidRPr="002519E3">
        <w:rPr>
          <w:color w:val="31849B" w:themeColor="accent5" w:themeShade="BF"/>
        </w:rPr>
        <w:instrText xml:space="preserve"> REF _Ref34058216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565117" w:rsidRPr="002519E3">
        <w:rPr>
          <w:color w:val="31849B" w:themeColor="accent5" w:themeShade="BF"/>
        </w:rPr>
      </w:r>
      <w:r w:rsidR="00565117" w:rsidRPr="002519E3">
        <w:rPr>
          <w:color w:val="31849B" w:themeColor="accent5" w:themeShade="BF"/>
        </w:rPr>
        <w:fldChar w:fldCharType="separate"/>
      </w:r>
      <w:r w:rsidR="00565117" w:rsidRPr="002519E3">
        <w:rPr>
          <w:color w:val="31849B" w:themeColor="accent5" w:themeShade="BF"/>
        </w:rPr>
        <w:t>7.7</w:t>
      </w:r>
      <w:r w:rsidR="00565117" w:rsidRPr="002519E3">
        <w:rPr>
          <w:color w:val="31849B" w:themeColor="accent5" w:themeShade="BF"/>
        </w:rPr>
        <w:fldChar w:fldCharType="end"/>
      </w:r>
      <w:r w:rsidR="00565117" w:rsidRPr="002519E3">
        <w:rPr>
          <w:color w:val="31849B" w:themeColor="accent5" w:themeShade="BF"/>
        </w:rPr>
        <w:t xml:space="preserve">] </w:t>
      </w:r>
      <w:r w:rsidR="00565117" w:rsidRPr="002519E3">
        <w:rPr>
          <w:color w:val="auto"/>
        </w:rPr>
        <w:t>a</w:t>
      </w:r>
      <w:r w:rsidR="00565117" w:rsidRPr="002519E3">
        <w:rPr>
          <w:color w:val="31849B" w:themeColor="accent5" w:themeShade="BF"/>
        </w:rPr>
        <w:t xml:space="preserve"> [</w:t>
      </w:r>
      <w:r w:rsidR="00565117" w:rsidRPr="002519E3">
        <w:rPr>
          <w:color w:val="31849B" w:themeColor="accent5" w:themeShade="BF"/>
        </w:rPr>
        <w:fldChar w:fldCharType="begin"/>
      </w:r>
      <w:r w:rsidR="00565117" w:rsidRPr="002519E3">
        <w:rPr>
          <w:color w:val="31849B" w:themeColor="accent5" w:themeShade="BF"/>
        </w:rPr>
        <w:instrText xml:space="preserve"> REF _Ref34058297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565117" w:rsidRPr="002519E3">
        <w:rPr>
          <w:color w:val="31849B" w:themeColor="accent5" w:themeShade="BF"/>
        </w:rPr>
      </w:r>
      <w:r w:rsidR="00565117" w:rsidRPr="002519E3">
        <w:rPr>
          <w:color w:val="31849B" w:themeColor="accent5" w:themeShade="BF"/>
        </w:rPr>
        <w:fldChar w:fldCharType="separate"/>
      </w:r>
      <w:r w:rsidR="00565117" w:rsidRPr="002519E3">
        <w:rPr>
          <w:color w:val="31849B" w:themeColor="accent5" w:themeShade="BF"/>
        </w:rPr>
        <w:t>7.10</w:t>
      </w:r>
      <w:r w:rsidR="00565117" w:rsidRPr="002519E3">
        <w:rPr>
          <w:color w:val="31849B" w:themeColor="accent5" w:themeShade="BF"/>
        </w:rPr>
        <w:fldChar w:fldCharType="end"/>
      </w:r>
      <w:r w:rsidR="00565117" w:rsidRPr="002519E3">
        <w:rPr>
          <w:color w:val="31849B" w:themeColor="accent5" w:themeShade="BF"/>
        </w:rPr>
        <w:t>]</w:t>
      </w:r>
    </w:p>
    <w:p w14:paraId="45578566" w14:textId="79978255" w:rsidR="0094433D" w:rsidRPr="002519E3" w:rsidRDefault="0094433D" w:rsidP="0056511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2A6B061" w14:textId="02E375AB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Ao acionar a opção</w:t>
      </w:r>
      <w:r w:rsidRPr="002519E3">
        <w:rPr>
          <w:noProof/>
        </w:rPr>
        <w:drawing>
          <wp:inline distT="0" distB="0" distL="0" distR="0" wp14:anchorId="6D2D0F64" wp14:editId="74B4500F">
            <wp:extent cx="498763" cy="129930"/>
            <wp:effectExtent l="0" t="0" r="0" b="381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t xml:space="preserve">, o sistema deve validar se os campos obrigatórios </w:t>
      </w:r>
      <w:r w:rsidRPr="002519E3">
        <w:rPr>
          <w:color w:val="31849B" w:themeColor="accent5" w:themeShade="BF"/>
        </w:rPr>
        <w:t xml:space="preserve">Descrição </w:t>
      </w:r>
      <w:r w:rsidRPr="002519E3">
        <w:t xml:space="preserve">e </w:t>
      </w:r>
      <w:r w:rsidRPr="002519E3">
        <w:rPr>
          <w:color w:val="31849B" w:themeColor="accent5" w:themeShade="BF"/>
        </w:rPr>
        <w:t>Documento</w:t>
      </w:r>
      <w:r w:rsidRPr="002519E3">
        <w:t xml:space="preserve">, foram preenchidos/Incluídos; caso não tenha sido preenchido/Incluído, o sistema deve exibir </w:t>
      </w:r>
      <w:proofErr w:type="spellStart"/>
      <w:r w:rsidRPr="002519E3">
        <w:t>mensagem</w:t>
      </w:r>
      <w:proofErr w:type="spellEnd"/>
      <w:r w:rsidRPr="002519E3">
        <w:t xml:space="preserve"> impeditiva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_Ref26546953 \r \h 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ME011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</w:p>
    <w:p w14:paraId="6FC943CA" w14:textId="77777777" w:rsidR="0094433D" w:rsidRPr="002519E3" w:rsidRDefault="0094433D" w:rsidP="0094433D">
      <w:pPr>
        <w:pStyle w:val="PargrafodaLista"/>
        <w:rPr>
          <w:color w:val="auto"/>
        </w:rPr>
      </w:pPr>
    </w:p>
    <w:p w14:paraId="173A9253" w14:textId="0A4984CF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Ao acionar a opção</w:t>
      </w:r>
      <w:r w:rsidRPr="002519E3">
        <w:rPr>
          <w:noProof/>
        </w:rPr>
        <w:drawing>
          <wp:inline distT="0" distB="0" distL="0" distR="0" wp14:anchorId="44703C78" wp14:editId="20CCAC86">
            <wp:extent cx="498763" cy="129930"/>
            <wp:effectExtent l="0" t="0" r="0" b="381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, </w:t>
      </w:r>
      <w:r w:rsidRPr="002519E3">
        <w:t xml:space="preserve">o sistema deve exibir uma pop-up para que o ator possa confirmar a sua escolha de </w:t>
      </w:r>
      <w:r w:rsidR="00C55092" w:rsidRPr="002519E3">
        <w:rPr>
          <w:color w:val="31849B" w:themeColor="accent5" w:themeShade="BF"/>
        </w:rPr>
        <w:t>Ind</w:t>
      </w:r>
      <w:r w:rsidRPr="002519E3">
        <w:rPr>
          <w:color w:val="31849B" w:themeColor="accent5" w:themeShade="BF"/>
        </w:rPr>
        <w:t>eferimento:</w:t>
      </w:r>
    </w:p>
    <w:p w14:paraId="3D0C2A08" w14:textId="331963E9" w:rsidR="0094433D" w:rsidRPr="002519E3" w:rsidRDefault="00784DFB" w:rsidP="0094433D">
      <w:pPr>
        <w:pStyle w:val="PargrafodaLista"/>
        <w:spacing w:before="60" w:after="60"/>
        <w:ind w:left="1843"/>
        <w:rPr>
          <w:noProof/>
        </w:rPr>
      </w:pPr>
      <w:r w:rsidRPr="002519E3">
        <w:rPr>
          <w:noProof/>
        </w:rPr>
        <w:drawing>
          <wp:inline distT="0" distB="0" distL="0" distR="0" wp14:anchorId="701AC239" wp14:editId="634770B2">
            <wp:extent cx="2696251" cy="1076895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oncluida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44" cy="11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33D" w:rsidRPr="002519E3">
        <w:rPr>
          <w:noProof/>
        </w:rPr>
        <w:t xml:space="preserve"> </w:t>
      </w:r>
    </w:p>
    <w:p w14:paraId="16B5515F" w14:textId="77777777" w:rsidR="0094433D" w:rsidRPr="002519E3" w:rsidRDefault="0094433D" w:rsidP="0094433D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44FF6288" w14:textId="5E0C00B6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02E678C8" wp14:editId="5EB445EE">
            <wp:extent cx="584200" cy="152187"/>
            <wp:effectExtent l="0" t="0" r="6350" b="63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 </w:t>
      </w:r>
      <w:r w:rsidR="00784DFB" w:rsidRPr="002519E3">
        <w:rPr>
          <w:color w:val="31849B" w:themeColor="accent5" w:themeShade="BF"/>
        </w:rPr>
        <w:t>Ind</w:t>
      </w:r>
      <w:r w:rsidRPr="002519E3">
        <w:rPr>
          <w:color w:val="31849B" w:themeColor="accent5" w:themeShade="BF"/>
        </w:rPr>
        <w:t>eferimento</w:t>
      </w:r>
      <w:r w:rsidRPr="002519E3">
        <w:rPr>
          <w:color w:val="auto"/>
        </w:rPr>
        <w:t xml:space="preserve">, </w:t>
      </w:r>
      <w:r w:rsidRPr="002519E3">
        <w:t xml:space="preserve">o sistema deve exibir </w:t>
      </w:r>
      <w:proofErr w:type="spellStart"/>
      <w:r w:rsidRPr="002519E3">
        <w:t>mensagem</w:t>
      </w:r>
      <w:proofErr w:type="spellEnd"/>
      <w:r w:rsidRPr="002519E3">
        <w:t xml:space="preserve"> de sucesso </w:t>
      </w:r>
      <w:r w:rsidRPr="002519E3">
        <w:rPr>
          <w:color w:val="31849B" w:themeColor="accent5" w:themeShade="BF"/>
        </w:rPr>
        <w:t>[</w:t>
      </w:r>
      <w:r w:rsidR="00784DFB" w:rsidRPr="002519E3">
        <w:rPr>
          <w:color w:val="31849B" w:themeColor="accent5" w:themeShade="BF"/>
        </w:rPr>
        <w:fldChar w:fldCharType="begin"/>
      </w:r>
      <w:r w:rsidR="00784DFB" w:rsidRPr="002519E3">
        <w:rPr>
          <w:color w:val="31849B" w:themeColor="accent5" w:themeShade="BF"/>
        </w:rPr>
        <w:instrText xml:space="preserve"> REF _Ref26532168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784DFB" w:rsidRPr="002519E3">
        <w:rPr>
          <w:color w:val="31849B" w:themeColor="accent5" w:themeShade="BF"/>
        </w:rPr>
      </w:r>
      <w:r w:rsidR="00784DFB" w:rsidRPr="002519E3">
        <w:rPr>
          <w:color w:val="31849B" w:themeColor="accent5" w:themeShade="BF"/>
        </w:rPr>
        <w:fldChar w:fldCharType="separate"/>
      </w:r>
      <w:r w:rsidR="00784DFB" w:rsidRPr="002519E3">
        <w:rPr>
          <w:color w:val="31849B" w:themeColor="accent5" w:themeShade="BF"/>
        </w:rPr>
        <w:t>ME010</w:t>
      </w:r>
      <w:r w:rsidR="00784DFB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];</w:t>
      </w:r>
    </w:p>
    <w:p w14:paraId="1473DE04" w14:textId="77777777" w:rsidR="0094433D" w:rsidRPr="002519E3" w:rsidRDefault="0094433D" w:rsidP="0094433D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3C18F46E" w14:textId="0D843038" w:rsidR="0094433D" w:rsidRPr="002519E3" w:rsidRDefault="0094433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acionar a opção </w:t>
      </w:r>
      <w:r w:rsidRPr="002519E3">
        <w:rPr>
          <w:noProof/>
        </w:rPr>
        <w:drawing>
          <wp:inline distT="0" distB="0" distL="0" distR="0" wp14:anchorId="44EB9AEC" wp14:editId="1DA329F3">
            <wp:extent cx="600075" cy="15632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  da pop-up de confirmação </w:t>
      </w:r>
      <w:r w:rsidR="00784DFB" w:rsidRPr="002519E3">
        <w:rPr>
          <w:color w:val="31849B" w:themeColor="accent5" w:themeShade="BF"/>
        </w:rPr>
        <w:t>Inde</w:t>
      </w:r>
      <w:r w:rsidRPr="002519E3">
        <w:rPr>
          <w:color w:val="31849B" w:themeColor="accent5" w:themeShade="BF"/>
        </w:rPr>
        <w:t>ferimento</w:t>
      </w:r>
      <w:r w:rsidRPr="002519E3">
        <w:rPr>
          <w:color w:val="auto"/>
        </w:rPr>
        <w:t xml:space="preserve">, </w:t>
      </w:r>
      <w:r w:rsidRPr="002519E3">
        <w:t xml:space="preserve">o sistema deve desconsiderar o julgamento realizado, bem como, as informações incluídas na </w:t>
      </w:r>
      <w:r w:rsidRPr="002519E3">
        <w:rPr>
          <w:color w:val="31849B" w:themeColor="accent5" w:themeShade="BF"/>
        </w:rPr>
        <w:t>[</w:t>
      </w:r>
      <w:r w:rsidR="00784DFB" w:rsidRPr="002519E3">
        <w:rPr>
          <w:color w:val="31849B" w:themeColor="accent5" w:themeShade="BF"/>
        </w:rPr>
        <w:fldChar w:fldCharType="begin"/>
      </w:r>
      <w:r w:rsidR="00784DFB" w:rsidRPr="002519E3">
        <w:rPr>
          <w:color w:val="31849B" w:themeColor="accent5" w:themeShade="BF"/>
        </w:rPr>
        <w:instrText xml:space="preserve"> REF _Ref33798984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784DFB" w:rsidRPr="002519E3">
        <w:rPr>
          <w:color w:val="31849B" w:themeColor="accent5" w:themeShade="BF"/>
        </w:rPr>
      </w:r>
      <w:r w:rsidR="00784DFB" w:rsidRPr="002519E3">
        <w:rPr>
          <w:color w:val="31849B" w:themeColor="accent5" w:themeShade="BF"/>
        </w:rPr>
        <w:fldChar w:fldCharType="separate"/>
      </w:r>
      <w:r w:rsidR="00784DFB" w:rsidRPr="002519E3">
        <w:rPr>
          <w:color w:val="31849B" w:themeColor="accent5" w:themeShade="BF"/>
        </w:rPr>
        <w:t>P06</w:t>
      </w:r>
      <w:r w:rsidR="00784DFB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, E deve fechar a pop-up;</w:t>
      </w:r>
    </w:p>
    <w:p w14:paraId="69EC239A" w14:textId="77777777" w:rsidR="00F2072F" w:rsidRPr="002519E3" w:rsidRDefault="00F2072F" w:rsidP="00F2072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559A615" w14:textId="6553CB7D" w:rsidR="002B13E6" w:rsidRPr="002519E3" w:rsidRDefault="002B13E6" w:rsidP="002B13E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</w:t>
      </w:r>
      <w:proofErr w:type="gramStart"/>
      <w:r w:rsidRPr="002519E3">
        <w:rPr>
          <w:color w:val="auto"/>
        </w:rPr>
        <w:t xml:space="preserve">Julgar </w:t>
      </w:r>
      <w:r w:rsidR="00DE4AB3" w:rsidRPr="002519E3">
        <w:rPr>
          <w:color w:val="auto"/>
        </w:rPr>
        <w:t xml:space="preserve"> Indeferido</w:t>
      </w:r>
      <w:proofErr w:type="gramEnd"/>
      <w:r w:rsidR="00DE4AB3" w:rsidRPr="002519E3">
        <w:rPr>
          <w:color w:val="auto"/>
        </w:rPr>
        <w:t xml:space="preserve"> </w:t>
      </w:r>
      <w:r w:rsidRPr="002519E3">
        <w:rPr>
          <w:color w:val="auto"/>
        </w:rPr>
        <w:t>com sucesso, o sistema deve ocultar os botões</w:t>
      </w:r>
      <w:r w:rsidRPr="002519E3">
        <w:rPr>
          <w:noProof/>
        </w:rPr>
        <w:drawing>
          <wp:inline distT="0" distB="0" distL="0" distR="0" wp14:anchorId="6B4558B4" wp14:editId="5E68F2DD">
            <wp:extent cx="1149468" cy="1349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9E3">
        <w:rPr>
          <w:color w:val="auto"/>
        </w:rPr>
        <w:t xml:space="preserve">, na </w:t>
      </w:r>
      <w:r w:rsidRPr="002519E3">
        <w:rPr>
          <w:color w:val="31849B" w:themeColor="accent5" w:themeShade="BF"/>
        </w:rPr>
        <w:t>[</w:t>
      </w:r>
      <w:r w:rsidRPr="002519E3">
        <w:rPr>
          <w:color w:val="31849B" w:themeColor="accent5" w:themeShade="BF"/>
        </w:rPr>
        <w:fldChar w:fldCharType="begin"/>
      </w:r>
      <w:r w:rsidRPr="002519E3">
        <w:rPr>
          <w:color w:val="31849B" w:themeColor="accent5" w:themeShade="BF"/>
        </w:rPr>
        <w:instrText xml:space="preserve"> REF _Ref34059967 \r \h </w:instrText>
      </w:r>
      <w:r w:rsidR="002519E3">
        <w:rPr>
          <w:color w:val="31849B" w:themeColor="accent5" w:themeShade="BF"/>
        </w:rPr>
        <w:instrText xml:space="preserve"> \* MERGEFORMAT </w:instrText>
      </w:r>
      <w:r w:rsidRPr="002519E3">
        <w:rPr>
          <w:color w:val="31849B" w:themeColor="accent5" w:themeShade="BF"/>
        </w:rPr>
      </w:r>
      <w:r w:rsidRPr="002519E3">
        <w:rPr>
          <w:color w:val="31849B" w:themeColor="accent5" w:themeShade="BF"/>
        </w:rPr>
        <w:fldChar w:fldCharType="separate"/>
      </w:r>
      <w:r w:rsidRPr="002519E3">
        <w:rPr>
          <w:color w:val="31849B" w:themeColor="accent5" w:themeShade="BF"/>
        </w:rPr>
        <w:t>P04</w:t>
      </w:r>
      <w:r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Pr="002519E3">
        <w:rPr>
          <w:color w:val="auto"/>
        </w:rPr>
        <w:t>;</w:t>
      </w:r>
    </w:p>
    <w:p w14:paraId="4B4A35CE" w14:textId="77777777" w:rsidR="00CA1A36" w:rsidRPr="002519E3" w:rsidRDefault="00CA1A36" w:rsidP="00F2072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B3808BE" w14:textId="77777777" w:rsidR="0016286C" w:rsidRPr="002519E3" w:rsidRDefault="0016286C" w:rsidP="00F2072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F63C660" w14:textId="7D1A14B2" w:rsidR="00F2072F" w:rsidRPr="002519E3" w:rsidRDefault="00F2072F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 xml:space="preserve">E-mail </w:t>
      </w:r>
    </w:p>
    <w:p w14:paraId="541BB448" w14:textId="7A900FD1" w:rsidR="006C0C0D" w:rsidRPr="002519E3" w:rsidRDefault="006C0C0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O sistema deve </w:t>
      </w:r>
      <w:r w:rsidRPr="002519E3">
        <w:rPr>
          <w:color w:val="000000" w:themeColor="text1" w:themeShade="BF"/>
        </w:rPr>
        <w:t xml:space="preserve">validar a </w:t>
      </w:r>
      <w:r w:rsidRPr="002519E3">
        <w:rPr>
          <w:b/>
          <w:color w:val="000000" w:themeColor="text1" w:themeShade="BF"/>
        </w:rPr>
        <w:t xml:space="preserve">Data Início </w:t>
      </w:r>
      <w:r w:rsidRPr="002519E3">
        <w:rPr>
          <w:color w:val="000000" w:themeColor="text1" w:themeShade="BF"/>
        </w:rPr>
        <w:t xml:space="preserve">da </w:t>
      </w:r>
      <w:r w:rsidRPr="002519E3">
        <w:rPr>
          <w:color w:val="31849B" w:themeColor="accent5" w:themeShade="BF"/>
        </w:rPr>
        <w:t xml:space="preserve">5.1 Atividade Secundária </w:t>
      </w:r>
      <w:r w:rsidRPr="002519E3">
        <w:rPr>
          <w:color w:val="000000" w:themeColor="text1"/>
        </w:rPr>
        <w:t>(Julgamento Final – 1ª instância);</w:t>
      </w:r>
      <w:r w:rsidRPr="002519E3">
        <w:rPr>
          <w:color w:val="auto"/>
        </w:rPr>
        <w:t xml:space="preserve"> faltando um (1) dia para iniciar a Data de Início, o sistema deve enviar e-mail </w:t>
      </w:r>
      <w:r w:rsidRPr="002519E3">
        <w:rPr>
          <w:color w:val="auto"/>
        </w:rPr>
        <w:lastRenderedPageBreak/>
        <w:t xml:space="preserve">informativo para os </w:t>
      </w:r>
      <w:r w:rsidRPr="002519E3">
        <w:rPr>
          <w:color w:val="31849B" w:themeColor="accent5" w:themeShade="BF"/>
        </w:rPr>
        <w:t xml:space="preserve">Assessores CEN/BR e CE/UF </w:t>
      </w:r>
      <w:r w:rsidRPr="002519E3">
        <w:rPr>
          <w:color w:val="auto"/>
        </w:rPr>
        <w:t>informando que o período para Julgamento Final de 1ª Instância será aberto;</w:t>
      </w:r>
      <w:r w:rsidRPr="002519E3">
        <w:rPr>
          <w:color w:val="000000" w:themeColor="text1" w:themeShade="BF"/>
        </w:rPr>
        <w:t xml:space="preserve"> O teor deste e-mail será definido na estória HST080 – </w:t>
      </w:r>
      <w:r w:rsidRPr="002519E3">
        <w:rPr>
          <w:b/>
          <w:color w:val="31849B" w:themeColor="accent5" w:themeShade="BF"/>
        </w:rPr>
        <w:t>registro 1</w:t>
      </w:r>
      <w:r w:rsidRPr="002519E3">
        <w:rPr>
          <w:color w:val="000000" w:themeColor="text1" w:themeShade="BF"/>
        </w:rPr>
        <w:t xml:space="preserve">; O sistema deve validar as </w:t>
      </w:r>
      <w:proofErr w:type="spellStart"/>
      <w:r w:rsidRPr="002519E3">
        <w:rPr>
          <w:color w:val="000000" w:themeColor="text1" w:themeShade="BF"/>
        </w:rPr>
        <w:t>UFs</w:t>
      </w:r>
      <w:proofErr w:type="spellEnd"/>
      <w:r w:rsidRPr="002519E3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</w:t>
      </w:r>
      <w:r w:rsidRPr="002519E3">
        <w:rPr>
          <w:color w:val="auto"/>
        </w:rPr>
        <w:t>;</w:t>
      </w:r>
    </w:p>
    <w:p w14:paraId="0D11378B" w14:textId="77777777" w:rsidR="006C0C0D" w:rsidRPr="002519E3" w:rsidRDefault="006C0C0D" w:rsidP="006C0C0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03BBB3C0" w14:textId="345C9B2A" w:rsidR="006C0C0D" w:rsidRPr="002519E3" w:rsidRDefault="006C0C0D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concluir um </w:t>
      </w:r>
      <w:r w:rsidR="00092301" w:rsidRPr="002519E3">
        <w:rPr>
          <w:color w:val="auto"/>
        </w:rPr>
        <w:t>J</w:t>
      </w:r>
      <w:r w:rsidRPr="002519E3">
        <w:rPr>
          <w:color w:val="auto"/>
        </w:rPr>
        <w:t xml:space="preserve">ulgamento </w:t>
      </w:r>
      <w:r w:rsidR="00092301" w:rsidRPr="002519E3">
        <w:rPr>
          <w:color w:val="auto"/>
        </w:rPr>
        <w:t xml:space="preserve">Final </w:t>
      </w:r>
      <w:r w:rsidRPr="002519E3">
        <w:rPr>
          <w:color w:val="000000" w:themeColor="text1" w:themeShade="BF"/>
        </w:rPr>
        <w:t>com sucesso, o sistema deve enviar e-mail de aviso referente ao julgamento; O teor deste e-mail será definido na estória HST0</w:t>
      </w:r>
      <w:r w:rsidR="00092301" w:rsidRPr="002519E3">
        <w:rPr>
          <w:color w:val="000000" w:themeColor="text1" w:themeShade="BF"/>
        </w:rPr>
        <w:t>80</w:t>
      </w:r>
      <w:r w:rsidRPr="002519E3">
        <w:rPr>
          <w:color w:val="000000" w:themeColor="text1" w:themeShade="BF"/>
        </w:rPr>
        <w:t xml:space="preserve"> – </w:t>
      </w:r>
      <w:r w:rsidRPr="002519E3">
        <w:rPr>
          <w:b/>
          <w:color w:val="31849B" w:themeColor="accent5" w:themeShade="BF"/>
        </w:rPr>
        <w:t xml:space="preserve">registro 2 </w:t>
      </w:r>
      <w:r w:rsidRPr="002519E3">
        <w:rPr>
          <w:color w:val="auto"/>
        </w:rPr>
        <w:t xml:space="preserve">para os pedidos Julgados </w:t>
      </w:r>
      <w:r w:rsidR="00092301" w:rsidRPr="002519E3">
        <w:rPr>
          <w:color w:val="31849B" w:themeColor="accent5" w:themeShade="BF"/>
          <w:u w:val="single"/>
        </w:rPr>
        <w:t>Deferidos</w:t>
      </w:r>
      <w:r w:rsidRPr="002519E3">
        <w:rPr>
          <w:color w:val="auto"/>
        </w:rPr>
        <w:t xml:space="preserve">; E </w:t>
      </w:r>
      <w:r w:rsidRPr="002519E3">
        <w:rPr>
          <w:b/>
          <w:color w:val="31849B" w:themeColor="accent5" w:themeShade="BF"/>
        </w:rPr>
        <w:t>registro 3</w:t>
      </w:r>
      <w:r w:rsidRPr="002519E3">
        <w:rPr>
          <w:color w:val="auto"/>
        </w:rPr>
        <w:t xml:space="preserve"> para os pedidos julgados </w:t>
      </w:r>
      <w:r w:rsidRPr="002519E3">
        <w:rPr>
          <w:color w:val="31849B" w:themeColor="accent5" w:themeShade="BF"/>
          <w:u w:val="single"/>
        </w:rPr>
        <w:t>I</w:t>
      </w:r>
      <w:r w:rsidR="00092301" w:rsidRPr="002519E3">
        <w:rPr>
          <w:color w:val="31849B" w:themeColor="accent5" w:themeShade="BF"/>
          <w:u w:val="single"/>
        </w:rPr>
        <w:t>ndeferidos</w:t>
      </w:r>
    </w:p>
    <w:p w14:paraId="5322CBBD" w14:textId="77777777" w:rsidR="009324BF" w:rsidRPr="002519E3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>O sistema deve disparar este e-mail para os atores</w:t>
      </w:r>
      <w:r w:rsidR="009324BF" w:rsidRPr="002519E3">
        <w:rPr>
          <w:color w:val="000000" w:themeColor="text1" w:themeShade="BF"/>
        </w:rPr>
        <w:t>:</w:t>
      </w:r>
    </w:p>
    <w:p w14:paraId="1C083DE0" w14:textId="40CDF45D" w:rsidR="009324BF" w:rsidRPr="002519E3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2519E3">
        <w:rPr>
          <w:b/>
          <w:color w:val="000000" w:themeColor="text1" w:themeShade="BF"/>
        </w:rPr>
        <w:t>Responsáve</w:t>
      </w:r>
      <w:r w:rsidR="00DA40C7" w:rsidRPr="002519E3">
        <w:rPr>
          <w:b/>
          <w:color w:val="000000" w:themeColor="text1" w:themeShade="BF"/>
        </w:rPr>
        <w:t>is</w:t>
      </w:r>
      <w:r w:rsidRPr="002519E3">
        <w:rPr>
          <w:b/>
          <w:color w:val="000000" w:themeColor="text1" w:themeShade="BF"/>
        </w:rPr>
        <w:t xml:space="preserve"> pela Chapa</w:t>
      </w:r>
      <w:r w:rsidRPr="002519E3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2519E3">
        <w:rPr>
          <w:color w:val="000000" w:themeColor="text1" w:themeShade="BF"/>
        </w:rPr>
        <w:t>, e deve enviar para todos os responsáveis que a chapa possuir</w:t>
      </w:r>
      <w:r w:rsidRPr="002519E3">
        <w:rPr>
          <w:color w:val="000000" w:themeColor="text1" w:themeShade="BF"/>
        </w:rPr>
        <w:t>;</w:t>
      </w:r>
      <w:r w:rsidR="005145AE" w:rsidRPr="002519E3">
        <w:rPr>
          <w:color w:val="000000" w:themeColor="text1" w:themeShade="BF"/>
        </w:rPr>
        <w:t xml:space="preserve"> Esse e-mail deverá ser enviado </w:t>
      </w:r>
      <w:r w:rsidR="005145AE" w:rsidRPr="002519E3">
        <w:rPr>
          <w:b/>
          <w:color w:val="000000" w:themeColor="text1" w:themeShade="BF"/>
        </w:rPr>
        <w:t>Apenas</w:t>
      </w:r>
      <w:r w:rsidR="004A15F0" w:rsidRPr="002519E3">
        <w:rPr>
          <w:color w:val="000000" w:themeColor="text1" w:themeShade="BF"/>
        </w:rPr>
        <w:t xml:space="preserve"> as 23:59 hrs da </w:t>
      </w:r>
      <w:r w:rsidR="005145AE" w:rsidRPr="002519E3">
        <w:rPr>
          <w:b/>
          <w:color w:val="000000" w:themeColor="text1" w:themeShade="BF"/>
        </w:rPr>
        <w:t xml:space="preserve">Data </w:t>
      </w:r>
      <w:r w:rsidR="004A15F0" w:rsidRPr="002519E3">
        <w:rPr>
          <w:b/>
          <w:color w:val="000000" w:themeColor="text1" w:themeShade="BF"/>
        </w:rPr>
        <w:t>Fim</w:t>
      </w:r>
      <w:r w:rsidR="005145AE" w:rsidRPr="002519E3">
        <w:rPr>
          <w:color w:val="000000" w:themeColor="text1" w:themeShade="BF"/>
        </w:rPr>
        <w:t xml:space="preserve"> da </w:t>
      </w:r>
      <w:r w:rsidR="00977CA0" w:rsidRPr="002519E3">
        <w:rPr>
          <w:b/>
          <w:color w:val="31849B" w:themeColor="accent5" w:themeShade="BF"/>
        </w:rPr>
        <w:t>5</w:t>
      </w:r>
      <w:r w:rsidR="008270E6" w:rsidRPr="002519E3">
        <w:rPr>
          <w:b/>
          <w:color w:val="31849B" w:themeColor="accent5" w:themeShade="BF"/>
        </w:rPr>
        <w:t>.</w:t>
      </w:r>
      <w:r w:rsidR="004A15F0" w:rsidRPr="002519E3">
        <w:rPr>
          <w:b/>
          <w:color w:val="31849B" w:themeColor="accent5" w:themeShade="BF"/>
        </w:rPr>
        <w:t>1</w:t>
      </w:r>
      <w:r w:rsidR="005145AE" w:rsidRPr="002519E3">
        <w:rPr>
          <w:b/>
          <w:color w:val="31849B" w:themeColor="accent5" w:themeShade="BF"/>
        </w:rPr>
        <w:t xml:space="preserve"> Atividade Secundária</w:t>
      </w:r>
      <w:r w:rsidR="00856A1A" w:rsidRPr="002519E3">
        <w:rPr>
          <w:b/>
          <w:color w:val="31849B" w:themeColor="accent5" w:themeShade="BF"/>
        </w:rPr>
        <w:t xml:space="preserve"> </w:t>
      </w:r>
      <w:r w:rsidR="00856A1A" w:rsidRPr="002519E3">
        <w:rPr>
          <w:color w:val="auto"/>
        </w:rPr>
        <w:t>(</w:t>
      </w:r>
      <w:r w:rsidR="004A15F0" w:rsidRPr="002519E3">
        <w:rPr>
          <w:color w:val="000000" w:themeColor="text1"/>
        </w:rPr>
        <w:t>Julgamento Final – 1ª instância</w:t>
      </w:r>
      <w:r w:rsidR="00856A1A" w:rsidRPr="002519E3">
        <w:rPr>
          <w:color w:val="auto"/>
        </w:rPr>
        <w:t>)</w:t>
      </w:r>
      <w:r w:rsidR="005145AE" w:rsidRPr="002519E3">
        <w:rPr>
          <w:color w:val="auto"/>
        </w:rPr>
        <w:t xml:space="preserve">, </w:t>
      </w:r>
      <w:r w:rsidR="005145AE" w:rsidRPr="002519E3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2519E3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3A2EF9B7" w14:textId="7FDB1203" w:rsidR="002358CD" w:rsidRPr="002519E3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2519E3">
        <w:rPr>
          <w:b/>
          <w:color w:val="000000" w:themeColor="text1" w:themeShade="BF"/>
        </w:rPr>
        <w:t xml:space="preserve">Comissão </w:t>
      </w:r>
      <w:r w:rsidR="00FF69E4" w:rsidRPr="002519E3">
        <w:rPr>
          <w:b/>
          <w:color w:val="000000" w:themeColor="text1" w:themeShade="BF"/>
        </w:rPr>
        <w:t>CE</w:t>
      </w:r>
      <w:r w:rsidR="001F5CFC" w:rsidRPr="002519E3">
        <w:rPr>
          <w:b/>
          <w:color w:val="000000" w:themeColor="text1" w:themeShade="BF"/>
        </w:rPr>
        <w:t>N</w:t>
      </w:r>
      <w:r w:rsidR="00FF69E4" w:rsidRPr="002519E3">
        <w:rPr>
          <w:b/>
          <w:color w:val="000000" w:themeColor="text1" w:themeShade="BF"/>
        </w:rPr>
        <w:t xml:space="preserve"> e Comissão CE</w:t>
      </w:r>
      <w:r w:rsidR="00FF69E4" w:rsidRPr="002519E3">
        <w:rPr>
          <w:color w:val="000000" w:themeColor="text1" w:themeShade="BF"/>
        </w:rPr>
        <w:t xml:space="preserve"> – </w:t>
      </w:r>
      <w:r w:rsidR="00DA40C7" w:rsidRPr="002519E3">
        <w:rPr>
          <w:color w:val="000000" w:themeColor="text1" w:themeShade="BF"/>
        </w:rPr>
        <w:t xml:space="preserve">o sistema deve enviar e-mail </w:t>
      </w:r>
      <w:r w:rsidR="00B0061E" w:rsidRPr="002519E3">
        <w:rPr>
          <w:color w:val="000000" w:themeColor="text1" w:themeShade="BF"/>
        </w:rPr>
        <w:t>APENAS</w:t>
      </w:r>
      <w:r w:rsidR="00DA40C7" w:rsidRPr="002519E3">
        <w:rPr>
          <w:color w:val="000000" w:themeColor="text1" w:themeShade="BF"/>
        </w:rPr>
        <w:t xml:space="preserve"> para os </w:t>
      </w:r>
      <w:r w:rsidR="001F5CFC" w:rsidRPr="002519E3">
        <w:rPr>
          <w:color w:val="31849B" w:themeColor="accent5" w:themeShade="BF"/>
        </w:rPr>
        <w:t>Coordenador</w:t>
      </w:r>
      <w:r w:rsidR="001F5CFC" w:rsidRPr="002519E3">
        <w:rPr>
          <w:color w:val="000000" w:themeColor="text1" w:themeShade="BF"/>
        </w:rPr>
        <w:t xml:space="preserve"> e </w:t>
      </w:r>
      <w:r w:rsidR="001F5CFC" w:rsidRPr="002519E3">
        <w:rPr>
          <w:color w:val="31849B" w:themeColor="accent5" w:themeShade="BF"/>
        </w:rPr>
        <w:t>Coordenador Adjunto CEN</w:t>
      </w:r>
      <w:r w:rsidR="002358CD" w:rsidRPr="002519E3">
        <w:rPr>
          <w:color w:val="31849B" w:themeColor="accent5" w:themeShade="BF"/>
        </w:rPr>
        <w:t xml:space="preserve"> </w:t>
      </w:r>
      <w:r w:rsidR="002358CD" w:rsidRPr="002519E3">
        <w:rPr>
          <w:color w:val="auto"/>
        </w:rPr>
        <w:t>(Comissão Nacional)</w:t>
      </w:r>
      <w:r w:rsidR="001F5CFC" w:rsidRPr="002519E3">
        <w:rPr>
          <w:color w:val="auto"/>
        </w:rPr>
        <w:t xml:space="preserve"> </w:t>
      </w:r>
      <w:r w:rsidR="001F5CFC" w:rsidRPr="002519E3">
        <w:rPr>
          <w:color w:val="000000" w:themeColor="text1" w:themeShade="BF"/>
        </w:rPr>
        <w:t>e</w:t>
      </w:r>
      <w:r w:rsidR="001F5CFC" w:rsidRPr="002519E3">
        <w:rPr>
          <w:color w:val="000000" w:themeColor="text1"/>
        </w:rPr>
        <w:t xml:space="preserve"> para</w:t>
      </w:r>
      <w:r w:rsidR="001F5CFC" w:rsidRPr="002519E3">
        <w:rPr>
          <w:color w:val="000000" w:themeColor="text1" w:themeShade="BF"/>
        </w:rPr>
        <w:t xml:space="preserve"> os </w:t>
      </w:r>
      <w:r w:rsidR="00DA40C7" w:rsidRPr="002519E3">
        <w:rPr>
          <w:color w:val="31849B" w:themeColor="accent5" w:themeShade="BF"/>
        </w:rPr>
        <w:t>Coordenador</w:t>
      </w:r>
      <w:r w:rsidR="00DA40C7" w:rsidRPr="002519E3">
        <w:rPr>
          <w:color w:val="000000" w:themeColor="text1" w:themeShade="BF"/>
        </w:rPr>
        <w:t xml:space="preserve"> e </w:t>
      </w:r>
      <w:r w:rsidR="00DA40C7" w:rsidRPr="002519E3">
        <w:rPr>
          <w:color w:val="31849B" w:themeColor="accent5" w:themeShade="BF"/>
        </w:rPr>
        <w:t>Coordenador Adjunto CE</w:t>
      </w:r>
      <w:r w:rsidR="001E3F9A" w:rsidRPr="002519E3">
        <w:rPr>
          <w:color w:val="31849B" w:themeColor="accent5" w:themeShade="BF"/>
        </w:rPr>
        <w:t xml:space="preserve"> </w:t>
      </w:r>
      <w:r w:rsidR="002358CD" w:rsidRPr="002519E3">
        <w:rPr>
          <w:color w:val="auto"/>
        </w:rPr>
        <w:t xml:space="preserve">(Comissão Estadual) </w:t>
      </w:r>
      <w:r w:rsidR="001E3F9A" w:rsidRPr="002519E3">
        <w:rPr>
          <w:color w:val="000000" w:themeColor="text1" w:themeShade="BF"/>
        </w:rPr>
        <w:t xml:space="preserve">da </w:t>
      </w:r>
      <w:r w:rsidR="001E3F9A" w:rsidRPr="002519E3">
        <w:rPr>
          <w:color w:val="31849B" w:themeColor="accent5" w:themeShade="BF"/>
        </w:rPr>
        <w:t>UF</w:t>
      </w:r>
      <w:r w:rsidR="001E3F9A" w:rsidRPr="002519E3">
        <w:rPr>
          <w:color w:val="000000" w:themeColor="text1" w:themeShade="BF"/>
        </w:rPr>
        <w:t xml:space="preserve"> a qual a chapa </w:t>
      </w:r>
      <w:r w:rsidR="001E3F9A" w:rsidRPr="002519E3">
        <w:rPr>
          <w:b/>
          <w:color w:val="000000" w:themeColor="text1" w:themeShade="BF"/>
        </w:rPr>
        <w:t>é vinculada</w:t>
      </w:r>
      <w:r w:rsidR="0018484B" w:rsidRPr="002519E3">
        <w:rPr>
          <w:color w:val="000000" w:themeColor="text1" w:themeShade="BF"/>
        </w:rPr>
        <w:t>.</w:t>
      </w:r>
    </w:p>
    <w:p w14:paraId="50989D04" w14:textId="372EAF8E" w:rsidR="00DA40C7" w:rsidRPr="002519E3" w:rsidRDefault="0018484B" w:rsidP="002358CD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 xml:space="preserve"> O sistema deve validar nas HST07 e H</w:t>
      </w:r>
      <w:r w:rsidR="005145AE" w:rsidRPr="002519E3">
        <w:rPr>
          <w:color w:val="000000" w:themeColor="text1" w:themeShade="BF"/>
        </w:rPr>
        <w:t xml:space="preserve">ST08 quais são os coordenadores. Este e-mail deverá ser enviado assim que o ator </w:t>
      </w:r>
      <w:r w:rsidR="008270E6" w:rsidRPr="002519E3">
        <w:rPr>
          <w:color w:val="000000" w:themeColor="text1" w:themeShade="BF"/>
        </w:rPr>
        <w:t xml:space="preserve">Julgar </w:t>
      </w:r>
      <w:r w:rsidR="00977CA0" w:rsidRPr="002519E3">
        <w:rPr>
          <w:color w:val="000000" w:themeColor="text1" w:themeShade="BF"/>
        </w:rPr>
        <w:t>Deferido</w:t>
      </w:r>
      <w:r w:rsidR="008270E6" w:rsidRPr="002519E3">
        <w:rPr>
          <w:color w:val="000000" w:themeColor="text1" w:themeShade="BF"/>
        </w:rPr>
        <w:t xml:space="preserve"> </w:t>
      </w:r>
      <w:r w:rsidR="00CE4825" w:rsidRPr="002519E3">
        <w:rPr>
          <w:color w:val="000000" w:themeColor="text1" w:themeShade="BF"/>
        </w:rPr>
        <w:t xml:space="preserve">ou </w:t>
      </w:r>
      <w:r w:rsidR="00977CA0" w:rsidRPr="002519E3">
        <w:rPr>
          <w:color w:val="000000" w:themeColor="text1" w:themeShade="BF"/>
        </w:rPr>
        <w:t>Indeferido</w:t>
      </w:r>
      <w:r w:rsidR="005145AE" w:rsidRPr="002519E3">
        <w:rPr>
          <w:color w:val="000000" w:themeColor="text1" w:themeShade="BF"/>
        </w:rPr>
        <w:t xml:space="preserve"> na HST0</w:t>
      </w:r>
      <w:r w:rsidR="00977CA0" w:rsidRPr="002519E3">
        <w:rPr>
          <w:color w:val="000000" w:themeColor="text1" w:themeShade="BF"/>
        </w:rPr>
        <w:t>78</w:t>
      </w:r>
    </w:p>
    <w:p w14:paraId="38E1FC4B" w14:textId="77777777" w:rsidR="00DA40C7" w:rsidRPr="002519E3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2519E3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2519E3">
        <w:rPr>
          <w:color w:val="000000" w:themeColor="text1" w:themeShade="BF"/>
        </w:rPr>
        <w:t xml:space="preserve">HST07 e HST08   </w:t>
      </w:r>
    </w:p>
    <w:p w14:paraId="7A59B9C9" w14:textId="3FE3D971" w:rsidR="00DA40C7" w:rsidRPr="002519E3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2519E3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2519E3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5DCBEC05" w:rsidR="0018484B" w:rsidRPr="002519E3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2519E3">
        <w:rPr>
          <w:b/>
          <w:color w:val="000000" w:themeColor="text1" w:themeShade="BF"/>
        </w:rPr>
        <w:t>Assessor CEN e Assessor CE</w:t>
      </w:r>
      <w:r w:rsidRPr="002519E3">
        <w:rPr>
          <w:color w:val="000000" w:themeColor="text1" w:themeShade="BF"/>
        </w:rPr>
        <w:t xml:space="preserve"> – o sistema deve enviar e-mail para o</w:t>
      </w:r>
      <w:r w:rsidR="006F62CC" w:rsidRPr="002519E3">
        <w:rPr>
          <w:color w:val="000000" w:themeColor="text1" w:themeShade="BF"/>
        </w:rPr>
        <w:t xml:space="preserve"> </w:t>
      </w:r>
      <w:r w:rsidR="006F62CC" w:rsidRPr="002519E3">
        <w:rPr>
          <w:color w:val="31849B" w:themeColor="accent5" w:themeShade="BF"/>
        </w:rPr>
        <w:t xml:space="preserve">Assessor CEN </w:t>
      </w:r>
      <w:r w:rsidR="006F62CC" w:rsidRPr="002519E3">
        <w:rPr>
          <w:color w:val="000000" w:themeColor="text1" w:themeShade="BF"/>
        </w:rPr>
        <w:t xml:space="preserve">e para o </w:t>
      </w:r>
      <w:r w:rsidR="006F62CC" w:rsidRPr="002519E3">
        <w:rPr>
          <w:color w:val="31849B" w:themeColor="accent5" w:themeShade="BF"/>
        </w:rPr>
        <w:t xml:space="preserve">Assessor CE </w:t>
      </w:r>
      <w:r w:rsidR="00F2072F" w:rsidRPr="002519E3">
        <w:rPr>
          <w:color w:val="31849B" w:themeColor="accent5" w:themeShade="BF"/>
        </w:rPr>
        <w:t>(</w:t>
      </w:r>
      <w:r w:rsidRPr="002519E3">
        <w:rPr>
          <w:color w:val="000000" w:themeColor="text1" w:themeShade="BF"/>
        </w:rPr>
        <w:t xml:space="preserve">da </w:t>
      </w:r>
      <w:r w:rsidRPr="002519E3">
        <w:rPr>
          <w:color w:val="31849B" w:themeColor="accent5" w:themeShade="BF"/>
        </w:rPr>
        <w:t>UF</w:t>
      </w:r>
      <w:r w:rsidRPr="002519E3">
        <w:rPr>
          <w:color w:val="000000" w:themeColor="text1" w:themeShade="BF"/>
        </w:rPr>
        <w:t xml:space="preserve"> a qual a chapa é </w:t>
      </w:r>
      <w:r w:rsidR="000A12F1" w:rsidRPr="002519E3">
        <w:rPr>
          <w:color w:val="000000" w:themeColor="text1" w:themeShade="BF"/>
        </w:rPr>
        <w:t>vinculada</w:t>
      </w:r>
      <w:r w:rsidR="00F2072F" w:rsidRPr="002519E3">
        <w:rPr>
          <w:color w:val="000000" w:themeColor="text1" w:themeShade="BF"/>
        </w:rPr>
        <w:t>)</w:t>
      </w:r>
      <w:r w:rsidR="000A12F1" w:rsidRPr="002519E3">
        <w:rPr>
          <w:color w:val="000000" w:themeColor="text1" w:themeShade="BF"/>
        </w:rPr>
        <w:t>; Este</w:t>
      </w:r>
      <w:r w:rsidR="005145AE" w:rsidRPr="002519E3">
        <w:rPr>
          <w:color w:val="000000" w:themeColor="text1" w:themeShade="BF"/>
        </w:rPr>
        <w:t xml:space="preserve"> e-mail deverá ser enviado assim que o ator </w:t>
      </w:r>
      <w:r w:rsidR="000A12F1" w:rsidRPr="002519E3">
        <w:rPr>
          <w:color w:val="000000" w:themeColor="text1" w:themeShade="BF"/>
        </w:rPr>
        <w:t xml:space="preserve">julgar </w:t>
      </w:r>
      <w:r w:rsidR="00953AAB" w:rsidRPr="002519E3">
        <w:rPr>
          <w:color w:val="000000" w:themeColor="text1" w:themeShade="BF"/>
        </w:rPr>
        <w:t>Deferido</w:t>
      </w:r>
      <w:r w:rsidR="00A64A32" w:rsidRPr="002519E3">
        <w:rPr>
          <w:color w:val="000000" w:themeColor="text1" w:themeShade="BF"/>
        </w:rPr>
        <w:t xml:space="preserve"> ou </w:t>
      </w:r>
      <w:r w:rsidR="00953AAB" w:rsidRPr="002519E3">
        <w:rPr>
          <w:color w:val="000000" w:themeColor="text1" w:themeShade="BF"/>
        </w:rPr>
        <w:t>Indeferido</w:t>
      </w:r>
      <w:r w:rsidR="00C968BE" w:rsidRPr="002519E3">
        <w:rPr>
          <w:color w:val="000000" w:themeColor="text1" w:themeShade="BF"/>
        </w:rPr>
        <w:t xml:space="preserve">, </w:t>
      </w:r>
      <w:r w:rsidR="005145AE" w:rsidRPr="002519E3">
        <w:rPr>
          <w:color w:val="000000" w:themeColor="text1" w:themeShade="BF"/>
        </w:rPr>
        <w:t>na HST0</w:t>
      </w:r>
      <w:r w:rsidR="00953AAB" w:rsidRPr="002519E3">
        <w:rPr>
          <w:color w:val="000000" w:themeColor="text1" w:themeShade="BF"/>
        </w:rPr>
        <w:t>78</w:t>
      </w:r>
      <w:r w:rsidR="000A12F1" w:rsidRPr="002519E3">
        <w:rPr>
          <w:color w:val="000000" w:themeColor="text1" w:themeShade="BF"/>
        </w:rPr>
        <w:t>;</w:t>
      </w:r>
    </w:p>
    <w:p w14:paraId="3CD4754C" w14:textId="77777777" w:rsidR="00D33BDA" w:rsidRPr="002519E3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414BE01E" w:rsidR="00AF119F" w:rsidRPr="002519E3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2519E3">
        <w:t>Ao enviar o e-mail, o</w:t>
      </w:r>
      <w:r w:rsidR="00AF119F" w:rsidRPr="002519E3">
        <w:t xml:space="preserve"> sistema deve ter o seguinte comportamento: o cabeçalho, rodapé e teor do e-mail </w:t>
      </w:r>
      <w:r w:rsidRPr="002519E3">
        <w:t>devem ser c</w:t>
      </w:r>
      <w:r w:rsidR="00AF119F" w:rsidRPr="002519E3">
        <w:t xml:space="preserve">onforme </w:t>
      </w:r>
      <w:r w:rsidRPr="002519E3">
        <w:t xml:space="preserve">a </w:t>
      </w:r>
      <w:r w:rsidR="00AF119F" w:rsidRPr="002519E3">
        <w:t xml:space="preserve">definição </w:t>
      </w:r>
      <w:r w:rsidRPr="002519E3">
        <w:t>realizada na</w:t>
      </w:r>
      <w:r w:rsidR="00AF119F" w:rsidRPr="002519E3">
        <w:t xml:space="preserve"> HST0</w:t>
      </w:r>
      <w:r w:rsidR="00C0334B" w:rsidRPr="002519E3">
        <w:t>80</w:t>
      </w:r>
      <w:r w:rsidR="00AF119F" w:rsidRPr="002519E3">
        <w:t xml:space="preserve">, porém </w:t>
      </w:r>
      <w:r w:rsidR="00307F6B" w:rsidRPr="002519E3">
        <w:t xml:space="preserve">o sistema </w:t>
      </w:r>
      <w:r w:rsidR="00AF119F" w:rsidRPr="002519E3">
        <w:t>deve acrescentar as informações abaixo do teor do e-mail</w:t>
      </w:r>
      <w:r w:rsidR="00443529" w:rsidRPr="002519E3">
        <w:t>:</w:t>
      </w:r>
    </w:p>
    <w:p w14:paraId="79A37EDD" w14:textId="071E1220" w:rsidR="00AF119F" w:rsidRPr="002519E3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2519E3">
        <w:rPr>
          <w:b/>
        </w:rPr>
        <w:t>Decisão</w:t>
      </w:r>
      <w:r w:rsidRPr="002519E3">
        <w:t>:</w:t>
      </w:r>
      <w:r w:rsidR="004E6D92" w:rsidRPr="002519E3">
        <w:t xml:space="preserve"> </w:t>
      </w:r>
      <w:r w:rsidR="001E5D5D" w:rsidRPr="002519E3">
        <w:t>&lt;</w:t>
      </w:r>
      <w:r w:rsidR="00D10C38" w:rsidRPr="002519E3">
        <w:t>Deferido</w:t>
      </w:r>
      <w:r w:rsidR="001E5D5D" w:rsidRPr="002519E3">
        <w:t xml:space="preserve"> ou I</w:t>
      </w:r>
      <w:r w:rsidR="00D10C38" w:rsidRPr="002519E3">
        <w:t>ndeferido</w:t>
      </w:r>
      <w:r w:rsidR="001E5D5D" w:rsidRPr="002519E3">
        <w:t>&gt;</w:t>
      </w:r>
    </w:p>
    <w:p w14:paraId="498DAF32" w14:textId="3F770FC6" w:rsidR="00AF119F" w:rsidRPr="002519E3" w:rsidRDefault="00D66B18" w:rsidP="00D33BDA">
      <w:pPr>
        <w:pStyle w:val="PargrafodaLista"/>
        <w:numPr>
          <w:ilvl w:val="1"/>
          <w:numId w:val="31"/>
        </w:numPr>
        <w:ind w:left="1560"/>
      </w:pPr>
      <w:r w:rsidRPr="002519E3">
        <w:rPr>
          <w:b/>
        </w:rPr>
        <w:t>Descrição</w:t>
      </w:r>
      <w:r w:rsidR="00AF119F" w:rsidRPr="002519E3">
        <w:t xml:space="preserve">: &lt; exibe </w:t>
      </w:r>
      <w:r w:rsidRPr="002519E3">
        <w:t>a descrição</w:t>
      </w:r>
      <w:r w:rsidR="00AF119F" w:rsidRPr="002519E3">
        <w:t xml:space="preserve"> que o ator incluiu na </w:t>
      </w:r>
      <w:r w:rsidR="001A3FD0" w:rsidRPr="002519E3">
        <w:rPr>
          <w:color w:val="31849B" w:themeColor="accent5" w:themeShade="BF"/>
        </w:rPr>
        <w:t>[</w:t>
      </w:r>
      <w:r w:rsidR="00C0334B" w:rsidRPr="002519E3">
        <w:rPr>
          <w:color w:val="31849B" w:themeColor="accent5" w:themeShade="BF"/>
        </w:rPr>
        <w:fldChar w:fldCharType="begin"/>
      </w:r>
      <w:r w:rsidR="00C0334B" w:rsidRPr="002519E3">
        <w:rPr>
          <w:color w:val="31849B" w:themeColor="accent5" w:themeShade="BF"/>
        </w:rPr>
        <w:instrText xml:space="preserve"> REF _Ref33798982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C0334B" w:rsidRPr="002519E3">
        <w:rPr>
          <w:color w:val="31849B" w:themeColor="accent5" w:themeShade="BF"/>
        </w:rPr>
      </w:r>
      <w:r w:rsidR="00C0334B" w:rsidRPr="002519E3">
        <w:rPr>
          <w:color w:val="31849B" w:themeColor="accent5" w:themeShade="BF"/>
        </w:rPr>
        <w:fldChar w:fldCharType="separate"/>
      </w:r>
      <w:r w:rsidR="00C0334B" w:rsidRPr="002519E3">
        <w:rPr>
          <w:color w:val="31849B" w:themeColor="accent5" w:themeShade="BF"/>
        </w:rPr>
        <w:t>P05</w:t>
      </w:r>
      <w:r w:rsidR="00C0334B" w:rsidRPr="002519E3">
        <w:rPr>
          <w:color w:val="31849B" w:themeColor="accent5" w:themeShade="BF"/>
        </w:rPr>
        <w:fldChar w:fldCharType="end"/>
      </w:r>
      <w:r w:rsidR="00C0334B" w:rsidRPr="002519E3">
        <w:rPr>
          <w:color w:val="31849B" w:themeColor="accent5" w:themeShade="BF"/>
        </w:rPr>
        <w:t>]</w:t>
      </w:r>
      <w:r w:rsidR="00D10C38" w:rsidRPr="002519E3">
        <w:rPr>
          <w:color w:val="31849B" w:themeColor="accent5" w:themeShade="BF"/>
        </w:rPr>
        <w:t xml:space="preserve"> </w:t>
      </w:r>
      <w:r w:rsidR="00C0334B" w:rsidRPr="002519E3">
        <w:rPr>
          <w:color w:val="auto"/>
        </w:rPr>
        <w:t>ou</w:t>
      </w:r>
      <w:r w:rsidR="00D10C38" w:rsidRPr="002519E3">
        <w:rPr>
          <w:color w:val="auto"/>
        </w:rPr>
        <w:t xml:space="preserve"> </w:t>
      </w:r>
      <w:r w:rsidR="00C0334B" w:rsidRPr="002519E3">
        <w:rPr>
          <w:color w:val="31849B" w:themeColor="accent5" w:themeShade="BF"/>
        </w:rPr>
        <w:t>[</w:t>
      </w:r>
      <w:r w:rsidR="00C0334B" w:rsidRPr="002519E3">
        <w:rPr>
          <w:color w:val="31849B" w:themeColor="accent5" w:themeShade="BF"/>
        </w:rPr>
        <w:fldChar w:fldCharType="begin"/>
      </w:r>
      <w:r w:rsidR="00C0334B" w:rsidRPr="002519E3">
        <w:rPr>
          <w:color w:val="31849B" w:themeColor="accent5" w:themeShade="BF"/>
        </w:rPr>
        <w:instrText xml:space="preserve"> REF _Ref33798984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C0334B" w:rsidRPr="002519E3">
        <w:rPr>
          <w:color w:val="31849B" w:themeColor="accent5" w:themeShade="BF"/>
        </w:rPr>
      </w:r>
      <w:r w:rsidR="00C0334B" w:rsidRPr="002519E3">
        <w:rPr>
          <w:color w:val="31849B" w:themeColor="accent5" w:themeShade="BF"/>
        </w:rPr>
        <w:fldChar w:fldCharType="separate"/>
      </w:r>
      <w:r w:rsidR="00C0334B" w:rsidRPr="002519E3">
        <w:rPr>
          <w:color w:val="31849B" w:themeColor="accent5" w:themeShade="BF"/>
        </w:rPr>
        <w:t>P06</w:t>
      </w:r>
      <w:r w:rsidR="00C0334B" w:rsidRPr="002519E3">
        <w:rPr>
          <w:color w:val="31849B" w:themeColor="accent5" w:themeShade="BF"/>
        </w:rPr>
        <w:fldChar w:fldCharType="end"/>
      </w:r>
      <w:r w:rsidR="001A3FD0" w:rsidRPr="002519E3">
        <w:rPr>
          <w:color w:val="31849B" w:themeColor="accent5" w:themeShade="BF"/>
        </w:rPr>
        <w:t>]</w:t>
      </w:r>
      <w:r w:rsidR="005A3B58" w:rsidRPr="002519E3">
        <w:rPr>
          <w:color w:val="auto"/>
        </w:rPr>
        <w:t>&gt;</w:t>
      </w:r>
    </w:p>
    <w:p w14:paraId="24A3269C" w14:textId="77777777" w:rsidR="00B47D63" w:rsidRPr="002519E3" w:rsidRDefault="00B47D63" w:rsidP="00B47D6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20CE4B3" w14:textId="4C9252B7" w:rsidR="00B47D63" w:rsidRPr="002519E3" w:rsidRDefault="00B47D6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O sistema deve</w:t>
      </w:r>
      <w:r w:rsidRPr="002519E3">
        <w:rPr>
          <w:color w:val="000000" w:themeColor="text1" w:themeShade="BF"/>
        </w:rPr>
        <w:t xml:space="preserve"> validar a </w:t>
      </w:r>
      <w:r w:rsidRPr="002519E3">
        <w:rPr>
          <w:b/>
          <w:color w:val="000000" w:themeColor="text1" w:themeShade="BF"/>
        </w:rPr>
        <w:t>Data Fim</w:t>
      </w:r>
      <w:r w:rsidRPr="002519E3">
        <w:rPr>
          <w:color w:val="000000" w:themeColor="text1" w:themeShade="BF"/>
        </w:rPr>
        <w:t xml:space="preserve"> da </w:t>
      </w:r>
      <w:r w:rsidRPr="002519E3">
        <w:rPr>
          <w:color w:val="31849B" w:themeColor="accent5" w:themeShade="BF"/>
        </w:rPr>
        <w:t>5.1 Atividade Secundária</w:t>
      </w:r>
      <w:r w:rsidRPr="002519E3">
        <w:rPr>
          <w:color w:val="auto"/>
        </w:rPr>
        <w:t xml:space="preserve">, faltando um (1) dia para finalizar a atividade, o sistema deve enviar e-mail informativo para </w:t>
      </w:r>
      <w:r w:rsidRPr="002519E3">
        <w:rPr>
          <w:color w:val="31849B" w:themeColor="accent5" w:themeShade="BF"/>
        </w:rPr>
        <w:t>Assessor CEN e CE/UF</w:t>
      </w:r>
      <w:r w:rsidRPr="002519E3">
        <w:rPr>
          <w:color w:val="auto"/>
        </w:rPr>
        <w:t xml:space="preserve">, informando que existem Chapas Pendentes de Julgamento. O sistema deve validar qual a UF que possui chapas NÃO JULGADAS, e deve enviar APENAS paras os CE/UF que possuir pendencia; Para os assessores CEN/BR o sistema deve enviar tanto para pendências </w:t>
      </w:r>
      <w:r w:rsidRPr="002519E3">
        <w:rPr>
          <w:color w:val="31849B" w:themeColor="accent5" w:themeShade="BF"/>
        </w:rPr>
        <w:t>IES</w:t>
      </w:r>
      <w:r w:rsidRPr="002519E3">
        <w:rPr>
          <w:color w:val="auto"/>
        </w:rPr>
        <w:t xml:space="preserve"> como </w:t>
      </w:r>
      <w:r w:rsidR="00A20708" w:rsidRPr="002519E3">
        <w:rPr>
          <w:color w:val="auto"/>
        </w:rPr>
        <w:t>para todas</w:t>
      </w:r>
      <w:r w:rsidRPr="002519E3">
        <w:rPr>
          <w:color w:val="auto"/>
        </w:rPr>
        <w:t xml:space="preserve"> </w:t>
      </w:r>
      <w:r w:rsidRPr="002519E3">
        <w:rPr>
          <w:color w:val="31849B" w:themeColor="accent5" w:themeShade="BF"/>
        </w:rPr>
        <w:t>UF</w:t>
      </w:r>
      <w:r w:rsidRPr="002519E3">
        <w:rPr>
          <w:color w:val="auto"/>
        </w:rPr>
        <w:t xml:space="preserve"> que compõem a eleição em questão; </w:t>
      </w:r>
      <w:r w:rsidRPr="002519E3">
        <w:rPr>
          <w:color w:val="000000" w:themeColor="text1" w:themeShade="BF"/>
        </w:rPr>
        <w:t xml:space="preserve">O teor deste e-mail será definido na estória HST080 – </w:t>
      </w:r>
      <w:r w:rsidRPr="002519E3">
        <w:rPr>
          <w:b/>
          <w:color w:val="31849B" w:themeColor="accent5" w:themeShade="BF"/>
        </w:rPr>
        <w:t>registro 4</w:t>
      </w:r>
      <w:r w:rsidR="00A20708" w:rsidRPr="002519E3">
        <w:rPr>
          <w:color w:val="000000" w:themeColor="text1"/>
        </w:rPr>
        <w:t xml:space="preserve">. Caso não exista chapa </w:t>
      </w:r>
      <w:r w:rsidR="00DF7E2A" w:rsidRPr="002519E3">
        <w:rPr>
          <w:color w:val="000000" w:themeColor="text1"/>
        </w:rPr>
        <w:t>pendente de julgamento</w:t>
      </w:r>
      <w:r w:rsidR="00A20708" w:rsidRPr="002519E3">
        <w:rPr>
          <w:color w:val="000000" w:themeColor="text1"/>
        </w:rPr>
        <w:t>, o sistema NÃO deve enviar o e-mail informativo;</w:t>
      </w:r>
    </w:p>
    <w:p w14:paraId="4A4174A8" w14:textId="77777777" w:rsidR="00B47D63" w:rsidRPr="002519E3" w:rsidRDefault="00B47D63" w:rsidP="00B47D6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C253A15" w14:textId="43B5E31E" w:rsidR="00B47D63" w:rsidRPr="002519E3" w:rsidRDefault="00B47D63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O sistema deve armazenas para log de auditoria: CPF do ator que realizou o julgamento Final – 1ª Instância, Nome do ator, Data e Hora, e ação de inclusão (inclusão Julgamento Final – 1ª instância)</w:t>
      </w:r>
    </w:p>
    <w:p w14:paraId="084D6E1E" w14:textId="77777777" w:rsidR="002327FB" w:rsidRPr="002519E3" w:rsidRDefault="002327FB" w:rsidP="002327FB">
      <w:pPr>
        <w:pStyle w:val="PargrafodaLista"/>
        <w:rPr>
          <w:color w:val="auto"/>
        </w:rPr>
      </w:pPr>
    </w:p>
    <w:p w14:paraId="572565DA" w14:textId="77777777" w:rsidR="002327FB" w:rsidRPr="002519E3" w:rsidRDefault="002327FB" w:rsidP="002327F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7979F87" w14:textId="73380C4B" w:rsidR="002961EF" w:rsidRPr="002519E3" w:rsidRDefault="002961EF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>Aba Julgamento 1ª Instância</w:t>
      </w:r>
    </w:p>
    <w:p w14:paraId="571DDB59" w14:textId="57445C86" w:rsidR="002961EF" w:rsidRPr="002519E3" w:rsidRDefault="002961EF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incluir um julgamento com sucesso, seja ele Deferido ou Indeferido, o sistema deve exibir a nova aba </w:t>
      </w:r>
      <w:r w:rsidRPr="002519E3">
        <w:rPr>
          <w:color w:val="31849B" w:themeColor="accent5" w:themeShade="BF"/>
        </w:rPr>
        <w:t>Julgamento 1ª Instância</w:t>
      </w:r>
      <w:r w:rsidRPr="002519E3">
        <w:rPr>
          <w:color w:val="auto"/>
        </w:rPr>
        <w:t>;</w:t>
      </w:r>
    </w:p>
    <w:p w14:paraId="749E75CA" w14:textId="77777777" w:rsidR="002961EF" w:rsidRPr="002519E3" w:rsidRDefault="002961EF" w:rsidP="002961E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7186D65D" w14:textId="193C42F2" w:rsidR="002961EF" w:rsidRPr="002519E3" w:rsidRDefault="002961EF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Ao selecionar essa aba, o sistema deve estender para a HST079;</w:t>
      </w:r>
    </w:p>
    <w:p w14:paraId="0A8E2B9A" w14:textId="77777777" w:rsidR="0006478A" w:rsidRPr="002519E3" w:rsidRDefault="0006478A" w:rsidP="0006478A">
      <w:pPr>
        <w:pStyle w:val="PargrafodaLista"/>
        <w:rPr>
          <w:color w:val="auto"/>
        </w:rPr>
      </w:pPr>
    </w:p>
    <w:p w14:paraId="4B7CB73B" w14:textId="77777777" w:rsidR="0006478A" w:rsidRPr="002519E3" w:rsidRDefault="0006478A" w:rsidP="0006478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0C14ADD" w14:textId="11FC2BC5" w:rsidR="002327FB" w:rsidRPr="002519E3" w:rsidRDefault="002327FB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 xml:space="preserve">URL </w:t>
      </w:r>
    </w:p>
    <w:p w14:paraId="6792FD7B" w14:textId="3C6B7E4F" w:rsidR="002327FB" w:rsidRPr="002519E3" w:rsidRDefault="002327FB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>Caso o ator copie e cole a URL</w:t>
      </w:r>
      <w:r w:rsidRPr="002519E3">
        <w:rPr>
          <w:color w:val="000000" w:themeColor="text1"/>
        </w:rPr>
        <w:t xml:space="preserve"> </w:t>
      </w:r>
      <w:r w:rsidRPr="002519E3">
        <w:t xml:space="preserve">desta estória, o sistema deve validar primeiramente se o ator está </w:t>
      </w:r>
      <w:proofErr w:type="spellStart"/>
      <w:r w:rsidRPr="002519E3">
        <w:t>logado</w:t>
      </w:r>
      <w:proofErr w:type="spellEnd"/>
      <w:r w:rsidRPr="002519E3">
        <w:t xml:space="preserve"> no sistema eleitoral:</w:t>
      </w:r>
    </w:p>
    <w:bookmarkEnd w:id="27"/>
    <w:p w14:paraId="6E0B3AF9" w14:textId="095AD8C6" w:rsidR="00437BBB" w:rsidRPr="002519E3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519E3">
        <w:t xml:space="preserve">Caso não esteja </w:t>
      </w:r>
      <w:proofErr w:type="spellStart"/>
      <w:r w:rsidRPr="002519E3">
        <w:t>logado</w:t>
      </w:r>
      <w:proofErr w:type="spellEnd"/>
      <w:r w:rsidRPr="002519E3">
        <w:t xml:space="preserve">, o sistema deve exibir a mensagem </w:t>
      </w:r>
      <w:r w:rsidRPr="002519E3">
        <w:rPr>
          <w:color w:val="31849B" w:themeColor="accent5" w:themeShade="BF"/>
        </w:rPr>
        <w:t>[</w:t>
      </w:r>
      <w:r w:rsidR="00971323" w:rsidRPr="002519E3">
        <w:rPr>
          <w:color w:val="31849B" w:themeColor="accent5" w:themeShade="BF"/>
        </w:rPr>
        <w:fldChar w:fldCharType="begin"/>
      </w:r>
      <w:r w:rsidR="00971323" w:rsidRPr="002519E3">
        <w:rPr>
          <w:color w:val="31849B" w:themeColor="accent5" w:themeShade="BF"/>
        </w:rPr>
        <w:instrText xml:space="preserve"> REF _Ref24548430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="00971323" w:rsidRPr="002519E3">
        <w:rPr>
          <w:color w:val="31849B" w:themeColor="accent5" w:themeShade="BF"/>
        </w:rPr>
      </w:r>
      <w:r w:rsidR="00971323" w:rsidRPr="002519E3">
        <w:rPr>
          <w:color w:val="31849B" w:themeColor="accent5" w:themeShade="BF"/>
        </w:rPr>
        <w:fldChar w:fldCharType="separate"/>
      </w:r>
      <w:r w:rsidR="00BA4E07" w:rsidRPr="002519E3">
        <w:rPr>
          <w:color w:val="31849B" w:themeColor="accent5" w:themeShade="BF"/>
        </w:rPr>
        <w:t>ME02</w:t>
      </w:r>
      <w:r w:rsidR="00971323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];</w:t>
      </w:r>
    </w:p>
    <w:p w14:paraId="3FE252A0" w14:textId="77777777" w:rsidR="00437BBB" w:rsidRPr="002519E3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71583F62" w:rsidR="00437BBB" w:rsidRPr="002519E3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519E3">
        <w:t xml:space="preserve">Caso esteja </w:t>
      </w:r>
      <w:proofErr w:type="spellStart"/>
      <w:r w:rsidRPr="002519E3">
        <w:t>logado</w:t>
      </w:r>
      <w:proofErr w:type="spellEnd"/>
      <w:r w:rsidRPr="002519E3">
        <w:t xml:space="preserve">, o sistema </w:t>
      </w:r>
      <w:r w:rsidR="00846B53" w:rsidRPr="002519E3">
        <w:t xml:space="preserve">deve </w:t>
      </w:r>
      <w:r w:rsidR="00971323" w:rsidRPr="002519E3">
        <w:t xml:space="preserve">validar se o ator </w:t>
      </w:r>
      <w:proofErr w:type="spellStart"/>
      <w:r w:rsidR="00971323" w:rsidRPr="002519E3">
        <w:t>logado</w:t>
      </w:r>
      <w:proofErr w:type="spellEnd"/>
      <w:r w:rsidR="00971323" w:rsidRPr="002519E3">
        <w:t xml:space="preserve"> </w:t>
      </w:r>
      <w:r w:rsidR="00F73439" w:rsidRPr="002519E3">
        <w:t>tem permissão de Assessor CEN/BR ou Assessor CE/UF</w:t>
      </w:r>
      <w:r w:rsidR="00971323" w:rsidRPr="002519E3">
        <w:t xml:space="preserve">, caso </w:t>
      </w:r>
      <w:r w:rsidR="004C11DE" w:rsidRPr="002519E3">
        <w:t>tenha permissão</w:t>
      </w:r>
      <w:r w:rsidR="00971323" w:rsidRPr="002519E3">
        <w:t xml:space="preserve">, o sistema deve </w:t>
      </w:r>
      <w:r w:rsidRPr="002519E3">
        <w:t xml:space="preserve">direciona para a interface </w:t>
      </w:r>
      <w:r w:rsidRPr="002519E3">
        <w:rPr>
          <w:color w:val="31849B" w:themeColor="accent5" w:themeShade="BF"/>
        </w:rPr>
        <w:t>[</w:t>
      </w:r>
      <w:r w:rsidR="002327FB" w:rsidRPr="002519E3">
        <w:rPr>
          <w:color w:val="31849B" w:themeColor="accent5" w:themeShade="BF"/>
        </w:rPr>
        <w:fldChar w:fldCharType="begin"/>
      </w:r>
      <w:r w:rsidR="002327FB" w:rsidRPr="002519E3">
        <w:rPr>
          <w:color w:val="31849B" w:themeColor="accent5" w:themeShade="BF"/>
        </w:rPr>
        <w:instrText xml:space="preserve"> REF _Ref34060873 \r \h </w:instrText>
      </w:r>
      <w:r w:rsidR="000F3FD1" w:rsidRPr="002519E3">
        <w:rPr>
          <w:color w:val="31849B" w:themeColor="accent5" w:themeShade="BF"/>
        </w:rPr>
        <w:instrText xml:space="preserve"> \* MERGEFORMAT </w:instrText>
      </w:r>
      <w:r w:rsidR="002327FB" w:rsidRPr="002519E3">
        <w:rPr>
          <w:color w:val="31849B" w:themeColor="accent5" w:themeShade="BF"/>
        </w:rPr>
      </w:r>
      <w:r w:rsidR="002327FB" w:rsidRPr="002519E3">
        <w:rPr>
          <w:color w:val="31849B" w:themeColor="accent5" w:themeShade="BF"/>
        </w:rPr>
        <w:fldChar w:fldCharType="separate"/>
      </w:r>
      <w:r w:rsidR="002327FB" w:rsidRPr="002519E3">
        <w:rPr>
          <w:color w:val="31849B" w:themeColor="accent5" w:themeShade="BF"/>
        </w:rPr>
        <w:t>P01</w:t>
      </w:r>
      <w:r w:rsidR="002327FB" w:rsidRPr="002519E3">
        <w:rPr>
          <w:color w:val="31849B" w:themeColor="accent5" w:themeShade="BF"/>
        </w:rPr>
        <w:fldChar w:fldCharType="end"/>
      </w:r>
      <w:r w:rsidRPr="002519E3">
        <w:rPr>
          <w:color w:val="31849B" w:themeColor="accent5" w:themeShade="BF"/>
        </w:rPr>
        <w:t>]</w:t>
      </w:r>
      <w:r w:rsidR="00F73439" w:rsidRPr="002519E3">
        <w:rPr>
          <w:color w:val="auto"/>
        </w:rPr>
        <w:t>;</w:t>
      </w:r>
      <w:r w:rsidR="00971323" w:rsidRPr="002519E3">
        <w:rPr>
          <w:color w:val="auto"/>
        </w:rPr>
        <w:t xml:space="preserve"> </w:t>
      </w:r>
      <w:r w:rsidR="004C11DE" w:rsidRPr="002519E3">
        <w:rPr>
          <w:color w:val="auto"/>
        </w:rPr>
        <w:t xml:space="preserve">Caso o ator não tenha permissão, o sistema deve exibir a mensagem </w:t>
      </w:r>
      <w:r w:rsidR="004C11DE" w:rsidRPr="002519E3">
        <w:rPr>
          <w:color w:val="31849B" w:themeColor="accent5" w:themeShade="BF"/>
        </w:rPr>
        <w:t>[</w:t>
      </w:r>
      <w:r w:rsidR="004C11DE" w:rsidRPr="002519E3">
        <w:rPr>
          <w:color w:val="31849B" w:themeColor="accent5" w:themeShade="BF"/>
        </w:rPr>
        <w:fldChar w:fldCharType="begin"/>
      </w:r>
      <w:r w:rsidR="004C11DE" w:rsidRPr="002519E3">
        <w:rPr>
          <w:color w:val="31849B" w:themeColor="accent5" w:themeShade="BF"/>
        </w:rPr>
        <w:instrText xml:space="preserve"> REF _Ref24551944 \r \h </w:instrText>
      </w:r>
      <w:r w:rsidR="007347D5" w:rsidRPr="002519E3">
        <w:rPr>
          <w:color w:val="31849B" w:themeColor="accent5" w:themeShade="BF"/>
        </w:rPr>
        <w:instrText xml:space="preserve"> \* MERGEFORMAT </w:instrText>
      </w:r>
      <w:r w:rsidR="004C11DE" w:rsidRPr="002519E3">
        <w:rPr>
          <w:color w:val="31849B" w:themeColor="accent5" w:themeShade="BF"/>
        </w:rPr>
      </w:r>
      <w:r w:rsidR="004C11DE" w:rsidRPr="002519E3">
        <w:rPr>
          <w:color w:val="31849B" w:themeColor="accent5" w:themeShade="BF"/>
        </w:rPr>
        <w:fldChar w:fldCharType="separate"/>
      </w:r>
      <w:r w:rsidR="004C11DE" w:rsidRPr="002519E3">
        <w:rPr>
          <w:color w:val="31849B" w:themeColor="accent5" w:themeShade="BF"/>
        </w:rPr>
        <w:t>ME04</w:t>
      </w:r>
      <w:r w:rsidR="004C11DE" w:rsidRPr="002519E3">
        <w:rPr>
          <w:color w:val="31849B" w:themeColor="accent5" w:themeShade="BF"/>
        </w:rPr>
        <w:fldChar w:fldCharType="end"/>
      </w:r>
      <w:r w:rsidR="004C11DE" w:rsidRPr="002519E3">
        <w:rPr>
          <w:color w:val="31849B" w:themeColor="accent5" w:themeShade="BF"/>
        </w:rPr>
        <w:t>]</w:t>
      </w:r>
    </w:p>
    <w:p w14:paraId="07A84A40" w14:textId="77777777" w:rsidR="00841B29" w:rsidRPr="002519E3" w:rsidRDefault="00841B29" w:rsidP="00841B29">
      <w:pPr>
        <w:pStyle w:val="PargrafodaLista"/>
      </w:pPr>
    </w:p>
    <w:p w14:paraId="68596055" w14:textId="77777777" w:rsidR="00230428" w:rsidRPr="002519E3" w:rsidRDefault="00230428" w:rsidP="0023042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47D18E3F" w14:textId="72BBEA45" w:rsidR="00230428" w:rsidRPr="002519E3" w:rsidRDefault="0021313D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519E3">
        <w:rPr>
          <w:b/>
        </w:rPr>
        <w:t>Visão Geral</w:t>
      </w:r>
      <w:r w:rsidR="00230428" w:rsidRPr="002519E3">
        <w:rPr>
          <w:b/>
        </w:rPr>
        <w:t xml:space="preserve"> </w:t>
      </w:r>
    </w:p>
    <w:p w14:paraId="4D4AD9E8" w14:textId="20053B23" w:rsidR="00230428" w:rsidRPr="002519E3" w:rsidRDefault="00230428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2519E3">
        <w:rPr>
          <w:color w:val="auto"/>
        </w:rPr>
        <w:t xml:space="preserve">Ao </w:t>
      </w:r>
      <w:r w:rsidR="0021313D" w:rsidRPr="002519E3">
        <w:rPr>
          <w:color w:val="000000" w:themeColor="text1"/>
        </w:rPr>
        <w:t>acionar a opção</w:t>
      </w:r>
      <w:r w:rsidR="0021313D" w:rsidRPr="002519E3">
        <w:rPr>
          <w:noProof/>
        </w:rPr>
        <w:t xml:space="preserve"> </w:t>
      </w:r>
      <w:r w:rsidR="0021313D" w:rsidRPr="002519E3">
        <w:rPr>
          <w:noProof/>
        </w:rPr>
        <w:drawing>
          <wp:inline distT="0" distB="0" distL="0" distR="0" wp14:anchorId="03BA64DE" wp14:editId="20BC4023">
            <wp:extent cx="285714" cy="266667"/>
            <wp:effectExtent l="0" t="0" r="635" b="63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3D" w:rsidRPr="002519E3">
        <w:rPr>
          <w:noProof/>
        </w:rPr>
        <w:t xml:space="preserve">  </w:t>
      </w:r>
      <w:r w:rsidR="0021313D" w:rsidRPr="002519E3">
        <w:t xml:space="preserve">ou selecionar a Aba </w:t>
      </w:r>
      <w:r w:rsidR="0021313D" w:rsidRPr="002519E3">
        <w:rPr>
          <w:b/>
        </w:rPr>
        <w:t>Visão Geral</w:t>
      </w:r>
      <w:r w:rsidR="0021313D" w:rsidRPr="002519E3">
        <w:t>, o sistema deve exibir a interface da</w:t>
      </w:r>
      <w:r w:rsidR="0021313D" w:rsidRPr="002519E3">
        <w:rPr>
          <w:color w:val="31849B" w:themeColor="accent5" w:themeShade="BF"/>
        </w:rPr>
        <w:t xml:space="preserve"> </w:t>
      </w:r>
      <w:r w:rsidR="0021313D" w:rsidRPr="002519E3">
        <w:rPr>
          <w:color w:val="000000" w:themeColor="text1"/>
        </w:rPr>
        <w:t>Tela Inicial do modulo Corporativo</w:t>
      </w:r>
      <w:r w:rsidRPr="002519E3">
        <w:t>;</w:t>
      </w:r>
    </w:p>
    <w:p w14:paraId="0AB61DF7" w14:textId="77777777" w:rsidR="00841B29" w:rsidRPr="002519E3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2519E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6C0C0D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77D17B16" w14:textId="2CF61081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 xml:space="preserve">As mensagens </w:t>
      </w:r>
      <w:r w:rsidR="006E5559" w:rsidRPr="002519E3">
        <w:t xml:space="preserve">de </w:t>
      </w:r>
      <w:r w:rsidR="006E5559" w:rsidRPr="002519E3">
        <w:rPr>
          <w:u w:val="single"/>
        </w:rPr>
        <w:t>Sucesso, Alerta e Erro</w:t>
      </w:r>
      <w:r w:rsidR="006E5559" w:rsidRPr="002519E3">
        <w:t xml:space="preserve">, </w:t>
      </w:r>
      <w:r w:rsidRPr="002519E3">
        <w:t>devem ser exibidas</w:t>
      </w:r>
      <w:r w:rsidR="006E5559" w:rsidRPr="002519E3">
        <w:t xml:space="preserve"> no canto superior </w:t>
      </w:r>
      <w:r w:rsidR="004C7131" w:rsidRPr="002519E3">
        <w:t xml:space="preserve">direito </w:t>
      </w:r>
      <w:r w:rsidR="006E5559" w:rsidRPr="002519E3">
        <w:t xml:space="preserve">da tela, </w:t>
      </w:r>
      <w:r w:rsidRPr="002519E3">
        <w:t>com o seguinte padrão:</w:t>
      </w:r>
    </w:p>
    <w:p w14:paraId="4769E07E" w14:textId="77777777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>O sistema deve ter um temporizador de 5 segundos para cada mensagem exibida.</w:t>
      </w:r>
    </w:p>
    <w:p w14:paraId="43D6261A" w14:textId="77777777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>Ao final dos 5 segundos, o sistema deve fechar a caixa de mensagem e não exibi-la na tela.</w:t>
      </w:r>
    </w:p>
    <w:p w14:paraId="60CEF1D2" w14:textId="7C9C2D44" w:rsidR="00004F8B" w:rsidRPr="002519E3" w:rsidRDefault="00004F8B" w:rsidP="006B4BE8">
      <w:pPr>
        <w:pStyle w:val="PargrafodaLista"/>
        <w:numPr>
          <w:ilvl w:val="0"/>
          <w:numId w:val="7"/>
        </w:numPr>
        <w:ind w:left="426"/>
      </w:pPr>
      <w:r w:rsidRPr="002519E3">
        <w:t xml:space="preserve">Caso surja uma nova mensagem, o sistema deve </w:t>
      </w:r>
      <w:r w:rsidR="0013080E" w:rsidRPr="002519E3">
        <w:t>exibi-la</w:t>
      </w:r>
      <w:r w:rsidRPr="002519E3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2519E3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2519E3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2519E3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FB3C8F" w:rsidRPr="002519E3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2519E3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12023348"/>
          </w:p>
        </w:tc>
        <w:bookmarkEnd w:id="43"/>
        <w:tc>
          <w:tcPr>
            <w:tcW w:w="6276" w:type="dxa"/>
          </w:tcPr>
          <w:p w14:paraId="19465BB6" w14:textId="7B788B2C" w:rsidR="00596253" w:rsidRPr="002519E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2519E3">
              <w:rPr>
                <w:rFonts w:cs="Arial"/>
                <w:sz w:val="18"/>
                <w:szCs w:val="18"/>
              </w:rPr>
              <w:t>c</w:t>
            </w:r>
            <w:r w:rsidRPr="002519E3">
              <w:rPr>
                <w:rFonts w:cs="Arial"/>
                <w:sz w:val="18"/>
                <w:szCs w:val="18"/>
              </w:rPr>
              <w:t>omunicação</w:t>
            </w:r>
            <w:r w:rsidR="007303C6" w:rsidRPr="002519E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2519E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2519E3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Erro</w:t>
            </w:r>
          </w:p>
        </w:tc>
      </w:tr>
      <w:tr w:rsidR="00CD4453" w:rsidRPr="002519E3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2519E3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24548430"/>
          </w:p>
        </w:tc>
        <w:bookmarkEnd w:id="44"/>
        <w:tc>
          <w:tcPr>
            <w:tcW w:w="6276" w:type="dxa"/>
          </w:tcPr>
          <w:p w14:paraId="6BD120C6" w14:textId="2D61E5F8" w:rsidR="00CD4453" w:rsidRPr="002519E3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2519E3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2519E3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2519E3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39202E" w:rsidRPr="002519E3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2519E3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24548577"/>
          </w:p>
        </w:tc>
        <w:bookmarkEnd w:id="45"/>
        <w:tc>
          <w:tcPr>
            <w:tcW w:w="6276" w:type="dxa"/>
          </w:tcPr>
          <w:p w14:paraId="2EEC0388" w14:textId="16000605" w:rsidR="0039202E" w:rsidRPr="002519E3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2519E3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E44083" w:rsidRPr="002519E3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2519E3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24551944"/>
          </w:p>
        </w:tc>
        <w:bookmarkEnd w:id="46"/>
        <w:tc>
          <w:tcPr>
            <w:tcW w:w="6276" w:type="dxa"/>
          </w:tcPr>
          <w:p w14:paraId="270FA991" w14:textId="30FEDCD6" w:rsidR="00E44083" w:rsidRPr="002519E3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2519E3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2519E3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52784F" w:rsidRPr="002519E3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2519E3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7" w:name="_Ref26359128"/>
          </w:p>
        </w:tc>
        <w:bookmarkEnd w:id="47"/>
        <w:tc>
          <w:tcPr>
            <w:tcW w:w="6276" w:type="dxa"/>
          </w:tcPr>
          <w:p w14:paraId="5A423A07" w14:textId="430EBEAD" w:rsidR="0052784F" w:rsidRPr="002519E3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2519E3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52784F" w:rsidRPr="002519E3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2519E3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8" w:name="_Ref26359192"/>
          </w:p>
        </w:tc>
        <w:bookmarkEnd w:id="48"/>
        <w:tc>
          <w:tcPr>
            <w:tcW w:w="6276" w:type="dxa"/>
          </w:tcPr>
          <w:p w14:paraId="27E44402" w14:textId="23B95B07" w:rsidR="0052784F" w:rsidRPr="002519E3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2519E3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322F0A" w:rsidRPr="002519E3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2519E3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9" w:name="_Ref26359354"/>
          </w:p>
        </w:tc>
        <w:bookmarkEnd w:id="49"/>
        <w:tc>
          <w:tcPr>
            <w:tcW w:w="6276" w:type="dxa"/>
          </w:tcPr>
          <w:p w14:paraId="40319BF1" w14:textId="77777777" w:rsidR="00322F0A" w:rsidRPr="002519E3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2519E3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2519E3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Confirmação</w:t>
            </w:r>
          </w:p>
        </w:tc>
      </w:tr>
      <w:tr w:rsidR="00322F0A" w:rsidRPr="002519E3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2519E3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0" w:name="_Ref26364951"/>
          </w:p>
        </w:tc>
        <w:bookmarkEnd w:id="50"/>
        <w:tc>
          <w:tcPr>
            <w:tcW w:w="6276" w:type="dxa"/>
          </w:tcPr>
          <w:p w14:paraId="4BCE718B" w14:textId="465B5D83" w:rsidR="00322F0A" w:rsidRPr="002519E3" w:rsidRDefault="006C0C0D" w:rsidP="006C0C0D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A Chapa foi julgada</w:t>
            </w:r>
            <w:r w:rsidR="00F22001" w:rsidRPr="002519E3">
              <w:rPr>
                <w:rFonts w:cs="Arial"/>
                <w:sz w:val="18"/>
                <w:szCs w:val="18"/>
              </w:rPr>
              <w:t xml:space="preserve"> </w:t>
            </w:r>
            <w:r w:rsidRPr="002519E3">
              <w:rPr>
                <w:rFonts w:cs="Arial"/>
                <w:sz w:val="18"/>
                <w:szCs w:val="18"/>
              </w:rPr>
              <w:t>Deferida</w:t>
            </w:r>
            <w:r w:rsidR="00F22001" w:rsidRPr="002519E3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49E6CFDD" w14:textId="2483F0DB" w:rsidR="00322F0A" w:rsidRPr="002519E3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307F6B" w:rsidRPr="002519E3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2519E3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1" w:name="_Ref26524221"/>
          </w:p>
        </w:tc>
        <w:bookmarkEnd w:id="51"/>
        <w:tc>
          <w:tcPr>
            <w:tcW w:w="6276" w:type="dxa"/>
          </w:tcPr>
          <w:p w14:paraId="34D6DC05" w14:textId="68212EB7" w:rsidR="00307F6B" w:rsidRPr="002519E3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2519E3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FA738F" w:rsidRPr="002519E3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2519E3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2" w:name="_Ref26532168"/>
          </w:p>
        </w:tc>
        <w:bookmarkEnd w:id="52"/>
        <w:tc>
          <w:tcPr>
            <w:tcW w:w="6276" w:type="dxa"/>
          </w:tcPr>
          <w:p w14:paraId="5F493785" w14:textId="27095887" w:rsidR="00FA738F" w:rsidRPr="002519E3" w:rsidRDefault="00784DFB" w:rsidP="00784DFB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A Chapa foi julgada Indeferida com sucesso!</w:t>
            </w:r>
          </w:p>
        </w:tc>
        <w:tc>
          <w:tcPr>
            <w:tcW w:w="1555" w:type="dxa"/>
          </w:tcPr>
          <w:p w14:paraId="16E3DF1B" w14:textId="253A703D" w:rsidR="00FA738F" w:rsidRPr="002519E3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DE6486" w:rsidRPr="002519E3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2519E3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3" w:name="_Ref26546953"/>
          </w:p>
        </w:tc>
        <w:bookmarkEnd w:id="53"/>
        <w:tc>
          <w:tcPr>
            <w:tcW w:w="6276" w:type="dxa"/>
          </w:tcPr>
          <w:p w14:paraId="31AE551E" w14:textId="39380C04" w:rsidR="00DE6486" w:rsidRPr="002519E3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2519E3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Sucesso</w:t>
            </w:r>
          </w:p>
        </w:tc>
      </w:tr>
      <w:tr w:rsidR="00C40C9C" w:rsidRPr="002519E3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2519E3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4" w:name="_Ref26790654"/>
          </w:p>
        </w:tc>
        <w:bookmarkEnd w:id="54"/>
        <w:tc>
          <w:tcPr>
            <w:tcW w:w="6276" w:type="dxa"/>
          </w:tcPr>
          <w:p w14:paraId="0537A779" w14:textId="281E84D7" w:rsidR="00C40C9C" w:rsidRPr="002519E3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2519E3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2519E3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2519E3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Confirmação</w:t>
            </w:r>
          </w:p>
        </w:tc>
      </w:tr>
      <w:tr w:rsidR="00C40C9C" w:rsidRPr="002519E3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2519E3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5" w:name="_Ref26790659"/>
          </w:p>
        </w:tc>
        <w:bookmarkEnd w:id="55"/>
        <w:tc>
          <w:tcPr>
            <w:tcW w:w="6276" w:type="dxa"/>
          </w:tcPr>
          <w:p w14:paraId="48BBCCF1" w14:textId="73D447CA" w:rsidR="00C40C9C" w:rsidRPr="002519E3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2519E3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2519E3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2519E3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Confirmação</w:t>
            </w:r>
          </w:p>
        </w:tc>
      </w:tr>
      <w:tr w:rsidR="00503E80" w:rsidRPr="002519E3" w14:paraId="3F76FC01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BA9A0A7" w14:textId="77777777" w:rsidR="00503E80" w:rsidRPr="002519E3" w:rsidRDefault="00503E80" w:rsidP="00503E80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6" w:name="_Ref33800472"/>
          </w:p>
        </w:tc>
        <w:bookmarkEnd w:id="56"/>
        <w:tc>
          <w:tcPr>
            <w:tcW w:w="6276" w:type="dxa"/>
          </w:tcPr>
          <w:p w14:paraId="158515B7" w14:textId="7A0910EC" w:rsidR="00503E80" w:rsidRPr="002519E3" w:rsidRDefault="00503E80" w:rsidP="00503E80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Nenhum registro encontrado!</w:t>
            </w:r>
          </w:p>
        </w:tc>
        <w:tc>
          <w:tcPr>
            <w:tcW w:w="1555" w:type="dxa"/>
          </w:tcPr>
          <w:p w14:paraId="2D9EC84D" w14:textId="1CD43E03" w:rsidR="00503E80" w:rsidRPr="002519E3" w:rsidRDefault="00503E80" w:rsidP="00503E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BF6B8B" w:rsidRPr="002519E3" w14:paraId="1BC96C05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B592EE" w14:textId="77777777" w:rsidR="00BF6B8B" w:rsidRPr="002519E3" w:rsidRDefault="00BF6B8B" w:rsidP="00503E80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7" w:name="_Ref34140799"/>
          </w:p>
        </w:tc>
        <w:bookmarkEnd w:id="57"/>
        <w:tc>
          <w:tcPr>
            <w:tcW w:w="6276" w:type="dxa"/>
          </w:tcPr>
          <w:p w14:paraId="74D70B52" w14:textId="77777777" w:rsidR="00BF6B8B" w:rsidRPr="002519E3" w:rsidRDefault="00BF6B8B" w:rsidP="00503E80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Deseja realmente excluir membro com pendência?</w:t>
            </w:r>
          </w:p>
          <w:p w14:paraId="6DD2956A" w14:textId="72388CBE" w:rsidR="00BF6B8B" w:rsidRPr="002519E3" w:rsidRDefault="00BF6B8B" w:rsidP="00503E80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42BB055C" w14:textId="5B535C10" w:rsidR="00BF6B8B" w:rsidRPr="002519E3" w:rsidRDefault="003C3EB2" w:rsidP="00503E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F32850" w:rsidRPr="002519E3" w14:paraId="545EED3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7288703" w14:textId="77777777" w:rsidR="00F32850" w:rsidRPr="002519E3" w:rsidRDefault="00F32850" w:rsidP="00503E80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8" w:name="_Ref35947828"/>
          </w:p>
        </w:tc>
        <w:bookmarkEnd w:id="58"/>
        <w:tc>
          <w:tcPr>
            <w:tcW w:w="6276" w:type="dxa"/>
          </w:tcPr>
          <w:p w14:paraId="297622C5" w14:textId="6EE22DDE" w:rsidR="00C43365" w:rsidRPr="002519E3" w:rsidRDefault="007D18BC" w:rsidP="00C43365">
            <w:pPr>
              <w:spacing w:after="0"/>
              <w:rPr>
                <w:position w:val="3"/>
                <w:sz w:val="18"/>
                <w:szCs w:val="18"/>
              </w:rPr>
            </w:pPr>
            <w:r>
              <w:rPr>
                <w:position w:val="3"/>
                <w:sz w:val="18"/>
                <w:szCs w:val="18"/>
              </w:rPr>
              <w:t>O Sistema Eleitoral d</w:t>
            </w:r>
            <w:r w:rsidR="00C43365" w:rsidRPr="002519E3">
              <w:rPr>
                <w:position w:val="3"/>
                <w:sz w:val="18"/>
                <w:szCs w:val="18"/>
              </w:rPr>
              <w:t>etect</w:t>
            </w:r>
            <w:r>
              <w:rPr>
                <w:position w:val="3"/>
                <w:sz w:val="18"/>
                <w:szCs w:val="18"/>
              </w:rPr>
              <w:t>ou</w:t>
            </w:r>
            <w:r w:rsidR="00C43365" w:rsidRPr="002519E3">
              <w:rPr>
                <w:position w:val="3"/>
                <w:sz w:val="18"/>
                <w:szCs w:val="18"/>
              </w:rPr>
              <w:t xml:space="preserve"> que não foi selecionado nenhum membro!</w:t>
            </w:r>
            <w:r w:rsidR="000F73E7">
              <w:rPr>
                <w:position w:val="3"/>
                <w:sz w:val="18"/>
                <w:szCs w:val="18"/>
              </w:rPr>
              <w:t xml:space="preserve"> </w:t>
            </w:r>
          </w:p>
          <w:p w14:paraId="2128EE21" w14:textId="77777777" w:rsidR="00F32850" w:rsidRPr="002519E3" w:rsidRDefault="00C43365" w:rsidP="00C43365">
            <w:pPr>
              <w:spacing w:after="0"/>
              <w:rPr>
                <w:position w:val="3"/>
                <w:sz w:val="18"/>
                <w:szCs w:val="18"/>
              </w:rPr>
            </w:pPr>
            <w:r w:rsidRPr="002519E3">
              <w:rPr>
                <w:position w:val="3"/>
                <w:sz w:val="18"/>
                <w:szCs w:val="18"/>
              </w:rPr>
              <w:t xml:space="preserve">A </w:t>
            </w:r>
            <w:r w:rsidR="00F32850" w:rsidRPr="002519E3">
              <w:rPr>
                <w:position w:val="3"/>
                <w:sz w:val="18"/>
                <w:szCs w:val="18"/>
              </w:rPr>
              <w:t>chapa será indeferida sem possibilidade de substituição</w:t>
            </w:r>
            <w:r w:rsidRPr="002519E3">
              <w:rPr>
                <w:position w:val="3"/>
                <w:sz w:val="18"/>
                <w:szCs w:val="18"/>
              </w:rPr>
              <w:t>.</w:t>
            </w:r>
          </w:p>
          <w:p w14:paraId="63FD22B2" w14:textId="77777777" w:rsidR="008E5C72" w:rsidRPr="002519E3" w:rsidRDefault="008E5C72" w:rsidP="00C43365">
            <w:pPr>
              <w:spacing w:after="0"/>
              <w:rPr>
                <w:position w:val="3"/>
                <w:sz w:val="18"/>
                <w:szCs w:val="18"/>
              </w:rPr>
            </w:pPr>
            <w:r w:rsidRPr="002519E3">
              <w:rPr>
                <w:position w:val="3"/>
                <w:sz w:val="18"/>
                <w:szCs w:val="18"/>
              </w:rPr>
              <w:t>Deseja confirmar a operação?</w:t>
            </w:r>
          </w:p>
          <w:p w14:paraId="18D075C1" w14:textId="51F57989" w:rsidR="008E5C72" w:rsidRPr="002519E3" w:rsidRDefault="008E5C72" w:rsidP="008E5C72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[Sim] [Não]</w:t>
            </w:r>
          </w:p>
        </w:tc>
        <w:tc>
          <w:tcPr>
            <w:tcW w:w="1555" w:type="dxa"/>
          </w:tcPr>
          <w:p w14:paraId="104223AA" w14:textId="4E0932FA" w:rsidR="00F32850" w:rsidRPr="002519E3" w:rsidRDefault="008E5C72" w:rsidP="00503E80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Confirmação</w:t>
            </w:r>
          </w:p>
        </w:tc>
      </w:tr>
      <w:tr w:rsidR="00223312" w:rsidRPr="002519E3" w14:paraId="552254A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9FFC942" w14:textId="77777777" w:rsidR="00223312" w:rsidRPr="002519E3" w:rsidRDefault="00223312" w:rsidP="00223312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9" w:name="_Ref37942355"/>
          </w:p>
        </w:tc>
        <w:bookmarkEnd w:id="59"/>
        <w:tc>
          <w:tcPr>
            <w:tcW w:w="6276" w:type="dxa"/>
          </w:tcPr>
          <w:p w14:paraId="54D8C25D" w14:textId="394B708A" w:rsidR="00223312" w:rsidRDefault="00223312" w:rsidP="009F74E8">
            <w:pPr>
              <w:spacing w:after="0"/>
              <w:rPr>
                <w:position w:val="3"/>
                <w:sz w:val="18"/>
                <w:szCs w:val="18"/>
              </w:rPr>
            </w:pP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), um dos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Assessores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, já execut</w:t>
            </w:r>
            <w:r w:rsidR="009F74E8">
              <w:rPr>
                <w:rFonts w:cs="Arial"/>
                <w:color w:val="000000" w:themeColor="text1"/>
                <w:sz w:val="18"/>
                <w:szCs w:val="18"/>
              </w:rPr>
              <w:t>ou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 cadastro do julgamento o qual o senhor está solicitando</w:t>
            </w:r>
            <w:r w:rsidRPr="00B52FF4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AA55E60" w14:textId="22174833" w:rsidR="00223312" w:rsidRPr="002519E3" w:rsidRDefault="00223312" w:rsidP="0022331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60" w:name="_Toc35521549"/>
      <w:r w:rsidRPr="002519E3">
        <w:t>INFORMAÇÕES COMPLEMENTARES</w:t>
      </w:r>
      <w:bookmarkEnd w:id="60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0BC20D38" w14:textId="482BB7D2" w:rsidR="00F60458" w:rsidRPr="002519E3" w:rsidRDefault="00F60458" w:rsidP="00654E1A">
      <w:pPr>
        <w:rPr>
          <w:sz w:val="18"/>
          <w:szCs w:val="18"/>
        </w:rPr>
      </w:pPr>
      <w:r w:rsidRPr="002519E3">
        <w:rPr>
          <w:sz w:val="18"/>
          <w:szCs w:val="18"/>
        </w:rPr>
        <w:t>Eleitoral_HST02_Manter_Calendario_Eleitoral_AbaPeriodo_Incluir_Alterar</w:t>
      </w:r>
    </w:p>
    <w:p w14:paraId="50940737" w14:textId="72AB3587" w:rsidR="00E03192" w:rsidRPr="002519E3" w:rsidRDefault="00F60458" w:rsidP="00F60458">
      <w:pPr>
        <w:rPr>
          <w:sz w:val="18"/>
          <w:szCs w:val="18"/>
        </w:rPr>
      </w:pPr>
      <w:r w:rsidRPr="002519E3">
        <w:rPr>
          <w:sz w:val="18"/>
          <w:szCs w:val="18"/>
        </w:rPr>
        <w:t>Eleitoral_HST07_Manter_Membros_Comissao_Incluir_Consultar</w:t>
      </w:r>
    </w:p>
    <w:p w14:paraId="2D317055" w14:textId="30BD1098" w:rsidR="00F60458" w:rsidRPr="002519E3" w:rsidRDefault="00F60458" w:rsidP="00F60458">
      <w:pPr>
        <w:rPr>
          <w:sz w:val="18"/>
          <w:szCs w:val="18"/>
        </w:rPr>
      </w:pPr>
      <w:r w:rsidRPr="002519E3">
        <w:rPr>
          <w:sz w:val="18"/>
          <w:szCs w:val="18"/>
        </w:rPr>
        <w:t>Eleitoral_HST08_Manter_Membros_Comissao_Visualizar_Alterar</w:t>
      </w:r>
    </w:p>
    <w:p w14:paraId="60325376" w14:textId="6C1A68CC" w:rsidR="00F60458" w:rsidRPr="002519E3" w:rsidRDefault="00F60458" w:rsidP="00F60458">
      <w:pPr>
        <w:rPr>
          <w:sz w:val="18"/>
          <w:szCs w:val="18"/>
        </w:rPr>
      </w:pPr>
      <w:r w:rsidRPr="002519E3">
        <w:rPr>
          <w:sz w:val="18"/>
          <w:szCs w:val="18"/>
        </w:rPr>
        <w:t>Eleitoral_HST021_Manter_Chapa</w:t>
      </w:r>
    </w:p>
    <w:p w14:paraId="4C335631" w14:textId="6C474402" w:rsidR="00F60458" w:rsidRPr="002519E3" w:rsidRDefault="00F60458" w:rsidP="00F60458">
      <w:pPr>
        <w:rPr>
          <w:sz w:val="18"/>
          <w:szCs w:val="18"/>
        </w:rPr>
      </w:pPr>
      <w:r w:rsidRPr="002519E3">
        <w:rPr>
          <w:sz w:val="18"/>
          <w:szCs w:val="18"/>
        </w:rPr>
        <w:t>Eleitoral_HST022_Monitorar_Pendencias_Membros_Chapa</w:t>
      </w:r>
    </w:p>
    <w:p w14:paraId="0508F4B8" w14:textId="4AA71F33" w:rsidR="00F60458" w:rsidRPr="002519E3" w:rsidRDefault="00F60458" w:rsidP="00F60458">
      <w:pPr>
        <w:rPr>
          <w:sz w:val="18"/>
          <w:szCs w:val="18"/>
        </w:rPr>
      </w:pPr>
      <w:r w:rsidRPr="002519E3">
        <w:rPr>
          <w:sz w:val="18"/>
          <w:szCs w:val="18"/>
        </w:rPr>
        <w:t>Eleitoral_HST025_Detalhar_Chapa_CEN</w:t>
      </w:r>
    </w:p>
    <w:p w14:paraId="6692C864" w14:textId="2B993C66" w:rsidR="009F30D5" w:rsidRPr="00F60458" w:rsidRDefault="009F30D5" w:rsidP="009F30D5">
      <w:pPr>
        <w:rPr>
          <w:sz w:val="18"/>
          <w:szCs w:val="18"/>
        </w:rPr>
      </w:pPr>
      <w:r w:rsidRPr="002519E3">
        <w:rPr>
          <w:sz w:val="18"/>
          <w:szCs w:val="18"/>
        </w:rPr>
        <w:t>Eleitoral_HST080_Definir_e-mail_Julgamento_Final</w:t>
      </w:r>
    </w:p>
    <w:p w14:paraId="69BF2F9F" w14:textId="77777777" w:rsidR="009F30D5" w:rsidRPr="00F60458" w:rsidRDefault="009F30D5" w:rsidP="00F60458">
      <w:pPr>
        <w:rPr>
          <w:sz w:val="18"/>
          <w:szCs w:val="18"/>
        </w:rPr>
      </w:pPr>
    </w:p>
    <w:sectPr w:rsidR="009F30D5" w:rsidRPr="00F60458" w:rsidSect="00757A62">
      <w:headerReference w:type="even" r:id="rId5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A9F89" w14:textId="77777777" w:rsidR="00572826" w:rsidRDefault="00572826">
      <w:r>
        <w:separator/>
      </w:r>
    </w:p>
    <w:p w14:paraId="3367371E" w14:textId="77777777" w:rsidR="00572826" w:rsidRDefault="00572826"/>
  </w:endnote>
  <w:endnote w:type="continuationSeparator" w:id="0">
    <w:p w14:paraId="1A2BA25B" w14:textId="77777777" w:rsidR="00572826" w:rsidRDefault="00572826">
      <w:r>
        <w:continuationSeparator/>
      </w:r>
    </w:p>
    <w:p w14:paraId="170034BC" w14:textId="77777777" w:rsidR="00572826" w:rsidRDefault="005728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7B7B1D" w:rsidRDefault="007B7B1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B7B1D" w:rsidRPr="003D59E6" w14:paraId="2B97DD6D" w14:textId="77777777">
      <w:tc>
        <w:tcPr>
          <w:tcW w:w="4605" w:type="dxa"/>
          <w:vAlign w:val="center"/>
        </w:tcPr>
        <w:p w14:paraId="0297AE86" w14:textId="77777777" w:rsidR="007B7B1D" w:rsidRPr="003D59E6" w:rsidRDefault="007B7B1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B7B1D" w:rsidRPr="0017543C" w:rsidRDefault="007B7B1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03BFB">
            <w:rPr>
              <w:rStyle w:val="Nmerodepgina"/>
              <w:rFonts w:ascii="Verdana" w:hAnsi="Verdana" w:cs="Arial"/>
              <w:b/>
              <w:noProof/>
            </w:rPr>
            <w:t>25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B7B1D" w:rsidRPr="0057652B" w:rsidRDefault="007B7B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B25E7" w14:textId="77777777" w:rsidR="00572826" w:rsidRDefault="00572826">
      <w:r>
        <w:separator/>
      </w:r>
    </w:p>
    <w:p w14:paraId="5149F26C" w14:textId="77777777" w:rsidR="00572826" w:rsidRDefault="00572826"/>
  </w:footnote>
  <w:footnote w:type="continuationSeparator" w:id="0">
    <w:p w14:paraId="3DECE317" w14:textId="77777777" w:rsidR="00572826" w:rsidRDefault="00572826">
      <w:r>
        <w:continuationSeparator/>
      </w:r>
    </w:p>
    <w:p w14:paraId="43D0C18C" w14:textId="77777777" w:rsidR="00572826" w:rsidRDefault="00572826"/>
  </w:footnote>
  <w:footnote w:id="1">
    <w:p w14:paraId="275CC7C8" w14:textId="77777777" w:rsidR="007B7B1D" w:rsidRDefault="007B7B1D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B7B1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B7B1D" w:rsidRPr="0017543C" w:rsidRDefault="007B7B1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pt" o:ole="">
                <v:imagedata r:id="rId1" o:title=""/>
              </v:shape>
              <o:OLEObject Type="Embed" ProgID="PBrush" ShapeID="_x0000_i1025" DrawAspect="Content" ObjectID="_1653929448" r:id="rId2"/>
            </w:object>
          </w:r>
        </w:p>
      </w:tc>
      <w:tc>
        <w:tcPr>
          <w:tcW w:w="4111" w:type="dxa"/>
          <w:vAlign w:val="center"/>
        </w:tcPr>
        <w:p w14:paraId="2CC77D67" w14:textId="0B1B299C" w:rsidR="007B7B1D" w:rsidRPr="00C6532E" w:rsidRDefault="007B7B1D" w:rsidP="00BE74D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078 – Incluir Julgamento Final 1ª Instância – Corporativo</w:t>
          </w:r>
        </w:p>
      </w:tc>
      <w:tc>
        <w:tcPr>
          <w:tcW w:w="3260" w:type="dxa"/>
          <w:vAlign w:val="center"/>
        </w:tcPr>
        <w:p w14:paraId="7C22B301" w14:textId="6B6D790E" w:rsidR="007B7B1D" w:rsidRPr="004A2AAB" w:rsidRDefault="007B7B1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B7B1D" w:rsidRPr="004A2AAB" w:rsidRDefault="007B7B1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B7B1D" w:rsidRDefault="007B7B1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7B7B1D" w:rsidRDefault="007B7B1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7B7B1D" w:rsidRDefault="007B7B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6522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9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6E02A11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6153E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49405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DFD244D"/>
    <w:multiLevelType w:val="hybridMultilevel"/>
    <w:tmpl w:val="89D2C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6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2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CB00B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9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4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7"/>
  </w:num>
  <w:num w:numId="3">
    <w:abstractNumId w:val="13"/>
  </w:num>
  <w:num w:numId="4">
    <w:abstractNumId w:val="9"/>
  </w:num>
  <w:num w:numId="5">
    <w:abstractNumId w:val="56"/>
  </w:num>
  <w:num w:numId="6">
    <w:abstractNumId w:val="23"/>
  </w:num>
  <w:num w:numId="7">
    <w:abstractNumId w:val="27"/>
  </w:num>
  <w:num w:numId="8">
    <w:abstractNumId w:val="19"/>
  </w:num>
  <w:num w:numId="9">
    <w:abstractNumId w:val="47"/>
  </w:num>
  <w:num w:numId="10">
    <w:abstractNumId w:val="4"/>
  </w:num>
  <w:num w:numId="11">
    <w:abstractNumId w:val="41"/>
  </w:num>
  <w:num w:numId="12">
    <w:abstractNumId w:val="31"/>
  </w:num>
  <w:num w:numId="13">
    <w:abstractNumId w:val="44"/>
  </w:num>
  <w:num w:numId="14">
    <w:abstractNumId w:val="43"/>
  </w:num>
  <w:num w:numId="15">
    <w:abstractNumId w:val="55"/>
  </w:num>
  <w:num w:numId="16">
    <w:abstractNumId w:val="11"/>
  </w:num>
  <w:num w:numId="17">
    <w:abstractNumId w:val="54"/>
  </w:num>
  <w:num w:numId="18">
    <w:abstractNumId w:val="46"/>
  </w:num>
  <w:num w:numId="19">
    <w:abstractNumId w:val="51"/>
  </w:num>
  <w:num w:numId="20">
    <w:abstractNumId w:val="7"/>
  </w:num>
  <w:num w:numId="21">
    <w:abstractNumId w:val="24"/>
  </w:num>
  <w:num w:numId="22">
    <w:abstractNumId w:val="14"/>
  </w:num>
  <w:num w:numId="23">
    <w:abstractNumId w:val="33"/>
  </w:num>
  <w:num w:numId="24">
    <w:abstractNumId w:val="49"/>
  </w:num>
  <w:num w:numId="25">
    <w:abstractNumId w:val="57"/>
  </w:num>
  <w:num w:numId="26">
    <w:abstractNumId w:val="38"/>
  </w:num>
  <w:num w:numId="27">
    <w:abstractNumId w:val="21"/>
  </w:num>
  <w:num w:numId="28">
    <w:abstractNumId w:val="12"/>
  </w:num>
  <w:num w:numId="29">
    <w:abstractNumId w:val="25"/>
  </w:num>
  <w:num w:numId="30">
    <w:abstractNumId w:val="42"/>
  </w:num>
  <w:num w:numId="31">
    <w:abstractNumId w:val="6"/>
  </w:num>
  <w:num w:numId="32">
    <w:abstractNumId w:val="52"/>
  </w:num>
  <w:num w:numId="33">
    <w:abstractNumId w:val="16"/>
  </w:num>
  <w:num w:numId="34">
    <w:abstractNumId w:val="30"/>
  </w:num>
  <w:num w:numId="35">
    <w:abstractNumId w:val="39"/>
  </w:num>
  <w:num w:numId="36">
    <w:abstractNumId w:val="2"/>
  </w:num>
  <w:num w:numId="37">
    <w:abstractNumId w:val="15"/>
  </w:num>
  <w:num w:numId="38">
    <w:abstractNumId w:val="10"/>
  </w:num>
  <w:num w:numId="39">
    <w:abstractNumId w:val="8"/>
  </w:num>
  <w:num w:numId="40">
    <w:abstractNumId w:val="36"/>
  </w:num>
  <w:num w:numId="41">
    <w:abstractNumId w:val="20"/>
  </w:num>
  <w:num w:numId="42">
    <w:abstractNumId w:val="32"/>
  </w:num>
  <w:num w:numId="43">
    <w:abstractNumId w:val="17"/>
  </w:num>
  <w:num w:numId="44">
    <w:abstractNumId w:val="18"/>
  </w:num>
  <w:num w:numId="45">
    <w:abstractNumId w:val="40"/>
  </w:num>
  <w:num w:numId="46">
    <w:abstractNumId w:val="45"/>
  </w:num>
  <w:num w:numId="47">
    <w:abstractNumId w:val="3"/>
  </w:num>
  <w:num w:numId="48">
    <w:abstractNumId w:val="26"/>
  </w:num>
  <w:num w:numId="49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EB2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2826"/>
    <w:rsid w:val="005734BA"/>
    <w:rsid w:val="00574D76"/>
    <w:rsid w:val="00575EB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4055B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3BFB"/>
    <w:rsid w:val="00904DB9"/>
    <w:rsid w:val="00905944"/>
    <w:rsid w:val="00906BCD"/>
    <w:rsid w:val="009075ED"/>
    <w:rsid w:val="00911FAA"/>
    <w:rsid w:val="009129A1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0D5"/>
    <w:rsid w:val="009F3E3A"/>
    <w:rsid w:val="009F4885"/>
    <w:rsid w:val="009F4BAD"/>
    <w:rsid w:val="009F542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240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62D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64"/>
    <w:rsid w:val="00E57FDF"/>
    <w:rsid w:val="00E60E17"/>
    <w:rsid w:val="00E61288"/>
    <w:rsid w:val="00E61D79"/>
    <w:rsid w:val="00E61D7A"/>
    <w:rsid w:val="00E6373F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7B75-5A9B-4A11-9C33-8BB4CAE7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1871</TotalTime>
  <Pages>26</Pages>
  <Words>5590</Words>
  <Characters>30189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35708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145</cp:revision>
  <cp:lastPrinted>2006-08-08T20:14:00Z</cp:lastPrinted>
  <dcterms:created xsi:type="dcterms:W3CDTF">2020-02-28T13:36:00Z</dcterms:created>
  <dcterms:modified xsi:type="dcterms:W3CDTF">2020-06-17T23:04:00Z</dcterms:modified>
</cp:coreProperties>
</file>